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55F58997" w:rsidR="002862D7" w:rsidRPr="00981E56" w:rsidRDefault="005A34AE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</w:t>
          </w:r>
          <w:r w:rsidR="006D49B4">
            <w:rPr>
              <w:lang w:val="en-US"/>
            </w:rPr>
            <w:t xml:space="preserve"> </w:t>
          </w:r>
          <w:r w:rsidR="00FF3111">
            <w:rPr>
              <w:lang w:val="en-US"/>
            </w:rPr>
            <w:t>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77777777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commentRangeStart w:id="0"/>
      <w:r w:rsidR="00FF3111">
        <w:rPr>
          <w:lang w:val="en-US"/>
        </w:rPr>
        <w:t>March</w:t>
      </w:r>
      <w:commentRangeEnd w:id="0"/>
      <w:r w:rsidR="00FF3111">
        <w:rPr>
          <w:rStyle w:val="CommentReference"/>
        </w:rPr>
        <w:commentReference w:id="0"/>
      </w:r>
      <w:r w:rsidR="00FF3111">
        <w:rPr>
          <w:lang w:val="en-US"/>
        </w:rPr>
        <w:t xml:space="preserve"> ?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Default="002862D7" w:rsidP="002862D7">
      <w:pPr>
        <w:rPr>
          <w:lang w:val="en-US"/>
        </w:rPr>
      </w:pPr>
      <w:r>
        <w:rPr>
          <w:lang w:val="en-US"/>
        </w:rPr>
        <w:t>©</w:t>
      </w:r>
      <w:r w:rsidRPr="00854B9C">
        <w:rPr>
          <w:lang w:val="en-US"/>
        </w:rPr>
        <w:t xml:space="preserve"> 20</w:t>
      </w:r>
      <w:r w:rsidR="00FF3111">
        <w:rPr>
          <w:lang w:val="en-US"/>
        </w:rPr>
        <w:t>19</w:t>
      </w:r>
      <w:r w:rsidRPr="00854B9C">
        <w:rPr>
          <w:lang w:val="en-US"/>
        </w:rPr>
        <w:t xml:space="preserve"> </w:t>
      </w:r>
      <w:proofErr w:type="spellStart"/>
      <w:r w:rsidRPr="00854B9C">
        <w:rPr>
          <w:lang w:val="en-US"/>
        </w:rPr>
        <w:t>PalmSens</w:t>
      </w:r>
      <w:proofErr w:type="spellEnd"/>
      <w:r w:rsidRPr="00854B9C">
        <w:rPr>
          <w:lang w:val="en-US"/>
        </w:rPr>
        <w:t xml:space="preserve"> BV</w:t>
      </w:r>
    </w:p>
    <w:p w14:paraId="7CE2A03E" w14:textId="77777777" w:rsidR="002862D7" w:rsidRPr="00854B9C" w:rsidRDefault="002862D7" w:rsidP="002862D7">
      <w:pPr>
        <w:rPr>
          <w:lang w:val="en-US"/>
        </w:rPr>
      </w:pPr>
    </w:p>
    <w:p w14:paraId="1D2A74C5" w14:textId="77777777" w:rsidR="004F6735" w:rsidRPr="002E54D3" w:rsidRDefault="002862D7" w:rsidP="002B5EBE">
      <w:pPr>
        <w:rPr>
          <w:lang w:val="en-US"/>
        </w:rPr>
        <w:sectPr w:rsidR="004F6735" w:rsidRPr="002E54D3" w:rsidSect="00DD160F">
          <w:headerReference w:type="even" r:id="rId13"/>
          <w:headerReference w:type="default" r:id="rId14"/>
          <w:footerReference w:type="even" r:id="rId15"/>
          <w:footerReference w:type="default" r:id="rId16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E54D3">
        <w:rPr>
          <w:lang w:val="en-US"/>
        </w:rPr>
        <w:t>www.palmsens.com</w:t>
      </w:r>
    </w:p>
    <w:p w14:paraId="00CE61FE" w14:textId="0D8EE245" w:rsidR="00CC7C30" w:rsidRDefault="00CC7C30" w:rsidP="00CC7C30">
      <w:pPr>
        <w:pStyle w:val="Heading2"/>
      </w:pPr>
      <w:r>
        <w:lastRenderedPageBreak/>
        <w:t>Contents:</w:t>
      </w:r>
    </w:p>
    <w:p w14:paraId="2EDDB1D1" w14:textId="16C5670C" w:rsidR="00BF1C2F" w:rsidRDefault="00BF1C2F" w:rsidP="00C61B96">
      <w:pPr>
        <w:rPr>
          <w:lang w:val="en-US"/>
        </w:rPr>
      </w:pPr>
    </w:p>
    <w:p w14:paraId="6F51E458" w14:textId="77777777" w:rsidR="00F327A8" w:rsidRPr="00F327A8" w:rsidRDefault="00F327A8" w:rsidP="0004021E">
      <w:pPr>
        <w:pStyle w:val="ListParagraph"/>
        <w:numPr>
          <w:ilvl w:val="0"/>
          <w:numId w:val="10"/>
        </w:numPr>
        <w:rPr>
          <w:lang w:val="en-US"/>
        </w:rPr>
      </w:pPr>
      <w:bookmarkStart w:id="1" w:name="_Hlk4422288"/>
      <w:r w:rsidRPr="00F327A8">
        <w:rPr>
          <w:lang w:val="en-US"/>
        </w:rPr>
        <w:t>PSEsPicoLib.py</w:t>
      </w:r>
    </w:p>
    <w:bookmarkEnd w:id="1"/>
    <w:p w14:paraId="0692047A" w14:textId="77777777" w:rsidR="00BA7D27" w:rsidRDefault="00BA7D27" w:rsidP="0004021E">
      <w:pPr>
        <w:pStyle w:val="ListParagraph"/>
        <w:numPr>
          <w:ilvl w:val="0"/>
          <w:numId w:val="10"/>
        </w:numPr>
        <w:rPr>
          <w:lang w:val="en-US"/>
        </w:rPr>
      </w:pPr>
      <w:r w:rsidRPr="00BA7D27">
        <w:rPr>
          <w:lang w:val="en-US"/>
        </w:rPr>
        <w:t>MSConsoleExample.py</w:t>
      </w:r>
    </w:p>
    <w:p w14:paraId="2CBB6738" w14:textId="2C738C1D" w:rsidR="00BA7D27" w:rsidRDefault="00BA7D27" w:rsidP="0004021E">
      <w:pPr>
        <w:pStyle w:val="ListParagraph"/>
        <w:numPr>
          <w:ilvl w:val="0"/>
          <w:numId w:val="10"/>
        </w:numPr>
        <w:rPr>
          <w:lang w:val="en-US"/>
        </w:rPr>
      </w:pPr>
      <w:r w:rsidRPr="00BA7D27">
        <w:rPr>
          <w:lang w:val="en-US"/>
        </w:rPr>
        <w:t>MSPlotCV.py</w:t>
      </w:r>
    </w:p>
    <w:p w14:paraId="67D2F3EC" w14:textId="0D6CEBE7" w:rsidR="00BA7D27" w:rsidRDefault="00BA7D27" w:rsidP="0004021E">
      <w:pPr>
        <w:pStyle w:val="ListParagraph"/>
        <w:numPr>
          <w:ilvl w:val="0"/>
          <w:numId w:val="10"/>
        </w:numPr>
        <w:rPr>
          <w:lang w:val="en-US"/>
        </w:rPr>
      </w:pPr>
      <w:r w:rsidRPr="00BA7D27">
        <w:rPr>
          <w:lang w:val="en-US"/>
        </w:rPr>
        <w:t>MSPlotEIS.py</w:t>
      </w:r>
    </w:p>
    <w:p w14:paraId="4AA8647A" w14:textId="640B950B" w:rsidR="0004021E" w:rsidRDefault="0004021E" w:rsidP="0004021E">
      <w:pPr>
        <w:pStyle w:val="ListParagraph"/>
        <w:numPr>
          <w:ilvl w:val="0"/>
          <w:numId w:val="10"/>
        </w:numPr>
        <w:rPr>
          <w:lang w:val="en-US"/>
        </w:rPr>
      </w:pPr>
      <w:r w:rsidRPr="0004021E">
        <w:rPr>
          <w:lang w:val="en-US"/>
        </w:rPr>
        <w:t>\</w:t>
      </w:r>
      <w:proofErr w:type="spellStart"/>
      <w:r w:rsidRPr="0004021E">
        <w:rPr>
          <w:lang w:val="en-US"/>
        </w:rPr>
        <w:t>MethodSCRIPT</w:t>
      </w:r>
      <w:proofErr w:type="spellEnd"/>
      <w:r w:rsidRPr="0004021E">
        <w:rPr>
          <w:lang w:val="en-US"/>
        </w:rPr>
        <w:t xml:space="preserve"> files</w:t>
      </w:r>
      <w:r>
        <w:rPr>
          <w:lang w:val="en-US"/>
        </w:rPr>
        <w:t>\</w:t>
      </w:r>
      <w:r w:rsidRPr="0004021E">
        <w:t xml:space="preserve"> </w:t>
      </w:r>
      <w:proofErr w:type="spellStart"/>
      <w:r w:rsidR="00BA7D27" w:rsidRPr="00BA7D27">
        <w:rPr>
          <w:lang w:val="en-US"/>
        </w:rPr>
        <w:t>MSExampleCV.mscr</w:t>
      </w:r>
      <w:proofErr w:type="spellEnd"/>
    </w:p>
    <w:p w14:paraId="5C32FA1A" w14:textId="45BB49FA" w:rsidR="00BA7D27" w:rsidRPr="00F327A8" w:rsidRDefault="00BA7D27" w:rsidP="00BA7D27">
      <w:pPr>
        <w:pStyle w:val="ListParagraph"/>
        <w:numPr>
          <w:ilvl w:val="0"/>
          <w:numId w:val="10"/>
        </w:numPr>
        <w:rPr>
          <w:lang w:val="en-US"/>
        </w:rPr>
      </w:pPr>
      <w:r w:rsidRPr="0004021E">
        <w:rPr>
          <w:lang w:val="en-US"/>
        </w:rPr>
        <w:t>\</w:t>
      </w:r>
      <w:proofErr w:type="spellStart"/>
      <w:r w:rsidRPr="0004021E">
        <w:rPr>
          <w:lang w:val="en-US"/>
        </w:rPr>
        <w:t>MethodSCRIPT</w:t>
      </w:r>
      <w:proofErr w:type="spellEnd"/>
      <w:r w:rsidRPr="0004021E">
        <w:rPr>
          <w:lang w:val="en-US"/>
        </w:rPr>
        <w:t xml:space="preserve"> files</w:t>
      </w:r>
      <w:r>
        <w:rPr>
          <w:lang w:val="en-US"/>
        </w:rPr>
        <w:t>\</w:t>
      </w:r>
      <w:r w:rsidRPr="0004021E">
        <w:t xml:space="preserve"> </w:t>
      </w:r>
      <w:proofErr w:type="spellStart"/>
      <w:r w:rsidRPr="00BA7D27">
        <w:rPr>
          <w:lang w:val="en-US"/>
        </w:rPr>
        <w:t>MSExampleEIS.mscr</w:t>
      </w:r>
      <w:proofErr w:type="spellEnd"/>
    </w:p>
    <w:p w14:paraId="2B61A63B" w14:textId="77777777" w:rsidR="00BA7D27" w:rsidRPr="00F327A8" w:rsidRDefault="00BA7D27" w:rsidP="00BA7D27">
      <w:pPr>
        <w:pStyle w:val="ListParagraph"/>
        <w:ind w:left="720"/>
        <w:rPr>
          <w:lang w:val="en-US"/>
        </w:rPr>
      </w:pPr>
    </w:p>
    <w:p w14:paraId="28EADEB2" w14:textId="77777777" w:rsidR="00ED1E22" w:rsidRDefault="00ED1E22" w:rsidP="00C61B96">
      <w:pPr>
        <w:rPr>
          <w:lang w:val="en-US"/>
        </w:rPr>
      </w:pPr>
    </w:p>
    <w:p w14:paraId="0F7A2732" w14:textId="7C931959" w:rsidR="00BF1C2F" w:rsidRDefault="00F327A8" w:rsidP="00C61B96">
      <w:pPr>
        <w:rPr>
          <w:lang w:val="en-US"/>
        </w:rPr>
      </w:pPr>
      <w:r>
        <w:rPr>
          <w:lang w:val="en-US"/>
        </w:rPr>
        <w:t>Th</w:t>
      </w:r>
      <w:r w:rsidR="00ED1E22">
        <w:rPr>
          <w:lang w:val="en-US"/>
        </w:rPr>
        <w:t>e</w:t>
      </w:r>
      <w:r>
        <w:rPr>
          <w:lang w:val="en-US"/>
        </w:rPr>
        <w:t xml:space="preserve"> example</w:t>
      </w:r>
      <w:r w:rsidR="00ED1E22">
        <w:rPr>
          <w:lang w:val="en-US"/>
        </w:rPr>
        <w:t>s</w:t>
      </w:r>
      <w:r>
        <w:rPr>
          <w:lang w:val="en-US"/>
        </w:rPr>
        <w:t xml:space="preserve"> </w:t>
      </w:r>
      <w:r w:rsidR="00ED1E22">
        <w:rPr>
          <w:lang w:val="en-US"/>
        </w:rPr>
        <w:t>are</w:t>
      </w:r>
      <w:r>
        <w:rPr>
          <w:lang w:val="en-US"/>
        </w:rPr>
        <w:t xml:space="preserve"> based on </w:t>
      </w:r>
      <w:r w:rsidR="00ED1E22">
        <w:rPr>
          <w:lang w:val="en-US"/>
        </w:rPr>
        <w:t>P</w:t>
      </w:r>
      <w:r>
        <w:rPr>
          <w:lang w:val="en-US"/>
        </w:rPr>
        <w:t xml:space="preserve">ython </w:t>
      </w:r>
      <w:r w:rsidR="00ED1E22">
        <w:rPr>
          <w:lang w:val="en-US"/>
        </w:rPr>
        <w:t>under</w:t>
      </w:r>
      <w:r>
        <w:rPr>
          <w:lang w:val="en-US"/>
        </w:rPr>
        <w:t xml:space="preserve"> Windows using the Spyder IDE as part of the Anaconda distribution.</w:t>
      </w:r>
    </w:p>
    <w:p w14:paraId="4AB70076" w14:textId="3E74E964" w:rsidR="005D50B9" w:rsidRDefault="002D521D" w:rsidP="00C61B96">
      <w:pPr>
        <w:rPr>
          <w:lang w:val="en-US"/>
        </w:rPr>
      </w:pPr>
      <w:r w:rsidRPr="00886DB9">
        <w:rPr>
          <w:lang w:val="en-US"/>
        </w:rPr>
        <w:t xml:space="preserve">The example </w:t>
      </w:r>
      <w:r w:rsidR="00444251">
        <w:rPr>
          <w:lang w:val="en-US"/>
        </w:rPr>
        <w:t>“</w:t>
      </w:r>
      <w:r w:rsidR="00BA7D27" w:rsidRPr="00BA7D27">
        <w:rPr>
          <w:lang w:val="en-US"/>
        </w:rPr>
        <w:t>MSConsoleExample</w:t>
      </w:r>
      <w:r w:rsidR="00D74244" w:rsidRPr="00D74244">
        <w:rPr>
          <w:lang w:val="en-US"/>
        </w:rPr>
        <w:t>.py</w:t>
      </w:r>
      <w:r w:rsidR="00444251">
        <w:rPr>
          <w:lang w:val="en-US"/>
        </w:rPr>
        <w:t xml:space="preserve">” found in the </w:t>
      </w:r>
      <w:r w:rsidR="006C7D17">
        <w:rPr>
          <w:lang w:val="en-US"/>
        </w:rPr>
        <w:t>“</w:t>
      </w:r>
      <w:r w:rsidR="00444251">
        <w:rPr>
          <w:lang w:val="en-US"/>
        </w:rPr>
        <w:t>/</w:t>
      </w:r>
      <w:proofErr w:type="spellStart"/>
      <w:r w:rsidR="00C61B96" w:rsidRPr="00C61B96">
        <w:rPr>
          <w:lang w:val="en-US"/>
        </w:rPr>
        <w:t>MethodSCRIPTExample</w:t>
      </w:r>
      <w:proofErr w:type="spellEnd"/>
      <w:r w:rsidR="00C61B96" w:rsidRPr="00C61B96">
        <w:rPr>
          <w:lang w:val="en-US"/>
        </w:rPr>
        <w:t>-Python</w:t>
      </w:r>
      <w:r w:rsidR="0067501F" w:rsidRPr="00886DB9">
        <w:rPr>
          <w:lang w:val="en-US"/>
        </w:rPr>
        <w:t xml:space="preserve">”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</w:t>
      </w:r>
      <w:r w:rsidR="00BA7D27">
        <w:rPr>
          <w:lang w:val="en-US"/>
        </w:rPr>
        <w:t xml:space="preserve">communication </w:t>
      </w:r>
      <w:r w:rsidRPr="00886DB9">
        <w:rPr>
          <w:lang w:val="en-US"/>
        </w:rPr>
        <w:t xml:space="preserve">with the </w:t>
      </w:r>
      <w:proofErr w:type="spellStart"/>
      <w:r w:rsidRPr="00886DB9">
        <w:rPr>
          <w:lang w:val="en-US"/>
        </w:rPr>
        <w:t>EmStat</w:t>
      </w:r>
      <w:proofErr w:type="spellEnd"/>
      <w:r w:rsidRPr="00886DB9">
        <w:rPr>
          <w:lang w:val="en-US"/>
        </w:rPr>
        <w:t xml:space="preserve"> Pico </w:t>
      </w:r>
      <w:r w:rsidR="00444251">
        <w:rPr>
          <w:lang w:val="en-US"/>
        </w:rPr>
        <w:t xml:space="preserve">using </w:t>
      </w:r>
      <w:r w:rsidR="00C61B96">
        <w:rPr>
          <w:lang w:val="en-US"/>
        </w:rPr>
        <w:t>Python</w:t>
      </w:r>
      <w:r w:rsidR="00444251">
        <w:rPr>
          <w:lang w:val="en-US"/>
        </w:rPr>
        <w:t xml:space="preserve">. </w:t>
      </w:r>
    </w:p>
    <w:p w14:paraId="190D9416" w14:textId="70716A50" w:rsidR="00E73477" w:rsidRDefault="00A452D1" w:rsidP="00C61B96">
      <w:pPr>
        <w:rPr>
          <w:lang w:val="en-US"/>
        </w:rPr>
      </w:pPr>
      <w:r w:rsidRPr="00A452D1">
        <w:rPr>
          <w:lang w:val="en-US"/>
        </w:rPr>
        <w:t>Th</w:t>
      </w:r>
      <w:r w:rsidR="005D50B9">
        <w:rPr>
          <w:lang w:val="en-US"/>
        </w:rPr>
        <w:t xml:space="preserve">e </w:t>
      </w:r>
      <w:r w:rsidR="00ED1E22">
        <w:rPr>
          <w:lang w:val="en-US"/>
        </w:rPr>
        <w:t>“</w:t>
      </w:r>
      <w:proofErr w:type="spellStart"/>
      <w:r w:rsidR="00BA7D27" w:rsidRPr="00BA7D27">
        <w:rPr>
          <w:lang w:val="en-US"/>
        </w:rPr>
        <w:t>MSPlotCV</w:t>
      </w:r>
      <w:proofErr w:type="spellEnd"/>
      <w:r w:rsidR="00BA7D27" w:rsidRPr="00ED1E22">
        <w:rPr>
          <w:lang w:val="en-US"/>
        </w:rPr>
        <w:t xml:space="preserve"> </w:t>
      </w:r>
      <w:r w:rsidR="00ED1E22" w:rsidRPr="00ED1E22">
        <w:rPr>
          <w:lang w:val="en-US"/>
        </w:rPr>
        <w:t>.</w:t>
      </w:r>
      <w:proofErr w:type="spellStart"/>
      <w:r w:rsidR="00ED1E22" w:rsidRPr="00ED1E22">
        <w:rPr>
          <w:lang w:val="en-US"/>
        </w:rPr>
        <w:t>py</w:t>
      </w:r>
      <w:proofErr w:type="spellEnd"/>
      <w:r w:rsidR="00ED1E22">
        <w:rPr>
          <w:lang w:val="en-US"/>
        </w:rPr>
        <w:t>”</w:t>
      </w:r>
      <w:r w:rsidRPr="00A452D1">
        <w:rPr>
          <w:lang w:val="en-US"/>
        </w:rPr>
        <w:t xml:space="preserve"> example </w:t>
      </w:r>
      <w:r w:rsidR="005D50B9">
        <w:rPr>
          <w:lang w:val="en-US"/>
        </w:rPr>
        <w:t xml:space="preserve">demonstrates </w:t>
      </w:r>
      <w:r w:rsidR="00BA7D27">
        <w:rPr>
          <w:lang w:val="en-US"/>
        </w:rPr>
        <w:t>the common electrochemical technique: Cyclic Voltammetry and plots the resulting voltammogram.</w:t>
      </w:r>
    </w:p>
    <w:p w14:paraId="141C65DE" w14:textId="6FA8EB87" w:rsidR="00BA7D27" w:rsidRDefault="00BA7D27" w:rsidP="00BA7D27">
      <w:pPr>
        <w:rPr>
          <w:lang w:val="en-US"/>
        </w:rPr>
      </w:pPr>
      <w:r w:rsidRPr="00A452D1">
        <w:rPr>
          <w:lang w:val="en-US"/>
        </w:rPr>
        <w:t>Th</w:t>
      </w:r>
      <w:r>
        <w:rPr>
          <w:lang w:val="en-US"/>
        </w:rPr>
        <w:t>e “</w:t>
      </w:r>
      <w:r w:rsidRPr="00BA7D27">
        <w:rPr>
          <w:lang w:val="en-US"/>
        </w:rPr>
        <w:t>MSPlotEIS</w:t>
      </w:r>
      <w:r w:rsidRPr="00ED1E22">
        <w:rPr>
          <w:lang w:val="en-US"/>
        </w:rPr>
        <w:t>.py</w:t>
      </w:r>
      <w:r>
        <w:rPr>
          <w:lang w:val="en-US"/>
        </w:rPr>
        <w:t>”</w:t>
      </w:r>
      <w:r w:rsidRPr="00A452D1">
        <w:rPr>
          <w:lang w:val="en-US"/>
        </w:rPr>
        <w:t xml:space="preserve"> example </w:t>
      </w:r>
      <w:r>
        <w:rPr>
          <w:lang w:val="en-US"/>
        </w:rPr>
        <w:t>demonstrates the Electrochemical Impedance Spectroscopy technique and plot the resulting Nyquist and Bode plots.</w:t>
      </w:r>
    </w:p>
    <w:p w14:paraId="4A086484" w14:textId="77777777" w:rsidR="00BA7D27" w:rsidRPr="00C61B96" w:rsidRDefault="00BA7D27" w:rsidP="00C61B96">
      <w:pPr>
        <w:rPr>
          <w:lang w:val="en-US"/>
        </w:rPr>
      </w:pPr>
    </w:p>
    <w:p w14:paraId="6531C56D" w14:textId="37908AD6" w:rsidR="00E33ABD" w:rsidRDefault="00E33ABD" w:rsidP="00BF2083">
      <w:pPr>
        <w:pStyle w:val="Heading3"/>
      </w:pPr>
      <w:r w:rsidRPr="00ED1E22">
        <w:t xml:space="preserve">Example </w:t>
      </w:r>
      <w:r w:rsidR="00651447">
        <w:t>1</w:t>
      </w:r>
      <w:r w:rsidRPr="00ED1E22">
        <w:t xml:space="preserve">: </w:t>
      </w:r>
      <w:r w:rsidR="001F1F4D">
        <w:t>Console</w:t>
      </w:r>
      <w:r w:rsidR="005648C6">
        <w:t xml:space="preserve"> Example</w:t>
      </w:r>
      <w:r w:rsidRPr="00ED1E22">
        <w:t xml:space="preserve"> (</w:t>
      </w:r>
      <w:r w:rsidR="00942086" w:rsidRPr="00942086">
        <w:t>MSConsoleExample.py</w:t>
      </w:r>
      <w:r w:rsidRPr="00ED1E22">
        <w:t>)</w:t>
      </w:r>
    </w:p>
    <w:p w14:paraId="21B5007E" w14:textId="22BD30A2" w:rsidR="00CB7C6C" w:rsidRDefault="00A522C6" w:rsidP="00CB7C6C">
      <w:pPr>
        <w:rPr>
          <w:lang w:val="en-US"/>
        </w:rPr>
      </w:pPr>
      <w:r>
        <w:rPr>
          <w:lang w:val="en-US"/>
        </w:rPr>
        <w:t xml:space="preserve">This example opens a communication port, sends a </w:t>
      </w:r>
      <w:proofErr w:type="spellStart"/>
      <w:r>
        <w:rPr>
          <w:lang w:val="en-US"/>
        </w:rPr>
        <w:t>MethodSCRIPT</w:t>
      </w:r>
      <w:proofErr w:type="spellEnd"/>
      <w:r>
        <w:rPr>
          <w:lang w:val="en-US"/>
        </w:rPr>
        <w:t xml:space="preserve"> file, read back the data , parses the data and prints the parsed data </w:t>
      </w:r>
      <w:r w:rsidR="00460D9B">
        <w:rPr>
          <w:lang w:val="en-US"/>
        </w:rPr>
        <w:t xml:space="preserve">(variable type, value, unit) </w:t>
      </w:r>
      <w:r>
        <w:rPr>
          <w:lang w:val="en-US"/>
        </w:rPr>
        <w:t>to the console</w:t>
      </w:r>
      <w:r w:rsidR="00460D9B">
        <w:rPr>
          <w:lang w:val="en-US"/>
        </w:rPr>
        <w:t xml:space="preserve">. The meta data </w:t>
      </w:r>
      <w:r w:rsidR="00B65CDB">
        <w:rPr>
          <w:lang w:val="en-US"/>
        </w:rPr>
        <w:t>(</w:t>
      </w:r>
      <w:proofErr w:type="spellStart"/>
      <w:r w:rsidR="00B65CDB">
        <w:rPr>
          <w:lang w:val="en-US"/>
        </w:rPr>
        <w:t>status,currentrange</w:t>
      </w:r>
      <w:proofErr w:type="spellEnd"/>
      <w:r w:rsidR="00B65CDB">
        <w:rPr>
          <w:lang w:val="en-US"/>
        </w:rPr>
        <w:t>) is not parsed i</w:t>
      </w:r>
      <w:r w:rsidR="00651447">
        <w:rPr>
          <w:lang w:val="en-US"/>
        </w:rPr>
        <w:t>n</w:t>
      </w:r>
      <w:r w:rsidR="00B65CDB">
        <w:rPr>
          <w:lang w:val="en-US"/>
        </w:rPr>
        <w:t xml:space="preserve"> this example.</w:t>
      </w:r>
    </w:p>
    <w:p w14:paraId="060F7FF9" w14:textId="77777777" w:rsidR="00651447" w:rsidRPr="00DE6F2B" w:rsidRDefault="00651447" w:rsidP="00651447">
      <w:pPr>
        <w:rPr>
          <w:lang w:val="en-US"/>
        </w:rPr>
      </w:pPr>
      <w:r>
        <w:rPr>
          <w:lang w:val="en-US"/>
        </w:rPr>
        <w:t xml:space="preserve">A connected </w:t>
      </w:r>
      <w:proofErr w:type="spellStart"/>
      <w:r>
        <w:rPr>
          <w:lang w:val="en-US"/>
        </w:rPr>
        <w:t>Emstat</w:t>
      </w:r>
      <w:proofErr w:type="spellEnd"/>
      <w:r>
        <w:rPr>
          <w:lang w:val="en-US"/>
        </w:rPr>
        <w:t xml:space="preserve"> Pico will create a comport with a generated (enumerated) port number. To find this number one can look in the Windows device manager</w:t>
      </w:r>
    </w:p>
    <w:p w14:paraId="1BAD2D28" w14:textId="77777777" w:rsidR="00651447" w:rsidRPr="00F327A8" w:rsidRDefault="00651447" w:rsidP="00651447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b/>
          <w:bCs/>
          <w:color w:val="7F0055"/>
          <w:lang w:val="en-US"/>
        </w:rPr>
      </w:pPr>
    </w:p>
    <w:p w14:paraId="5DAA05C3" w14:textId="77777777" w:rsidR="00651447" w:rsidRDefault="00651447" w:rsidP="00651447">
      <w:pPr>
        <w:keepNext/>
        <w:autoSpaceDE w:val="0"/>
        <w:autoSpaceDN w:val="0"/>
        <w:adjustRightInd w:val="0"/>
        <w:textboxTightWrap w:val="none"/>
      </w:pPr>
      <w:r w:rsidRPr="00D4591A">
        <w:rPr>
          <w:noProof/>
          <w:lang w:val="en-NL"/>
        </w:rPr>
        <w:drawing>
          <wp:inline distT="0" distB="0" distL="0" distR="0" wp14:anchorId="46E11472" wp14:editId="43DA3580">
            <wp:extent cx="2707221" cy="402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046" t="68235" r="50921" b="22215"/>
                    <a:stretch/>
                  </pic:blipFill>
                  <pic:spPr bwMode="auto">
                    <a:xfrm>
                      <a:off x="0" y="0"/>
                      <a:ext cx="2709454" cy="402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BE673" w14:textId="77777777" w:rsidR="00651447" w:rsidRDefault="00651447" w:rsidP="00651447">
      <w:pPr>
        <w:pStyle w:val="Caption"/>
        <w:jc w:val="left"/>
        <w:rPr>
          <w:rFonts w:ascii="Courier New" w:hAnsi="Courier New" w:cs="Courier New"/>
          <w:b/>
          <w:bCs w:val="0"/>
          <w:color w:val="7F0055"/>
          <w:lang w:val="en-NL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; Available com ports in device manager</w:t>
      </w:r>
    </w:p>
    <w:p w14:paraId="03B4B71A" w14:textId="77777777" w:rsidR="00651447" w:rsidRDefault="00651447" w:rsidP="00651447">
      <w:pPr>
        <w:rPr>
          <w:lang w:val="en-US"/>
        </w:rPr>
      </w:pPr>
      <w:r>
        <w:rPr>
          <w:lang w:val="en-US"/>
        </w:rPr>
        <w:t xml:space="preserve">We use COM55 as our </w:t>
      </w:r>
      <w:proofErr w:type="spellStart"/>
      <w:r>
        <w:rPr>
          <w:lang w:val="en-US"/>
        </w:rPr>
        <w:t>Emstat</w:t>
      </w:r>
      <w:proofErr w:type="spellEnd"/>
      <w:r>
        <w:rPr>
          <w:lang w:val="en-US"/>
        </w:rPr>
        <w:t xml:space="preserve"> Pico comport and set the </w:t>
      </w:r>
      <w:proofErr w:type="spellStart"/>
      <w:r>
        <w:rPr>
          <w:lang w:val="en-US"/>
        </w:rPr>
        <w:t>myport</w:t>
      </w:r>
      <w:proofErr w:type="spellEnd"/>
      <w:r>
        <w:rPr>
          <w:lang w:val="en-US"/>
        </w:rPr>
        <w:t xml:space="preserve"> variable accordingly.</w:t>
      </w:r>
    </w:p>
    <w:p w14:paraId="6B9FFDB2" w14:textId="77777777" w:rsidR="00A522C6" w:rsidRDefault="00A522C6" w:rsidP="00CB7C6C">
      <w:pPr>
        <w:rPr>
          <w:lang w:val="en-US"/>
        </w:rPr>
      </w:pPr>
    </w:p>
    <w:p w14:paraId="664DDD3B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import serial      </w:t>
      </w:r>
    </w:p>
    <w:p w14:paraId="542CFF84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import </w:t>
      </w:r>
      <w:proofErr w:type="spellStart"/>
      <w:r w:rsidRPr="00460D9B">
        <w:rPr>
          <w:rStyle w:val="code"/>
        </w:rPr>
        <w:t>os.path</w:t>
      </w:r>
      <w:proofErr w:type="spellEnd"/>
      <w:r w:rsidRPr="00460D9B">
        <w:rPr>
          <w:rStyle w:val="code"/>
        </w:rPr>
        <w:t xml:space="preserve">  </w:t>
      </w:r>
    </w:p>
    <w:p w14:paraId="5D53580C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import </w:t>
      </w:r>
      <w:proofErr w:type="spellStart"/>
      <w:r w:rsidRPr="00460D9B">
        <w:rPr>
          <w:rStyle w:val="code"/>
        </w:rPr>
        <w:t>PSEsPicoLib</w:t>
      </w:r>
      <w:proofErr w:type="spellEnd"/>
      <w:r w:rsidRPr="00460D9B">
        <w:rPr>
          <w:rStyle w:val="code"/>
        </w:rPr>
        <w:t xml:space="preserve"> </w:t>
      </w:r>
    </w:p>
    <w:p w14:paraId="6165B02E" w14:textId="77777777" w:rsidR="00460D9B" w:rsidRPr="00460D9B" w:rsidRDefault="00460D9B" w:rsidP="00460D9B">
      <w:pPr>
        <w:rPr>
          <w:rStyle w:val="code"/>
        </w:rPr>
      </w:pPr>
    </w:p>
    <w:p w14:paraId="1524BD2A" w14:textId="77777777" w:rsidR="00460D9B" w:rsidRPr="00460D9B" w:rsidRDefault="00460D9B" w:rsidP="00460D9B">
      <w:pPr>
        <w:rPr>
          <w:rStyle w:val="code"/>
        </w:rPr>
      </w:pPr>
    </w:p>
    <w:p w14:paraId="3D79AFAD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>#script specific settings</w:t>
      </w:r>
    </w:p>
    <w:p w14:paraId="00555B44" w14:textId="77777777" w:rsidR="00460D9B" w:rsidRPr="00460D9B" w:rsidRDefault="00460D9B" w:rsidP="00460D9B">
      <w:pPr>
        <w:rPr>
          <w:rStyle w:val="code"/>
        </w:rPr>
      </w:pPr>
      <w:proofErr w:type="spellStart"/>
      <w:r w:rsidRPr="00460D9B">
        <w:rPr>
          <w:rStyle w:val="code"/>
        </w:rPr>
        <w:t>MSfilepath</w:t>
      </w:r>
      <w:proofErr w:type="spellEnd"/>
      <w:r w:rsidRPr="00460D9B">
        <w:rPr>
          <w:rStyle w:val="code"/>
        </w:rPr>
        <w:t xml:space="preserve"> = ".\\</w:t>
      </w:r>
      <w:proofErr w:type="spellStart"/>
      <w:r w:rsidRPr="00460D9B">
        <w:rPr>
          <w:rStyle w:val="code"/>
        </w:rPr>
        <w:t>MethodSCRIPT</w:t>
      </w:r>
      <w:proofErr w:type="spellEnd"/>
      <w:r w:rsidRPr="00460D9B">
        <w:rPr>
          <w:rStyle w:val="code"/>
        </w:rPr>
        <w:t xml:space="preserve"> files"</w:t>
      </w:r>
    </w:p>
    <w:p w14:paraId="659AE3E4" w14:textId="046BA8FA" w:rsidR="00460D9B" w:rsidRPr="00460D9B" w:rsidRDefault="00460D9B" w:rsidP="00460D9B">
      <w:pPr>
        <w:rPr>
          <w:rStyle w:val="code"/>
        </w:rPr>
      </w:pPr>
      <w:proofErr w:type="spellStart"/>
      <w:r w:rsidRPr="00460D9B">
        <w:rPr>
          <w:rStyle w:val="code"/>
        </w:rPr>
        <w:t>MScriptFile</w:t>
      </w:r>
      <w:proofErr w:type="spellEnd"/>
      <w:r w:rsidRPr="00460D9B">
        <w:rPr>
          <w:rStyle w:val="code"/>
        </w:rPr>
        <w:t xml:space="preserve"> = "</w:t>
      </w:r>
      <w:proofErr w:type="spellStart"/>
      <w:r w:rsidR="00DA5DB3" w:rsidRPr="00DA5DB3">
        <w:rPr>
          <w:rStyle w:val="code"/>
        </w:rPr>
        <w:t>MSExampleCV.mscr</w:t>
      </w:r>
      <w:proofErr w:type="spellEnd"/>
      <w:r w:rsidRPr="00460D9B">
        <w:rPr>
          <w:rStyle w:val="code"/>
        </w:rPr>
        <w:t>"</w:t>
      </w:r>
    </w:p>
    <w:p w14:paraId="022597C5" w14:textId="77777777" w:rsidR="00460D9B" w:rsidRPr="00460D9B" w:rsidRDefault="00460D9B" w:rsidP="00460D9B">
      <w:pPr>
        <w:rPr>
          <w:rStyle w:val="code"/>
        </w:rPr>
      </w:pPr>
    </w:p>
    <w:p w14:paraId="773C1EAE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#combine the path and filename </w:t>
      </w:r>
    </w:p>
    <w:p w14:paraId="5871E94E" w14:textId="77777777" w:rsidR="00460D9B" w:rsidRPr="00460D9B" w:rsidRDefault="00460D9B" w:rsidP="00460D9B">
      <w:pPr>
        <w:rPr>
          <w:rStyle w:val="code"/>
        </w:rPr>
      </w:pPr>
      <w:proofErr w:type="spellStart"/>
      <w:r w:rsidRPr="00460D9B">
        <w:rPr>
          <w:rStyle w:val="code"/>
        </w:rPr>
        <w:t>MScriptFile</w:t>
      </w:r>
      <w:proofErr w:type="spellEnd"/>
      <w:r w:rsidRPr="00460D9B">
        <w:rPr>
          <w:rStyle w:val="code"/>
        </w:rPr>
        <w:t xml:space="preserve"> = </w:t>
      </w:r>
      <w:proofErr w:type="spellStart"/>
      <w:r w:rsidRPr="00460D9B">
        <w:rPr>
          <w:rStyle w:val="code"/>
        </w:rPr>
        <w:t>os.path.join</w:t>
      </w:r>
      <w:proofErr w:type="spellEnd"/>
      <w:r w:rsidRPr="00460D9B">
        <w:rPr>
          <w:rStyle w:val="code"/>
        </w:rPr>
        <w:t>(</w:t>
      </w:r>
      <w:proofErr w:type="spellStart"/>
      <w:r w:rsidRPr="00460D9B">
        <w:rPr>
          <w:rStyle w:val="code"/>
        </w:rPr>
        <w:t>MSfilepath</w:t>
      </w:r>
      <w:proofErr w:type="spellEnd"/>
      <w:r w:rsidRPr="00460D9B">
        <w:rPr>
          <w:rStyle w:val="code"/>
        </w:rPr>
        <w:t xml:space="preserve">, </w:t>
      </w:r>
      <w:proofErr w:type="spellStart"/>
      <w:r w:rsidRPr="00460D9B">
        <w:rPr>
          <w:rStyle w:val="code"/>
        </w:rPr>
        <w:t>MScriptFile</w:t>
      </w:r>
      <w:proofErr w:type="spellEnd"/>
      <w:r w:rsidRPr="00460D9B">
        <w:rPr>
          <w:rStyle w:val="code"/>
        </w:rPr>
        <w:t>)</w:t>
      </w:r>
    </w:p>
    <w:p w14:paraId="25103C11" w14:textId="77777777" w:rsidR="00460D9B" w:rsidRPr="00460D9B" w:rsidRDefault="00460D9B" w:rsidP="00460D9B">
      <w:pPr>
        <w:rPr>
          <w:rStyle w:val="code"/>
        </w:rPr>
      </w:pPr>
    </w:p>
    <w:p w14:paraId="7ADD0CC6" w14:textId="77777777" w:rsidR="00460D9B" w:rsidRPr="00460D9B" w:rsidRDefault="00460D9B" w:rsidP="00460D9B">
      <w:pPr>
        <w:rPr>
          <w:rStyle w:val="code"/>
        </w:rPr>
      </w:pPr>
    </w:p>
    <w:p w14:paraId="0D3FF567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>#initialization and open the port</w:t>
      </w:r>
    </w:p>
    <w:p w14:paraId="69B6326D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ser = </w:t>
      </w:r>
      <w:proofErr w:type="spellStart"/>
      <w:r w:rsidRPr="00460D9B">
        <w:rPr>
          <w:rStyle w:val="code"/>
        </w:rPr>
        <w:t>serial.Serial</w:t>
      </w:r>
      <w:proofErr w:type="spellEnd"/>
      <w:r w:rsidRPr="00460D9B">
        <w:rPr>
          <w:rStyle w:val="code"/>
        </w:rPr>
        <w:t>()   #Create an instance of the serial object</w:t>
      </w:r>
    </w:p>
    <w:p w14:paraId="0DB980C7" w14:textId="77777777" w:rsidR="00460D9B" w:rsidRPr="00460D9B" w:rsidRDefault="00460D9B" w:rsidP="00460D9B">
      <w:pPr>
        <w:rPr>
          <w:rStyle w:val="code"/>
        </w:rPr>
      </w:pPr>
    </w:p>
    <w:p w14:paraId="208E0B77" w14:textId="77777777" w:rsidR="00460D9B" w:rsidRPr="00460D9B" w:rsidRDefault="00460D9B" w:rsidP="00460D9B">
      <w:pPr>
        <w:rPr>
          <w:rStyle w:val="code"/>
        </w:rPr>
      </w:pPr>
      <w:proofErr w:type="spellStart"/>
      <w:r w:rsidRPr="00460D9B">
        <w:rPr>
          <w:rStyle w:val="code"/>
        </w:rPr>
        <w:t>myport</w:t>
      </w:r>
      <w:proofErr w:type="spellEnd"/>
      <w:r w:rsidRPr="00460D9B">
        <w:rPr>
          <w:rStyle w:val="code"/>
        </w:rPr>
        <w:t xml:space="preserve"> = "COM55"                            #set the comport</w:t>
      </w:r>
    </w:p>
    <w:p w14:paraId="045A9E6A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if </w:t>
      </w:r>
      <w:proofErr w:type="spellStart"/>
      <w:r w:rsidRPr="00460D9B">
        <w:rPr>
          <w:rStyle w:val="code"/>
        </w:rPr>
        <w:t>PSEsPicoLib.OpenComport</w:t>
      </w:r>
      <w:proofErr w:type="spellEnd"/>
      <w:r w:rsidRPr="00460D9B">
        <w:rPr>
          <w:rStyle w:val="code"/>
        </w:rPr>
        <w:t xml:space="preserve">(ser,myport,1):   #open </w:t>
      </w:r>
      <w:proofErr w:type="spellStart"/>
      <w:r w:rsidRPr="00460D9B">
        <w:rPr>
          <w:rStyle w:val="code"/>
        </w:rPr>
        <w:t>myport</w:t>
      </w:r>
      <w:proofErr w:type="spellEnd"/>
      <w:r w:rsidRPr="00460D9B">
        <w:rPr>
          <w:rStyle w:val="code"/>
        </w:rPr>
        <w:t xml:space="preserve"> with 1 sec timeout</w:t>
      </w:r>
    </w:p>
    <w:p w14:paraId="237BF53E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print("</w:t>
      </w:r>
      <w:proofErr w:type="spellStart"/>
      <w:r w:rsidRPr="00460D9B">
        <w:rPr>
          <w:rStyle w:val="code"/>
        </w:rPr>
        <w:t>Succesfuly</w:t>
      </w:r>
      <w:proofErr w:type="spellEnd"/>
      <w:r w:rsidRPr="00460D9B">
        <w:rPr>
          <w:rStyle w:val="code"/>
        </w:rPr>
        <w:t xml:space="preserve"> opened: " + </w:t>
      </w:r>
      <w:proofErr w:type="spellStart"/>
      <w:r w:rsidRPr="00460D9B">
        <w:rPr>
          <w:rStyle w:val="code"/>
        </w:rPr>
        <w:t>ser.port</w:t>
      </w:r>
      <w:proofErr w:type="spellEnd"/>
      <w:r w:rsidRPr="00460D9B">
        <w:rPr>
          <w:rStyle w:val="code"/>
        </w:rPr>
        <w:t xml:space="preserve">  )</w:t>
      </w:r>
    </w:p>
    <w:p w14:paraId="657C0FDB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try:</w:t>
      </w:r>
    </w:p>
    <w:p w14:paraId="63793792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if </w:t>
      </w:r>
      <w:proofErr w:type="spellStart"/>
      <w:r w:rsidRPr="00460D9B">
        <w:rPr>
          <w:rStyle w:val="code"/>
        </w:rPr>
        <w:t>PSEsPicoLib.IsConnected</w:t>
      </w:r>
      <w:proofErr w:type="spellEnd"/>
      <w:r w:rsidRPr="00460D9B">
        <w:rPr>
          <w:rStyle w:val="code"/>
        </w:rPr>
        <w:t xml:space="preserve">(ser):             #Check if </w:t>
      </w:r>
      <w:proofErr w:type="spellStart"/>
      <w:r w:rsidRPr="00460D9B">
        <w:rPr>
          <w:rStyle w:val="code"/>
        </w:rPr>
        <w:t>EmstatPico</w:t>
      </w:r>
      <w:proofErr w:type="spellEnd"/>
      <w:r w:rsidRPr="00460D9B">
        <w:rPr>
          <w:rStyle w:val="code"/>
        </w:rPr>
        <w:t xml:space="preserve"> is connected</w:t>
      </w:r>
    </w:p>
    <w:p w14:paraId="3C55D546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print("Connected!")                  </w:t>
      </w:r>
    </w:p>
    <w:p w14:paraId="43E3B439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print(</w:t>
      </w:r>
      <w:proofErr w:type="spellStart"/>
      <w:r w:rsidRPr="00460D9B">
        <w:rPr>
          <w:rStyle w:val="code"/>
        </w:rPr>
        <w:t>PSEsPicoLib.GetVersion</w:t>
      </w:r>
      <w:proofErr w:type="spellEnd"/>
      <w:r w:rsidRPr="00460D9B">
        <w:rPr>
          <w:rStyle w:val="code"/>
        </w:rPr>
        <w:t xml:space="preserve">(ser))       #Print the version </w:t>
      </w:r>
    </w:p>
    <w:p w14:paraId="1185C7BA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with open(</w:t>
      </w:r>
      <w:proofErr w:type="spellStart"/>
      <w:r w:rsidRPr="00460D9B">
        <w:rPr>
          <w:rStyle w:val="code"/>
        </w:rPr>
        <w:t>MScriptFile</w:t>
      </w:r>
      <w:proofErr w:type="spellEnd"/>
      <w:r w:rsidRPr="00460D9B">
        <w:rPr>
          <w:rStyle w:val="code"/>
        </w:rPr>
        <w:t>) as f:             #open the script file</w:t>
      </w:r>
    </w:p>
    <w:p w14:paraId="544BD5F4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content = </w:t>
      </w:r>
      <w:proofErr w:type="spellStart"/>
      <w:r w:rsidRPr="00460D9B">
        <w:rPr>
          <w:rStyle w:val="code"/>
        </w:rPr>
        <w:t>f.readlines</w:t>
      </w:r>
      <w:proofErr w:type="spellEnd"/>
      <w:r w:rsidRPr="00460D9B">
        <w:rPr>
          <w:rStyle w:val="code"/>
        </w:rPr>
        <w:t>()             #read all the contents</w:t>
      </w:r>
    </w:p>
    <w:p w14:paraId="7C5BD1FF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for </w:t>
      </w:r>
      <w:proofErr w:type="spellStart"/>
      <w:r w:rsidRPr="00460D9B">
        <w:rPr>
          <w:rStyle w:val="code"/>
        </w:rPr>
        <w:t>scriptline</w:t>
      </w:r>
      <w:proofErr w:type="spellEnd"/>
      <w:r w:rsidRPr="00460D9B">
        <w:rPr>
          <w:rStyle w:val="code"/>
        </w:rPr>
        <w:t xml:space="preserve"> in content:          #read the content line by line</w:t>
      </w:r>
    </w:p>
    <w:p w14:paraId="6994141A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    print(</w:t>
      </w:r>
      <w:proofErr w:type="spellStart"/>
      <w:r w:rsidRPr="00460D9B">
        <w:rPr>
          <w:rStyle w:val="code"/>
        </w:rPr>
        <w:t>scriptline.strip</w:t>
      </w:r>
      <w:proofErr w:type="spellEnd"/>
      <w:r w:rsidRPr="00460D9B">
        <w:rPr>
          <w:rStyle w:val="code"/>
        </w:rPr>
        <w:t>())       #print the line to send without the linefeed (stripped)</w:t>
      </w:r>
    </w:p>
    <w:p w14:paraId="70D41C02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    </w:t>
      </w:r>
      <w:proofErr w:type="spellStart"/>
      <w:r w:rsidRPr="00460D9B">
        <w:rPr>
          <w:rStyle w:val="code"/>
        </w:rPr>
        <w:t>ser.write</w:t>
      </w:r>
      <w:proofErr w:type="spellEnd"/>
      <w:r w:rsidRPr="00460D9B">
        <w:rPr>
          <w:rStyle w:val="code"/>
        </w:rPr>
        <w:t>(bytes(</w:t>
      </w:r>
      <w:proofErr w:type="spellStart"/>
      <w:r w:rsidRPr="00460D9B">
        <w:rPr>
          <w:rStyle w:val="code"/>
        </w:rPr>
        <w:t>scriptline</w:t>
      </w:r>
      <w:proofErr w:type="spellEnd"/>
      <w:r w:rsidRPr="00460D9B">
        <w:rPr>
          <w:rStyle w:val="code"/>
        </w:rPr>
        <w:t xml:space="preserve">,  'ascii'))  #send the </w:t>
      </w:r>
      <w:proofErr w:type="spellStart"/>
      <w:r w:rsidRPr="00460D9B">
        <w:rPr>
          <w:rStyle w:val="code"/>
        </w:rPr>
        <w:t>scriptline</w:t>
      </w:r>
      <w:proofErr w:type="spellEnd"/>
      <w:r w:rsidRPr="00460D9B">
        <w:rPr>
          <w:rStyle w:val="code"/>
        </w:rPr>
        <w:t xml:space="preserve"> to the device</w:t>
      </w:r>
    </w:p>
    <w:p w14:paraId="14436E84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#Fetch the data </w:t>
      </w:r>
      <w:proofErr w:type="spellStart"/>
      <w:r w:rsidRPr="00460D9B">
        <w:rPr>
          <w:rStyle w:val="code"/>
        </w:rPr>
        <w:t>comming</w:t>
      </w:r>
      <w:proofErr w:type="spellEnd"/>
      <w:r w:rsidRPr="00460D9B">
        <w:rPr>
          <w:rStyle w:val="code"/>
        </w:rPr>
        <w:t xml:space="preserve"> back from the device         </w:t>
      </w:r>
    </w:p>
    <w:p w14:paraId="79F3861B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while True:</w:t>
      </w:r>
    </w:p>
    <w:p w14:paraId="0E6CB6F1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response = </w:t>
      </w:r>
      <w:proofErr w:type="spellStart"/>
      <w:r w:rsidRPr="00460D9B">
        <w:rPr>
          <w:rStyle w:val="code"/>
        </w:rPr>
        <w:t>ser.readline</w:t>
      </w:r>
      <w:proofErr w:type="spellEnd"/>
      <w:r w:rsidRPr="00460D9B">
        <w:rPr>
          <w:rStyle w:val="code"/>
        </w:rPr>
        <w:t>()                #read until linefeed is read or timeout is expired</w:t>
      </w:r>
    </w:p>
    <w:p w14:paraId="7BB2FC36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</w:t>
      </w:r>
      <w:proofErr w:type="spellStart"/>
      <w:r w:rsidRPr="00460D9B">
        <w:rPr>
          <w:rStyle w:val="code"/>
        </w:rPr>
        <w:t>res_line</w:t>
      </w:r>
      <w:proofErr w:type="spellEnd"/>
      <w:r w:rsidRPr="00460D9B">
        <w:rPr>
          <w:rStyle w:val="code"/>
        </w:rPr>
        <w:t xml:space="preserve"> = </w:t>
      </w:r>
      <w:proofErr w:type="spellStart"/>
      <w:r w:rsidRPr="00460D9B">
        <w:rPr>
          <w:rStyle w:val="code"/>
        </w:rPr>
        <w:t>response.decode</w:t>
      </w:r>
      <w:proofErr w:type="spellEnd"/>
      <w:r w:rsidRPr="00460D9B">
        <w:rPr>
          <w:rStyle w:val="code"/>
        </w:rPr>
        <w:t>("ascii")      #decode the returned bytes to an ascii string</w:t>
      </w:r>
    </w:p>
    <w:p w14:paraId="1C829A75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print("read data: " + </w:t>
      </w:r>
      <w:proofErr w:type="spellStart"/>
      <w:r w:rsidRPr="00460D9B">
        <w:rPr>
          <w:rStyle w:val="code"/>
        </w:rPr>
        <w:t>res_line.strip</w:t>
      </w:r>
      <w:proofErr w:type="spellEnd"/>
      <w:r w:rsidRPr="00460D9B">
        <w:rPr>
          <w:rStyle w:val="code"/>
        </w:rPr>
        <w:t xml:space="preserve">())  #print the data read without the linefeed </w:t>
      </w:r>
    </w:p>
    <w:p w14:paraId="596C3146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if </w:t>
      </w:r>
      <w:proofErr w:type="spellStart"/>
      <w:r w:rsidRPr="00460D9B">
        <w:rPr>
          <w:rStyle w:val="code"/>
        </w:rPr>
        <w:t>res_line.startswith</w:t>
      </w:r>
      <w:proofErr w:type="spellEnd"/>
      <w:r w:rsidRPr="00460D9B">
        <w:rPr>
          <w:rStyle w:val="code"/>
        </w:rPr>
        <w:t>('P'):             #data point start with P</w:t>
      </w:r>
    </w:p>
    <w:p w14:paraId="26AB422B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    </w:t>
      </w:r>
      <w:proofErr w:type="spellStart"/>
      <w:r w:rsidRPr="00460D9B">
        <w:rPr>
          <w:rStyle w:val="code"/>
        </w:rPr>
        <w:t>pck</w:t>
      </w:r>
      <w:proofErr w:type="spellEnd"/>
      <w:r w:rsidRPr="00460D9B">
        <w:rPr>
          <w:rStyle w:val="code"/>
        </w:rPr>
        <w:t xml:space="preserve"> = </w:t>
      </w:r>
      <w:proofErr w:type="spellStart"/>
      <w:r w:rsidRPr="00460D9B">
        <w:rPr>
          <w:rStyle w:val="code"/>
        </w:rPr>
        <w:t>res_line</w:t>
      </w:r>
      <w:proofErr w:type="spellEnd"/>
      <w:r w:rsidRPr="00460D9B">
        <w:rPr>
          <w:rStyle w:val="code"/>
        </w:rPr>
        <w:t>[1:len(</w:t>
      </w:r>
      <w:proofErr w:type="spellStart"/>
      <w:r w:rsidRPr="00460D9B">
        <w:rPr>
          <w:rStyle w:val="code"/>
        </w:rPr>
        <w:t>res_line</w:t>
      </w:r>
      <w:proofErr w:type="spellEnd"/>
      <w:r w:rsidRPr="00460D9B">
        <w:rPr>
          <w:rStyle w:val="code"/>
        </w:rPr>
        <w:t>)]      #ignore last and first character</w:t>
      </w:r>
    </w:p>
    <w:p w14:paraId="13162924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    for v in </w:t>
      </w:r>
      <w:proofErr w:type="spellStart"/>
      <w:r w:rsidRPr="00460D9B">
        <w:rPr>
          <w:rStyle w:val="code"/>
        </w:rPr>
        <w:t>pck.split</w:t>
      </w:r>
      <w:proofErr w:type="spellEnd"/>
      <w:r w:rsidRPr="00460D9B">
        <w:rPr>
          <w:rStyle w:val="code"/>
        </w:rPr>
        <w:t xml:space="preserve">(';'):             #value fields are </w:t>
      </w:r>
      <w:proofErr w:type="spellStart"/>
      <w:r w:rsidRPr="00460D9B">
        <w:rPr>
          <w:rStyle w:val="code"/>
        </w:rPr>
        <w:t>seperated</w:t>
      </w:r>
      <w:proofErr w:type="spellEnd"/>
      <w:r w:rsidRPr="00460D9B">
        <w:rPr>
          <w:rStyle w:val="code"/>
        </w:rPr>
        <w:t xml:space="preserve"> by a semicolon</w:t>
      </w:r>
    </w:p>
    <w:p w14:paraId="5435026C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        </w:t>
      </w:r>
      <w:proofErr w:type="spellStart"/>
      <w:r w:rsidRPr="00460D9B">
        <w:rPr>
          <w:rStyle w:val="code"/>
        </w:rPr>
        <w:t>str_vt</w:t>
      </w:r>
      <w:proofErr w:type="spellEnd"/>
      <w:r w:rsidRPr="00460D9B">
        <w:rPr>
          <w:rStyle w:val="code"/>
        </w:rPr>
        <w:t xml:space="preserve"> = v[0:2]                  #get the value-type </w:t>
      </w:r>
    </w:p>
    <w:p w14:paraId="10AAD9DB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lastRenderedPageBreak/>
        <w:t xml:space="preserve">                        </w:t>
      </w:r>
      <w:proofErr w:type="spellStart"/>
      <w:r w:rsidRPr="00460D9B">
        <w:rPr>
          <w:rStyle w:val="code"/>
        </w:rPr>
        <w:t>str_var</w:t>
      </w:r>
      <w:proofErr w:type="spellEnd"/>
      <w:r w:rsidRPr="00460D9B">
        <w:rPr>
          <w:rStyle w:val="code"/>
        </w:rPr>
        <w:t xml:space="preserve"> = v[2:2+8]               #strip out value type, we ignore it for now</w:t>
      </w:r>
    </w:p>
    <w:p w14:paraId="05745A43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        value = </w:t>
      </w:r>
      <w:proofErr w:type="spellStart"/>
      <w:r w:rsidRPr="00460D9B">
        <w:rPr>
          <w:rStyle w:val="code"/>
        </w:rPr>
        <w:t>PSEsPicoLib.ParseVarString</w:t>
      </w:r>
      <w:proofErr w:type="spellEnd"/>
      <w:r w:rsidRPr="00460D9B">
        <w:rPr>
          <w:rStyle w:val="code"/>
        </w:rPr>
        <w:t>(</w:t>
      </w:r>
      <w:proofErr w:type="spellStart"/>
      <w:r w:rsidRPr="00460D9B">
        <w:rPr>
          <w:rStyle w:val="code"/>
        </w:rPr>
        <w:t>str_var</w:t>
      </w:r>
      <w:proofErr w:type="spellEnd"/>
      <w:r w:rsidRPr="00460D9B">
        <w:rPr>
          <w:rStyle w:val="code"/>
        </w:rPr>
        <w:t>)   #Parse the value</w:t>
      </w:r>
    </w:p>
    <w:p w14:paraId="5BB77C8D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        </w:t>
      </w:r>
      <w:proofErr w:type="spellStart"/>
      <w:r w:rsidRPr="00460D9B">
        <w:rPr>
          <w:rStyle w:val="code"/>
        </w:rPr>
        <w:t>var_type</w:t>
      </w:r>
      <w:proofErr w:type="spellEnd"/>
      <w:r w:rsidRPr="00460D9B">
        <w:rPr>
          <w:rStyle w:val="code"/>
        </w:rPr>
        <w:t xml:space="preserve"> = </w:t>
      </w:r>
      <w:proofErr w:type="spellStart"/>
      <w:r w:rsidRPr="00460D9B">
        <w:rPr>
          <w:rStyle w:val="code"/>
        </w:rPr>
        <w:t>PSEsPicoLib.GetVarType</w:t>
      </w:r>
      <w:proofErr w:type="spellEnd"/>
      <w:r w:rsidRPr="00460D9B">
        <w:rPr>
          <w:rStyle w:val="code"/>
        </w:rPr>
        <w:t>(</w:t>
      </w:r>
      <w:proofErr w:type="spellStart"/>
      <w:r w:rsidRPr="00460D9B">
        <w:rPr>
          <w:rStyle w:val="code"/>
        </w:rPr>
        <w:t>str_vt</w:t>
      </w:r>
      <w:proofErr w:type="spellEnd"/>
      <w:r w:rsidRPr="00460D9B">
        <w:rPr>
          <w:rStyle w:val="code"/>
        </w:rPr>
        <w:t xml:space="preserve">)   #Get the variable type  </w:t>
      </w:r>
    </w:p>
    <w:p w14:paraId="2932209D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        </w:t>
      </w:r>
      <w:proofErr w:type="spellStart"/>
      <w:r w:rsidRPr="00460D9B">
        <w:rPr>
          <w:rStyle w:val="code"/>
        </w:rPr>
        <w:t>var_unit</w:t>
      </w:r>
      <w:proofErr w:type="spellEnd"/>
      <w:r w:rsidRPr="00460D9B">
        <w:rPr>
          <w:rStyle w:val="code"/>
        </w:rPr>
        <w:t xml:space="preserve"> = </w:t>
      </w:r>
      <w:proofErr w:type="spellStart"/>
      <w:r w:rsidRPr="00460D9B">
        <w:rPr>
          <w:rStyle w:val="code"/>
        </w:rPr>
        <w:t>PSEsPicoLib.GetValueUnit</w:t>
      </w:r>
      <w:proofErr w:type="spellEnd"/>
      <w:r w:rsidRPr="00460D9B">
        <w:rPr>
          <w:rStyle w:val="code"/>
        </w:rPr>
        <w:t>(</w:t>
      </w:r>
      <w:proofErr w:type="spellStart"/>
      <w:r w:rsidRPr="00460D9B">
        <w:rPr>
          <w:rStyle w:val="code"/>
        </w:rPr>
        <w:t>str_vt</w:t>
      </w:r>
      <w:proofErr w:type="spellEnd"/>
      <w:r w:rsidRPr="00460D9B">
        <w:rPr>
          <w:rStyle w:val="code"/>
        </w:rPr>
        <w:t xml:space="preserve">)   #Get the unit      </w:t>
      </w:r>
    </w:p>
    <w:p w14:paraId="0319F663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        print(</w:t>
      </w:r>
      <w:proofErr w:type="spellStart"/>
      <w:r w:rsidRPr="00460D9B">
        <w:rPr>
          <w:rStyle w:val="code"/>
        </w:rPr>
        <w:t>var_type</w:t>
      </w:r>
      <w:proofErr w:type="spellEnd"/>
      <w:r w:rsidRPr="00460D9B">
        <w:rPr>
          <w:rStyle w:val="code"/>
        </w:rPr>
        <w:t xml:space="preserve"> + "=" +str(value) + " " + str(</w:t>
      </w:r>
      <w:proofErr w:type="spellStart"/>
      <w:r w:rsidRPr="00460D9B">
        <w:rPr>
          <w:rStyle w:val="code"/>
        </w:rPr>
        <w:t>var_unit</w:t>
      </w:r>
      <w:proofErr w:type="spellEnd"/>
      <w:r w:rsidRPr="00460D9B">
        <w:rPr>
          <w:rStyle w:val="code"/>
        </w:rPr>
        <w:t>) )</w:t>
      </w:r>
    </w:p>
    <w:p w14:paraId="160DF528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if (</w:t>
      </w:r>
      <w:proofErr w:type="spellStart"/>
      <w:r w:rsidRPr="00460D9B">
        <w:rPr>
          <w:rStyle w:val="code"/>
        </w:rPr>
        <w:t>res_line</w:t>
      </w:r>
      <w:proofErr w:type="spellEnd"/>
      <w:r w:rsidRPr="00460D9B">
        <w:rPr>
          <w:rStyle w:val="code"/>
        </w:rPr>
        <w:t xml:space="preserve"> == '\n'):                   #Check on termination of data from the device</w:t>
      </w:r>
    </w:p>
    <w:p w14:paraId="3082B40F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         break                                #exit while loop</w:t>
      </w:r>
    </w:p>
    <w:p w14:paraId="21427A98" w14:textId="77777777" w:rsidR="00460D9B" w:rsidRPr="00460D9B" w:rsidRDefault="00460D9B" w:rsidP="00460D9B">
      <w:pPr>
        <w:rPr>
          <w:rStyle w:val="code"/>
        </w:rPr>
      </w:pPr>
    </w:p>
    <w:p w14:paraId="0E65D637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else:</w:t>
      </w:r>
    </w:p>
    <w:p w14:paraId="73D7A9E9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   print("Unable to connected!")                  </w:t>
      </w:r>
    </w:p>
    <w:p w14:paraId="339E36BF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</w:t>
      </w:r>
      <w:proofErr w:type="spellStart"/>
      <w:r w:rsidRPr="00460D9B">
        <w:rPr>
          <w:rStyle w:val="code"/>
        </w:rPr>
        <w:t>ser.close</w:t>
      </w:r>
      <w:proofErr w:type="spellEnd"/>
      <w:r w:rsidRPr="00460D9B">
        <w:rPr>
          <w:rStyle w:val="code"/>
        </w:rPr>
        <w:t>()                                  #close the comport</w:t>
      </w:r>
    </w:p>
    <w:p w14:paraId="57A714D4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except Exception as e1:                         #catch exception </w:t>
      </w:r>
    </w:p>
    <w:p w14:paraId="3FD6E1E2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    print("error communicating...: " + str(e1)) #print the exception</w:t>
      </w:r>
    </w:p>
    <w:p w14:paraId="31A45EEA" w14:textId="77777777" w:rsidR="00460D9B" w:rsidRPr="00460D9B" w:rsidRDefault="00460D9B" w:rsidP="00460D9B">
      <w:pPr>
        <w:rPr>
          <w:rStyle w:val="code"/>
        </w:rPr>
      </w:pPr>
      <w:r w:rsidRPr="00460D9B">
        <w:rPr>
          <w:rStyle w:val="code"/>
        </w:rPr>
        <w:t>else:</w:t>
      </w:r>
    </w:p>
    <w:p w14:paraId="03C94096" w14:textId="71BBB8F5" w:rsidR="003C3DA6" w:rsidRDefault="00460D9B" w:rsidP="00460D9B">
      <w:pPr>
        <w:rPr>
          <w:rStyle w:val="code"/>
        </w:rPr>
      </w:pPr>
      <w:r w:rsidRPr="00460D9B">
        <w:rPr>
          <w:rStyle w:val="code"/>
        </w:rPr>
        <w:t xml:space="preserve">    print("cannot open serial port ")</w:t>
      </w:r>
    </w:p>
    <w:p w14:paraId="49B38E62" w14:textId="086A175A" w:rsidR="00601F15" w:rsidRDefault="00601F15" w:rsidP="00460D9B">
      <w:pPr>
        <w:rPr>
          <w:rStyle w:val="code"/>
        </w:rPr>
      </w:pPr>
    </w:p>
    <w:p w14:paraId="690E91B0" w14:textId="6EF7FD67" w:rsidR="00601F15" w:rsidRDefault="00601F15" w:rsidP="00460D9B">
      <w:pPr>
        <w:rPr>
          <w:rStyle w:val="code"/>
        </w:rPr>
      </w:pPr>
    </w:p>
    <w:p w14:paraId="3AC14AE9" w14:textId="2463951A" w:rsidR="00601F15" w:rsidRDefault="00601F15" w:rsidP="00460D9B">
      <w:pPr>
        <w:rPr>
          <w:rStyle w:val="code"/>
        </w:rPr>
      </w:pPr>
    </w:p>
    <w:p w14:paraId="102DA65C" w14:textId="2AE0EAEA" w:rsidR="00024488" w:rsidRDefault="00E62910" w:rsidP="00277BCD">
      <w:pPr>
        <w:pStyle w:val="Heading3"/>
        <w:numPr>
          <w:ilvl w:val="2"/>
          <w:numId w:val="1"/>
        </w:numPr>
      </w:pPr>
      <w:r>
        <w:t>Parsing the response</w:t>
      </w:r>
    </w:p>
    <w:p w14:paraId="3AD32ED1" w14:textId="76703146" w:rsidR="008B407F" w:rsidRDefault="00337E50" w:rsidP="00563C52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>Each line of response</w:t>
      </w:r>
      <w:r>
        <w:rPr>
          <w:iCs/>
          <w:lang w:val="en-US"/>
        </w:rPr>
        <w:t xml:space="preserve"> returned by the </w:t>
      </w:r>
      <w:r w:rsidR="00C80B5E">
        <w:rPr>
          <w:iCs/>
          <w:lang w:val="en-US"/>
        </w:rPr>
        <w:t>function</w:t>
      </w:r>
      <w:r>
        <w:rPr>
          <w:iCs/>
          <w:lang w:val="en-US"/>
        </w:rPr>
        <w:t xml:space="preserve"> </w:t>
      </w:r>
      <w:proofErr w:type="spellStart"/>
      <w:r w:rsidR="00460D9B" w:rsidRPr="00460D9B">
        <w:rPr>
          <w:rStyle w:val="code"/>
        </w:rPr>
        <w:t>ser.readline</w:t>
      </w:r>
      <w:proofErr w:type="spellEnd"/>
      <w:r w:rsidR="00460D9B" w:rsidRPr="00460D9B">
        <w:rPr>
          <w:rStyle w:val="code"/>
        </w:rPr>
        <w:t>()</w:t>
      </w:r>
      <w:r>
        <w:rPr>
          <w:iCs/>
          <w:lang w:val="en-US"/>
        </w:rPr>
        <w:t>,</w:t>
      </w:r>
      <w:r w:rsidR="00C80B5E">
        <w:rPr>
          <w:iCs/>
          <w:lang w:val="en-US"/>
        </w:rPr>
        <w:t xml:space="preserve"> </w:t>
      </w:r>
      <w:r>
        <w:rPr>
          <w:iCs/>
          <w:lang w:val="en-US"/>
        </w:rPr>
        <w:t>can be further parsed if it is identified to be a data package.</w:t>
      </w:r>
      <w:r w:rsidR="00563C52">
        <w:rPr>
          <w:iCs/>
          <w:lang w:val="en-US"/>
        </w:rPr>
        <w:t xml:space="preserve"> </w:t>
      </w:r>
      <w:r w:rsidR="008B407F">
        <w:rPr>
          <w:lang w:val="en-US"/>
        </w:rPr>
        <w:t xml:space="preserve">Here’s a sample response (raw data) from a Linear </w:t>
      </w:r>
      <w:r w:rsidR="002612C1">
        <w:rPr>
          <w:lang w:val="en-US"/>
        </w:rPr>
        <w:t>S</w:t>
      </w:r>
      <w:r w:rsidR="008B407F">
        <w:rPr>
          <w:lang w:val="en-US"/>
        </w:rPr>
        <w:t xml:space="preserve">weep </w:t>
      </w:r>
      <w:proofErr w:type="spellStart"/>
      <w:r w:rsidR="002612C1">
        <w:rPr>
          <w:lang w:val="en-US"/>
        </w:rPr>
        <w:t>V</w:t>
      </w:r>
      <w:r w:rsidR="008B407F">
        <w:rPr>
          <w:lang w:val="en-US"/>
        </w:rPr>
        <w:t>oltammetric</w:t>
      </w:r>
      <w:proofErr w:type="spellEnd"/>
      <w:r w:rsidR="008B407F">
        <w:rPr>
          <w:lang w:val="en-US"/>
        </w:rPr>
        <w:t xml:space="preserve"> measurement.</w:t>
      </w:r>
    </w:p>
    <w:p w14:paraId="52B7E9B5" w14:textId="77777777" w:rsidR="008B407F" w:rsidRDefault="008B407F" w:rsidP="008B407F">
      <w:pPr>
        <w:rPr>
          <w:lang w:val="en-US"/>
        </w:rPr>
      </w:pPr>
    </w:p>
    <w:p w14:paraId="748DA02A" w14:textId="09924F69" w:rsidR="008B407F" w:rsidRPr="00E10ED5" w:rsidRDefault="008B407F" w:rsidP="008B407F">
      <w:pPr>
        <w:rPr>
          <w:lang w:val="en-US"/>
        </w:rPr>
      </w:pPr>
      <w:r w:rsidRPr="00E10ED5">
        <w:rPr>
          <w:lang w:val="en-US"/>
        </w:rPr>
        <w:t>eM0000</w:t>
      </w:r>
      <w:r w:rsidR="00672625" w:rsidRPr="00E10ED5">
        <w:rPr>
          <w:lang w:val="en-US"/>
        </w:rPr>
        <w:t>\n</w:t>
      </w:r>
    </w:p>
    <w:p w14:paraId="78465C2C" w14:textId="23D2FA35" w:rsidR="008B407F" w:rsidRPr="00E10ED5" w:rsidRDefault="008B407F" w:rsidP="008B407F">
      <w:pPr>
        <w:rPr>
          <w:lang w:val="en-US"/>
        </w:rPr>
      </w:pPr>
      <w:r w:rsidRPr="00E10ED5">
        <w:rPr>
          <w:lang w:val="en-US"/>
        </w:rPr>
        <w:t>Pda7F85F3Fu;ba48D503Dp,10,288</w:t>
      </w:r>
      <w:r w:rsidR="00672625" w:rsidRPr="00E10ED5">
        <w:rPr>
          <w:lang w:val="en-US"/>
        </w:rPr>
        <w:t>\n</w:t>
      </w:r>
    </w:p>
    <w:p w14:paraId="0A359EDB" w14:textId="1C9E1EA1" w:rsidR="008B407F" w:rsidRPr="00E10ED5" w:rsidRDefault="008B407F" w:rsidP="008B407F">
      <w:pPr>
        <w:rPr>
          <w:lang w:val="en-US"/>
        </w:rPr>
      </w:pPr>
      <w:r w:rsidRPr="00E10ED5">
        <w:rPr>
          <w:lang w:val="en-US"/>
        </w:rPr>
        <w:t>Pda7F9234Bu;ba4E2C324p,10,288</w:t>
      </w:r>
      <w:r w:rsidR="00672625" w:rsidRPr="00E10ED5">
        <w:rPr>
          <w:lang w:val="en-US"/>
        </w:rPr>
        <w:t>\n</w:t>
      </w:r>
    </w:p>
    <w:p w14:paraId="461BEFE8" w14:textId="0B78931C" w:rsidR="008B407F" w:rsidRPr="008B407F" w:rsidRDefault="008B407F" w:rsidP="008B407F">
      <w:r w:rsidRPr="008B407F">
        <w:t>Pda806EC24</w:t>
      </w:r>
      <w:proofErr w:type="gramStart"/>
      <w:r w:rsidRPr="008B407F">
        <w:t>u;baAE</w:t>
      </w:r>
      <w:proofErr w:type="gramEnd"/>
      <w:r w:rsidRPr="008B407F">
        <w:t>16C6Dp,10,288</w:t>
      </w:r>
      <w:r w:rsidR="00672625">
        <w:t>\n</w:t>
      </w:r>
    </w:p>
    <w:p w14:paraId="38CF6189" w14:textId="26A44087" w:rsidR="008B407F" w:rsidRPr="008B407F" w:rsidRDefault="008B407F" w:rsidP="008B407F">
      <w:r w:rsidRPr="008B407F">
        <w:t>Pda807B031</w:t>
      </w:r>
      <w:proofErr w:type="gramStart"/>
      <w:r w:rsidRPr="008B407F">
        <w:t>u;baB</w:t>
      </w:r>
      <w:proofErr w:type="gramEnd"/>
      <w:r w:rsidRPr="008B407F">
        <w:t>360495p,10,288</w:t>
      </w:r>
      <w:r w:rsidR="00672625">
        <w:t>\n</w:t>
      </w:r>
    </w:p>
    <w:p w14:paraId="06DD9ED6" w14:textId="77777777" w:rsidR="008B407F" w:rsidRPr="00E10ED5" w:rsidRDefault="008B407F" w:rsidP="008B407F">
      <w:pPr>
        <w:rPr>
          <w:lang w:val="en-US"/>
        </w:rPr>
      </w:pPr>
      <w:r w:rsidRPr="00E10ED5">
        <w:rPr>
          <w:lang w:val="en-US"/>
        </w:rPr>
        <w:t>*\n</w:t>
      </w:r>
    </w:p>
    <w:p w14:paraId="7F2337F4" w14:textId="565B7FE7" w:rsidR="008B407F" w:rsidRDefault="008B407F" w:rsidP="008B407F">
      <w:pPr>
        <w:rPr>
          <w:lang w:val="en-US"/>
        </w:rPr>
      </w:pPr>
      <w:r w:rsidRPr="00E10ED5">
        <w:rPr>
          <w:lang w:val="en-US"/>
        </w:rPr>
        <w:t>\n</w:t>
      </w:r>
    </w:p>
    <w:p w14:paraId="0F46AE77" w14:textId="259FD423" w:rsidR="00EB64A2" w:rsidRDefault="00EB64A2" w:rsidP="008B407F">
      <w:pPr>
        <w:rPr>
          <w:lang w:val="en-US"/>
        </w:rPr>
      </w:pPr>
    </w:p>
    <w:p w14:paraId="0B3D60C2" w14:textId="2AD903E7" w:rsidR="00853FB3" w:rsidRDefault="00853FB3" w:rsidP="00853FB3">
      <w:pPr>
        <w:rPr>
          <w:lang w:val="en-US"/>
        </w:rPr>
      </w:pPr>
      <w:r>
        <w:rPr>
          <w:lang w:val="en-US"/>
        </w:rPr>
        <w:t>While parsing the response</w:t>
      </w:r>
      <w:r w:rsidR="00C44F74">
        <w:rPr>
          <w:lang w:val="en-US"/>
        </w:rPr>
        <w:t>,</w:t>
      </w:r>
      <w:r>
        <w:rPr>
          <w:lang w:val="en-US"/>
        </w:rPr>
        <w:t xml:space="preserve"> various identifiers are used to identify the type of response pack</w:t>
      </w:r>
      <w:r w:rsidR="00C44F74">
        <w:rPr>
          <w:lang w:val="en-US"/>
        </w:rPr>
        <w:t>ages</w:t>
      </w:r>
      <w:r>
        <w:rPr>
          <w:lang w:val="en-US"/>
        </w:rPr>
        <w:t>.</w:t>
      </w:r>
      <w:r w:rsidR="008B407F">
        <w:rPr>
          <w:lang w:val="en-US"/>
        </w:rPr>
        <w:t xml:space="preserve"> For example, In the above sample </w:t>
      </w:r>
      <w:r w:rsidR="00571FF5">
        <w:rPr>
          <w:lang w:val="en-US"/>
        </w:rPr>
        <w:t xml:space="preserve">response </w:t>
      </w:r>
      <w:r w:rsidR="008B407F">
        <w:rPr>
          <w:lang w:val="en-US"/>
        </w:rPr>
        <w:t xml:space="preserve">package, </w:t>
      </w:r>
    </w:p>
    <w:p w14:paraId="5E46395F" w14:textId="77777777" w:rsidR="00853FB3" w:rsidRPr="00853FB3" w:rsidRDefault="00853FB3" w:rsidP="00853FB3">
      <w:pPr>
        <w:rPr>
          <w:lang w:val="en-US"/>
        </w:rPr>
      </w:pPr>
    </w:p>
    <w:p w14:paraId="4CCBA0BA" w14:textId="45FFEF3C" w:rsidR="00853FB3" w:rsidRPr="00853FB3" w:rsidRDefault="00672625" w:rsidP="00277BCD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marks the </w:t>
      </w:r>
      <w:r w:rsidR="00853FB3" w:rsidRPr="00853FB3">
        <w:rPr>
          <w:lang w:val="en-US"/>
        </w:rPr>
        <w:t>beginning of a response.</w:t>
      </w:r>
    </w:p>
    <w:p w14:paraId="08CA1565" w14:textId="406305B1" w:rsidR="00853FB3" w:rsidRDefault="00672625" w:rsidP="00277B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="00853FB3" w:rsidRPr="00853FB3">
        <w:rPr>
          <w:lang w:val="en-US"/>
        </w:rPr>
        <w:t xml:space="preserve"> marks the beginning of a measurement loop. </w:t>
      </w:r>
    </w:p>
    <w:p w14:paraId="1A2D3BB3" w14:textId="273BCACD" w:rsidR="00C44F74" w:rsidRDefault="00C44F74" w:rsidP="00277B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‘P’ marks the beginning of a row of data package.</w:t>
      </w:r>
    </w:p>
    <w:p w14:paraId="4B100413" w14:textId="3F2F1429" w:rsidR="00C44F74" w:rsidRDefault="00C44F74" w:rsidP="00277B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measurement.</w:t>
      </w:r>
    </w:p>
    <w:p w14:paraId="0EBCDE1B" w14:textId="39155EAD" w:rsidR="00C44F74" w:rsidRDefault="00C44F74" w:rsidP="00277B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response.</w:t>
      </w:r>
    </w:p>
    <w:p w14:paraId="42F701D4" w14:textId="77777777" w:rsidR="00890CA5" w:rsidRDefault="00890CA5" w:rsidP="00F24FA7">
      <w:pPr>
        <w:rPr>
          <w:lang w:val="en-US"/>
        </w:rPr>
      </w:pPr>
    </w:p>
    <w:p w14:paraId="77155E9E" w14:textId="77777777" w:rsidR="00827A96" w:rsidRDefault="00827A96" w:rsidP="006D2FE7">
      <w:pPr>
        <w:spacing w:before="120" w:after="240"/>
        <w:textboxTightWrap w:val="none"/>
        <w:rPr>
          <w:lang w:val="en-US"/>
        </w:rPr>
      </w:pPr>
    </w:p>
    <w:p w14:paraId="01DA75E0" w14:textId="65688DD0" w:rsidR="006D2FE7" w:rsidRPr="00E62910" w:rsidRDefault="006D2FE7" w:rsidP="006D2FE7">
      <w:pPr>
        <w:spacing w:before="120" w:after="240"/>
        <w:textboxTightWrap w:val="none"/>
        <w:rPr>
          <w:rFonts w:ascii="Helvetica" w:hAnsi="Helvetica" w:cs="Helvetica"/>
          <w:color w:val="686868"/>
          <w:sz w:val="24"/>
          <w:szCs w:val="24"/>
          <w:lang w:val="en-NL" w:eastAsia="en-NL"/>
        </w:rPr>
      </w:pPr>
      <w:r w:rsidRPr="00E62910">
        <w:rPr>
          <w:lang w:val="en-US"/>
        </w:rPr>
        <w:t>The following information can be found in the </w:t>
      </w:r>
      <w:r w:rsidR="00C44F74">
        <w:rPr>
          <w:lang w:val="en-US"/>
        </w:rPr>
        <w:t>data packages</w:t>
      </w:r>
      <w:r w:rsidRPr="00E62910">
        <w:rPr>
          <w:lang w:val="en-US"/>
        </w:rPr>
        <w:t xml:space="preserve"> received </w:t>
      </w:r>
      <w:r w:rsidR="00853FB3">
        <w:rPr>
          <w:lang w:val="en-US"/>
        </w:rPr>
        <w:t>from the device.</w:t>
      </w:r>
    </w:p>
    <w:p w14:paraId="5F2763FD" w14:textId="359242AF" w:rsidR="00853FB3" w:rsidRPr="00853FB3" w:rsidRDefault="00853FB3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Potential (</w:t>
      </w:r>
      <w:r w:rsidR="001F2550">
        <w:rPr>
          <w:lang w:val="en-US"/>
        </w:rPr>
        <w:t>s</w:t>
      </w:r>
      <w:r w:rsidR="0025726B">
        <w:rPr>
          <w:lang w:val="en-US"/>
        </w:rPr>
        <w:t xml:space="preserve">et </w:t>
      </w:r>
      <w:r w:rsidR="003A4EDD">
        <w:rPr>
          <w:lang w:val="en-US"/>
        </w:rPr>
        <w:t xml:space="preserve">cell </w:t>
      </w:r>
      <w:r w:rsidR="0025726B">
        <w:rPr>
          <w:lang w:val="en-US"/>
        </w:rPr>
        <w:t>potential</w:t>
      </w:r>
      <w:r w:rsidRPr="00853FB3">
        <w:rPr>
          <w:lang w:val="en-US"/>
        </w:rPr>
        <w:t xml:space="preserve"> in V</w:t>
      </w:r>
      <w:r w:rsidRPr="00E62910">
        <w:rPr>
          <w:lang w:val="en-US"/>
        </w:rPr>
        <w:t>)</w:t>
      </w:r>
      <w:r w:rsidR="00B2561B">
        <w:rPr>
          <w:lang w:val="en-US"/>
        </w:rPr>
        <w:t xml:space="preserve"> </w:t>
      </w:r>
    </w:p>
    <w:p w14:paraId="4A33180D" w14:textId="77777777" w:rsidR="00B2561B" w:rsidRDefault="006D2FE7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 (</w:t>
      </w:r>
      <w:r w:rsidR="0025726B">
        <w:rPr>
          <w:lang w:val="en-US"/>
        </w:rPr>
        <w:t xml:space="preserve">measured current </w:t>
      </w:r>
      <w:r w:rsidRPr="00E62910">
        <w:rPr>
          <w:lang w:val="en-US"/>
        </w:rPr>
        <w:t>in A</w:t>
      </w:r>
      <w:r w:rsidRPr="00853FB3">
        <w:rPr>
          <w:lang w:val="en-US"/>
        </w:rPr>
        <w:t>)</w:t>
      </w:r>
    </w:p>
    <w:p w14:paraId="08B46152" w14:textId="66351F4D" w:rsidR="00853FB3" w:rsidRPr="00853FB3" w:rsidRDefault="006D2FE7" w:rsidP="00EB64A2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 w:rsidR="00942F83">
        <w:rPr>
          <w:lang w:val="en-US"/>
        </w:rPr>
        <w:t xml:space="preserve">Impedance spectroscopy </w:t>
      </w:r>
      <w:r w:rsidRPr="00853FB3">
        <w:rPr>
          <w:lang w:val="en-US"/>
        </w:rPr>
        <w:t>measurement</w:t>
      </w:r>
      <w:r w:rsidR="00942F83">
        <w:rPr>
          <w:lang w:val="en-US"/>
        </w:rPr>
        <w:t>s</w:t>
      </w:r>
      <w:r w:rsidRPr="00853FB3">
        <w:rPr>
          <w:lang w:val="en-US"/>
        </w:rPr>
        <w:t xml:space="preserve">, </w:t>
      </w:r>
      <w:r w:rsidR="00853FB3">
        <w:rPr>
          <w:lang w:val="en-US"/>
        </w:rPr>
        <w:t>the following data values can be obtained from the response</w:t>
      </w:r>
      <w:r w:rsidR="00B244E9">
        <w:rPr>
          <w:lang w:val="en-US"/>
        </w:rPr>
        <w:t>.</w:t>
      </w:r>
    </w:p>
    <w:p w14:paraId="3547980E" w14:textId="6F66C870" w:rsidR="00853FB3" w:rsidRPr="00853FB3" w:rsidRDefault="00853FB3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 w:rsidR="007046DB">
        <w:rPr>
          <w:lang w:val="en-US"/>
        </w:rPr>
        <w:t xml:space="preserve">set frequency in </w:t>
      </w:r>
      <w:r>
        <w:rPr>
          <w:lang w:val="en-US"/>
        </w:rPr>
        <w:t>Hz</w:t>
      </w:r>
      <w:r w:rsidRPr="00E62910">
        <w:rPr>
          <w:lang w:val="en-US"/>
        </w:rPr>
        <w:t>)</w:t>
      </w:r>
    </w:p>
    <w:p w14:paraId="22A7E271" w14:textId="11FE75C9" w:rsidR="00024488" w:rsidRDefault="00853FB3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 xml:space="preserve">Real </w:t>
      </w:r>
      <w:r w:rsidR="007046DB">
        <w:rPr>
          <w:lang w:val="en-US"/>
        </w:rPr>
        <w:t xml:space="preserve">part of complex </w:t>
      </w:r>
      <w:r>
        <w:rPr>
          <w:lang w:val="en-US"/>
        </w:rPr>
        <w:t>Impedance</w:t>
      </w:r>
      <w:r w:rsidRPr="00E62910">
        <w:rPr>
          <w:lang w:val="en-US"/>
        </w:rPr>
        <w:t xml:space="preserve"> (</w:t>
      </w:r>
      <w:r w:rsidR="007046DB">
        <w:rPr>
          <w:lang w:val="en-US"/>
        </w:rPr>
        <w:t xml:space="preserve">measured impedance </w:t>
      </w:r>
      <w:r>
        <w:rPr>
          <w:lang w:val="en-US"/>
        </w:rPr>
        <w:t>Ohm</w:t>
      </w:r>
      <w:r w:rsidRPr="00853FB3">
        <w:rPr>
          <w:lang w:val="en-US"/>
        </w:rPr>
        <w:t>)</w:t>
      </w:r>
    </w:p>
    <w:p w14:paraId="73B69641" w14:textId="4DFC40BC" w:rsidR="00853FB3" w:rsidRDefault="00853FB3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 xml:space="preserve">Imaginary </w:t>
      </w:r>
      <w:r w:rsidR="007046DB">
        <w:rPr>
          <w:lang w:val="en-US"/>
        </w:rPr>
        <w:t xml:space="preserve">part of complex </w:t>
      </w:r>
      <w:r>
        <w:rPr>
          <w:lang w:val="en-US"/>
        </w:rPr>
        <w:t>Impedance (</w:t>
      </w:r>
      <w:r w:rsidR="007046DB">
        <w:rPr>
          <w:lang w:val="en-US"/>
        </w:rPr>
        <w:t xml:space="preserve">measured impedance in </w:t>
      </w:r>
      <w:r>
        <w:rPr>
          <w:lang w:val="en-US"/>
        </w:rPr>
        <w:t>Ohm)</w:t>
      </w:r>
    </w:p>
    <w:p w14:paraId="4D87003F" w14:textId="1F86B1BA" w:rsidR="00C44F74" w:rsidRPr="00E62910" w:rsidRDefault="00C44F74" w:rsidP="00C44F74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 data values if present can also be obtained from the data packages.</w:t>
      </w:r>
    </w:p>
    <w:p w14:paraId="65374C09" w14:textId="77777777" w:rsidR="00C44F74" w:rsidRPr="00E62910" w:rsidRDefault="00C44F74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CurrentStatus</w:t>
      </w:r>
      <w:proofErr w:type="spellEnd"/>
      <w:r w:rsidRPr="00E62910">
        <w:rPr>
          <w:lang w:val="en-US"/>
        </w:rPr>
        <w:t xml:space="preserve"> (</w:t>
      </w:r>
      <w:r w:rsidRPr="00853FB3">
        <w:rPr>
          <w:lang w:val="en-US"/>
        </w:rPr>
        <w:t>OK, 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overload, </w:t>
      </w:r>
      <w:r w:rsidRPr="00853FB3">
        <w:rPr>
          <w:lang w:val="en-US"/>
        </w:rPr>
        <w:t>overload warning</w:t>
      </w:r>
      <w:r w:rsidRPr="00E62910">
        <w:rPr>
          <w:lang w:val="en-US"/>
        </w:rPr>
        <w:t>)</w:t>
      </w:r>
    </w:p>
    <w:p w14:paraId="3863BC30" w14:textId="03DB3328" w:rsidR="00C44F74" w:rsidRPr="00C44F74" w:rsidRDefault="00C44F74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CurrentRange</w:t>
      </w:r>
      <w:proofErr w:type="spellEnd"/>
      <w:r w:rsidRPr="00E62910">
        <w:rPr>
          <w:lang w:val="en-US"/>
        </w:rPr>
        <w:t xml:space="preserve"> (the current range in use </w:t>
      </w:r>
      <w:proofErr w:type="gramStart"/>
      <w:r w:rsidRPr="00E62910">
        <w:rPr>
          <w:lang w:val="en-US"/>
        </w:rPr>
        <w:t>at the momen</w:t>
      </w:r>
      <w:r w:rsidRPr="00853FB3">
        <w:rPr>
          <w:lang w:val="en-US"/>
        </w:rPr>
        <w:t>t</w:t>
      </w:r>
      <w:proofErr w:type="gramEnd"/>
      <w:r w:rsidRPr="00E62910">
        <w:rPr>
          <w:lang w:val="en-US"/>
        </w:rPr>
        <w:t>)</w:t>
      </w:r>
    </w:p>
    <w:p w14:paraId="56753B75" w14:textId="43303A80" w:rsidR="00F24FA7" w:rsidRPr="00403815" w:rsidRDefault="00C44F74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sz w:val="12"/>
          <w:lang w:val="en-US"/>
        </w:rPr>
      </w:pPr>
      <w:r w:rsidRPr="00E62910">
        <w:rPr>
          <w:lang w:val="en-US"/>
        </w:rPr>
        <w:t>Noise (Noise)</w:t>
      </w:r>
    </w:p>
    <w:p w14:paraId="3D673A25" w14:textId="77777777" w:rsidR="00DA5DB3" w:rsidRDefault="00DA5DB3">
      <w:pPr>
        <w:textboxTightWrap w:val="none"/>
        <w:rPr>
          <w:rFonts w:ascii="HelveticaNeueLT Com 65 Md" w:eastAsiaTheme="majorEastAsia" w:hAnsi="HelveticaNeueLT Com 65 Md" w:cstheme="majorBidi"/>
          <w:bCs/>
          <w:sz w:val="26"/>
          <w:szCs w:val="26"/>
          <w:lang w:val="en-US"/>
        </w:rPr>
      </w:pPr>
      <w:r>
        <w:br w:type="page"/>
      </w:r>
    </w:p>
    <w:p w14:paraId="12987B52" w14:textId="7885BB16" w:rsidR="00403815" w:rsidRDefault="00403815" w:rsidP="00403815">
      <w:pPr>
        <w:pStyle w:val="Heading3"/>
      </w:pPr>
      <w:r w:rsidRPr="00ED1E22">
        <w:lastRenderedPageBreak/>
        <w:t xml:space="preserve">Example </w:t>
      </w:r>
      <w:r w:rsidR="00651447">
        <w:t>2</w:t>
      </w:r>
      <w:r w:rsidRPr="00ED1E22">
        <w:t xml:space="preserve">: </w:t>
      </w:r>
      <w:r>
        <w:t>Cyclic Voltammetry Plot Example</w:t>
      </w:r>
      <w:r w:rsidRPr="00ED1E22">
        <w:t xml:space="preserve"> (</w:t>
      </w:r>
      <w:r w:rsidRPr="0001092C">
        <w:t>MS</w:t>
      </w:r>
      <w:r>
        <w:t>PlotCV</w:t>
      </w:r>
      <w:r w:rsidRPr="0001092C">
        <w:t>.py</w:t>
      </w:r>
      <w:r w:rsidRPr="00ED1E22">
        <w:t>)</w:t>
      </w:r>
    </w:p>
    <w:p w14:paraId="5F0C9F8C" w14:textId="2E03609B" w:rsidR="00403815" w:rsidRDefault="00403815" w:rsidP="00403815">
      <w:pPr>
        <w:rPr>
          <w:lang w:val="en-US"/>
        </w:rPr>
      </w:pPr>
    </w:p>
    <w:p w14:paraId="49D1388C" w14:textId="77777777" w:rsidR="00E859D5" w:rsidRDefault="00403815" w:rsidP="00403815">
      <w:pPr>
        <w:rPr>
          <w:lang w:val="en-US"/>
        </w:rPr>
      </w:pPr>
      <w:r>
        <w:rPr>
          <w:lang w:val="en-US"/>
        </w:rPr>
        <w:t>This example performs a CV and plot</w:t>
      </w:r>
      <w:r w:rsidR="00E859D5">
        <w:rPr>
          <w:lang w:val="en-US"/>
        </w:rPr>
        <w:t>s</w:t>
      </w:r>
      <w:r>
        <w:rPr>
          <w:lang w:val="en-US"/>
        </w:rPr>
        <w:t xml:space="preserve"> the I vs E</w:t>
      </w:r>
      <w:r w:rsidR="00E859D5">
        <w:rPr>
          <w:lang w:val="en-US"/>
        </w:rPr>
        <w:t xml:space="preserve">. </w:t>
      </w:r>
    </w:p>
    <w:p w14:paraId="2011252E" w14:textId="16A96E01" w:rsidR="00E859D5" w:rsidRDefault="00E859D5" w:rsidP="00403815">
      <w:pPr>
        <w:rPr>
          <w:lang w:val="en-US"/>
        </w:rPr>
      </w:pPr>
      <w:r>
        <w:rPr>
          <w:lang w:val="en-US"/>
        </w:rPr>
        <w:t xml:space="preserve">The shown plot is the result when the </w:t>
      </w:r>
      <w:proofErr w:type="spellStart"/>
      <w:r>
        <w:rPr>
          <w:lang w:val="en-US"/>
        </w:rPr>
        <w:t>Palmsens</w:t>
      </w:r>
      <w:proofErr w:type="spellEnd"/>
      <w:r>
        <w:rPr>
          <w:lang w:val="en-US"/>
        </w:rPr>
        <w:t xml:space="preserve"> Dummy Cell WE A (</w:t>
      </w:r>
      <w:proofErr w:type="spellStart"/>
      <w:r>
        <w:rPr>
          <w:lang w:val="en-US"/>
        </w:rPr>
        <w:t>RedOx</w:t>
      </w:r>
      <w:proofErr w:type="spellEnd"/>
      <w:r>
        <w:rPr>
          <w:lang w:val="en-US"/>
        </w:rPr>
        <w:t xml:space="preserve"> circuit) is used.</w:t>
      </w:r>
    </w:p>
    <w:p w14:paraId="7CEDCFB0" w14:textId="20F7B55E" w:rsidR="00E859D5" w:rsidRDefault="00E859D5" w:rsidP="00403815">
      <w:pPr>
        <w:rPr>
          <w:lang w:val="en-US"/>
        </w:rPr>
      </w:pPr>
      <w:r>
        <w:rPr>
          <w:lang w:val="en-US"/>
        </w:rPr>
        <w:t xml:space="preserve">In the </w:t>
      </w:r>
    </w:p>
    <w:p w14:paraId="529DD966" w14:textId="6FC18B44" w:rsidR="00403815" w:rsidRDefault="00403815" w:rsidP="00403815">
      <w:pPr>
        <w:rPr>
          <w:lang w:val="en-US"/>
        </w:rPr>
      </w:pPr>
      <w:r>
        <w:rPr>
          <w:lang w:val="en-US"/>
        </w:rPr>
        <w:t xml:space="preserve"> </w:t>
      </w:r>
    </w:p>
    <w:p w14:paraId="365AFF26" w14:textId="77777777" w:rsidR="00403815" w:rsidRDefault="00403815" w:rsidP="00403815">
      <w:pPr>
        <w:rPr>
          <w:lang w:val="en-US"/>
        </w:rPr>
      </w:pPr>
    </w:p>
    <w:p w14:paraId="08929210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import serial      </w:t>
      </w:r>
    </w:p>
    <w:p w14:paraId="79FA25E8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import </w:t>
      </w:r>
      <w:proofErr w:type="spellStart"/>
      <w:r w:rsidRPr="00403815">
        <w:rPr>
          <w:rStyle w:val="code"/>
        </w:rPr>
        <w:t>os.path</w:t>
      </w:r>
      <w:proofErr w:type="spellEnd"/>
      <w:r w:rsidRPr="00403815">
        <w:rPr>
          <w:rStyle w:val="code"/>
        </w:rPr>
        <w:t xml:space="preserve">  </w:t>
      </w:r>
    </w:p>
    <w:p w14:paraId="0C8D3B08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import </w:t>
      </w:r>
      <w:proofErr w:type="spellStart"/>
      <w:r w:rsidRPr="00403815">
        <w:rPr>
          <w:rStyle w:val="code"/>
        </w:rPr>
        <w:t>PSEsPicoLib</w:t>
      </w:r>
      <w:proofErr w:type="spellEnd"/>
      <w:r w:rsidRPr="00403815">
        <w:rPr>
          <w:rStyle w:val="code"/>
        </w:rPr>
        <w:t xml:space="preserve"> </w:t>
      </w:r>
    </w:p>
    <w:p w14:paraId="211E5E3A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import </w:t>
      </w:r>
      <w:proofErr w:type="spellStart"/>
      <w:r w:rsidRPr="00403815">
        <w:rPr>
          <w:rStyle w:val="code"/>
        </w:rPr>
        <w:t>matplotlib.pyplot</w:t>
      </w:r>
      <w:proofErr w:type="spellEnd"/>
      <w:r w:rsidRPr="00403815">
        <w:rPr>
          <w:rStyle w:val="code"/>
        </w:rPr>
        <w:t xml:space="preserve"> as </w:t>
      </w:r>
      <w:proofErr w:type="spellStart"/>
      <w:r w:rsidRPr="00403815">
        <w:rPr>
          <w:rStyle w:val="code"/>
        </w:rPr>
        <w:t>plt</w:t>
      </w:r>
      <w:proofErr w:type="spellEnd"/>
    </w:p>
    <w:p w14:paraId="25119304" w14:textId="77777777" w:rsidR="00403815" w:rsidRPr="00403815" w:rsidRDefault="00403815" w:rsidP="00403815">
      <w:pPr>
        <w:rPr>
          <w:rStyle w:val="code"/>
        </w:rPr>
      </w:pPr>
    </w:p>
    <w:p w14:paraId="2E41BFEB" w14:textId="77777777" w:rsidR="00403815" w:rsidRPr="00403815" w:rsidRDefault="00403815" w:rsidP="00403815">
      <w:pPr>
        <w:rPr>
          <w:rStyle w:val="code"/>
        </w:rPr>
      </w:pPr>
    </w:p>
    <w:p w14:paraId="2B6C6E71" w14:textId="77777777" w:rsidR="00403815" w:rsidRPr="00403815" w:rsidRDefault="00403815" w:rsidP="00403815">
      <w:pPr>
        <w:rPr>
          <w:rStyle w:val="code"/>
        </w:rPr>
      </w:pPr>
    </w:p>
    <w:p w14:paraId="79D5B73E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>#script specific settings</w:t>
      </w:r>
    </w:p>
    <w:p w14:paraId="16E3CFB2" w14:textId="77777777" w:rsidR="00403815" w:rsidRPr="00403815" w:rsidRDefault="00403815" w:rsidP="00403815">
      <w:pPr>
        <w:rPr>
          <w:rStyle w:val="code"/>
        </w:rPr>
      </w:pPr>
      <w:proofErr w:type="spellStart"/>
      <w:r w:rsidRPr="00403815">
        <w:rPr>
          <w:rStyle w:val="code"/>
        </w:rPr>
        <w:t>MSfilepath</w:t>
      </w:r>
      <w:proofErr w:type="spellEnd"/>
      <w:r w:rsidRPr="00403815">
        <w:rPr>
          <w:rStyle w:val="code"/>
        </w:rPr>
        <w:t xml:space="preserve"> = ".\\</w:t>
      </w:r>
      <w:proofErr w:type="spellStart"/>
      <w:r w:rsidRPr="00403815">
        <w:rPr>
          <w:rStyle w:val="code"/>
        </w:rPr>
        <w:t>MethodSCRIPT</w:t>
      </w:r>
      <w:proofErr w:type="spellEnd"/>
      <w:r w:rsidRPr="00403815">
        <w:rPr>
          <w:rStyle w:val="code"/>
        </w:rPr>
        <w:t xml:space="preserve"> files"</w:t>
      </w:r>
    </w:p>
    <w:p w14:paraId="3CA3910B" w14:textId="77777777" w:rsidR="00403815" w:rsidRPr="00403815" w:rsidRDefault="00403815" w:rsidP="00403815">
      <w:pPr>
        <w:rPr>
          <w:rStyle w:val="code"/>
        </w:rPr>
      </w:pPr>
      <w:proofErr w:type="spellStart"/>
      <w:r w:rsidRPr="00403815">
        <w:rPr>
          <w:rStyle w:val="code"/>
        </w:rPr>
        <w:t>MScriptFile</w:t>
      </w:r>
      <w:proofErr w:type="spellEnd"/>
      <w:r w:rsidRPr="00403815">
        <w:rPr>
          <w:rStyle w:val="code"/>
        </w:rPr>
        <w:t xml:space="preserve"> = "</w:t>
      </w:r>
      <w:proofErr w:type="spellStart"/>
      <w:r w:rsidRPr="00403815">
        <w:rPr>
          <w:rStyle w:val="code"/>
        </w:rPr>
        <w:t>MSExampleCV.mscr</w:t>
      </w:r>
      <w:proofErr w:type="spellEnd"/>
      <w:r w:rsidRPr="00403815">
        <w:rPr>
          <w:rStyle w:val="code"/>
        </w:rPr>
        <w:t>"</w:t>
      </w:r>
    </w:p>
    <w:p w14:paraId="6A00215E" w14:textId="77777777" w:rsidR="00403815" w:rsidRPr="00403815" w:rsidRDefault="00403815" w:rsidP="00403815">
      <w:pPr>
        <w:rPr>
          <w:rStyle w:val="code"/>
        </w:rPr>
      </w:pPr>
    </w:p>
    <w:p w14:paraId="220D1334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#combine the path and filename </w:t>
      </w:r>
    </w:p>
    <w:p w14:paraId="6AA675A0" w14:textId="77777777" w:rsidR="00403815" w:rsidRPr="00403815" w:rsidRDefault="00403815" w:rsidP="00403815">
      <w:pPr>
        <w:rPr>
          <w:rStyle w:val="code"/>
        </w:rPr>
      </w:pPr>
      <w:proofErr w:type="spellStart"/>
      <w:r w:rsidRPr="00403815">
        <w:rPr>
          <w:rStyle w:val="code"/>
        </w:rPr>
        <w:t>MScriptPathandFile</w:t>
      </w:r>
      <w:proofErr w:type="spellEnd"/>
      <w:r w:rsidRPr="00403815">
        <w:rPr>
          <w:rStyle w:val="code"/>
        </w:rPr>
        <w:t xml:space="preserve"> = </w:t>
      </w:r>
      <w:proofErr w:type="spellStart"/>
      <w:r w:rsidRPr="00403815">
        <w:rPr>
          <w:rStyle w:val="code"/>
        </w:rPr>
        <w:t>os.path.join</w:t>
      </w:r>
      <w:proofErr w:type="spellEnd"/>
      <w:r w:rsidRPr="00403815">
        <w:rPr>
          <w:rStyle w:val="code"/>
        </w:rPr>
        <w:t>(</w:t>
      </w:r>
      <w:proofErr w:type="spellStart"/>
      <w:r w:rsidRPr="00403815">
        <w:rPr>
          <w:rStyle w:val="code"/>
        </w:rPr>
        <w:t>MSfilepath</w:t>
      </w:r>
      <w:proofErr w:type="spellEnd"/>
      <w:r w:rsidRPr="00403815">
        <w:rPr>
          <w:rStyle w:val="code"/>
        </w:rPr>
        <w:t xml:space="preserve">, </w:t>
      </w:r>
      <w:proofErr w:type="spellStart"/>
      <w:r w:rsidRPr="00403815">
        <w:rPr>
          <w:rStyle w:val="code"/>
        </w:rPr>
        <w:t>MScriptFile</w:t>
      </w:r>
      <w:proofErr w:type="spellEnd"/>
      <w:r w:rsidRPr="00403815">
        <w:rPr>
          <w:rStyle w:val="code"/>
        </w:rPr>
        <w:t>)</w:t>
      </w:r>
    </w:p>
    <w:p w14:paraId="0EFB5CC3" w14:textId="77777777" w:rsidR="00403815" w:rsidRPr="00403815" w:rsidRDefault="00403815" w:rsidP="00403815">
      <w:pPr>
        <w:rPr>
          <w:rStyle w:val="code"/>
        </w:rPr>
      </w:pPr>
    </w:p>
    <w:p w14:paraId="5C224BF3" w14:textId="77777777" w:rsidR="00403815" w:rsidRPr="00403815" w:rsidRDefault="00403815" w:rsidP="00403815">
      <w:pPr>
        <w:rPr>
          <w:rStyle w:val="code"/>
        </w:rPr>
      </w:pPr>
    </w:p>
    <w:p w14:paraId="2AC8A270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>#initialization and open the port</w:t>
      </w:r>
    </w:p>
    <w:p w14:paraId="6E0C7182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ser = </w:t>
      </w:r>
      <w:proofErr w:type="spellStart"/>
      <w:r w:rsidRPr="00403815">
        <w:rPr>
          <w:rStyle w:val="code"/>
        </w:rPr>
        <w:t>serial.Serial</w:t>
      </w:r>
      <w:proofErr w:type="spellEnd"/>
      <w:r w:rsidRPr="00403815">
        <w:rPr>
          <w:rStyle w:val="code"/>
        </w:rPr>
        <w:t>()   #Create an instance of the serial object</w:t>
      </w:r>
    </w:p>
    <w:p w14:paraId="6E6B8BB9" w14:textId="77777777" w:rsidR="00403815" w:rsidRPr="00403815" w:rsidRDefault="00403815" w:rsidP="00403815">
      <w:pPr>
        <w:rPr>
          <w:rStyle w:val="code"/>
        </w:rPr>
      </w:pPr>
    </w:p>
    <w:p w14:paraId="2EDC3005" w14:textId="77777777" w:rsidR="00403815" w:rsidRPr="00403815" w:rsidRDefault="00403815" w:rsidP="00403815">
      <w:pPr>
        <w:rPr>
          <w:rStyle w:val="code"/>
        </w:rPr>
      </w:pPr>
      <w:proofErr w:type="spellStart"/>
      <w:r w:rsidRPr="00403815">
        <w:rPr>
          <w:rStyle w:val="code"/>
        </w:rPr>
        <w:t>myport</w:t>
      </w:r>
      <w:proofErr w:type="spellEnd"/>
      <w:r w:rsidRPr="00403815">
        <w:rPr>
          <w:rStyle w:val="code"/>
        </w:rPr>
        <w:t xml:space="preserve"> = "COM55"                            #set the comport</w:t>
      </w:r>
    </w:p>
    <w:p w14:paraId="502AF460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if </w:t>
      </w:r>
      <w:proofErr w:type="spellStart"/>
      <w:r w:rsidRPr="00403815">
        <w:rPr>
          <w:rStyle w:val="code"/>
        </w:rPr>
        <w:t>PSEsPicoLib.OpenComport</w:t>
      </w:r>
      <w:proofErr w:type="spellEnd"/>
      <w:r w:rsidRPr="00403815">
        <w:rPr>
          <w:rStyle w:val="code"/>
        </w:rPr>
        <w:t xml:space="preserve">(ser,myport,1):   #open </w:t>
      </w:r>
      <w:proofErr w:type="spellStart"/>
      <w:r w:rsidRPr="00403815">
        <w:rPr>
          <w:rStyle w:val="code"/>
        </w:rPr>
        <w:t>myport</w:t>
      </w:r>
      <w:proofErr w:type="spellEnd"/>
      <w:r w:rsidRPr="00403815">
        <w:rPr>
          <w:rStyle w:val="code"/>
        </w:rPr>
        <w:t xml:space="preserve"> with 1 sec timeout</w:t>
      </w:r>
    </w:p>
    <w:p w14:paraId="1AEDE86F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print("</w:t>
      </w:r>
      <w:proofErr w:type="spellStart"/>
      <w:r w:rsidRPr="00403815">
        <w:rPr>
          <w:rStyle w:val="code"/>
        </w:rPr>
        <w:t>Succesfuly</w:t>
      </w:r>
      <w:proofErr w:type="spellEnd"/>
      <w:r w:rsidRPr="00403815">
        <w:rPr>
          <w:rStyle w:val="code"/>
        </w:rPr>
        <w:t xml:space="preserve"> opened: " + </w:t>
      </w:r>
      <w:proofErr w:type="spellStart"/>
      <w:r w:rsidRPr="00403815">
        <w:rPr>
          <w:rStyle w:val="code"/>
        </w:rPr>
        <w:t>ser.port</w:t>
      </w:r>
      <w:proofErr w:type="spellEnd"/>
      <w:r w:rsidRPr="00403815">
        <w:rPr>
          <w:rStyle w:val="code"/>
        </w:rPr>
        <w:t xml:space="preserve">  )</w:t>
      </w:r>
    </w:p>
    <w:p w14:paraId="33FAB0D5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try:</w:t>
      </w:r>
    </w:p>
    <w:p w14:paraId="335EB24C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if </w:t>
      </w:r>
      <w:proofErr w:type="spellStart"/>
      <w:r w:rsidRPr="00403815">
        <w:rPr>
          <w:rStyle w:val="code"/>
        </w:rPr>
        <w:t>PSEsPicoLib.IsConnected</w:t>
      </w:r>
      <w:proofErr w:type="spellEnd"/>
      <w:r w:rsidRPr="00403815">
        <w:rPr>
          <w:rStyle w:val="code"/>
        </w:rPr>
        <w:t xml:space="preserve">(ser):             #Check if </w:t>
      </w:r>
      <w:proofErr w:type="spellStart"/>
      <w:r w:rsidRPr="00403815">
        <w:rPr>
          <w:rStyle w:val="code"/>
        </w:rPr>
        <w:t>EmstatPico</w:t>
      </w:r>
      <w:proofErr w:type="spellEnd"/>
      <w:r w:rsidRPr="00403815">
        <w:rPr>
          <w:rStyle w:val="code"/>
        </w:rPr>
        <w:t xml:space="preserve"> is connected</w:t>
      </w:r>
    </w:p>
    <w:p w14:paraId="52EADC0F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print("Connected!")                  </w:t>
      </w:r>
    </w:p>
    <w:p w14:paraId="17090C1C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</w:t>
      </w:r>
    </w:p>
    <w:p w14:paraId="51224DC9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# Send the </w:t>
      </w:r>
      <w:proofErr w:type="spellStart"/>
      <w:r w:rsidRPr="00403815">
        <w:rPr>
          <w:rStyle w:val="code"/>
        </w:rPr>
        <w:t>MethodSCRIPT</w:t>
      </w:r>
      <w:proofErr w:type="spellEnd"/>
      <w:r w:rsidRPr="00403815">
        <w:rPr>
          <w:rStyle w:val="code"/>
        </w:rPr>
        <w:t xml:space="preserve"> file</w:t>
      </w:r>
    </w:p>
    <w:p w14:paraId="2C0EFA07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</w:t>
      </w:r>
      <w:proofErr w:type="spellStart"/>
      <w:r w:rsidRPr="00403815">
        <w:rPr>
          <w:rStyle w:val="code"/>
        </w:rPr>
        <w:t>PSEsPicoLib.SendScriptFile</w:t>
      </w:r>
      <w:proofErr w:type="spellEnd"/>
      <w:r w:rsidRPr="00403815">
        <w:rPr>
          <w:rStyle w:val="code"/>
        </w:rPr>
        <w:t>(</w:t>
      </w:r>
      <w:proofErr w:type="spellStart"/>
      <w:r w:rsidRPr="00403815">
        <w:rPr>
          <w:rStyle w:val="code"/>
        </w:rPr>
        <w:t>ser,MScriptPathandFile</w:t>
      </w:r>
      <w:proofErr w:type="spellEnd"/>
      <w:r w:rsidRPr="00403815">
        <w:rPr>
          <w:rStyle w:val="code"/>
        </w:rPr>
        <w:t xml:space="preserve">)  </w:t>
      </w:r>
    </w:p>
    <w:p w14:paraId="559AA87F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#Get the results and store it in datafile</w:t>
      </w:r>
    </w:p>
    <w:p w14:paraId="293EF4B1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datafile=</w:t>
      </w:r>
      <w:proofErr w:type="spellStart"/>
      <w:r w:rsidRPr="00403815">
        <w:rPr>
          <w:rStyle w:val="code"/>
        </w:rPr>
        <w:t>PSEsPicoLib.GetResults</w:t>
      </w:r>
      <w:proofErr w:type="spellEnd"/>
      <w:r w:rsidRPr="00403815">
        <w:rPr>
          <w:rStyle w:val="code"/>
        </w:rPr>
        <w:t>(ser)                             # fetch the results</w:t>
      </w:r>
    </w:p>
    <w:p w14:paraId="6F3DFAFF" w14:textId="77777777" w:rsidR="00403815" w:rsidRPr="00403815" w:rsidRDefault="00403815" w:rsidP="00403815">
      <w:pPr>
        <w:rPr>
          <w:rStyle w:val="code"/>
        </w:rPr>
      </w:pPr>
    </w:p>
    <w:p w14:paraId="37D2FA87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#Create "data" subfolder </w:t>
      </w:r>
    </w:p>
    <w:p w14:paraId="33E1EA7B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(prefix, </w:t>
      </w:r>
      <w:proofErr w:type="spellStart"/>
      <w:r w:rsidRPr="00403815">
        <w:rPr>
          <w:rStyle w:val="code"/>
        </w:rPr>
        <w:t>sep</w:t>
      </w:r>
      <w:proofErr w:type="spellEnd"/>
      <w:r w:rsidRPr="00403815">
        <w:rPr>
          <w:rStyle w:val="code"/>
        </w:rPr>
        <w:t xml:space="preserve">, suffix) = </w:t>
      </w:r>
      <w:proofErr w:type="spellStart"/>
      <w:r w:rsidRPr="00403815">
        <w:rPr>
          <w:rStyle w:val="code"/>
        </w:rPr>
        <w:t>MScriptFile.rpartition</w:t>
      </w:r>
      <w:proofErr w:type="spellEnd"/>
      <w:r w:rsidRPr="00403815">
        <w:rPr>
          <w:rStyle w:val="code"/>
        </w:rPr>
        <w:t>('.')   #split the file-extension and the filename</w:t>
      </w:r>
    </w:p>
    <w:p w14:paraId="7CED3790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</w:t>
      </w:r>
      <w:proofErr w:type="spellStart"/>
      <w:r w:rsidRPr="00403815">
        <w:rPr>
          <w:rStyle w:val="code"/>
        </w:rPr>
        <w:t>ResultFile</w:t>
      </w:r>
      <w:proofErr w:type="spellEnd"/>
      <w:r w:rsidRPr="00403815">
        <w:rPr>
          <w:rStyle w:val="code"/>
        </w:rPr>
        <w:t xml:space="preserve"> = prefix + '.</w:t>
      </w:r>
      <w:proofErr w:type="spellStart"/>
      <w:r w:rsidRPr="00403815">
        <w:rPr>
          <w:rStyle w:val="code"/>
        </w:rPr>
        <w:t>dat</w:t>
      </w:r>
      <w:proofErr w:type="spellEnd"/>
      <w:r w:rsidRPr="00403815">
        <w:rPr>
          <w:rStyle w:val="code"/>
        </w:rPr>
        <w:t>'                          #change the extension to .</w:t>
      </w:r>
      <w:proofErr w:type="spellStart"/>
      <w:r w:rsidRPr="00403815">
        <w:rPr>
          <w:rStyle w:val="code"/>
        </w:rPr>
        <w:t>dat</w:t>
      </w:r>
      <w:proofErr w:type="spellEnd"/>
    </w:p>
    <w:p w14:paraId="33798912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</w:t>
      </w:r>
      <w:proofErr w:type="spellStart"/>
      <w:r w:rsidRPr="00403815">
        <w:rPr>
          <w:rStyle w:val="code"/>
        </w:rPr>
        <w:t>ResultPath</w:t>
      </w:r>
      <w:proofErr w:type="spellEnd"/>
      <w:r w:rsidRPr="00403815">
        <w:rPr>
          <w:rStyle w:val="code"/>
        </w:rPr>
        <w:t xml:space="preserve"> = </w:t>
      </w:r>
      <w:proofErr w:type="spellStart"/>
      <w:r w:rsidRPr="00403815">
        <w:rPr>
          <w:rStyle w:val="code"/>
        </w:rPr>
        <w:t>MSfilepath</w:t>
      </w:r>
      <w:proofErr w:type="spellEnd"/>
      <w:r w:rsidRPr="00403815">
        <w:rPr>
          <w:rStyle w:val="code"/>
        </w:rPr>
        <w:t>+"\\data"                      #use subfolder for the data</w:t>
      </w:r>
    </w:p>
    <w:p w14:paraId="588C57D2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try:  </w:t>
      </w:r>
    </w:p>
    <w:p w14:paraId="1B11FCCA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    </w:t>
      </w:r>
      <w:proofErr w:type="spellStart"/>
      <w:r w:rsidRPr="00403815">
        <w:rPr>
          <w:rStyle w:val="code"/>
        </w:rPr>
        <w:t>os.mkdir</w:t>
      </w:r>
      <w:proofErr w:type="spellEnd"/>
      <w:r w:rsidRPr="00403815">
        <w:rPr>
          <w:rStyle w:val="code"/>
        </w:rPr>
        <w:t>(</w:t>
      </w:r>
      <w:proofErr w:type="spellStart"/>
      <w:r w:rsidRPr="00403815">
        <w:rPr>
          <w:rStyle w:val="code"/>
        </w:rPr>
        <w:t>ResultPath</w:t>
      </w:r>
      <w:proofErr w:type="spellEnd"/>
      <w:r w:rsidRPr="00403815">
        <w:rPr>
          <w:rStyle w:val="code"/>
        </w:rPr>
        <w:t>)</w:t>
      </w:r>
    </w:p>
    <w:p w14:paraId="1C1BA1A2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except </w:t>
      </w:r>
      <w:proofErr w:type="spellStart"/>
      <w:r w:rsidRPr="00403815">
        <w:rPr>
          <w:rStyle w:val="code"/>
        </w:rPr>
        <w:t>OSError</w:t>
      </w:r>
      <w:proofErr w:type="spellEnd"/>
      <w:r w:rsidRPr="00403815">
        <w:rPr>
          <w:rStyle w:val="code"/>
        </w:rPr>
        <w:t xml:space="preserve">:  </w:t>
      </w:r>
    </w:p>
    <w:p w14:paraId="6B148BEE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    print ("Creation of the directory %s failed" % </w:t>
      </w:r>
      <w:proofErr w:type="spellStart"/>
      <w:r w:rsidRPr="00403815">
        <w:rPr>
          <w:rStyle w:val="code"/>
        </w:rPr>
        <w:t>ResultPath</w:t>
      </w:r>
      <w:proofErr w:type="spellEnd"/>
      <w:r w:rsidRPr="00403815">
        <w:rPr>
          <w:rStyle w:val="code"/>
        </w:rPr>
        <w:t>)</w:t>
      </w:r>
    </w:p>
    <w:p w14:paraId="0E491FA0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else:  </w:t>
      </w:r>
    </w:p>
    <w:p w14:paraId="264F01D6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    print ("Successfully created the directory %s " % </w:t>
      </w:r>
      <w:proofErr w:type="spellStart"/>
      <w:r w:rsidRPr="00403815">
        <w:rPr>
          <w:rStyle w:val="code"/>
        </w:rPr>
        <w:t>ResultPath</w:t>
      </w:r>
      <w:proofErr w:type="spellEnd"/>
      <w:r w:rsidRPr="00403815">
        <w:rPr>
          <w:rStyle w:val="code"/>
        </w:rPr>
        <w:t>)</w:t>
      </w:r>
    </w:p>
    <w:p w14:paraId="400637DF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    </w:t>
      </w:r>
    </w:p>
    <w:p w14:paraId="499A4AA4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</w:t>
      </w:r>
      <w:proofErr w:type="spellStart"/>
      <w:r w:rsidRPr="00403815">
        <w:rPr>
          <w:rStyle w:val="code"/>
        </w:rPr>
        <w:t>ResultFile</w:t>
      </w:r>
      <w:proofErr w:type="spellEnd"/>
      <w:r w:rsidRPr="00403815">
        <w:rPr>
          <w:rStyle w:val="code"/>
        </w:rPr>
        <w:t xml:space="preserve"> = </w:t>
      </w:r>
      <w:proofErr w:type="spellStart"/>
      <w:r w:rsidRPr="00403815">
        <w:rPr>
          <w:rStyle w:val="code"/>
        </w:rPr>
        <w:t>os.path.join</w:t>
      </w:r>
      <w:proofErr w:type="spellEnd"/>
      <w:r w:rsidRPr="00403815">
        <w:rPr>
          <w:rStyle w:val="code"/>
        </w:rPr>
        <w:t>(</w:t>
      </w:r>
      <w:proofErr w:type="spellStart"/>
      <w:r w:rsidRPr="00403815">
        <w:rPr>
          <w:rStyle w:val="code"/>
        </w:rPr>
        <w:t>ResultPath</w:t>
      </w:r>
      <w:proofErr w:type="spellEnd"/>
      <w:r w:rsidRPr="00403815">
        <w:rPr>
          <w:rStyle w:val="code"/>
        </w:rPr>
        <w:t xml:space="preserve">, </w:t>
      </w:r>
      <w:proofErr w:type="spellStart"/>
      <w:r w:rsidRPr="00403815">
        <w:rPr>
          <w:rStyle w:val="code"/>
        </w:rPr>
        <w:t>ResultFile</w:t>
      </w:r>
      <w:proofErr w:type="spellEnd"/>
      <w:r w:rsidRPr="00403815">
        <w:rPr>
          <w:rStyle w:val="code"/>
        </w:rPr>
        <w:t>)                #combine the path and the filename</w:t>
      </w:r>
    </w:p>
    <w:p w14:paraId="3F2E4D3F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</w:t>
      </w:r>
      <w:proofErr w:type="spellStart"/>
      <w:r w:rsidRPr="00403815">
        <w:rPr>
          <w:rStyle w:val="code"/>
        </w:rPr>
        <w:t>ResultFile</w:t>
      </w:r>
      <w:proofErr w:type="spellEnd"/>
      <w:r w:rsidRPr="00403815">
        <w:rPr>
          <w:rStyle w:val="code"/>
        </w:rPr>
        <w:t xml:space="preserve"> = </w:t>
      </w:r>
      <w:proofErr w:type="spellStart"/>
      <w:r w:rsidRPr="00403815">
        <w:rPr>
          <w:rStyle w:val="code"/>
        </w:rPr>
        <w:t>PSEsPicoLib.CheckFileExistAndRename</w:t>
      </w:r>
      <w:proofErr w:type="spellEnd"/>
      <w:r w:rsidRPr="00403815">
        <w:rPr>
          <w:rStyle w:val="code"/>
        </w:rPr>
        <w:t>(</w:t>
      </w:r>
      <w:proofErr w:type="spellStart"/>
      <w:r w:rsidRPr="00403815">
        <w:rPr>
          <w:rStyle w:val="code"/>
        </w:rPr>
        <w:t>ResultFile</w:t>
      </w:r>
      <w:proofErr w:type="spellEnd"/>
      <w:r w:rsidRPr="00403815">
        <w:rPr>
          <w:rStyle w:val="code"/>
        </w:rPr>
        <w:t xml:space="preserve">)     #Rename the file if it exists to a unique name by add the </w:t>
      </w:r>
      <w:proofErr w:type="spellStart"/>
      <w:r w:rsidRPr="00403815">
        <w:rPr>
          <w:rStyle w:val="code"/>
        </w:rPr>
        <w:t>date+time</w:t>
      </w:r>
      <w:proofErr w:type="spellEnd"/>
    </w:p>
    <w:p w14:paraId="6E56314A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#print(</w:t>
      </w:r>
      <w:proofErr w:type="spellStart"/>
      <w:r w:rsidRPr="00403815">
        <w:rPr>
          <w:rStyle w:val="code"/>
        </w:rPr>
        <w:t>ResultFile</w:t>
      </w:r>
      <w:proofErr w:type="spellEnd"/>
      <w:r w:rsidRPr="00403815">
        <w:rPr>
          <w:rStyle w:val="code"/>
        </w:rPr>
        <w:t xml:space="preserve">)       </w:t>
      </w:r>
    </w:p>
    <w:p w14:paraId="7BADE80E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f = open(</w:t>
      </w:r>
      <w:proofErr w:type="spellStart"/>
      <w:r w:rsidRPr="00403815">
        <w:rPr>
          <w:rStyle w:val="code"/>
        </w:rPr>
        <w:t>ResultFile</w:t>
      </w:r>
      <w:proofErr w:type="spellEnd"/>
      <w:r w:rsidRPr="00403815">
        <w:rPr>
          <w:rStyle w:val="code"/>
        </w:rPr>
        <w:t>,"w+")    #Open file for writing</w:t>
      </w:r>
    </w:p>
    <w:p w14:paraId="59AC4ACF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</w:t>
      </w:r>
      <w:proofErr w:type="spellStart"/>
      <w:r w:rsidRPr="00403815">
        <w:rPr>
          <w:rStyle w:val="code"/>
        </w:rPr>
        <w:t>f.write</w:t>
      </w:r>
      <w:proofErr w:type="spellEnd"/>
      <w:r w:rsidRPr="00403815">
        <w:rPr>
          <w:rStyle w:val="code"/>
        </w:rPr>
        <w:t>(datafile)            #write data to file</w:t>
      </w:r>
    </w:p>
    <w:p w14:paraId="41BECC6D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</w:t>
      </w:r>
      <w:proofErr w:type="spellStart"/>
      <w:r w:rsidRPr="00403815">
        <w:rPr>
          <w:rStyle w:val="code"/>
        </w:rPr>
        <w:t>f.close</w:t>
      </w:r>
      <w:proofErr w:type="spellEnd"/>
      <w:r w:rsidRPr="00403815">
        <w:rPr>
          <w:rStyle w:val="code"/>
        </w:rPr>
        <w:t>()                    #close file</w:t>
      </w:r>
    </w:p>
    <w:p w14:paraId="4FB55AA6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else:</w:t>
      </w:r>
    </w:p>
    <w:p w14:paraId="7B635F1A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   print("Unable to connected!")                  </w:t>
      </w:r>
    </w:p>
    <w:p w14:paraId="2E446F9E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</w:t>
      </w:r>
      <w:proofErr w:type="spellStart"/>
      <w:r w:rsidRPr="00403815">
        <w:rPr>
          <w:rStyle w:val="code"/>
        </w:rPr>
        <w:t>ser.close</w:t>
      </w:r>
      <w:proofErr w:type="spellEnd"/>
      <w:r w:rsidRPr="00403815">
        <w:rPr>
          <w:rStyle w:val="code"/>
        </w:rPr>
        <w:t>()                                  #close the comport</w:t>
      </w:r>
    </w:p>
    <w:p w14:paraId="127ACDF4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except Exception as e1:                         #catch exception </w:t>
      </w:r>
    </w:p>
    <w:p w14:paraId="0C3BBD0C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    print("error communicating...: " + str(e1)) #print the exception</w:t>
      </w:r>
    </w:p>
    <w:p w14:paraId="6AD019B3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>else:</w:t>
      </w:r>
    </w:p>
    <w:p w14:paraId="4C76C58A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 xml:space="preserve">    print("cannot open serial port ")</w:t>
      </w:r>
    </w:p>
    <w:p w14:paraId="03850CFD" w14:textId="77777777" w:rsidR="00403815" w:rsidRPr="00403815" w:rsidRDefault="00403815" w:rsidP="00403815">
      <w:pPr>
        <w:rPr>
          <w:rStyle w:val="code"/>
        </w:rPr>
      </w:pPr>
    </w:p>
    <w:p w14:paraId="224FEED3" w14:textId="77777777" w:rsidR="00403815" w:rsidRPr="00403815" w:rsidRDefault="00403815" w:rsidP="00403815">
      <w:pPr>
        <w:rPr>
          <w:rStyle w:val="code"/>
        </w:rPr>
      </w:pPr>
    </w:p>
    <w:p w14:paraId="6F89CEDE" w14:textId="77777777" w:rsidR="00403815" w:rsidRPr="00403815" w:rsidRDefault="00403815" w:rsidP="00403815">
      <w:pPr>
        <w:rPr>
          <w:rStyle w:val="code"/>
        </w:rPr>
      </w:pPr>
      <w:proofErr w:type="spellStart"/>
      <w:r w:rsidRPr="00403815">
        <w:rPr>
          <w:rStyle w:val="code"/>
        </w:rPr>
        <w:t>value_matrix</w:t>
      </w:r>
      <w:proofErr w:type="spellEnd"/>
      <w:r w:rsidRPr="00403815">
        <w:rPr>
          <w:rStyle w:val="code"/>
        </w:rPr>
        <w:t xml:space="preserve"> = </w:t>
      </w:r>
      <w:proofErr w:type="spellStart"/>
      <w:r w:rsidRPr="00403815">
        <w:rPr>
          <w:rStyle w:val="code"/>
        </w:rPr>
        <w:t>PSEsPicoLib.ParseResultFile</w:t>
      </w:r>
      <w:proofErr w:type="spellEnd"/>
      <w:r w:rsidRPr="00403815">
        <w:rPr>
          <w:rStyle w:val="code"/>
        </w:rPr>
        <w:t>(</w:t>
      </w:r>
      <w:proofErr w:type="spellStart"/>
      <w:r w:rsidRPr="00403815">
        <w:rPr>
          <w:rStyle w:val="code"/>
        </w:rPr>
        <w:t>ResultFile</w:t>
      </w:r>
      <w:proofErr w:type="spellEnd"/>
      <w:r w:rsidRPr="00403815">
        <w:rPr>
          <w:rStyle w:val="code"/>
        </w:rPr>
        <w:t>)  #Parse result file to Value matrix</w:t>
      </w:r>
    </w:p>
    <w:p w14:paraId="14D22006" w14:textId="77777777" w:rsidR="00403815" w:rsidRPr="00403815" w:rsidRDefault="00403815" w:rsidP="00403815">
      <w:pPr>
        <w:rPr>
          <w:rStyle w:val="code"/>
        </w:rPr>
      </w:pPr>
    </w:p>
    <w:p w14:paraId="5C2345F1" w14:textId="77777777" w:rsidR="00403815" w:rsidRPr="00403815" w:rsidRDefault="00403815" w:rsidP="00403815">
      <w:pPr>
        <w:rPr>
          <w:rStyle w:val="code"/>
        </w:rPr>
      </w:pPr>
      <w:r w:rsidRPr="00403815">
        <w:rPr>
          <w:rStyle w:val="code"/>
        </w:rPr>
        <w:t>applied_potential=PSEsPicoLib.GetColumnFromMatrix(value_matrix,0)  #Get the applied potentials</w:t>
      </w:r>
    </w:p>
    <w:p w14:paraId="503F1E7E" w14:textId="77777777" w:rsidR="00403815" w:rsidRPr="00403815" w:rsidRDefault="00403815" w:rsidP="00403815">
      <w:pPr>
        <w:rPr>
          <w:rStyle w:val="code"/>
        </w:rPr>
      </w:pPr>
      <w:proofErr w:type="spellStart"/>
      <w:r w:rsidRPr="00403815">
        <w:rPr>
          <w:rStyle w:val="code"/>
        </w:rPr>
        <w:t>measured_current</w:t>
      </w:r>
      <w:proofErr w:type="spellEnd"/>
      <w:r w:rsidRPr="00403815">
        <w:rPr>
          <w:rStyle w:val="code"/>
        </w:rPr>
        <w:t>=</w:t>
      </w:r>
      <w:proofErr w:type="spellStart"/>
      <w:r w:rsidRPr="00403815">
        <w:rPr>
          <w:rStyle w:val="code"/>
        </w:rPr>
        <w:t>PSEsPicoLib.GetColumnFromMatrix</w:t>
      </w:r>
      <w:proofErr w:type="spellEnd"/>
      <w:r w:rsidRPr="00403815">
        <w:rPr>
          <w:rStyle w:val="code"/>
        </w:rPr>
        <w:t>(value_matrix,1)   #Get the measured current</w:t>
      </w:r>
    </w:p>
    <w:p w14:paraId="2081AFDA" w14:textId="77777777" w:rsidR="00403815" w:rsidRPr="00403815" w:rsidRDefault="00403815" w:rsidP="00403815">
      <w:pPr>
        <w:rPr>
          <w:rStyle w:val="code"/>
        </w:rPr>
      </w:pPr>
    </w:p>
    <w:p w14:paraId="2A43FD23" w14:textId="77777777" w:rsidR="00403815" w:rsidRPr="00403815" w:rsidRDefault="00403815" w:rsidP="00403815">
      <w:pPr>
        <w:rPr>
          <w:rStyle w:val="code"/>
        </w:rPr>
      </w:pPr>
      <w:proofErr w:type="spellStart"/>
      <w:r w:rsidRPr="00403815">
        <w:rPr>
          <w:rStyle w:val="code"/>
        </w:rPr>
        <w:t>plt.figure</w:t>
      </w:r>
      <w:proofErr w:type="spellEnd"/>
      <w:r w:rsidRPr="00403815">
        <w:rPr>
          <w:rStyle w:val="code"/>
        </w:rPr>
        <w:t>(1)</w:t>
      </w:r>
    </w:p>
    <w:p w14:paraId="0D52F15F" w14:textId="77777777" w:rsidR="00403815" w:rsidRPr="00403815" w:rsidRDefault="00403815" w:rsidP="00403815">
      <w:pPr>
        <w:rPr>
          <w:rStyle w:val="code"/>
        </w:rPr>
      </w:pPr>
      <w:proofErr w:type="spellStart"/>
      <w:r w:rsidRPr="00403815">
        <w:rPr>
          <w:rStyle w:val="code"/>
        </w:rPr>
        <w:t>plt.plot</w:t>
      </w:r>
      <w:proofErr w:type="spellEnd"/>
      <w:r w:rsidRPr="00403815">
        <w:rPr>
          <w:rStyle w:val="code"/>
        </w:rPr>
        <w:t>(</w:t>
      </w:r>
      <w:proofErr w:type="spellStart"/>
      <w:r w:rsidRPr="00403815">
        <w:rPr>
          <w:rStyle w:val="code"/>
        </w:rPr>
        <w:t>applied_potential,measured_current</w:t>
      </w:r>
      <w:proofErr w:type="spellEnd"/>
      <w:r w:rsidRPr="00403815">
        <w:rPr>
          <w:rStyle w:val="code"/>
        </w:rPr>
        <w:t>)</w:t>
      </w:r>
    </w:p>
    <w:p w14:paraId="42029231" w14:textId="77777777" w:rsidR="00403815" w:rsidRPr="00403815" w:rsidRDefault="00403815" w:rsidP="00403815">
      <w:pPr>
        <w:rPr>
          <w:rStyle w:val="code"/>
        </w:rPr>
      </w:pPr>
      <w:proofErr w:type="spellStart"/>
      <w:r w:rsidRPr="00403815">
        <w:rPr>
          <w:rStyle w:val="code"/>
        </w:rPr>
        <w:t>plt.title</w:t>
      </w:r>
      <w:proofErr w:type="spellEnd"/>
      <w:r w:rsidRPr="00403815">
        <w:rPr>
          <w:rStyle w:val="code"/>
        </w:rPr>
        <w:t>("Voltammogram")</w:t>
      </w:r>
    </w:p>
    <w:p w14:paraId="77AF42FB" w14:textId="77777777" w:rsidR="00403815" w:rsidRPr="00403815" w:rsidRDefault="00403815" w:rsidP="00403815">
      <w:pPr>
        <w:rPr>
          <w:rStyle w:val="code"/>
        </w:rPr>
      </w:pPr>
      <w:proofErr w:type="spellStart"/>
      <w:r w:rsidRPr="00403815">
        <w:rPr>
          <w:rStyle w:val="code"/>
        </w:rPr>
        <w:t>plt.xlabel</w:t>
      </w:r>
      <w:proofErr w:type="spellEnd"/>
      <w:r w:rsidRPr="00403815">
        <w:rPr>
          <w:rStyle w:val="code"/>
        </w:rPr>
        <w:t>("Applied Potential (V)")</w:t>
      </w:r>
    </w:p>
    <w:p w14:paraId="19A98794" w14:textId="77777777" w:rsidR="00403815" w:rsidRPr="00403815" w:rsidRDefault="00403815" w:rsidP="00403815">
      <w:pPr>
        <w:rPr>
          <w:rStyle w:val="code"/>
        </w:rPr>
      </w:pPr>
      <w:proofErr w:type="spellStart"/>
      <w:r w:rsidRPr="00403815">
        <w:rPr>
          <w:rStyle w:val="code"/>
        </w:rPr>
        <w:t>plt.ylabel</w:t>
      </w:r>
      <w:proofErr w:type="spellEnd"/>
      <w:r w:rsidRPr="00403815">
        <w:rPr>
          <w:rStyle w:val="code"/>
        </w:rPr>
        <w:t>("Measured Current (A)")</w:t>
      </w:r>
    </w:p>
    <w:p w14:paraId="17C2FDED" w14:textId="77777777" w:rsidR="00403815" w:rsidRPr="00403815" w:rsidRDefault="00403815" w:rsidP="00403815">
      <w:pPr>
        <w:rPr>
          <w:rStyle w:val="code"/>
        </w:rPr>
      </w:pPr>
      <w:proofErr w:type="spellStart"/>
      <w:r w:rsidRPr="00403815">
        <w:rPr>
          <w:rStyle w:val="code"/>
        </w:rPr>
        <w:t>plt.show</w:t>
      </w:r>
      <w:proofErr w:type="spellEnd"/>
      <w:r w:rsidRPr="00403815">
        <w:rPr>
          <w:rStyle w:val="code"/>
        </w:rPr>
        <w:t>()</w:t>
      </w:r>
    </w:p>
    <w:p w14:paraId="2E9439AD" w14:textId="77777777" w:rsidR="00403815" w:rsidRPr="00403815" w:rsidRDefault="00403815" w:rsidP="00403815">
      <w:pPr>
        <w:rPr>
          <w:rStyle w:val="code"/>
        </w:rPr>
      </w:pPr>
      <w:proofErr w:type="spellStart"/>
      <w:r w:rsidRPr="00403815">
        <w:rPr>
          <w:rStyle w:val="code"/>
        </w:rPr>
        <w:t>plt.grid</w:t>
      </w:r>
      <w:proofErr w:type="spellEnd"/>
      <w:r w:rsidRPr="00403815">
        <w:rPr>
          <w:rStyle w:val="code"/>
        </w:rPr>
        <w:t>(b=True, which='major')</w:t>
      </w:r>
    </w:p>
    <w:p w14:paraId="07756DC1" w14:textId="77777777" w:rsidR="00403815" w:rsidRPr="00403815" w:rsidRDefault="00403815" w:rsidP="00403815">
      <w:pPr>
        <w:rPr>
          <w:rStyle w:val="code"/>
        </w:rPr>
      </w:pPr>
      <w:proofErr w:type="spellStart"/>
      <w:r w:rsidRPr="00403815">
        <w:rPr>
          <w:rStyle w:val="code"/>
        </w:rPr>
        <w:t>plt.grid</w:t>
      </w:r>
      <w:proofErr w:type="spellEnd"/>
      <w:r w:rsidRPr="00403815">
        <w:rPr>
          <w:rStyle w:val="code"/>
        </w:rPr>
        <w:t xml:space="preserve">(b=True, which='minor', color='b', </w:t>
      </w:r>
      <w:proofErr w:type="spellStart"/>
      <w:r w:rsidRPr="00403815">
        <w:rPr>
          <w:rStyle w:val="code"/>
        </w:rPr>
        <w:t>linestyle</w:t>
      </w:r>
      <w:proofErr w:type="spellEnd"/>
      <w:r w:rsidRPr="00403815">
        <w:rPr>
          <w:rStyle w:val="code"/>
        </w:rPr>
        <w:t>='-', alpha=0.2)</w:t>
      </w:r>
    </w:p>
    <w:p w14:paraId="3022EA19" w14:textId="59F5A021" w:rsidR="00403815" w:rsidRDefault="00403815" w:rsidP="00403815">
      <w:pPr>
        <w:rPr>
          <w:rStyle w:val="code"/>
        </w:rPr>
      </w:pPr>
      <w:proofErr w:type="spellStart"/>
      <w:r w:rsidRPr="00403815">
        <w:rPr>
          <w:rStyle w:val="code"/>
        </w:rPr>
        <w:t>plt.minorticks_on</w:t>
      </w:r>
      <w:proofErr w:type="spellEnd"/>
      <w:r w:rsidRPr="00403815">
        <w:rPr>
          <w:rStyle w:val="code"/>
        </w:rPr>
        <w:t>()</w:t>
      </w:r>
    </w:p>
    <w:p w14:paraId="3F0CE8AE" w14:textId="6D473B1E" w:rsidR="00E859D5" w:rsidRDefault="00E859D5" w:rsidP="00403815">
      <w:pPr>
        <w:rPr>
          <w:rStyle w:val="code"/>
        </w:rPr>
      </w:pPr>
    </w:p>
    <w:p w14:paraId="60B3DAEB" w14:textId="6EE24E4C" w:rsidR="00E859D5" w:rsidRDefault="00E859D5" w:rsidP="00403815">
      <w:pPr>
        <w:rPr>
          <w:rStyle w:val="code"/>
        </w:rPr>
      </w:pPr>
    </w:p>
    <w:p w14:paraId="7AE2AD25" w14:textId="6519683D" w:rsidR="00E859D5" w:rsidRDefault="00E859D5" w:rsidP="00403815">
      <w:pPr>
        <w:rPr>
          <w:rStyle w:val="code"/>
        </w:rPr>
      </w:pPr>
    </w:p>
    <w:p w14:paraId="1AC0D97C" w14:textId="77777777" w:rsidR="00E859D5" w:rsidRPr="00403815" w:rsidRDefault="00E859D5" w:rsidP="00403815">
      <w:pPr>
        <w:rPr>
          <w:rStyle w:val="code"/>
        </w:rPr>
      </w:pPr>
    </w:p>
    <w:p w14:paraId="7CA2FC9A" w14:textId="77777777" w:rsidR="00E859D5" w:rsidRDefault="00403815" w:rsidP="00E859D5">
      <w:pPr>
        <w:keepNext/>
      </w:pPr>
      <w:r w:rsidRPr="00403815">
        <w:rPr>
          <w:noProof/>
          <w:lang w:val="en-US"/>
        </w:rPr>
        <w:lastRenderedPageBreak/>
        <w:drawing>
          <wp:inline distT="0" distB="0" distL="0" distR="0" wp14:anchorId="37E91E08" wp14:editId="65E8C611">
            <wp:extent cx="4813300" cy="433366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3501" cy="434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B7CD" w14:textId="71A0B214" w:rsidR="00403815" w:rsidRDefault="00E859D5" w:rsidP="00E859D5">
      <w:pPr>
        <w:pStyle w:val="Caption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37BFF">
        <w:rPr>
          <w:noProof/>
        </w:rPr>
        <w:t>2</w:t>
      </w:r>
      <w:r>
        <w:fldChar w:fldCharType="end"/>
      </w:r>
      <w:r>
        <w:t xml:space="preserve">; CV on </w:t>
      </w:r>
      <w:proofErr w:type="spellStart"/>
      <w:r>
        <w:t>Palmsens</w:t>
      </w:r>
      <w:proofErr w:type="spellEnd"/>
      <w:r>
        <w:t xml:space="preserve"> Dummy Cell WE A (</w:t>
      </w:r>
      <w:proofErr w:type="spellStart"/>
      <w:r>
        <w:t>RedOx</w:t>
      </w:r>
      <w:proofErr w:type="spellEnd"/>
      <w:r>
        <w:t xml:space="preserve"> circuit)</w:t>
      </w:r>
    </w:p>
    <w:p w14:paraId="1BFB2A76" w14:textId="64C9AF12" w:rsidR="00403815" w:rsidRDefault="00403815" w:rsidP="00403815">
      <w:pPr>
        <w:pStyle w:val="Heading3"/>
      </w:pPr>
      <w:r w:rsidRPr="00ED1E22">
        <w:t xml:space="preserve">Example </w:t>
      </w:r>
      <w:r>
        <w:t>3</w:t>
      </w:r>
      <w:r w:rsidRPr="00ED1E22">
        <w:t xml:space="preserve">: </w:t>
      </w:r>
      <w:r>
        <w:t>EIS Plot Example</w:t>
      </w:r>
      <w:r w:rsidRPr="00ED1E22">
        <w:t xml:space="preserve"> (</w:t>
      </w:r>
      <w:r w:rsidRPr="0001092C">
        <w:t>MS</w:t>
      </w:r>
      <w:r>
        <w:t>PlotEIS</w:t>
      </w:r>
      <w:r w:rsidRPr="0001092C">
        <w:t>.py</w:t>
      </w:r>
      <w:r w:rsidRPr="00ED1E22">
        <w:t>)</w:t>
      </w:r>
    </w:p>
    <w:p w14:paraId="284E3B7A" w14:textId="3BC85618" w:rsidR="009C6FBF" w:rsidRDefault="009C6FBF" w:rsidP="009C6FBF">
      <w:pPr>
        <w:rPr>
          <w:lang w:val="en-US"/>
        </w:rPr>
      </w:pPr>
    </w:p>
    <w:p w14:paraId="01D199DD" w14:textId="019140C2" w:rsidR="00B25DEB" w:rsidRDefault="00B25DEB" w:rsidP="00B25DEB">
      <w:pPr>
        <w:rPr>
          <w:lang w:val="en-US"/>
        </w:rPr>
      </w:pPr>
      <w:r>
        <w:rPr>
          <w:lang w:val="en-US"/>
        </w:rPr>
        <w:t xml:space="preserve">This example performs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EIS scan and generated a Nyquist plot and a Bode plot . </w:t>
      </w:r>
    </w:p>
    <w:p w14:paraId="610871C6" w14:textId="52346A00" w:rsidR="00B25DEB" w:rsidRDefault="00B25DEB" w:rsidP="00B25DEB">
      <w:pPr>
        <w:rPr>
          <w:lang w:val="en-US"/>
        </w:rPr>
      </w:pPr>
      <w:r>
        <w:rPr>
          <w:lang w:val="en-US"/>
        </w:rPr>
        <w:t xml:space="preserve">The shown plots are the result when the </w:t>
      </w:r>
      <w:proofErr w:type="spellStart"/>
      <w:r>
        <w:rPr>
          <w:lang w:val="en-US"/>
        </w:rPr>
        <w:t>Palmsens</w:t>
      </w:r>
      <w:proofErr w:type="spellEnd"/>
      <w:r>
        <w:rPr>
          <w:lang w:val="en-US"/>
        </w:rPr>
        <w:t xml:space="preserve"> Dummy Cell WE C (</w:t>
      </w:r>
      <w:proofErr w:type="spellStart"/>
      <w:r>
        <w:rPr>
          <w:lang w:val="en-US"/>
        </w:rPr>
        <w:t>Randles</w:t>
      </w:r>
      <w:proofErr w:type="spellEnd"/>
      <w:r>
        <w:rPr>
          <w:lang w:val="en-US"/>
        </w:rPr>
        <w:t xml:space="preserve"> circuit) is used.</w:t>
      </w:r>
    </w:p>
    <w:p w14:paraId="29B68172" w14:textId="77777777" w:rsidR="00B25DEB" w:rsidRDefault="00B25DEB" w:rsidP="00B25DEB">
      <w:pPr>
        <w:rPr>
          <w:lang w:val="en-US"/>
        </w:rPr>
      </w:pPr>
    </w:p>
    <w:p w14:paraId="1C01A581" w14:textId="6DE7E65E" w:rsidR="00B25DEB" w:rsidRDefault="00B25DEB" w:rsidP="00B25DEB">
      <w:pPr>
        <w:rPr>
          <w:lang w:val="en-US"/>
        </w:rPr>
      </w:pPr>
    </w:p>
    <w:p w14:paraId="747DA04D" w14:textId="21A99B43" w:rsidR="00B25DEB" w:rsidRDefault="00EE4262" w:rsidP="00B25DEB">
      <w:pPr>
        <w:rPr>
          <w:lang w:val="en-US"/>
        </w:rPr>
      </w:pPr>
      <w:r>
        <w:rPr>
          <w:lang w:val="en-US"/>
        </w:rPr>
        <w:t>P</w:t>
      </w:r>
      <w:r w:rsidR="00B25DEB">
        <w:rPr>
          <w:lang w:val="en-US"/>
        </w:rPr>
        <w:t>art</w:t>
      </w:r>
      <w:r>
        <w:rPr>
          <w:lang w:val="en-US"/>
        </w:rPr>
        <w:t>-1</w:t>
      </w:r>
      <w:r w:rsidR="00B25DEB">
        <w:rPr>
          <w:lang w:val="en-US"/>
        </w:rPr>
        <w:t xml:space="preserve"> of the code connects to </w:t>
      </w:r>
      <w:proofErr w:type="spellStart"/>
      <w:r w:rsidR="00B25DEB">
        <w:rPr>
          <w:lang w:val="en-US"/>
        </w:rPr>
        <w:t>Emstat</w:t>
      </w:r>
      <w:proofErr w:type="spellEnd"/>
      <w:r w:rsidR="00B25DEB">
        <w:rPr>
          <w:lang w:val="en-US"/>
        </w:rPr>
        <w:t xml:space="preserve"> Pico and sends the </w:t>
      </w:r>
      <w:proofErr w:type="spellStart"/>
      <w:r w:rsidR="00B25DEB">
        <w:rPr>
          <w:lang w:val="en-US"/>
        </w:rPr>
        <w:t>MethodSCRIPT</w:t>
      </w:r>
      <w:proofErr w:type="spellEnd"/>
      <w:r w:rsidR="00B25DEB">
        <w:rPr>
          <w:lang w:val="en-US"/>
        </w:rPr>
        <w:t xml:space="preserve"> file </w:t>
      </w:r>
      <w:r w:rsidR="007C6D95">
        <w:rPr>
          <w:lang w:val="en-US"/>
        </w:rPr>
        <w:t xml:space="preserve">and saves the results to the filename given by </w:t>
      </w:r>
      <w:proofErr w:type="spellStart"/>
      <w:r w:rsidR="007C6D95" w:rsidRPr="00942086">
        <w:rPr>
          <w:rStyle w:val="code"/>
        </w:rPr>
        <w:t>ResultFile</w:t>
      </w:r>
      <w:proofErr w:type="spellEnd"/>
      <w:r w:rsidR="007C6D95">
        <w:rPr>
          <w:lang w:val="en-US"/>
        </w:rPr>
        <w:t xml:space="preserve"> </w:t>
      </w:r>
      <w:r w:rsidR="00B25DEB">
        <w:rPr>
          <w:lang w:val="en-US"/>
        </w:rPr>
        <w:t xml:space="preserve">using the functions </w:t>
      </w:r>
      <w:r w:rsidR="00942086">
        <w:rPr>
          <w:lang w:val="en-US"/>
        </w:rPr>
        <w:t xml:space="preserve">from </w:t>
      </w:r>
      <w:r w:rsidR="00333AA4" w:rsidRPr="00333AA4">
        <w:rPr>
          <w:lang w:val="en-US"/>
        </w:rPr>
        <w:t>PSEsPicoLib.py</w:t>
      </w:r>
      <w:r w:rsidR="00333AA4">
        <w:rPr>
          <w:lang w:val="en-US"/>
        </w:rPr>
        <w:t>.</w:t>
      </w:r>
    </w:p>
    <w:p w14:paraId="17C8CFC1" w14:textId="0DD6D30B" w:rsidR="001C1B75" w:rsidRDefault="001C1B75" w:rsidP="00B25DEB">
      <w:pPr>
        <w:rPr>
          <w:lang w:val="en-US"/>
        </w:rPr>
      </w:pPr>
    </w:p>
    <w:p w14:paraId="056AFBC1" w14:textId="22120926" w:rsidR="001C1B75" w:rsidRPr="000E488E" w:rsidRDefault="007C6D95" w:rsidP="000E488E">
      <w:pPr>
        <w:rPr>
          <w:lang w:val="en-US"/>
        </w:rPr>
      </w:pPr>
      <w:r>
        <w:rPr>
          <w:lang w:val="en-US"/>
        </w:rPr>
        <w:t xml:space="preserve">Part-2 </w:t>
      </w:r>
      <w:r w:rsidR="000E488E">
        <w:rPr>
          <w:lang w:val="en-US"/>
        </w:rPr>
        <w:t xml:space="preserve">parses the data stored in </w:t>
      </w:r>
      <w:proofErr w:type="spellStart"/>
      <w:r w:rsidR="000E488E" w:rsidRPr="00942086">
        <w:rPr>
          <w:rStyle w:val="code"/>
        </w:rPr>
        <w:t>ResultFile</w:t>
      </w:r>
      <w:proofErr w:type="spellEnd"/>
      <w:r w:rsidR="000E488E" w:rsidRPr="000E488E">
        <w:rPr>
          <w:lang w:val="en-US"/>
        </w:rPr>
        <w:t xml:space="preserve"> </w:t>
      </w:r>
      <w:r w:rsidR="000E488E">
        <w:rPr>
          <w:lang w:val="en-US"/>
        </w:rPr>
        <w:t xml:space="preserve">to a matrix given by </w:t>
      </w:r>
      <w:proofErr w:type="spellStart"/>
      <w:r w:rsidR="000E488E" w:rsidRPr="007C6D95">
        <w:rPr>
          <w:rStyle w:val="code"/>
        </w:rPr>
        <w:t>value_matrix</w:t>
      </w:r>
      <w:proofErr w:type="spellEnd"/>
      <w:r w:rsidR="000E488E" w:rsidRPr="000E488E">
        <w:rPr>
          <w:lang w:val="en-US"/>
        </w:rPr>
        <w:t xml:space="preserve"> </w:t>
      </w:r>
      <w:r w:rsidR="000E488E">
        <w:rPr>
          <w:lang w:val="en-US"/>
        </w:rPr>
        <w:t xml:space="preserve"> </w:t>
      </w:r>
      <w:r w:rsidR="000E488E" w:rsidRPr="000E488E">
        <w:rPr>
          <w:lang w:val="en-US"/>
        </w:rPr>
        <w:t xml:space="preserve">where </w:t>
      </w:r>
      <w:r w:rsidR="000E488E">
        <w:rPr>
          <w:lang w:val="en-US"/>
        </w:rPr>
        <w:t xml:space="preserve">the first column (0) holds the applied frequencies, the second (1) the real part of the complex impedance and the </w:t>
      </w:r>
      <w:r w:rsidR="002A5E93">
        <w:rPr>
          <w:lang w:val="en-US"/>
        </w:rPr>
        <w:t>third (2) the imaginary part of the complex impedance.</w:t>
      </w:r>
      <w:r w:rsidR="000E488E">
        <w:rPr>
          <w:lang w:val="en-US"/>
        </w:rPr>
        <w:t xml:space="preserve"> </w:t>
      </w:r>
      <w:r w:rsidR="003C5D3F">
        <w:rPr>
          <w:lang w:val="en-US"/>
        </w:rPr>
        <w:t>The complex impedance is composed from the real and imaginary parts and</w:t>
      </w:r>
      <w:r w:rsidR="002A5E93">
        <w:rPr>
          <w:lang w:val="en-US"/>
        </w:rPr>
        <w:t xml:space="preserve"> the absolute impedance (Z) and phase </w:t>
      </w:r>
      <w:r w:rsidR="003C5D3F">
        <w:rPr>
          <w:lang w:val="en-US"/>
        </w:rPr>
        <w:t>are calculated from the complex impedance</w:t>
      </w:r>
      <w:r w:rsidR="00333AA4">
        <w:rPr>
          <w:lang w:val="en-US"/>
        </w:rPr>
        <w:t>:</w:t>
      </w:r>
      <w:r w:rsidR="00333AA4" w:rsidRPr="00333AA4">
        <w:rPr>
          <w:rStyle w:val="code"/>
        </w:rPr>
        <w:t xml:space="preserve"> </w:t>
      </w:r>
      <w:proofErr w:type="spellStart"/>
      <w:r w:rsidR="00333AA4" w:rsidRPr="007C6D95">
        <w:rPr>
          <w:rStyle w:val="code"/>
        </w:rPr>
        <w:t>Zcomplex</w:t>
      </w:r>
      <w:proofErr w:type="spellEnd"/>
      <w:r w:rsidR="00333AA4">
        <w:rPr>
          <w:lang w:val="en-US"/>
        </w:rPr>
        <w:t xml:space="preserve"> </w:t>
      </w:r>
      <w:r w:rsidR="003C5D3F">
        <w:rPr>
          <w:lang w:val="en-US"/>
        </w:rPr>
        <w:t xml:space="preserve">. Nyquist plot and the Bode plot  </w:t>
      </w:r>
      <w:r w:rsidR="00333AA4">
        <w:rPr>
          <w:lang w:val="en-US"/>
        </w:rPr>
        <w:t>are generated accordingly.</w:t>
      </w:r>
      <w:r w:rsidR="002612C1">
        <w:rPr>
          <w:lang w:val="en-US"/>
        </w:rPr>
        <w:t xml:space="preserve"> At last the results are saved to a Comma Separated File enabling the results to be imported in other applications like Excel.</w:t>
      </w:r>
    </w:p>
    <w:p w14:paraId="6ADAFF09" w14:textId="4D66D2CB" w:rsidR="007C6D95" w:rsidRDefault="007C6D95" w:rsidP="00B25DEB">
      <w:pPr>
        <w:rPr>
          <w:lang w:val="en-US"/>
        </w:rPr>
      </w:pPr>
    </w:p>
    <w:p w14:paraId="40CD56F6" w14:textId="44C1EA0B" w:rsidR="007C6D95" w:rsidRDefault="007C6D95" w:rsidP="007C6D95">
      <w:pPr>
        <w:pStyle w:val="Heading4"/>
        <w:rPr>
          <w:lang w:val="en-US"/>
        </w:rPr>
      </w:pPr>
      <w:r>
        <w:rPr>
          <w:lang w:val="en-US"/>
        </w:rPr>
        <w:t>Part-1</w:t>
      </w:r>
      <w:bookmarkStart w:id="2" w:name="_GoBack"/>
      <w:bookmarkEnd w:id="2"/>
    </w:p>
    <w:p w14:paraId="7CB181CC" w14:textId="77777777" w:rsidR="007C6D95" w:rsidRDefault="007C6D95" w:rsidP="00B25DEB">
      <w:pPr>
        <w:rPr>
          <w:lang w:val="en-US"/>
        </w:rPr>
      </w:pPr>
    </w:p>
    <w:p w14:paraId="62EF920B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import serial      </w:t>
      </w:r>
    </w:p>
    <w:p w14:paraId="1BC28D49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import </w:t>
      </w:r>
      <w:proofErr w:type="spellStart"/>
      <w:r w:rsidRPr="007C6D95">
        <w:rPr>
          <w:rStyle w:val="code"/>
        </w:rPr>
        <w:t>os.path</w:t>
      </w:r>
      <w:proofErr w:type="spellEnd"/>
      <w:r w:rsidRPr="007C6D95">
        <w:rPr>
          <w:rStyle w:val="code"/>
        </w:rPr>
        <w:t xml:space="preserve">  </w:t>
      </w:r>
    </w:p>
    <w:p w14:paraId="11B2E278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import </w:t>
      </w:r>
      <w:proofErr w:type="spellStart"/>
      <w:r w:rsidRPr="007C6D95">
        <w:rPr>
          <w:rStyle w:val="code"/>
        </w:rPr>
        <w:t>PSEsPicoLib</w:t>
      </w:r>
      <w:proofErr w:type="spellEnd"/>
      <w:r w:rsidRPr="007C6D95">
        <w:rPr>
          <w:rStyle w:val="code"/>
        </w:rPr>
        <w:t xml:space="preserve"> </w:t>
      </w:r>
    </w:p>
    <w:p w14:paraId="16A6CADF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import </w:t>
      </w:r>
      <w:proofErr w:type="spellStart"/>
      <w:r w:rsidRPr="007C6D95">
        <w:rPr>
          <w:rStyle w:val="code"/>
        </w:rPr>
        <w:t>matplotlib.pyplot</w:t>
      </w:r>
      <w:proofErr w:type="spellEnd"/>
      <w:r w:rsidRPr="007C6D95">
        <w:rPr>
          <w:rStyle w:val="code"/>
        </w:rPr>
        <w:t xml:space="preserve"> as </w:t>
      </w:r>
      <w:proofErr w:type="spellStart"/>
      <w:r w:rsidRPr="007C6D95">
        <w:rPr>
          <w:rStyle w:val="code"/>
        </w:rPr>
        <w:t>plt</w:t>
      </w:r>
      <w:proofErr w:type="spellEnd"/>
    </w:p>
    <w:p w14:paraId="17C1861C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import </w:t>
      </w:r>
      <w:proofErr w:type="spellStart"/>
      <w:r w:rsidRPr="007C6D95">
        <w:rPr>
          <w:rStyle w:val="code"/>
        </w:rPr>
        <w:t>numpy</w:t>
      </w:r>
      <w:proofErr w:type="spellEnd"/>
      <w:r w:rsidRPr="007C6D95">
        <w:rPr>
          <w:rStyle w:val="code"/>
        </w:rPr>
        <w:t xml:space="preserve"> as np</w:t>
      </w:r>
    </w:p>
    <w:p w14:paraId="7642A361" w14:textId="77777777" w:rsidR="007C6D95" w:rsidRPr="007C6D95" w:rsidRDefault="007C6D95" w:rsidP="007C6D95">
      <w:pPr>
        <w:rPr>
          <w:rStyle w:val="code"/>
        </w:rPr>
      </w:pPr>
    </w:p>
    <w:p w14:paraId="7582BDD1" w14:textId="77777777" w:rsidR="007C6D95" w:rsidRPr="007C6D95" w:rsidRDefault="007C6D95" w:rsidP="007C6D95">
      <w:pPr>
        <w:rPr>
          <w:rStyle w:val="code"/>
        </w:rPr>
      </w:pPr>
    </w:p>
    <w:p w14:paraId="33B8E540" w14:textId="77777777" w:rsidR="007C6D95" w:rsidRPr="007C6D95" w:rsidRDefault="007C6D95" w:rsidP="007C6D95">
      <w:pPr>
        <w:rPr>
          <w:rStyle w:val="code"/>
        </w:rPr>
      </w:pPr>
    </w:p>
    <w:p w14:paraId="573F987F" w14:textId="77777777" w:rsidR="007C6D95" w:rsidRPr="007C6D95" w:rsidRDefault="007C6D95" w:rsidP="007C6D95">
      <w:pPr>
        <w:rPr>
          <w:rStyle w:val="code"/>
        </w:rPr>
      </w:pPr>
    </w:p>
    <w:p w14:paraId="3DCA2E95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lastRenderedPageBreak/>
        <w:t>#script specific settings</w:t>
      </w:r>
    </w:p>
    <w:p w14:paraId="1069D9EE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MSfilepath</w:t>
      </w:r>
      <w:proofErr w:type="spellEnd"/>
      <w:r w:rsidRPr="007C6D95">
        <w:rPr>
          <w:rStyle w:val="code"/>
        </w:rPr>
        <w:t xml:space="preserve"> = ".\\</w:t>
      </w:r>
      <w:proofErr w:type="spellStart"/>
      <w:r w:rsidRPr="007C6D95">
        <w:rPr>
          <w:rStyle w:val="code"/>
        </w:rPr>
        <w:t>MethodSCRIPT</w:t>
      </w:r>
      <w:proofErr w:type="spellEnd"/>
      <w:r w:rsidRPr="007C6D95">
        <w:rPr>
          <w:rStyle w:val="code"/>
        </w:rPr>
        <w:t xml:space="preserve"> files"</w:t>
      </w:r>
    </w:p>
    <w:p w14:paraId="47DA4418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MScriptFile</w:t>
      </w:r>
      <w:proofErr w:type="spellEnd"/>
      <w:r w:rsidRPr="007C6D95">
        <w:rPr>
          <w:rStyle w:val="code"/>
        </w:rPr>
        <w:t xml:space="preserve"> = "</w:t>
      </w:r>
      <w:proofErr w:type="spellStart"/>
      <w:r w:rsidRPr="007C6D95">
        <w:rPr>
          <w:rStyle w:val="code"/>
        </w:rPr>
        <w:t>MSExampleEIS.mscr</w:t>
      </w:r>
      <w:proofErr w:type="spellEnd"/>
      <w:r w:rsidRPr="007C6D95">
        <w:rPr>
          <w:rStyle w:val="code"/>
        </w:rPr>
        <w:t>"</w:t>
      </w:r>
    </w:p>
    <w:p w14:paraId="1B73353F" w14:textId="77777777" w:rsidR="007C6D95" w:rsidRPr="007C6D95" w:rsidRDefault="007C6D95" w:rsidP="007C6D95">
      <w:pPr>
        <w:rPr>
          <w:rStyle w:val="code"/>
        </w:rPr>
      </w:pPr>
    </w:p>
    <w:p w14:paraId="2DCE7446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#combine the path and filename </w:t>
      </w:r>
    </w:p>
    <w:p w14:paraId="644F78B8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MScriptPathandFile</w:t>
      </w:r>
      <w:proofErr w:type="spellEnd"/>
      <w:r w:rsidRPr="007C6D95">
        <w:rPr>
          <w:rStyle w:val="code"/>
        </w:rPr>
        <w:t xml:space="preserve"> = </w:t>
      </w:r>
      <w:proofErr w:type="spellStart"/>
      <w:r w:rsidRPr="007C6D95">
        <w:rPr>
          <w:rStyle w:val="code"/>
        </w:rPr>
        <w:t>os.path.join</w:t>
      </w:r>
      <w:proofErr w:type="spellEnd"/>
      <w:r w:rsidRPr="007C6D95">
        <w:rPr>
          <w:rStyle w:val="code"/>
        </w:rPr>
        <w:t>(</w:t>
      </w:r>
      <w:proofErr w:type="spellStart"/>
      <w:r w:rsidRPr="007C6D95">
        <w:rPr>
          <w:rStyle w:val="code"/>
        </w:rPr>
        <w:t>MSfilepath</w:t>
      </w:r>
      <w:proofErr w:type="spellEnd"/>
      <w:r w:rsidRPr="007C6D95">
        <w:rPr>
          <w:rStyle w:val="code"/>
        </w:rPr>
        <w:t xml:space="preserve">, </w:t>
      </w:r>
      <w:proofErr w:type="spellStart"/>
      <w:r w:rsidRPr="007C6D95">
        <w:rPr>
          <w:rStyle w:val="code"/>
        </w:rPr>
        <w:t>MScriptFile</w:t>
      </w:r>
      <w:proofErr w:type="spellEnd"/>
      <w:r w:rsidRPr="007C6D95">
        <w:rPr>
          <w:rStyle w:val="code"/>
        </w:rPr>
        <w:t>)</w:t>
      </w:r>
    </w:p>
    <w:p w14:paraId="57D71C22" w14:textId="77777777" w:rsidR="007C6D95" w:rsidRPr="007C6D95" w:rsidRDefault="007C6D95" w:rsidP="007C6D95">
      <w:pPr>
        <w:rPr>
          <w:rStyle w:val="code"/>
        </w:rPr>
      </w:pPr>
    </w:p>
    <w:p w14:paraId="725F36C4" w14:textId="77777777" w:rsidR="007C6D95" w:rsidRPr="007C6D95" w:rsidRDefault="007C6D95" w:rsidP="007C6D95">
      <w:pPr>
        <w:rPr>
          <w:rStyle w:val="code"/>
        </w:rPr>
      </w:pPr>
    </w:p>
    <w:p w14:paraId="49C4E50E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#initialization and open the port</w:t>
      </w:r>
    </w:p>
    <w:p w14:paraId="21941AA3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ser = </w:t>
      </w:r>
      <w:proofErr w:type="spellStart"/>
      <w:r w:rsidRPr="007C6D95">
        <w:rPr>
          <w:rStyle w:val="code"/>
        </w:rPr>
        <w:t>serial.Serial</w:t>
      </w:r>
      <w:proofErr w:type="spellEnd"/>
      <w:r w:rsidRPr="007C6D95">
        <w:rPr>
          <w:rStyle w:val="code"/>
        </w:rPr>
        <w:t>()   #Create an instance of the serial object</w:t>
      </w:r>
    </w:p>
    <w:p w14:paraId="49CE9CCE" w14:textId="77777777" w:rsidR="007C6D95" w:rsidRPr="007C6D95" w:rsidRDefault="007C6D95" w:rsidP="007C6D95">
      <w:pPr>
        <w:rPr>
          <w:rStyle w:val="code"/>
        </w:rPr>
      </w:pPr>
    </w:p>
    <w:p w14:paraId="16627084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myport</w:t>
      </w:r>
      <w:proofErr w:type="spellEnd"/>
      <w:r w:rsidRPr="007C6D95">
        <w:rPr>
          <w:rStyle w:val="code"/>
        </w:rPr>
        <w:t xml:space="preserve"> = "COM55"                            #set the comport</w:t>
      </w:r>
    </w:p>
    <w:p w14:paraId="59833E16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if </w:t>
      </w:r>
      <w:proofErr w:type="spellStart"/>
      <w:r w:rsidRPr="007C6D95">
        <w:rPr>
          <w:rStyle w:val="code"/>
        </w:rPr>
        <w:t>PSEsPicoLib.OpenComport</w:t>
      </w:r>
      <w:proofErr w:type="spellEnd"/>
      <w:r w:rsidRPr="007C6D95">
        <w:rPr>
          <w:rStyle w:val="code"/>
        </w:rPr>
        <w:t xml:space="preserve">(ser,myport,1):   #open </w:t>
      </w:r>
      <w:proofErr w:type="spellStart"/>
      <w:r w:rsidRPr="007C6D95">
        <w:rPr>
          <w:rStyle w:val="code"/>
        </w:rPr>
        <w:t>myport</w:t>
      </w:r>
      <w:proofErr w:type="spellEnd"/>
      <w:r w:rsidRPr="007C6D95">
        <w:rPr>
          <w:rStyle w:val="code"/>
        </w:rPr>
        <w:t xml:space="preserve"> with 1 sec timeout</w:t>
      </w:r>
    </w:p>
    <w:p w14:paraId="1AF1AC6F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print("</w:t>
      </w:r>
      <w:proofErr w:type="spellStart"/>
      <w:r w:rsidRPr="007C6D95">
        <w:rPr>
          <w:rStyle w:val="code"/>
        </w:rPr>
        <w:t>Succesfuly</w:t>
      </w:r>
      <w:proofErr w:type="spellEnd"/>
      <w:r w:rsidRPr="007C6D95">
        <w:rPr>
          <w:rStyle w:val="code"/>
        </w:rPr>
        <w:t xml:space="preserve"> opened: " + </w:t>
      </w:r>
      <w:proofErr w:type="spellStart"/>
      <w:r w:rsidRPr="007C6D95">
        <w:rPr>
          <w:rStyle w:val="code"/>
        </w:rPr>
        <w:t>ser.port</w:t>
      </w:r>
      <w:proofErr w:type="spellEnd"/>
      <w:r w:rsidRPr="007C6D95">
        <w:rPr>
          <w:rStyle w:val="code"/>
        </w:rPr>
        <w:t xml:space="preserve">  )</w:t>
      </w:r>
    </w:p>
    <w:p w14:paraId="4470DB04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try:</w:t>
      </w:r>
    </w:p>
    <w:p w14:paraId="388F073D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if </w:t>
      </w:r>
      <w:proofErr w:type="spellStart"/>
      <w:r w:rsidRPr="007C6D95">
        <w:rPr>
          <w:rStyle w:val="code"/>
        </w:rPr>
        <w:t>PSEsPicoLib.IsConnected</w:t>
      </w:r>
      <w:proofErr w:type="spellEnd"/>
      <w:r w:rsidRPr="007C6D95">
        <w:rPr>
          <w:rStyle w:val="code"/>
        </w:rPr>
        <w:t xml:space="preserve">(ser):             #Check if </w:t>
      </w:r>
      <w:proofErr w:type="spellStart"/>
      <w:r w:rsidRPr="007C6D95">
        <w:rPr>
          <w:rStyle w:val="code"/>
        </w:rPr>
        <w:t>EmstatPico</w:t>
      </w:r>
      <w:proofErr w:type="spellEnd"/>
      <w:r w:rsidRPr="007C6D95">
        <w:rPr>
          <w:rStyle w:val="code"/>
        </w:rPr>
        <w:t xml:space="preserve"> is connected</w:t>
      </w:r>
    </w:p>
    <w:p w14:paraId="62158061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print("Connected!")                  </w:t>
      </w:r>
    </w:p>
    <w:p w14:paraId="6DEB058B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</w:t>
      </w:r>
    </w:p>
    <w:p w14:paraId="6C408C72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# Send the </w:t>
      </w:r>
      <w:proofErr w:type="spellStart"/>
      <w:r w:rsidRPr="007C6D95">
        <w:rPr>
          <w:rStyle w:val="code"/>
        </w:rPr>
        <w:t>MethodSCRIPT</w:t>
      </w:r>
      <w:proofErr w:type="spellEnd"/>
      <w:r w:rsidRPr="007C6D95">
        <w:rPr>
          <w:rStyle w:val="code"/>
        </w:rPr>
        <w:t xml:space="preserve"> file</w:t>
      </w:r>
    </w:p>
    <w:p w14:paraId="0358E170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</w:t>
      </w:r>
      <w:proofErr w:type="spellStart"/>
      <w:r w:rsidRPr="007C6D95">
        <w:rPr>
          <w:rStyle w:val="code"/>
        </w:rPr>
        <w:t>PSEsPicoLib.SendScriptFile</w:t>
      </w:r>
      <w:proofErr w:type="spellEnd"/>
      <w:r w:rsidRPr="007C6D95">
        <w:rPr>
          <w:rStyle w:val="code"/>
        </w:rPr>
        <w:t>(</w:t>
      </w:r>
      <w:proofErr w:type="spellStart"/>
      <w:r w:rsidRPr="007C6D95">
        <w:rPr>
          <w:rStyle w:val="code"/>
        </w:rPr>
        <w:t>ser,MScriptPathandFile</w:t>
      </w:r>
      <w:proofErr w:type="spellEnd"/>
      <w:r w:rsidRPr="007C6D95">
        <w:rPr>
          <w:rStyle w:val="code"/>
        </w:rPr>
        <w:t xml:space="preserve">)  </w:t>
      </w:r>
    </w:p>
    <w:p w14:paraId="03CD2815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#Get the results and store it in datafile</w:t>
      </w:r>
    </w:p>
    <w:p w14:paraId="70876F6A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datafile=</w:t>
      </w:r>
      <w:proofErr w:type="spellStart"/>
      <w:r w:rsidRPr="007C6D95">
        <w:rPr>
          <w:rStyle w:val="code"/>
        </w:rPr>
        <w:t>PSEsPicoLib.GetResults</w:t>
      </w:r>
      <w:proofErr w:type="spellEnd"/>
      <w:r w:rsidRPr="007C6D95">
        <w:rPr>
          <w:rStyle w:val="code"/>
        </w:rPr>
        <w:t>(ser)                             # fetch the results</w:t>
      </w:r>
    </w:p>
    <w:p w14:paraId="16CA21C8" w14:textId="77777777" w:rsidR="007C6D95" w:rsidRPr="007C6D95" w:rsidRDefault="007C6D95" w:rsidP="007C6D95">
      <w:pPr>
        <w:rPr>
          <w:rStyle w:val="code"/>
        </w:rPr>
      </w:pPr>
    </w:p>
    <w:p w14:paraId="637EBB43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#Create "data" subfolder </w:t>
      </w:r>
    </w:p>
    <w:p w14:paraId="0FE2EFBB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(prefix, </w:t>
      </w:r>
      <w:proofErr w:type="spellStart"/>
      <w:r w:rsidRPr="007C6D95">
        <w:rPr>
          <w:rStyle w:val="code"/>
        </w:rPr>
        <w:t>sep</w:t>
      </w:r>
      <w:proofErr w:type="spellEnd"/>
      <w:r w:rsidRPr="007C6D95">
        <w:rPr>
          <w:rStyle w:val="code"/>
        </w:rPr>
        <w:t xml:space="preserve">, suffix) = </w:t>
      </w:r>
      <w:proofErr w:type="spellStart"/>
      <w:r w:rsidRPr="007C6D95">
        <w:rPr>
          <w:rStyle w:val="code"/>
        </w:rPr>
        <w:t>MScriptFile.rpartition</w:t>
      </w:r>
      <w:proofErr w:type="spellEnd"/>
      <w:r w:rsidRPr="007C6D95">
        <w:rPr>
          <w:rStyle w:val="code"/>
        </w:rPr>
        <w:t>('.')   #split the file-extension and the filename</w:t>
      </w:r>
    </w:p>
    <w:p w14:paraId="10138C1D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</w:t>
      </w:r>
      <w:proofErr w:type="spellStart"/>
      <w:r w:rsidRPr="007C6D95">
        <w:rPr>
          <w:rStyle w:val="code"/>
        </w:rPr>
        <w:t>ResultFile</w:t>
      </w:r>
      <w:proofErr w:type="spellEnd"/>
      <w:r w:rsidRPr="007C6D95">
        <w:rPr>
          <w:rStyle w:val="code"/>
        </w:rPr>
        <w:t xml:space="preserve"> = prefix + '.</w:t>
      </w:r>
      <w:proofErr w:type="spellStart"/>
      <w:r w:rsidRPr="007C6D95">
        <w:rPr>
          <w:rStyle w:val="code"/>
        </w:rPr>
        <w:t>dat</w:t>
      </w:r>
      <w:proofErr w:type="spellEnd"/>
      <w:r w:rsidRPr="007C6D95">
        <w:rPr>
          <w:rStyle w:val="code"/>
        </w:rPr>
        <w:t>'                          #change the extension to .</w:t>
      </w:r>
      <w:proofErr w:type="spellStart"/>
      <w:r w:rsidRPr="007C6D95">
        <w:rPr>
          <w:rStyle w:val="code"/>
        </w:rPr>
        <w:t>dat</w:t>
      </w:r>
      <w:proofErr w:type="spellEnd"/>
    </w:p>
    <w:p w14:paraId="58F2EA55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</w:t>
      </w:r>
      <w:proofErr w:type="spellStart"/>
      <w:r w:rsidRPr="007C6D95">
        <w:rPr>
          <w:rStyle w:val="code"/>
        </w:rPr>
        <w:t>ResultPath</w:t>
      </w:r>
      <w:proofErr w:type="spellEnd"/>
      <w:r w:rsidRPr="007C6D95">
        <w:rPr>
          <w:rStyle w:val="code"/>
        </w:rPr>
        <w:t xml:space="preserve"> = </w:t>
      </w:r>
      <w:proofErr w:type="spellStart"/>
      <w:r w:rsidRPr="007C6D95">
        <w:rPr>
          <w:rStyle w:val="code"/>
        </w:rPr>
        <w:t>MSfilepath</w:t>
      </w:r>
      <w:proofErr w:type="spellEnd"/>
      <w:r w:rsidRPr="007C6D95">
        <w:rPr>
          <w:rStyle w:val="code"/>
        </w:rPr>
        <w:t>+"\\data"                      #use subfolder for the data</w:t>
      </w:r>
    </w:p>
    <w:p w14:paraId="7A14A8C0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try:  </w:t>
      </w:r>
    </w:p>
    <w:p w14:paraId="059AC0D8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    </w:t>
      </w:r>
      <w:proofErr w:type="spellStart"/>
      <w:r w:rsidRPr="007C6D95">
        <w:rPr>
          <w:rStyle w:val="code"/>
        </w:rPr>
        <w:t>os.mkdir</w:t>
      </w:r>
      <w:proofErr w:type="spellEnd"/>
      <w:r w:rsidRPr="007C6D95">
        <w:rPr>
          <w:rStyle w:val="code"/>
        </w:rPr>
        <w:t>(</w:t>
      </w:r>
      <w:proofErr w:type="spellStart"/>
      <w:r w:rsidRPr="007C6D95">
        <w:rPr>
          <w:rStyle w:val="code"/>
        </w:rPr>
        <w:t>ResultPath</w:t>
      </w:r>
      <w:proofErr w:type="spellEnd"/>
      <w:r w:rsidRPr="007C6D95">
        <w:rPr>
          <w:rStyle w:val="code"/>
        </w:rPr>
        <w:t>)</w:t>
      </w:r>
    </w:p>
    <w:p w14:paraId="1CE4D1F2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except </w:t>
      </w:r>
      <w:proofErr w:type="spellStart"/>
      <w:r w:rsidRPr="007C6D95">
        <w:rPr>
          <w:rStyle w:val="code"/>
        </w:rPr>
        <w:t>OSError</w:t>
      </w:r>
      <w:proofErr w:type="spellEnd"/>
      <w:r w:rsidRPr="007C6D95">
        <w:rPr>
          <w:rStyle w:val="code"/>
        </w:rPr>
        <w:t xml:space="preserve">:  </w:t>
      </w:r>
    </w:p>
    <w:p w14:paraId="11570297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    print ("Creation of the directory %s failed" % </w:t>
      </w:r>
      <w:proofErr w:type="spellStart"/>
      <w:r w:rsidRPr="007C6D95">
        <w:rPr>
          <w:rStyle w:val="code"/>
        </w:rPr>
        <w:t>ResultPath</w:t>
      </w:r>
      <w:proofErr w:type="spellEnd"/>
      <w:r w:rsidRPr="007C6D95">
        <w:rPr>
          <w:rStyle w:val="code"/>
        </w:rPr>
        <w:t>)</w:t>
      </w:r>
    </w:p>
    <w:p w14:paraId="520B0DE2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else:  </w:t>
      </w:r>
    </w:p>
    <w:p w14:paraId="0D206555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    print ("Successfully created the directory %s " % </w:t>
      </w:r>
      <w:proofErr w:type="spellStart"/>
      <w:r w:rsidRPr="007C6D95">
        <w:rPr>
          <w:rStyle w:val="code"/>
        </w:rPr>
        <w:t>ResultPath</w:t>
      </w:r>
      <w:proofErr w:type="spellEnd"/>
      <w:r w:rsidRPr="007C6D95">
        <w:rPr>
          <w:rStyle w:val="code"/>
        </w:rPr>
        <w:t>)</w:t>
      </w:r>
    </w:p>
    <w:p w14:paraId="2EDC1345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    </w:t>
      </w:r>
    </w:p>
    <w:p w14:paraId="4BDC0A0B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</w:t>
      </w:r>
      <w:proofErr w:type="spellStart"/>
      <w:r w:rsidRPr="007C6D95">
        <w:rPr>
          <w:rStyle w:val="code"/>
        </w:rPr>
        <w:t>ResultFile</w:t>
      </w:r>
      <w:proofErr w:type="spellEnd"/>
      <w:r w:rsidRPr="007C6D95">
        <w:rPr>
          <w:rStyle w:val="code"/>
        </w:rPr>
        <w:t xml:space="preserve"> = </w:t>
      </w:r>
      <w:proofErr w:type="spellStart"/>
      <w:r w:rsidRPr="007C6D95">
        <w:rPr>
          <w:rStyle w:val="code"/>
        </w:rPr>
        <w:t>os.path.join</w:t>
      </w:r>
      <w:proofErr w:type="spellEnd"/>
      <w:r w:rsidRPr="007C6D95">
        <w:rPr>
          <w:rStyle w:val="code"/>
        </w:rPr>
        <w:t>(</w:t>
      </w:r>
      <w:proofErr w:type="spellStart"/>
      <w:r w:rsidRPr="007C6D95">
        <w:rPr>
          <w:rStyle w:val="code"/>
        </w:rPr>
        <w:t>ResultPath</w:t>
      </w:r>
      <w:proofErr w:type="spellEnd"/>
      <w:r w:rsidRPr="007C6D95">
        <w:rPr>
          <w:rStyle w:val="code"/>
        </w:rPr>
        <w:t xml:space="preserve">, </w:t>
      </w:r>
      <w:proofErr w:type="spellStart"/>
      <w:r w:rsidRPr="007C6D95">
        <w:rPr>
          <w:rStyle w:val="code"/>
        </w:rPr>
        <w:t>ResultFile</w:t>
      </w:r>
      <w:proofErr w:type="spellEnd"/>
      <w:r w:rsidRPr="007C6D95">
        <w:rPr>
          <w:rStyle w:val="code"/>
        </w:rPr>
        <w:t>)                #combine the path and the filename</w:t>
      </w:r>
    </w:p>
    <w:p w14:paraId="537A28E1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</w:t>
      </w:r>
      <w:proofErr w:type="spellStart"/>
      <w:r w:rsidRPr="007C6D95">
        <w:rPr>
          <w:rStyle w:val="code"/>
        </w:rPr>
        <w:t>ResultFile</w:t>
      </w:r>
      <w:proofErr w:type="spellEnd"/>
      <w:r w:rsidRPr="007C6D95">
        <w:rPr>
          <w:rStyle w:val="code"/>
        </w:rPr>
        <w:t xml:space="preserve"> = </w:t>
      </w:r>
      <w:proofErr w:type="spellStart"/>
      <w:r w:rsidRPr="007C6D95">
        <w:rPr>
          <w:rStyle w:val="code"/>
        </w:rPr>
        <w:t>PSEsPicoLib.CheckFileExistAndRename</w:t>
      </w:r>
      <w:proofErr w:type="spellEnd"/>
      <w:r w:rsidRPr="007C6D95">
        <w:rPr>
          <w:rStyle w:val="code"/>
        </w:rPr>
        <w:t>(</w:t>
      </w:r>
      <w:proofErr w:type="spellStart"/>
      <w:r w:rsidRPr="007C6D95">
        <w:rPr>
          <w:rStyle w:val="code"/>
        </w:rPr>
        <w:t>ResultFile</w:t>
      </w:r>
      <w:proofErr w:type="spellEnd"/>
      <w:r w:rsidRPr="007C6D95">
        <w:rPr>
          <w:rStyle w:val="code"/>
        </w:rPr>
        <w:t xml:space="preserve">)     #Rename the file if it exists to a unique name by add the </w:t>
      </w:r>
      <w:proofErr w:type="spellStart"/>
      <w:r w:rsidRPr="007C6D95">
        <w:rPr>
          <w:rStyle w:val="code"/>
        </w:rPr>
        <w:t>date+time</w:t>
      </w:r>
      <w:proofErr w:type="spellEnd"/>
    </w:p>
    <w:p w14:paraId="107F1443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#print(</w:t>
      </w:r>
      <w:proofErr w:type="spellStart"/>
      <w:r w:rsidRPr="007C6D95">
        <w:rPr>
          <w:rStyle w:val="code"/>
        </w:rPr>
        <w:t>ResultFile</w:t>
      </w:r>
      <w:proofErr w:type="spellEnd"/>
      <w:r w:rsidRPr="007C6D95">
        <w:rPr>
          <w:rStyle w:val="code"/>
        </w:rPr>
        <w:t xml:space="preserve">)       </w:t>
      </w:r>
    </w:p>
    <w:p w14:paraId="7638FD9E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f = open(</w:t>
      </w:r>
      <w:proofErr w:type="spellStart"/>
      <w:r w:rsidRPr="007C6D95">
        <w:rPr>
          <w:rStyle w:val="code"/>
        </w:rPr>
        <w:t>ResultFile</w:t>
      </w:r>
      <w:proofErr w:type="spellEnd"/>
      <w:r w:rsidRPr="007C6D95">
        <w:rPr>
          <w:rStyle w:val="code"/>
        </w:rPr>
        <w:t>,"w+")    #Open file for writing</w:t>
      </w:r>
    </w:p>
    <w:p w14:paraId="036687D8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</w:t>
      </w:r>
      <w:proofErr w:type="spellStart"/>
      <w:r w:rsidRPr="007C6D95">
        <w:rPr>
          <w:rStyle w:val="code"/>
        </w:rPr>
        <w:t>f.write</w:t>
      </w:r>
      <w:proofErr w:type="spellEnd"/>
      <w:r w:rsidRPr="007C6D95">
        <w:rPr>
          <w:rStyle w:val="code"/>
        </w:rPr>
        <w:t>(datafile)            #write data to file</w:t>
      </w:r>
    </w:p>
    <w:p w14:paraId="0F761D3F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</w:t>
      </w:r>
      <w:proofErr w:type="spellStart"/>
      <w:r w:rsidRPr="007C6D95">
        <w:rPr>
          <w:rStyle w:val="code"/>
        </w:rPr>
        <w:t>f.close</w:t>
      </w:r>
      <w:proofErr w:type="spellEnd"/>
      <w:r w:rsidRPr="007C6D95">
        <w:rPr>
          <w:rStyle w:val="code"/>
        </w:rPr>
        <w:t>()                    #close file</w:t>
      </w:r>
    </w:p>
    <w:p w14:paraId="414CC112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else:</w:t>
      </w:r>
    </w:p>
    <w:p w14:paraId="38979872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   print("Unable to connected!")                  </w:t>
      </w:r>
    </w:p>
    <w:p w14:paraId="2AC01D24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</w:t>
      </w:r>
      <w:proofErr w:type="spellStart"/>
      <w:r w:rsidRPr="007C6D95">
        <w:rPr>
          <w:rStyle w:val="code"/>
        </w:rPr>
        <w:t>ser.close</w:t>
      </w:r>
      <w:proofErr w:type="spellEnd"/>
      <w:r w:rsidRPr="007C6D95">
        <w:rPr>
          <w:rStyle w:val="code"/>
        </w:rPr>
        <w:t>()                                  #close the comport</w:t>
      </w:r>
    </w:p>
    <w:p w14:paraId="272AABBF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except Exception as e1:                         #catch exception </w:t>
      </w:r>
    </w:p>
    <w:p w14:paraId="2B0B84AC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    print("error communicating...: " + str(e1)) #print the exception</w:t>
      </w:r>
    </w:p>
    <w:p w14:paraId="73ED7C7E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else:</w:t>
      </w:r>
    </w:p>
    <w:p w14:paraId="2A2431C5" w14:textId="551C6015" w:rsidR="001C1B7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    print("cannot open serial port ")</w:t>
      </w:r>
    </w:p>
    <w:p w14:paraId="3C9EE490" w14:textId="36B34779" w:rsidR="007C6D95" w:rsidRDefault="007C6D95" w:rsidP="007C6D95">
      <w:pPr>
        <w:rPr>
          <w:rStyle w:val="code"/>
        </w:rPr>
      </w:pPr>
    </w:p>
    <w:p w14:paraId="16C9BAA9" w14:textId="540AA6BB" w:rsidR="007C6D95" w:rsidRDefault="007C6D95" w:rsidP="007C6D95">
      <w:pPr>
        <w:rPr>
          <w:rStyle w:val="code"/>
        </w:rPr>
      </w:pPr>
    </w:p>
    <w:p w14:paraId="3F46BCBD" w14:textId="531D99AD" w:rsidR="007C6D95" w:rsidRDefault="007C6D95" w:rsidP="007C6D95">
      <w:pPr>
        <w:pStyle w:val="Heading4"/>
        <w:rPr>
          <w:lang w:val="en-US"/>
        </w:rPr>
      </w:pPr>
      <w:r>
        <w:rPr>
          <w:lang w:val="en-US"/>
        </w:rPr>
        <w:t>Part-2</w:t>
      </w:r>
    </w:p>
    <w:p w14:paraId="319D620F" w14:textId="77777777" w:rsidR="007C6D95" w:rsidRPr="007C6D95" w:rsidRDefault="007C6D95" w:rsidP="007C6D95">
      <w:pPr>
        <w:rPr>
          <w:lang w:val="en-US"/>
        </w:rPr>
      </w:pPr>
    </w:p>
    <w:p w14:paraId="137C91D4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value_matrix</w:t>
      </w:r>
      <w:proofErr w:type="spellEnd"/>
      <w:r w:rsidRPr="007C6D95">
        <w:rPr>
          <w:rStyle w:val="code"/>
        </w:rPr>
        <w:t xml:space="preserve"> = </w:t>
      </w:r>
      <w:proofErr w:type="spellStart"/>
      <w:r w:rsidRPr="007C6D95">
        <w:rPr>
          <w:rStyle w:val="code"/>
        </w:rPr>
        <w:t>PSEsPicoLib.ParseResultFile</w:t>
      </w:r>
      <w:proofErr w:type="spellEnd"/>
      <w:r w:rsidRPr="007C6D95">
        <w:rPr>
          <w:rStyle w:val="code"/>
        </w:rPr>
        <w:t>(</w:t>
      </w:r>
      <w:proofErr w:type="spellStart"/>
      <w:r w:rsidRPr="007C6D95">
        <w:rPr>
          <w:rStyle w:val="code"/>
        </w:rPr>
        <w:t>ResultFile</w:t>
      </w:r>
      <w:proofErr w:type="spellEnd"/>
      <w:r w:rsidRPr="007C6D95">
        <w:rPr>
          <w:rStyle w:val="code"/>
        </w:rPr>
        <w:t>)  #Parse result file to Value matrix</w:t>
      </w:r>
    </w:p>
    <w:p w14:paraId="2CF33F7E" w14:textId="77777777" w:rsidR="007C6D95" w:rsidRPr="007C6D95" w:rsidRDefault="007C6D95" w:rsidP="007C6D95">
      <w:pPr>
        <w:rPr>
          <w:rStyle w:val="code"/>
        </w:rPr>
      </w:pPr>
    </w:p>
    <w:p w14:paraId="0AD79793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applied_frequency=PSEsPicoLib.GetColumnFromMatrix(value_matrix,0)   #Get the applied frequencies</w:t>
      </w:r>
    </w:p>
    <w:p w14:paraId="0BDE8ADE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measured_zreal</w:t>
      </w:r>
      <w:proofErr w:type="spellEnd"/>
      <w:r w:rsidRPr="007C6D95">
        <w:rPr>
          <w:rStyle w:val="code"/>
        </w:rPr>
        <w:t>=</w:t>
      </w:r>
      <w:proofErr w:type="spellStart"/>
      <w:r w:rsidRPr="007C6D95">
        <w:rPr>
          <w:rStyle w:val="code"/>
        </w:rPr>
        <w:t>PSEsPicoLib.GetColumnFromMatrix</w:t>
      </w:r>
      <w:proofErr w:type="spellEnd"/>
      <w:r w:rsidRPr="007C6D95">
        <w:rPr>
          <w:rStyle w:val="code"/>
        </w:rPr>
        <w:t>(value_matrix,1)      #Get the measured real part of the complex impedance</w:t>
      </w:r>
    </w:p>
    <w:p w14:paraId="73821D6B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measured_zimag</w:t>
      </w:r>
      <w:proofErr w:type="spellEnd"/>
      <w:r w:rsidRPr="007C6D95">
        <w:rPr>
          <w:rStyle w:val="code"/>
        </w:rPr>
        <w:t>=</w:t>
      </w:r>
      <w:proofErr w:type="spellStart"/>
      <w:r w:rsidRPr="007C6D95">
        <w:rPr>
          <w:rStyle w:val="code"/>
        </w:rPr>
        <w:t>PSEsPicoLib.GetColumnFromMatrix</w:t>
      </w:r>
      <w:proofErr w:type="spellEnd"/>
      <w:r w:rsidRPr="007C6D95">
        <w:rPr>
          <w:rStyle w:val="code"/>
        </w:rPr>
        <w:t>(value_matrix,2)      #Get the measured imaginary part of the complex impedance</w:t>
      </w:r>
    </w:p>
    <w:p w14:paraId="61AF899B" w14:textId="77777777" w:rsidR="007C6D95" w:rsidRPr="007C6D95" w:rsidRDefault="007C6D95" w:rsidP="007C6D95">
      <w:pPr>
        <w:rPr>
          <w:rStyle w:val="code"/>
        </w:rPr>
      </w:pPr>
    </w:p>
    <w:p w14:paraId="263EE357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#Calculate Z and Phase  </w:t>
      </w:r>
    </w:p>
    <w:p w14:paraId="55A446E3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measured_zimag</w:t>
      </w:r>
      <w:proofErr w:type="spellEnd"/>
      <w:r w:rsidRPr="007C6D95">
        <w:rPr>
          <w:rStyle w:val="code"/>
        </w:rPr>
        <w:t xml:space="preserve"> = -</w:t>
      </w:r>
      <w:proofErr w:type="spellStart"/>
      <w:r w:rsidRPr="007C6D95">
        <w:rPr>
          <w:rStyle w:val="code"/>
        </w:rPr>
        <w:t>measured_zimag</w:t>
      </w:r>
      <w:proofErr w:type="spellEnd"/>
      <w:r w:rsidRPr="007C6D95">
        <w:rPr>
          <w:rStyle w:val="code"/>
        </w:rPr>
        <w:t xml:space="preserve">                          #invert the imaginary part for the electrochemist convention</w:t>
      </w:r>
    </w:p>
    <w:p w14:paraId="1A405AD8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Zcomplex</w:t>
      </w:r>
      <w:proofErr w:type="spellEnd"/>
      <w:r w:rsidRPr="007C6D95">
        <w:rPr>
          <w:rStyle w:val="code"/>
        </w:rPr>
        <w:t xml:space="preserve">= </w:t>
      </w:r>
      <w:proofErr w:type="spellStart"/>
      <w:r w:rsidRPr="007C6D95">
        <w:rPr>
          <w:rStyle w:val="code"/>
        </w:rPr>
        <w:t>measured_zreal</w:t>
      </w:r>
      <w:proofErr w:type="spellEnd"/>
      <w:r w:rsidRPr="007C6D95">
        <w:rPr>
          <w:rStyle w:val="code"/>
        </w:rPr>
        <w:t xml:space="preserve"> + 1j*</w:t>
      </w:r>
      <w:proofErr w:type="spellStart"/>
      <w:r w:rsidRPr="007C6D95">
        <w:rPr>
          <w:rStyle w:val="code"/>
        </w:rPr>
        <w:t>measured_zimag</w:t>
      </w:r>
      <w:proofErr w:type="spellEnd"/>
      <w:r w:rsidRPr="007C6D95">
        <w:rPr>
          <w:rStyle w:val="code"/>
        </w:rPr>
        <w:t xml:space="preserve">              #compose the complex impedance</w:t>
      </w:r>
    </w:p>
    <w:p w14:paraId="31E9C4EB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Zphase</w:t>
      </w:r>
      <w:proofErr w:type="spellEnd"/>
      <w:r w:rsidRPr="007C6D95">
        <w:rPr>
          <w:rStyle w:val="code"/>
        </w:rPr>
        <w:t>=</w:t>
      </w:r>
      <w:proofErr w:type="spellStart"/>
      <w:r w:rsidRPr="007C6D95">
        <w:rPr>
          <w:rStyle w:val="code"/>
        </w:rPr>
        <w:t>np.angle</w:t>
      </w:r>
      <w:proofErr w:type="spellEnd"/>
      <w:r w:rsidRPr="007C6D95">
        <w:rPr>
          <w:rStyle w:val="code"/>
        </w:rPr>
        <w:t>(</w:t>
      </w:r>
      <w:proofErr w:type="spellStart"/>
      <w:r w:rsidRPr="007C6D95">
        <w:rPr>
          <w:rStyle w:val="code"/>
        </w:rPr>
        <w:t>Zcomplex</w:t>
      </w:r>
      <w:proofErr w:type="spellEnd"/>
      <w:r w:rsidRPr="007C6D95">
        <w:rPr>
          <w:rStyle w:val="code"/>
        </w:rPr>
        <w:t>, deg=True)     #Get the phase from the complex impedance in degrees</w:t>
      </w:r>
    </w:p>
    <w:p w14:paraId="70344AE7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Z=</w:t>
      </w:r>
      <w:proofErr w:type="spellStart"/>
      <w:r w:rsidRPr="007C6D95">
        <w:rPr>
          <w:rStyle w:val="code"/>
        </w:rPr>
        <w:t>np.abs</w:t>
      </w:r>
      <w:proofErr w:type="spellEnd"/>
      <w:r w:rsidRPr="007C6D95">
        <w:rPr>
          <w:rStyle w:val="code"/>
        </w:rPr>
        <w:t>(</w:t>
      </w:r>
      <w:proofErr w:type="spellStart"/>
      <w:r w:rsidRPr="007C6D95">
        <w:rPr>
          <w:rStyle w:val="code"/>
        </w:rPr>
        <w:t>Zcomplex</w:t>
      </w:r>
      <w:proofErr w:type="spellEnd"/>
      <w:r w:rsidRPr="007C6D95">
        <w:rPr>
          <w:rStyle w:val="code"/>
        </w:rPr>
        <w:t xml:space="preserve">)                      #Get the impedance value </w:t>
      </w:r>
    </w:p>
    <w:p w14:paraId="212A7076" w14:textId="77777777" w:rsidR="007C6D95" w:rsidRPr="007C6D95" w:rsidRDefault="007C6D95" w:rsidP="007C6D95">
      <w:pPr>
        <w:rPr>
          <w:rStyle w:val="code"/>
        </w:rPr>
      </w:pPr>
    </w:p>
    <w:p w14:paraId="7429321C" w14:textId="77777777" w:rsidR="007C6D95" w:rsidRPr="007C6D95" w:rsidRDefault="007C6D95" w:rsidP="007C6D95">
      <w:pPr>
        <w:rPr>
          <w:rStyle w:val="code"/>
        </w:rPr>
      </w:pPr>
    </w:p>
    <w:p w14:paraId="6B7454CE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#show the Nyquist plot as figure 1</w:t>
      </w:r>
    </w:p>
    <w:p w14:paraId="68E64DC2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plt.figure</w:t>
      </w:r>
      <w:proofErr w:type="spellEnd"/>
      <w:r w:rsidRPr="007C6D95">
        <w:rPr>
          <w:rStyle w:val="code"/>
        </w:rPr>
        <w:t xml:space="preserve">(1)                           </w:t>
      </w:r>
    </w:p>
    <w:p w14:paraId="6641ED1B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plt.plot</w:t>
      </w:r>
      <w:proofErr w:type="spellEnd"/>
      <w:r w:rsidRPr="007C6D95">
        <w:rPr>
          <w:rStyle w:val="code"/>
        </w:rPr>
        <w:t>(</w:t>
      </w:r>
      <w:proofErr w:type="spellStart"/>
      <w:r w:rsidRPr="007C6D95">
        <w:rPr>
          <w:rStyle w:val="code"/>
        </w:rPr>
        <w:t>measured_zreal,measured_zimag</w:t>
      </w:r>
      <w:proofErr w:type="spellEnd"/>
      <w:r w:rsidRPr="007C6D95">
        <w:rPr>
          <w:rStyle w:val="code"/>
        </w:rPr>
        <w:t>)</w:t>
      </w:r>
    </w:p>
    <w:p w14:paraId="0A3218A7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plt.title</w:t>
      </w:r>
      <w:proofErr w:type="spellEnd"/>
      <w:r w:rsidRPr="007C6D95">
        <w:rPr>
          <w:rStyle w:val="code"/>
        </w:rPr>
        <w:t>('Nyquist plot')</w:t>
      </w:r>
    </w:p>
    <w:p w14:paraId="3EE86B1A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plt.axis</w:t>
      </w:r>
      <w:proofErr w:type="spellEnd"/>
      <w:r w:rsidRPr="007C6D95">
        <w:rPr>
          <w:rStyle w:val="code"/>
        </w:rPr>
        <w:t>('equal')</w:t>
      </w:r>
    </w:p>
    <w:p w14:paraId="75619344" w14:textId="77777777" w:rsidR="007C6D95" w:rsidRPr="007C6D95" w:rsidRDefault="007C6D95" w:rsidP="007C6D95">
      <w:pPr>
        <w:rPr>
          <w:rStyle w:val="code"/>
          <w:lang w:val="nl-NL"/>
        </w:rPr>
      </w:pPr>
      <w:proofErr w:type="spellStart"/>
      <w:proofErr w:type="gramStart"/>
      <w:r w:rsidRPr="007C6D95">
        <w:rPr>
          <w:rStyle w:val="code"/>
          <w:lang w:val="nl-NL"/>
        </w:rPr>
        <w:t>plt.grid</w:t>
      </w:r>
      <w:proofErr w:type="spellEnd"/>
      <w:proofErr w:type="gramEnd"/>
      <w:r w:rsidRPr="007C6D95">
        <w:rPr>
          <w:rStyle w:val="code"/>
          <w:lang w:val="nl-NL"/>
        </w:rPr>
        <w:t>()</w:t>
      </w:r>
    </w:p>
    <w:p w14:paraId="3B5B9B34" w14:textId="77777777" w:rsidR="007C6D95" w:rsidRPr="007C6D95" w:rsidRDefault="007C6D95" w:rsidP="007C6D95">
      <w:pPr>
        <w:rPr>
          <w:rStyle w:val="code"/>
          <w:lang w:val="nl-NL"/>
        </w:rPr>
      </w:pPr>
      <w:proofErr w:type="spellStart"/>
      <w:proofErr w:type="gramStart"/>
      <w:r w:rsidRPr="007C6D95">
        <w:rPr>
          <w:rStyle w:val="code"/>
          <w:lang w:val="nl-NL"/>
        </w:rPr>
        <w:t>plt.xlabel</w:t>
      </w:r>
      <w:proofErr w:type="spellEnd"/>
      <w:proofErr w:type="gramEnd"/>
      <w:r w:rsidRPr="007C6D95">
        <w:rPr>
          <w:rStyle w:val="code"/>
          <w:lang w:val="nl-NL"/>
        </w:rPr>
        <w:t>("Z\'")</w:t>
      </w:r>
    </w:p>
    <w:p w14:paraId="445DEB56" w14:textId="77777777" w:rsidR="007C6D95" w:rsidRPr="007C6D95" w:rsidRDefault="007C6D95" w:rsidP="007C6D95">
      <w:pPr>
        <w:rPr>
          <w:rStyle w:val="code"/>
          <w:lang w:val="nl-NL"/>
        </w:rPr>
      </w:pPr>
      <w:proofErr w:type="spellStart"/>
      <w:proofErr w:type="gramStart"/>
      <w:r w:rsidRPr="007C6D95">
        <w:rPr>
          <w:rStyle w:val="code"/>
          <w:lang w:val="nl-NL"/>
        </w:rPr>
        <w:t>plt.ylabel</w:t>
      </w:r>
      <w:proofErr w:type="spellEnd"/>
      <w:proofErr w:type="gramEnd"/>
      <w:r w:rsidRPr="007C6D95">
        <w:rPr>
          <w:rStyle w:val="code"/>
          <w:lang w:val="nl-NL"/>
        </w:rPr>
        <w:t>("-Z\'\'")</w:t>
      </w:r>
    </w:p>
    <w:p w14:paraId="621A2D17" w14:textId="77777777" w:rsidR="007C6D95" w:rsidRPr="007C6D95" w:rsidRDefault="007C6D95" w:rsidP="007C6D95">
      <w:pPr>
        <w:rPr>
          <w:rStyle w:val="code"/>
          <w:lang w:val="nl-NL"/>
        </w:rPr>
      </w:pPr>
    </w:p>
    <w:p w14:paraId="2140A5F2" w14:textId="77777777" w:rsidR="007C6D95" w:rsidRPr="007C6D95" w:rsidRDefault="007C6D95" w:rsidP="007C6D95">
      <w:pPr>
        <w:rPr>
          <w:rStyle w:val="code"/>
          <w:lang w:val="nl-NL"/>
        </w:rPr>
      </w:pPr>
    </w:p>
    <w:p w14:paraId="482AFF8B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#show the Bode plot as dual y-axis</w:t>
      </w:r>
    </w:p>
    <w:p w14:paraId="349A4E0A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fig, ax1 = </w:t>
      </w:r>
      <w:proofErr w:type="spellStart"/>
      <w:r w:rsidRPr="007C6D95">
        <w:rPr>
          <w:rStyle w:val="code"/>
        </w:rPr>
        <w:t>plt.subplots</w:t>
      </w:r>
      <w:proofErr w:type="spellEnd"/>
      <w:r w:rsidRPr="007C6D95">
        <w:rPr>
          <w:rStyle w:val="code"/>
        </w:rPr>
        <w:t>()</w:t>
      </w:r>
    </w:p>
    <w:p w14:paraId="1EB0A79B" w14:textId="77777777" w:rsidR="007C6D95" w:rsidRPr="007C6D95" w:rsidRDefault="007C6D95" w:rsidP="007C6D95">
      <w:pPr>
        <w:rPr>
          <w:rStyle w:val="code"/>
        </w:rPr>
      </w:pPr>
    </w:p>
    <w:p w14:paraId="7A1AB434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color = '</w:t>
      </w:r>
      <w:proofErr w:type="spellStart"/>
      <w:r w:rsidRPr="007C6D95">
        <w:rPr>
          <w:rStyle w:val="code"/>
        </w:rPr>
        <w:t>tab:red</w:t>
      </w:r>
      <w:proofErr w:type="spellEnd"/>
      <w:r w:rsidRPr="007C6D95">
        <w:rPr>
          <w:rStyle w:val="code"/>
        </w:rPr>
        <w:t>'                           #plot the impedance in Red</w:t>
      </w:r>
    </w:p>
    <w:p w14:paraId="6D80395B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ax1.set_xlabel('Frequency (Hz)')            #X-axes is Frequency</w:t>
      </w:r>
    </w:p>
    <w:p w14:paraId="6B254BAC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ax1.set_ylabel('Z', color=color)            #axes-1 is Z (impedance)</w:t>
      </w:r>
    </w:p>
    <w:p w14:paraId="10D4E9D1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ax1.semilogx(</w:t>
      </w:r>
      <w:proofErr w:type="spellStart"/>
      <w:r w:rsidRPr="007C6D95">
        <w:rPr>
          <w:rStyle w:val="code"/>
        </w:rPr>
        <w:t>applied_frequency</w:t>
      </w:r>
      <w:proofErr w:type="spellEnd"/>
      <w:r w:rsidRPr="007C6D95">
        <w:rPr>
          <w:rStyle w:val="code"/>
        </w:rPr>
        <w:t>, Z, color=color)         #X-axis is logarithmic</w:t>
      </w:r>
    </w:p>
    <w:p w14:paraId="531AB2CB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ax1.tick_params(axis='y', </w:t>
      </w:r>
      <w:proofErr w:type="spellStart"/>
      <w:r w:rsidRPr="007C6D95">
        <w:rPr>
          <w:rStyle w:val="code"/>
        </w:rPr>
        <w:t>labelcolor</w:t>
      </w:r>
      <w:proofErr w:type="spellEnd"/>
      <w:r w:rsidRPr="007C6D95">
        <w:rPr>
          <w:rStyle w:val="code"/>
        </w:rPr>
        <w:t>=color) #show ticks</w:t>
      </w:r>
    </w:p>
    <w:p w14:paraId="4249F49B" w14:textId="77777777" w:rsidR="007C6D95" w:rsidRPr="007C6D95" w:rsidRDefault="007C6D95" w:rsidP="007C6D95">
      <w:pPr>
        <w:rPr>
          <w:rStyle w:val="code"/>
        </w:rPr>
      </w:pPr>
    </w:p>
    <w:p w14:paraId="2A39B680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## Turn on the minor TICKS, which are required for the minor GRID</w:t>
      </w:r>
    </w:p>
    <w:p w14:paraId="031B1E53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ax1.minorticks_on()</w:t>
      </w:r>
    </w:p>
    <w:p w14:paraId="4267171E" w14:textId="77777777" w:rsidR="007C6D95" w:rsidRPr="007C6D95" w:rsidRDefault="007C6D95" w:rsidP="007C6D95">
      <w:pPr>
        <w:rPr>
          <w:rStyle w:val="code"/>
        </w:rPr>
      </w:pPr>
    </w:p>
    <w:p w14:paraId="07EE9FE3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# Customize the major grid</w:t>
      </w:r>
    </w:p>
    <w:p w14:paraId="6878849B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ax1.grid(which='major', </w:t>
      </w:r>
      <w:proofErr w:type="spellStart"/>
      <w:r w:rsidRPr="007C6D95">
        <w:rPr>
          <w:rStyle w:val="code"/>
        </w:rPr>
        <w:t>linestyle</w:t>
      </w:r>
      <w:proofErr w:type="spellEnd"/>
      <w:r w:rsidRPr="007C6D95">
        <w:rPr>
          <w:rStyle w:val="code"/>
        </w:rPr>
        <w:t>='-', linewidth='0.1', color='black')</w:t>
      </w:r>
    </w:p>
    <w:p w14:paraId="72841089" w14:textId="77777777" w:rsidR="007C6D95" w:rsidRPr="007C6D95" w:rsidRDefault="007C6D95" w:rsidP="007C6D95">
      <w:pPr>
        <w:rPr>
          <w:rStyle w:val="code"/>
        </w:rPr>
      </w:pPr>
    </w:p>
    <w:p w14:paraId="4F7B5CFE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ax2 = ax1.twinx()  # instantiate a second axes that shares the same x-axis</w:t>
      </w:r>
    </w:p>
    <w:p w14:paraId="4AAB549D" w14:textId="77777777" w:rsidR="007C6D95" w:rsidRPr="007C6D95" w:rsidRDefault="007C6D95" w:rsidP="007C6D95">
      <w:pPr>
        <w:rPr>
          <w:rStyle w:val="code"/>
        </w:rPr>
      </w:pPr>
    </w:p>
    <w:p w14:paraId="29D9EACC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color = '</w:t>
      </w:r>
      <w:proofErr w:type="spellStart"/>
      <w:r w:rsidRPr="007C6D95">
        <w:rPr>
          <w:rStyle w:val="code"/>
        </w:rPr>
        <w:t>tab:blue</w:t>
      </w:r>
      <w:proofErr w:type="spellEnd"/>
      <w:r w:rsidRPr="007C6D95">
        <w:rPr>
          <w:rStyle w:val="code"/>
        </w:rPr>
        <w:t>'</w:t>
      </w:r>
    </w:p>
    <w:p w14:paraId="28114CD5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ax2.set_ylabel("-Phase (degrees)", color=color)  # we already handled the x-label with ax1</w:t>
      </w:r>
    </w:p>
    <w:p w14:paraId="3ABD4E1D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ax2.semilogx(</w:t>
      </w:r>
      <w:proofErr w:type="spellStart"/>
      <w:r w:rsidRPr="007C6D95">
        <w:rPr>
          <w:rStyle w:val="code"/>
        </w:rPr>
        <w:t>applied_frequency</w:t>
      </w:r>
      <w:proofErr w:type="spellEnd"/>
      <w:r w:rsidRPr="007C6D95">
        <w:rPr>
          <w:rStyle w:val="code"/>
        </w:rPr>
        <w:t xml:space="preserve">, </w:t>
      </w:r>
      <w:proofErr w:type="spellStart"/>
      <w:r w:rsidRPr="007C6D95">
        <w:rPr>
          <w:rStyle w:val="code"/>
        </w:rPr>
        <w:t>Zphase</w:t>
      </w:r>
      <w:proofErr w:type="spellEnd"/>
      <w:r w:rsidRPr="007C6D95">
        <w:rPr>
          <w:rStyle w:val="code"/>
        </w:rPr>
        <w:t>, color=color)</w:t>
      </w:r>
    </w:p>
    <w:p w14:paraId="0B6A73FF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ax2.tick_params(axis='y', </w:t>
      </w:r>
      <w:proofErr w:type="spellStart"/>
      <w:r w:rsidRPr="007C6D95">
        <w:rPr>
          <w:rStyle w:val="code"/>
        </w:rPr>
        <w:t>labelcolor</w:t>
      </w:r>
      <w:proofErr w:type="spellEnd"/>
      <w:r w:rsidRPr="007C6D95">
        <w:rPr>
          <w:rStyle w:val="code"/>
        </w:rPr>
        <w:t>=color)</w:t>
      </w:r>
    </w:p>
    <w:p w14:paraId="0DF0BFBA" w14:textId="77777777" w:rsidR="007C6D95" w:rsidRPr="007C6D95" w:rsidRDefault="007C6D95" w:rsidP="007C6D95">
      <w:pPr>
        <w:rPr>
          <w:rStyle w:val="code"/>
        </w:rPr>
      </w:pPr>
    </w:p>
    <w:p w14:paraId="67F7FDFD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fig.tight_layout</w:t>
      </w:r>
      <w:proofErr w:type="spellEnd"/>
      <w:r w:rsidRPr="007C6D95">
        <w:rPr>
          <w:rStyle w:val="code"/>
        </w:rPr>
        <w:t>()              # otherwise the right y-label is slightly clipped</w:t>
      </w:r>
    </w:p>
    <w:p w14:paraId="2FD7AE53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lastRenderedPageBreak/>
        <w:t>plt.grid</w:t>
      </w:r>
      <w:proofErr w:type="spellEnd"/>
      <w:r w:rsidRPr="007C6D95">
        <w:rPr>
          <w:rStyle w:val="code"/>
        </w:rPr>
        <w:t>(</w:t>
      </w:r>
      <w:proofErr w:type="spellStart"/>
      <w:r w:rsidRPr="007C6D95">
        <w:rPr>
          <w:rStyle w:val="code"/>
        </w:rPr>
        <w:t>True,which</w:t>
      </w:r>
      <w:proofErr w:type="spellEnd"/>
      <w:r w:rsidRPr="007C6D95">
        <w:rPr>
          <w:rStyle w:val="code"/>
        </w:rPr>
        <w:t>="both")</w:t>
      </w:r>
    </w:p>
    <w:p w14:paraId="004770B6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plt.title</w:t>
      </w:r>
      <w:proofErr w:type="spellEnd"/>
      <w:r w:rsidRPr="007C6D95">
        <w:rPr>
          <w:rStyle w:val="code"/>
        </w:rPr>
        <w:t>('Bode plot')</w:t>
      </w:r>
    </w:p>
    <w:p w14:paraId="4FBB9F54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plt.show</w:t>
      </w:r>
      <w:proofErr w:type="spellEnd"/>
      <w:r w:rsidRPr="007C6D95">
        <w:rPr>
          <w:rStyle w:val="code"/>
        </w:rPr>
        <w:t>()</w:t>
      </w:r>
    </w:p>
    <w:p w14:paraId="6BDC2F9B" w14:textId="77777777" w:rsidR="007C6D95" w:rsidRPr="007C6D95" w:rsidRDefault="007C6D95" w:rsidP="007C6D95">
      <w:pPr>
        <w:rPr>
          <w:rStyle w:val="code"/>
        </w:rPr>
      </w:pPr>
    </w:p>
    <w:p w14:paraId="791B5094" w14:textId="77777777" w:rsidR="007C6D95" w:rsidRPr="007C6D95" w:rsidRDefault="007C6D95" w:rsidP="007C6D95">
      <w:pPr>
        <w:rPr>
          <w:rStyle w:val="code"/>
        </w:rPr>
      </w:pPr>
    </w:p>
    <w:p w14:paraId="27EF46F6" w14:textId="77777777" w:rsidR="007C6D95" w:rsidRPr="007C6D95" w:rsidRDefault="007C6D95" w:rsidP="007C6D95">
      <w:pPr>
        <w:rPr>
          <w:rStyle w:val="code"/>
        </w:rPr>
      </w:pPr>
    </w:p>
    <w:p w14:paraId="21821553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#Save results as comma </w:t>
      </w:r>
      <w:proofErr w:type="spellStart"/>
      <w:r w:rsidRPr="007C6D95">
        <w:rPr>
          <w:rStyle w:val="code"/>
        </w:rPr>
        <w:t>seperated</w:t>
      </w:r>
      <w:proofErr w:type="spellEnd"/>
      <w:r w:rsidRPr="007C6D95">
        <w:rPr>
          <w:rStyle w:val="code"/>
        </w:rPr>
        <w:t xml:space="preserve"> values (.csv) file</w:t>
      </w:r>
    </w:p>
    <w:p w14:paraId="1678CF58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 xml:space="preserve">(prefix, </w:t>
      </w:r>
      <w:proofErr w:type="spellStart"/>
      <w:r w:rsidRPr="007C6D95">
        <w:rPr>
          <w:rStyle w:val="code"/>
        </w:rPr>
        <w:t>sep</w:t>
      </w:r>
      <w:proofErr w:type="spellEnd"/>
      <w:r w:rsidRPr="007C6D95">
        <w:rPr>
          <w:rStyle w:val="code"/>
        </w:rPr>
        <w:t xml:space="preserve">, suffix) = </w:t>
      </w:r>
      <w:proofErr w:type="spellStart"/>
      <w:r w:rsidRPr="007C6D95">
        <w:rPr>
          <w:rStyle w:val="code"/>
        </w:rPr>
        <w:t>ResultFile.rpartition</w:t>
      </w:r>
      <w:proofErr w:type="spellEnd"/>
      <w:r w:rsidRPr="007C6D95">
        <w:rPr>
          <w:rStyle w:val="code"/>
        </w:rPr>
        <w:t>('.')</w:t>
      </w:r>
    </w:p>
    <w:p w14:paraId="33B733AB" w14:textId="77777777" w:rsidR="007C6D95" w:rsidRPr="007C6D95" w:rsidRDefault="007C6D95" w:rsidP="007C6D95">
      <w:pPr>
        <w:rPr>
          <w:rStyle w:val="code"/>
        </w:rPr>
      </w:pPr>
      <w:proofErr w:type="spellStart"/>
      <w:r w:rsidRPr="007C6D95">
        <w:rPr>
          <w:rStyle w:val="code"/>
        </w:rPr>
        <w:t>CSVFile</w:t>
      </w:r>
      <w:proofErr w:type="spellEnd"/>
      <w:r w:rsidRPr="007C6D95">
        <w:rPr>
          <w:rStyle w:val="code"/>
        </w:rPr>
        <w:t xml:space="preserve"> = prefix + '.csv'</w:t>
      </w:r>
    </w:p>
    <w:p w14:paraId="1645F2A7" w14:textId="77777777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print(</w:t>
      </w:r>
      <w:proofErr w:type="spellStart"/>
      <w:r w:rsidRPr="007C6D95">
        <w:rPr>
          <w:rStyle w:val="code"/>
        </w:rPr>
        <w:t>CSVFile</w:t>
      </w:r>
      <w:proofErr w:type="spellEnd"/>
      <w:r w:rsidRPr="007C6D95">
        <w:rPr>
          <w:rStyle w:val="code"/>
        </w:rPr>
        <w:t>)</w:t>
      </w:r>
    </w:p>
    <w:p w14:paraId="147AA7BE" w14:textId="77777777" w:rsidR="007C6D95" w:rsidRPr="007C6D95" w:rsidRDefault="007C6D95" w:rsidP="007C6D95">
      <w:pPr>
        <w:rPr>
          <w:rStyle w:val="code"/>
        </w:rPr>
      </w:pPr>
    </w:p>
    <w:p w14:paraId="0EEB029A" w14:textId="4081EAE8" w:rsidR="007C6D95" w:rsidRPr="007C6D95" w:rsidRDefault="007C6D95" w:rsidP="007C6D95">
      <w:pPr>
        <w:rPr>
          <w:rStyle w:val="code"/>
        </w:rPr>
      </w:pPr>
      <w:r w:rsidRPr="007C6D95">
        <w:rPr>
          <w:rStyle w:val="code"/>
        </w:rPr>
        <w:t>np.savetxt(CSVFile,np.transpose([applied_frequency,measured_zreal,measured_zimag,Z,Zphase]) , delimiter=',')</w:t>
      </w:r>
    </w:p>
    <w:p w14:paraId="37AB3CC2" w14:textId="77777777" w:rsidR="007C6D95" w:rsidRPr="007C6D95" w:rsidRDefault="007C6D95" w:rsidP="007C6D95">
      <w:pPr>
        <w:rPr>
          <w:rStyle w:val="code"/>
        </w:rPr>
      </w:pPr>
    </w:p>
    <w:p w14:paraId="27F43CFA" w14:textId="77777777" w:rsidR="00537BFF" w:rsidRDefault="001C1B75" w:rsidP="00537BFF">
      <w:pPr>
        <w:keepNext/>
      </w:pPr>
      <w:r w:rsidRPr="001C1B75">
        <w:rPr>
          <w:noProof/>
          <w:lang w:val="en-US"/>
        </w:rPr>
        <w:drawing>
          <wp:inline distT="0" distB="0" distL="0" distR="0" wp14:anchorId="1AE5B814" wp14:editId="0A1DD4B1">
            <wp:extent cx="4813200" cy="4334400"/>
            <wp:effectExtent l="0" t="0" r="698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3200" cy="43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1FFB" w14:textId="6570E241" w:rsidR="001C1B75" w:rsidRDefault="00537BFF" w:rsidP="00537BFF">
      <w:pPr>
        <w:pStyle w:val="Caption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; Nyquist plot of </w:t>
      </w:r>
      <w:proofErr w:type="spellStart"/>
      <w:r>
        <w:t>Palmsens</w:t>
      </w:r>
      <w:proofErr w:type="spellEnd"/>
      <w:r>
        <w:t xml:space="preserve"> Dummy </w:t>
      </w:r>
      <w:proofErr w:type="spellStart"/>
      <w:r>
        <w:t>Cel</w:t>
      </w:r>
      <w:proofErr w:type="spellEnd"/>
      <w:r>
        <w:t xml:space="preserve"> WE C (</w:t>
      </w:r>
      <w:proofErr w:type="spellStart"/>
      <w:r>
        <w:t>Randles</w:t>
      </w:r>
      <w:proofErr w:type="spellEnd"/>
      <w:r>
        <w:t xml:space="preserve"> circuit)</w:t>
      </w:r>
    </w:p>
    <w:p w14:paraId="6D4B491D" w14:textId="7C40C0A9" w:rsidR="006312BD" w:rsidRDefault="006312BD" w:rsidP="00B25DEB">
      <w:pPr>
        <w:rPr>
          <w:lang w:val="en-US"/>
        </w:rPr>
      </w:pPr>
    </w:p>
    <w:p w14:paraId="7F2F34EE" w14:textId="77777777" w:rsidR="00537BFF" w:rsidRDefault="006312BD" w:rsidP="00537BFF">
      <w:pPr>
        <w:keepNext/>
      </w:pPr>
      <w:r w:rsidRPr="006312BD">
        <w:rPr>
          <w:noProof/>
          <w:lang w:val="en-US"/>
        </w:rPr>
        <w:lastRenderedPageBreak/>
        <w:drawing>
          <wp:inline distT="0" distB="0" distL="0" distR="0" wp14:anchorId="43BCB327" wp14:editId="357549FE">
            <wp:extent cx="4813200" cy="4334400"/>
            <wp:effectExtent l="0" t="0" r="69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3200" cy="43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1F96" w14:textId="4BB0F284" w:rsidR="006312BD" w:rsidRDefault="00537BFF" w:rsidP="00537BFF">
      <w:pPr>
        <w:pStyle w:val="Caption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;Bode</w:t>
      </w:r>
      <w:r w:rsidRPr="00A55978">
        <w:t xml:space="preserve"> plot of </w:t>
      </w:r>
      <w:proofErr w:type="spellStart"/>
      <w:r w:rsidRPr="00A55978">
        <w:t>Palmsens</w:t>
      </w:r>
      <w:proofErr w:type="spellEnd"/>
      <w:r w:rsidRPr="00A55978">
        <w:t xml:space="preserve"> Dummy </w:t>
      </w:r>
      <w:proofErr w:type="spellStart"/>
      <w:r w:rsidRPr="00A55978">
        <w:t>Cel</w:t>
      </w:r>
      <w:proofErr w:type="spellEnd"/>
      <w:r w:rsidRPr="00A55978">
        <w:t xml:space="preserve"> WE C (</w:t>
      </w:r>
      <w:proofErr w:type="spellStart"/>
      <w:r w:rsidRPr="00A55978">
        <w:t>Randles</w:t>
      </w:r>
      <w:proofErr w:type="spellEnd"/>
      <w:r w:rsidRPr="00A55978">
        <w:t xml:space="preserve"> circuit)</w:t>
      </w:r>
    </w:p>
    <w:sectPr w:rsidR="00631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avithra" w:date="2019-02-22T10:41:00Z" w:initials="P">
    <w:p w14:paraId="4C21B089" w14:textId="77777777" w:rsidR="00D4591A" w:rsidRDefault="00D4591A">
      <w:pPr>
        <w:pStyle w:val="CommentText"/>
      </w:pPr>
      <w:r>
        <w:rPr>
          <w:rStyle w:val="CommentReference"/>
        </w:rPr>
        <w:annotationRef/>
      </w:r>
      <w:proofErr w:type="spellStart"/>
      <w:r>
        <w:t>Tbu</w:t>
      </w:r>
      <w:proofErr w:type="spellEnd"/>
    </w:p>
    <w:p w14:paraId="437E4745" w14:textId="77777777" w:rsidR="00D4591A" w:rsidRDefault="00D4591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7E47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7E4745" w16cid:durableId="201A50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25DF2" w14:textId="77777777" w:rsidR="005A34AE" w:rsidRDefault="005A34AE" w:rsidP="00F778F1">
      <w:r>
        <w:separator/>
      </w:r>
    </w:p>
  </w:endnote>
  <w:endnote w:type="continuationSeparator" w:id="0">
    <w:p w14:paraId="6FDA7118" w14:textId="77777777" w:rsidR="005A34AE" w:rsidRDefault="005A34AE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charset w:val="00"/>
    <w:family w:val="swiss"/>
    <w:pitch w:val="variable"/>
    <w:sig w:usb0="8000008F" w:usb1="00002042" w:usb2="00000000" w:usb3="00000000" w:csb0="0000009B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D4591A" w:rsidRPr="007C5EF8" w:rsidRDefault="00D4591A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D4591A" w:rsidRPr="004F48A0" w:rsidRDefault="00D4591A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D4591A" w:rsidRPr="004F48A0" w:rsidRDefault="00D4591A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2844F" w14:textId="77777777" w:rsidR="005A34AE" w:rsidRDefault="005A34AE" w:rsidP="00F778F1">
      <w:r>
        <w:separator/>
      </w:r>
    </w:p>
  </w:footnote>
  <w:footnote w:type="continuationSeparator" w:id="0">
    <w:p w14:paraId="0AC0B254" w14:textId="77777777" w:rsidR="005A34AE" w:rsidRDefault="005A34AE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D4591A" w:rsidRDefault="00D4591A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3958DBB4" w:rsidR="00D4591A" w:rsidRPr="006D49B4" w:rsidRDefault="005A34AE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4591A">
                                <w:rPr>
                                  <w:lang w:val="en-US"/>
                                </w:rPr>
                                <w:t>Method SCRIPT SDK Example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3958DBB4" w:rsidR="00D4591A" w:rsidRPr="006D49B4" w:rsidRDefault="005A34AE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4591A">
                          <w:rPr>
                            <w:lang w:val="en-US"/>
                          </w:rPr>
                          <w:t>Method SCRIPT SDK Example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D4591A" w:rsidRDefault="00D4591A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65C2B514" w:rsidR="00D4591A" w:rsidRPr="006D49B4" w:rsidRDefault="005A34AE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4591A">
                                <w:rPr>
                                  <w:lang w:val="en-US"/>
                                </w:rPr>
                                <w:t>Method SCRIPT SDK Example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65C2B514" w:rsidR="00D4591A" w:rsidRPr="006D49B4" w:rsidRDefault="005A34AE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4591A">
                          <w:rPr>
                            <w:lang w:val="en-US"/>
                          </w:rPr>
                          <w:t>Method SCRIPT SDK Example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B57"/>
    <w:multiLevelType w:val="hybridMultilevel"/>
    <w:tmpl w:val="6F22E2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0FF5"/>
    <w:multiLevelType w:val="hybridMultilevel"/>
    <w:tmpl w:val="9BEC4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527A0"/>
    <w:multiLevelType w:val="multilevel"/>
    <w:tmpl w:val="6D10A1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vithra">
    <w15:presenceInfo w15:providerId="None" w15:userId="Pavith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00C2"/>
    <w:rsid w:val="00007618"/>
    <w:rsid w:val="0001092C"/>
    <w:rsid w:val="00011A2D"/>
    <w:rsid w:val="00012563"/>
    <w:rsid w:val="00016227"/>
    <w:rsid w:val="00016A34"/>
    <w:rsid w:val="00017402"/>
    <w:rsid w:val="00020C29"/>
    <w:rsid w:val="000213C6"/>
    <w:rsid w:val="00022EDA"/>
    <w:rsid w:val="00024488"/>
    <w:rsid w:val="000254E1"/>
    <w:rsid w:val="00027534"/>
    <w:rsid w:val="000323CF"/>
    <w:rsid w:val="0004021E"/>
    <w:rsid w:val="00042F99"/>
    <w:rsid w:val="0004484E"/>
    <w:rsid w:val="000458D6"/>
    <w:rsid w:val="00050BEB"/>
    <w:rsid w:val="0005335E"/>
    <w:rsid w:val="00055658"/>
    <w:rsid w:val="000606F3"/>
    <w:rsid w:val="00066EC2"/>
    <w:rsid w:val="00072141"/>
    <w:rsid w:val="0007215A"/>
    <w:rsid w:val="000923EC"/>
    <w:rsid w:val="00092C21"/>
    <w:rsid w:val="00092C41"/>
    <w:rsid w:val="000955C6"/>
    <w:rsid w:val="000A3436"/>
    <w:rsid w:val="000B07AF"/>
    <w:rsid w:val="000B31DC"/>
    <w:rsid w:val="000B3D6D"/>
    <w:rsid w:val="000C2E47"/>
    <w:rsid w:val="000C33C0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45BF"/>
    <w:rsid w:val="000E488E"/>
    <w:rsid w:val="000E630A"/>
    <w:rsid w:val="000F1209"/>
    <w:rsid w:val="000F1813"/>
    <w:rsid w:val="000F6F30"/>
    <w:rsid w:val="000F7FE5"/>
    <w:rsid w:val="00100343"/>
    <w:rsid w:val="00101578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607"/>
    <w:rsid w:val="00183883"/>
    <w:rsid w:val="00186741"/>
    <w:rsid w:val="00190BEF"/>
    <w:rsid w:val="001915EF"/>
    <w:rsid w:val="00192605"/>
    <w:rsid w:val="00193352"/>
    <w:rsid w:val="001A4DD7"/>
    <w:rsid w:val="001A4EB1"/>
    <w:rsid w:val="001B0687"/>
    <w:rsid w:val="001B1437"/>
    <w:rsid w:val="001B3047"/>
    <w:rsid w:val="001B3D5E"/>
    <w:rsid w:val="001B5C08"/>
    <w:rsid w:val="001C1B75"/>
    <w:rsid w:val="001D094F"/>
    <w:rsid w:val="001D50F2"/>
    <w:rsid w:val="001E6F44"/>
    <w:rsid w:val="001E7CD1"/>
    <w:rsid w:val="001F1F4D"/>
    <w:rsid w:val="001F2550"/>
    <w:rsid w:val="001F3CFE"/>
    <w:rsid w:val="001F45EF"/>
    <w:rsid w:val="001F69B8"/>
    <w:rsid w:val="002002B4"/>
    <w:rsid w:val="0020306C"/>
    <w:rsid w:val="00203807"/>
    <w:rsid w:val="00204627"/>
    <w:rsid w:val="00206F48"/>
    <w:rsid w:val="00207875"/>
    <w:rsid w:val="002132FC"/>
    <w:rsid w:val="00213419"/>
    <w:rsid w:val="002159DD"/>
    <w:rsid w:val="00220AE7"/>
    <w:rsid w:val="00220BCB"/>
    <w:rsid w:val="002217DB"/>
    <w:rsid w:val="00222267"/>
    <w:rsid w:val="0023056C"/>
    <w:rsid w:val="00233673"/>
    <w:rsid w:val="00234F2C"/>
    <w:rsid w:val="00237347"/>
    <w:rsid w:val="00241973"/>
    <w:rsid w:val="00241ED6"/>
    <w:rsid w:val="0024233F"/>
    <w:rsid w:val="00242AF3"/>
    <w:rsid w:val="00242B8B"/>
    <w:rsid w:val="002453F7"/>
    <w:rsid w:val="00245C31"/>
    <w:rsid w:val="0024662A"/>
    <w:rsid w:val="00252084"/>
    <w:rsid w:val="00255E9D"/>
    <w:rsid w:val="00256847"/>
    <w:rsid w:val="0025726B"/>
    <w:rsid w:val="002612C1"/>
    <w:rsid w:val="002618BE"/>
    <w:rsid w:val="00262234"/>
    <w:rsid w:val="0026322A"/>
    <w:rsid w:val="00263253"/>
    <w:rsid w:val="00264885"/>
    <w:rsid w:val="00265AE4"/>
    <w:rsid w:val="00266FF4"/>
    <w:rsid w:val="002675F7"/>
    <w:rsid w:val="00270131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A5E93"/>
    <w:rsid w:val="002B2368"/>
    <w:rsid w:val="002B3B6A"/>
    <w:rsid w:val="002B3CEE"/>
    <w:rsid w:val="002B5EBE"/>
    <w:rsid w:val="002B6077"/>
    <w:rsid w:val="002B7072"/>
    <w:rsid w:val="002B7B93"/>
    <w:rsid w:val="002C345F"/>
    <w:rsid w:val="002C5080"/>
    <w:rsid w:val="002D0B1B"/>
    <w:rsid w:val="002D521D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18E3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3AA4"/>
    <w:rsid w:val="00334A83"/>
    <w:rsid w:val="00335751"/>
    <w:rsid w:val="00335DB9"/>
    <w:rsid w:val="00337BDD"/>
    <w:rsid w:val="00337C15"/>
    <w:rsid w:val="00337E50"/>
    <w:rsid w:val="0034156C"/>
    <w:rsid w:val="00341BCE"/>
    <w:rsid w:val="0034261C"/>
    <w:rsid w:val="00344D14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56B3"/>
    <w:rsid w:val="003B7657"/>
    <w:rsid w:val="003C1E55"/>
    <w:rsid w:val="003C38A2"/>
    <w:rsid w:val="003C3DA6"/>
    <w:rsid w:val="003C5D3F"/>
    <w:rsid w:val="003D36BA"/>
    <w:rsid w:val="003D513D"/>
    <w:rsid w:val="003D5CE6"/>
    <w:rsid w:val="003E521D"/>
    <w:rsid w:val="003E65B0"/>
    <w:rsid w:val="003F597A"/>
    <w:rsid w:val="003F6C0E"/>
    <w:rsid w:val="004002DD"/>
    <w:rsid w:val="00401360"/>
    <w:rsid w:val="00403815"/>
    <w:rsid w:val="00404ECF"/>
    <w:rsid w:val="004256E8"/>
    <w:rsid w:val="00425A79"/>
    <w:rsid w:val="00426903"/>
    <w:rsid w:val="004328AE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0D9B"/>
    <w:rsid w:val="00463CE4"/>
    <w:rsid w:val="004650F9"/>
    <w:rsid w:val="00466795"/>
    <w:rsid w:val="0048539D"/>
    <w:rsid w:val="00491C01"/>
    <w:rsid w:val="004941BF"/>
    <w:rsid w:val="0049584E"/>
    <w:rsid w:val="004968ED"/>
    <w:rsid w:val="004A475E"/>
    <w:rsid w:val="004A4D54"/>
    <w:rsid w:val="004A619A"/>
    <w:rsid w:val="004A74A2"/>
    <w:rsid w:val="004B2101"/>
    <w:rsid w:val="004B66D8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F4582"/>
    <w:rsid w:val="004F48A0"/>
    <w:rsid w:val="004F616D"/>
    <w:rsid w:val="004F6735"/>
    <w:rsid w:val="005018CF"/>
    <w:rsid w:val="005037A7"/>
    <w:rsid w:val="00505538"/>
    <w:rsid w:val="00512931"/>
    <w:rsid w:val="00515946"/>
    <w:rsid w:val="00517B0E"/>
    <w:rsid w:val="005206D8"/>
    <w:rsid w:val="005227D0"/>
    <w:rsid w:val="005245AF"/>
    <w:rsid w:val="00525FE7"/>
    <w:rsid w:val="00527242"/>
    <w:rsid w:val="005309C2"/>
    <w:rsid w:val="00533427"/>
    <w:rsid w:val="00537569"/>
    <w:rsid w:val="00537BFF"/>
    <w:rsid w:val="00540A55"/>
    <w:rsid w:val="005420C6"/>
    <w:rsid w:val="005424D6"/>
    <w:rsid w:val="00543AE7"/>
    <w:rsid w:val="00544D5E"/>
    <w:rsid w:val="00546B58"/>
    <w:rsid w:val="00551107"/>
    <w:rsid w:val="005515B2"/>
    <w:rsid w:val="00554956"/>
    <w:rsid w:val="00555567"/>
    <w:rsid w:val="005562B0"/>
    <w:rsid w:val="00556D56"/>
    <w:rsid w:val="00557210"/>
    <w:rsid w:val="005572E1"/>
    <w:rsid w:val="00561CC6"/>
    <w:rsid w:val="005632E2"/>
    <w:rsid w:val="00563C52"/>
    <w:rsid w:val="00563CC9"/>
    <w:rsid w:val="005648C6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3078"/>
    <w:rsid w:val="005A34AE"/>
    <w:rsid w:val="005A4D07"/>
    <w:rsid w:val="005A51D3"/>
    <w:rsid w:val="005B48AA"/>
    <w:rsid w:val="005B796A"/>
    <w:rsid w:val="005C6404"/>
    <w:rsid w:val="005D1518"/>
    <w:rsid w:val="005D3F5D"/>
    <w:rsid w:val="005D50B9"/>
    <w:rsid w:val="005D72CE"/>
    <w:rsid w:val="005E5770"/>
    <w:rsid w:val="005E5AFA"/>
    <w:rsid w:val="005E6069"/>
    <w:rsid w:val="005E62E7"/>
    <w:rsid w:val="005E6F71"/>
    <w:rsid w:val="005E76A2"/>
    <w:rsid w:val="005F448D"/>
    <w:rsid w:val="005F6AFF"/>
    <w:rsid w:val="00601F15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29C8"/>
    <w:rsid w:val="00623612"/>
    <w:rsid w:val="006245C8"/>
    <w:rsid w:val="006312BD"/>
    <w:rsid w:val="0063511C"/>
    <w:rsid w:val="00635BB4"/>
    <w:rsid w:val="00635EDF"/>
    <w:rsid w:val="00640C1C"/>
    <w:rsid w:val="00642B34"/>
    <w:rsid w:val="00651447"/>
    <w:rsid w:val="00651CF8"/>
    <w:rsid w:val="006523DB"/>
    <w:rsid w:val="00660635"/>
    <w:rsid w:val="00660A8E"/>
    <w:rsid w:val="00664976"/>
    <w:rsid w:val="006725DF"/>
    <w:rsid w:val="00672625"/>
    <w:rsid w:val="00673F51"/>
    <w:rsid w:val="0067408D"/>
    <w:rsid w:val="00674219"/>
    <w:rsid w:val="0067501F"/>
    <w:rsid w:val="00676AF5"/>
    <w:rsid w:val="00676F68"/>
    <w:rsid w:val="00677F48"/>
    <w:rsid w:val="006815F8"/>
    <w:rsid w:val="00685271"/>
    <w:rsid w:val="006859ED"/>
    <w:rsid w:val="00685A05"/>
    <w:rsid w:val="00686EF7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A7FD3"/>
    <w:rsid w:val="006B0288"/>
    <w:rsid w:val="006B08A8"/>
    <w:rsid w:val="006B24BA"/>
    <w:rsid w:val="006B2D18"/>
    <w:rsid w:val="006B30CE"/>
    <w:rsid w:val="006B52E1"/>
    <w:rsid w:val="006C10E8"/>
    <w:rsid w:val="006C1F05"/>
    <w:rsid w:val="006C3741"/>
    <w:rsid w:val="006C7D17"/>
    <w:rsid w:val="006D1ED9"/>
    <w:rsid w:val="006D2FE7"/>
    <w:rsid w:val="006D38CE"/>
    <w:rsid w:val="006D39AA"/>
    <w:rsid w:val="006D49B4"/>
    <w:rsid w:val="006E5C1C"/>
    <w:rsid w:val="006E687B"/>
    <w:rsid w:val="006F00A1"/>
    <w:rsid w:val="006F080F"/>
    <w:rsid w:val="006F1195"/>
    <w:rsid w:val="006F2393"/>
    <w:rsid w:val="006F2ACB"/>
    <w:rsid w:val="006F3AAC"/>
    <w:rsid w:val="006F4362"/>
    <w:rsid w:val="0070127B"/>
    <w:rsid w:val="00701338"/>
    <w:rsid w:val="0070157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3103E"/>
    <w:rsid w:val="007313A7"/>
    <w:rsid w:val="00732BFF"/>
    <w:rsid w:val="00734924"/>
    <w:rsid w:val="00735199"/>
    <w:rsid w:val="00735CB3"/>
    <w:rsid w:val="00736C7A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647F"/>
    <w:rsid w:val="007734C3"/>
    <w:rsid w:val="00773CAE"/>
    <w:rsid w:val="00774194"/>
    <w:rsid w:val="00774A30"/>
    <w:rsid w:val="0077528A"/>
    <w:rsid w:val="00775940"/>
    <w:rsid w:val="00776B95"/>
    <w:rsid w:val="007773AA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A037F"/>
    <w:rsid w:val="007B0607"/>
    <w:rsid w:val="007B0A6F"/>
    <w:rsid w:val="007B6C4F"/>
    <w:rsid w:val="007B750A"/>
    <w:rsid w:val="007C0412"/>
    <w:rsid w:val="007C16D5"/>
    <w:rsid w:val="007C4139"/>
    <w:rsid w:val="007C4DE9"/>
    <w:rsid w:val="007C5386"/>
    <w:rsid w:val="007C5EF8"/>
    <w:rsid w:val="007C6D95"/>
    <w:rsid w:val="007C7390"/>
    <w:rsid w:val="007C7DF8"/>
    <w:rsid w:val="007D0B34"/>
    <w:rsid w:val="007D3EC1"/>
    <w:rsid w:val="007D732D"/>
    <w:rsid w:val="007E0737"/>
    <w:rsid w:val="007E38AE"/>
    <w:rsid w:val="007E712F"/>
    <w:rsid w:val="007F4343"/>
    <w:rsid w:val="007F4A50"/>
    <w:rsid w:val="007F56D2"/>
    <w:rsid w:val="007F5938"/>
    <w:rsid w:val="00802E90"/>
    <w:rsid w:val="0080385D"/>
    <w:rsid w:val="00804E18"/>
    <w:rsid w:val="00810C39"/>
    <w:rsid w:val="008134A6"/>
    <w:rsid w:val="0081370A"/>
    <w:rsid w:val="00815393"/>
    <w:rsid w:val="0082088F"/>
    <w:rsid w:val="00821449"/>
    <w:rsid w:val="00822136"/>
    <w:rsid w:val="008239CF"/>
    <w:rsid w:val="0082520C"/>
    <w:rsid w:val="00827A96"/>
    <w:rsid w:val="00837C99"/>
    <w:rsid w:val="00840DF1"/>
    <w:rsid w:val="00842C3D"/>
    <w:rsid w:val="00845133"/>
    <w:rsid w:val="008509D3"/>
    <w:rsid w:val="00853FB3"/>
    <w:rsid w:val="00854B9C"/>
    <w:rsid w:val="00856095"/>
    <w:rsid w:val="00856233"/>
    <w:rsid w:val="008613C1"/>
    <w:rsid w:val="00863233"/>
    <w:rsid w:val="008638F5"/>
    <w:rsid w:val="00865D7D"/>
    <w:rsid w:val="00866C3A"/>
    <w:rsid w:val="00877A7F"/>
    <w:rsid w:val="00877E87"/>
    <w:rsid w:val="008869A3"/>
    <w:rsid w:val="00886DB9"/>
    <w:rsid w:val="00890831"/>
    <w:rsid w:val="0089096E"/>
    <w:rsid w:val="00890BB8"/>
    <w:rsid w:val="00890CA5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F1967"/>
    <w:rsid w:val="008F3178"/>
    <w:rsid w:val="008F363B"/>
    <w:rsid w:val="008F3D0B"/>
    <w:rsid w:val="008F446B"/>
    <w:rsid w:val="008F5993"/>
    <w:rsid w:val="00906911"/>
    <w:rsid w:val="00917CD5"/>
    <w:rsid w:val="00917D3A"/>
    <w:rsid w:val="00920178"/>
    <w:rsid w:val="00920B60"/>
    <w:rsid w:val="0092444B"/>
    <w:rsid w:val="0093071C"/>
    <w:rsid w:val="00931CC6"/>
    <w:rsid w:val="009338CF"/>
    <w:rsid w:val="00935259"/>
    <w:rsid w:val="00935607"/>
    <w:rsid w:val="00936CE5"/>
    <w:rsid w:val="00942086"/>
    <w:rsid w:val="0094292E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0E3"/>
    <w:rsid w:val="00960467"/>
    <w:rsid w:val="00961F2E"/>
    <w:rsid w:val="00964592"/>
    <w:rsid w:val="009704F4"/>
    <w:rsid w:val="00971475"/>
    <w:rsid w:val="00972BBC"/>
    <w:rsid w:val="009747C1"/>
    <w:rsid w:val="00975C17"/>
    <w:rsid w:val="009779D9"/>
    <w:rsid w:val="0098054F"/>
    <w:rsid w:val="00981E56"/>
    <w:rsid w:val="00982BD1"/>
    <w:rsid w:val="00983942"/>
    <w:rsid w:val="00983B81"/>
    <w:rsid w:val="009859E0"/>
    <w:rsid w:val="00994B2A"/>
    <w:rsid w:val="009967BF"/>
    <w:rsid w:val="009974A7"/>
    <w:rsid w:val="009A5B93"/>
    <w:rsid w:val="009A5D07"/>
    <w:rsid w:val="009A6728"/>
    <w:rsid w:val="009A7FCF"/>
    <w:rsid w:val="009B3F20"/>
    <w:rsid w:val="009B4A6F"/>
    <w:rsid w:val="009C52C8"/>
    <w:rsid w:val="009C6FBF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4B89"/>
    <w:rsid w:val="00A04C43"/>
    <w:rsid w:val="00A04E4E"/>
    <w:rsid w:val="00A05ABC"/>
    <w:rsid w:val="00A1106B"/>
    <w:rsid w:val="00A14ABC"/>
    <w:rsid w:val="00A17D22"/>
    <w:rsid w:val="00A21FDA"/>
    <w:rsid w:val="00A22DC3"/>
    <w:rsid w:val="00A23110"/>
    <w:rsid w:val="00A2700F"/>
    <w:rsid w:val="00A30E5E"/>
    <w:rsid w:val="00A32830"/>
    <w:rsid w:val="00A36608"/>
    <w:rsid w:val="00A36FD0"/>
    <w:rsid w:val="00A452D1"/>
    <w:rsid w:val="00A50915"/>
    <w:rsid w:val="00A51A7F"/>
    <w:rsid w:val="00A522C6"/>
    <w:rsid w:val="00A572E7"/>
    <w:rsid w:val="00A60D39"/>
    <w:rsid w:val="00A613D8"/>
    <w:rsid w:val="00A62A3D"/>
    <w:rsid w:val="00A63CE1"/>
    <w:rsid w:val="00A64B95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A14D7"/>
    <w:rsid w:val="00AA23F1"/>
    <w:rsid w:val="00AA7474"/>
    <w:rsid w:val="00AB61E9"/>
    <w:rsid w:val="00AC0F4C"/>
    <w:rsid w:val="00AC25FA"/>
    <w:rsid w:val="00AD38FB"/>
    <w:rsid w:val="00AD4F0A"/>
    <w:rsid w:val="00AE00E9"/>
    <w:rsid w:val="00AE1F4C"/>
    <w:rsid w:val="00AE30D5"/>
    <w:rsid w:val="00AE390F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1E46"/>
    <w:rsid w:val="00B147DD"/>
    <w:rsid w:val="00B14980"/>
    <w:rsid w:val="00B1511B"/>
    <w:rsid w:val="00B16EF0"/>
    <w:rsid w:val="00B17B40"/>
    <w:rsid w:val="00B21509"/>
    <w:rsid w:val="00B2179E"/>
    <w:rsid w:val="00B21F6E"/>
    <w:rsid w:val="00B244E9"/>
    <w:rsid w:val="00B2561B"/>
    <w:rsid w:val="00B25DEB"/>
    <w:rsid w:val="00B2733E"/>
    <w:rsid w:val="00B3363D"/>
    <w:rsid w:val="00B33E43"/>
    <w:rsid w:val="00B35620"/>
    <w:rsid w:val="00B40DD3"/>
    <w:rsid w:val="00B445CC"/>
    <w:rsid w:val="00B460D9"/>
    <w:rsid w:val="00B51FF9"/>
    <w:rsid w:val="00B522C0"/>
    <w:rsid w:val="00B54F31"/>
    <w:rsid w:val="00B578B4"/>
    <w:rsid w:val="00B61AED"/>
    <w:rsid w:val="00B65CDB"/>
    <w:rsid w:val="00B661C3"/>
    <w:rsid w:val="00B66A66"/>
    <w:rsid w:val="00B67A1D"/>
    <w:rsid w:val="00B7259B"/>
    <w:rsid w:val="00B72E69"/>
    <w:rsid w:val="00B75009"/>
    <w:rsid w:val="00B75199"/>
    <w:rsid w:val="00B77952"/>
    <w:rsid w:val="00B80021"/>
    <w:rsid w:val="00B80C1F"/>
    <w:rsid w:val="00B82166"/>
    <w:rsid w:val="00B82554"/>
    <w:rsid w:val="00B8526D"/>
    <w:rsid w:val="00B86D68"/>
    <w:rsid w:val="00B903AD"/>
    <w:rsid w:val="00B96763"/>
    <w:rsid w:val="00BA4549"/>
    <w:rsid w:val="00BA4CCF"/>
    <w:rsid w:val="00BA77D3"/>
    <w:rsid w:val="00BA7D27"/>
    <w:rsid w:val="00BB0AE7"/>
    <w:rsid w:val="00BB4ECA"/>
    <w:rsid w:val="00BB79DF"/>
    <w:rsid w:val="00BC19EB"/>
    <w:rsid w:val="00BC334E"/>
    <w:rsid w:val="00BC3CC2"/>
    <w:rsid w:val="00BC68AB"/>
    <w:rsid w:val="00BC7487"/>
    <w:rsid w:val="00BD664D"/>
    <w:rsid w:val="00BD6E5F"/>
    <w:rsid w:val="00BD71AD"/>
    <w:rsid w:val="00BE0A39"/>
    <w:rsid w:val="00BF117F"/>
    <w:rsid w:val="00BF1C2F"/>
    <w:rsid w:val="00BF2083"/>
    <w:rsid w:val="00BF2891"/>
    <w:rsid w:val="00BF755D"/>
    <w:rsid w:val="00BF7FFB"/>
    <w:rsid w:val="00C03B58"/>
    <w:rsid w:val="00C04358"/>
    <w:rsid w:val="00C10FF9"/>
    <w:rsid w:val="00C1391C"/>
    <w:rsid w:val="00C13F43"/>
    <w:rsid w:val="00C156FA"/>
    <w:rsid w:val="00C22357"/>
    <w:rsid w:val="00C230FB"/>
    <w:rsid w:val="00C26B54"/>
    <w:rsid w:val="00C4078C"/>
    <w:rsid w:val="00C42E73"/>
    <w:rsid w:val="00C4341B"/>
    <w:rsid w:val="00C44F74"/>
    <w:rsid w:val="00C461EF"/>
    <w:rsid w:val="00C56E80"/>
    <w:rsid w:val="00C57045"/>
    <w:rsid w:val="00C61B96"/>
    <w:rsid w:val="00C62B72"/>
    <w:rsid w:val="00C63B80"/>
    <w:rsid w:val="00C647EF"/>
    <w:rsid w:val="00C659C7"/>
    <w:rsid w:val="00C71857"/>
    <w:rsid w:val="00C7202A"/>
    <w:rsid w:val="00C803C3"/>
    <w:rsid w:val="00C80B5E"/>
    <w:rsid w:val="00C80C05"/>
    <w:rsid w:val="00C81D8A"/>
    <w:rsid w:val="00C848F2"/>
    <w:rsid w:val="00C86C08"/>
    <w:rsid w:val="00C907B2"/>
    <w:rsid w:val="00C90EAB"/>
    <w:rsid w:val="00C9118A"/>
    <w:rsid w:val="00CA4E58"/>
    <w:rsid w:val="00CB1A7A"/>
    <w:rsid w:val="00CB1A95"/>
    <w:rsid w:val="00CB1B0F"/>
    <w:rsid w:val="00CB2E65"/>
    <w:rsid w:val="00CB7C6C"/>
    <w:rsid w:val="00CC300A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D06A21"/>
    <w:rsid w:val="00D0759D"/>
    <w:rsid w:val="00D12F99"/>
    <w:rsid w:val="00D16B7C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40BDC"/>
    <w:rsid w:val="00D43AAE"/>
    <w:rsid w:val="00D44E55"/>
    <w:rsid w:val="00D4591A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5D52"/>
    <w:rsid w:val="00D65F21"/>
    <w:rsid w:val="00D662FB"/>
    <w:rsid w:val="00D66CC9"/>
    <w:rsid w:val="00D7155D"/>
    <w:rsid w:val="00D73F59"/>
    <w:rsid w:val="00D74244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A28EE"/>
    <w:rsid w:val="00DA2DC9"/>
    <w:rsid w:val="00DA5DB3"/>
    <w:rsid w:val="00DA7BA2"/>
    <w:rsid w:val="00DB12DD"/>
    <w:rsid w:val="00DB1E47"/>
    <w:rsid w:val="00DB6D64"/>
    <w:rsid w:val="00DC0054"/>
    <w:rsid w:val="00DC14F2"/>
    <w:rsid w:val="00DD160F"/>
    <w:rsid w:val="00DD16E9"/>
    <w:rsid w:val="00DD28DE"/>
    <w:rsid w:val="00DD5146"/>
    <w:rsid w:val="00DD550B"/>
    <w:rsid w:val="00DD6486"/>
    <w:rsid w:val="00DD77EF"/>
    <w:rsid w:val="00DE6F2B"/>
    <w:rsid w:val="00DE7EA3"/>
    <w:rsid w:val="00DF5500"/>
    <w:rsid w:val="00E03C00"/>
    <w:rsid w:val="00E04453"/>
    <w:rsid w:val="00E05E9C"/>
    <w:rsid w:val="00E10ED5"/>
    <w:rsid w:val="00E117F3"/>
    <w:rsid w:val="00E11B73"/>
    <w:rsid w:val="00E219D4"/>
    <w:rsid w:val="00E22124"/>
    <w:rsid w:val="00E24BA5"/>
    <w:rsid w:val="00E25038"/>
    <w:rsid w:val="00E27E33"/>
    <w:rsid w:val="00E321ED"/>
    <w:rsid w:val="00E33ABD"/>
    <w:rsid w:val="00E432C9"/>
    <w:rsid w:val="00E43A7C"/>
    <w:rsid w:val="00E45216"/>
    <w:rsid w:val="00E45E6D"/>
    <w:rsid w:val="00E46BF0"/>
    <w:rsid w:val="00E50EB7"/>
    <w:rsid w:val="00E50ED1"/>
    <w:rsid w:val="00E52E71"/>
    <w:rsid w:val="00E541A5"/>
    <w:rsid w:val="00E56E13"/>
    <w:rsid w:val="00E62910"/>
    <w:rsid w:val="00E647A7"/>
    <w:rsid w:val="00E64FD7"/>
    <w:rsid w:val="00E666D5"/>
    <w:rsid w:val="00E7321F"/>
    <w:rsid w:val="00E73477"/>
    <w:rsid w:val="00E73FD1"/>
    <w:rsid w:val="00E7523C"/>
    <w:rsid w:val="00E765EC"/>
    <w:rsid w:val="00E826CE"/>
    <w:rsid w:val="00E859D5"/>
    <w:rsid w:val="00E8622E"/>
    <w:rsid w:val="00E8677A"/>
    <w:rsid w:val="00E8749B"/>
    <w:rsid w:val="00E90B1E"/>
    <w:rsid w:val="00E91E66"/>
    <w:rsid w:val="00E956D8"/>
    <w:rsid w:val="00E963C2"/>
    <w:rsid w:val="00EA083E"/>
    <w:rsid w:val="00EA2792"/>
    <w:rsid w:val="00EA371D"/>
    <w:rsid w:val="00EA3E0F"/>
    <w:rsid w:val="00EA4121"/>
    <w:rsid w:val="00EB1C72"/>
    <w:rsid w:val="00EB2315"/>
    <w:rsid w:val="00EB4D75"/>
    <w:rsid w:val="00EB64A2"/>
    <w:rsid w:val="00EB735C"/>
    <w:rsid w:val="00EC1A97"/>
    <w:rsid w:val="00EC27FE"/>
    <w:rsid w:val="00EC3E4C"/>
    <w:rsid w:val="00EC4678"/>
    <w:rsid w:val="00EC4C25"/>
    <w:rsid w:val="00EC5C9F"/>
    <w:rsid w:val="00EC77C6"/>
    <w:rsid w:val="00EC7B75"/>
    <w:rsid w:val="00ED06B0"/>
    <w:rsid w:val="00ED1ACF"/>
    <w:rsid w:val="00ED1E22"/>
    <w:rsid w:val="00ED62E8"/>
    <w:rsid w:val="00ED67EB"/>
    <w:rsid w:val="00ED6843"/>
    <w:rsid w:val="00ED7E30"/>
    <w:rsid w:val="00EE21A2"/>
    <w:rsid w:val="00EE4262"/>
    <w:rsid w:val="00EE48D3"/>
    <w:rsid w:val="00EE57F1"/>
    <w:rsid w:val="00EF00A7"/>
    <w:rsid w:val="00EF092F"/>
    <w:rsid w:val="00EF55F4"/>
    <w:rsid w:val="00EF6ECA"/>
    <w:rsid w:val="00F019B9"/>
    <w:rsid w:val="00F05D52"/>
    <w:rsid w:val="00F0641B"/>
    <w:rsid w:val="00F15086"/>
    <w:rsid w:val="00F1509E"/>
    <w:rsid w:val="00F22052"/>
    <w:rsid w:val="00F24FA7"/>
    <w:rsid w:val="00F256AD"/>
    <w:rsid w:val="00F2577A"/>
    <w:rsid w:val="00F25F9B"/>
    <w:rsid w:val="00F263C1"/>
    <w:rsid w:val="00F2740F"/>
    <w:rsid w:val="00F327A8"/>
    <w:rsid w:val="00F32B89"/>
    <w:rsid w:val="00F33EED"/>
    <w:rsid w:val="00F43E81"/>
    <w:rsid w:val="00F443E6"/>
    <w:rsid w:val="00F51856"/>
    <w:rsid w:val="00F66DA1"/>
    <w:rsid w:val="00F74D71"/>
    <w:rsid w:val="00F74DDA"/>
    <w:rsid w:val="00F7698A"/>
    <w:rsid w:val="00F778F1"/>
    <w:rsid w:val="00F81B34"/>
    <w:rsid w:val="00F81FDF"/>
    <w:rsid w:val="00F84412"/>
    <w:rsid w:val="00F86E4D"/>
    <w:rsid w:val="00F97A55"/>
    <w:rsid w:val="00F97CFF"/>
    <w:rsid w:val="00FA0C99"/>
    <w:rsid w:val="00FA37E1"/>
    <w:rsid w:val="00FA4453"/>
    <w:rsid w:val="00FA6A24"/>
    <w:rsid w:val="00FB05A0"/>
    <w:rsid w:val="00FB1408"/>
    <w:rsid w:val="00FB1589"/>
    <w:rsid w:val="00FB3276"/>
    <w:rsid w:val="00FB5C5C"/>
    <w:rsid w:val="00FC14B0"/>
    <w:rsid w:val="00FC3A16"/>
    <w:rsid w:val="00FC49D5"/>
    <w:rsid w:val="00FC739B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A63F32"/>
  <w15:docId w15:val="{A8EE3152-614D-4541-A7EA-4F025205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aliases w:val="Kop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Kop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A522C6"/>
    <w:rPr>
      <w:rFonts w:ascii="Courier New" w:hAnsi="Courier New"/>
      <w:i w:val="0"/>
      <w:iCs/>
      <w:color w:val="000000" w:themeColor="text1"/>
      <w:sz w:val="12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  <w:lang w:val="en-NL" w:eastAsia="en-NL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glossaryDocument" Target="glossary/document.xml"/><Relationship Id="rId10" Type="http://schemas.openxmlformats.org/officeDocument/2006/relationships/comments" Target="comments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charset w:val="00"/>
    <w:family w:val="swiss"/>
    <w:pitch w:val="variable"/>
    <w:sig w:usb0="8000008F" w:usb1="00002042" w:usb2="00000000" w:usb3="00000000" w:csb0="0000009B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62394"/>
    <w:rsid w:val="000A2110"/>
    <w:rsid w:val="0023572E"/>
    <w:rsid w:val="002D6EE5"/>
    <w:rsid w:val="00300C68"/>
    <w:rsid w:val="00447DA0"/>
    <w:rsid w:val="0058434B"/>
    <w:rsid w:val="005B36A8"/>
    <w:rsid w:val="006439E2"/>
    <w:rsid w:val="006E4857"/>
    <w:rsid w:val="00872960"/>
    <w:rsid w:val="008B5A90"/>
    <w:rsid w:val="00913195"/>
    <w:rsid w:val="00970FBF"/>
    <w:rsid w:val="00980740"/>
    <w:rsid w:val="009F7CC5"/>
    <w:rsid w:val="00A85D04"/>
    <w:rsid w:val="00AA1347"/>
    <w:rsid w:val="00B15AAF"/>
    <w:rsid w:val="00B30536"/>
    <w:rsid w:val="00CD0F6D"/>
    <w:rsid w:val="00D504C9"/>
    <w:rsid w:val="00DB243A"/>
    <w:rsid w:val="00DC6109"/>
    <w:rsid w:val="00E16E19"/>
    <w:rsid w:val="00EA7290"/>
    <w:rsid w:val="00EC4B1D"/>
    <w:rsid w:val="00F10A9E"/>
    <w:rsid w:val="00F633AC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DADD2-2035-4909-9592-55DBADD80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1332</TotalTime>
  <Pages>8</Pages>
  <Words>2214</Words>
  <Characters>12620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 SCRIPT SDK Example</vt:lpstr>
      <vt:lpstr>Getting started with PalmSens SDK</vt:lpstr>
    </vt:vector>
  </TitlesOfParts>
  <Company>Microsoft</Company>
  <LinksUpToDate>false</LinksUpToDate>
  <CharactersWithSpaces>14805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 SCRIPT SDK Example</dc:title>
  <dc:subject>PalmSens Mobile SDK for Xamarin</dc:subject>
  <dc:creator>PalmSens BV</dc:creator>
  <cp:lastModifiedBy>Walter</cp:lastModifiedBy>
  <cp:revision>194</cp:revision>
  <cp:lastPrinted>2015-08-24T16:11:00Z</cp:lastPrinted>
  <dcterms:created xsi:type="dcterms:W3CDTF">2015-08-24T16:10:00Z</dcterms:created>
  <dcterms:modified xsi:type="dcterms:W3CDTF">2019-03-26T08:07:00Z</dcterms:modified>
</cp:coreProperties>
</file>