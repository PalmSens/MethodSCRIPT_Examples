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55F58997" w:rsidR="002862D7" w:rsidRPr="00981E56" w:rsidRDefault="00F81FDF"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Content>
          <w:r w:rsidR="00FF3111">
            <w:rPr>
              <w:lang w:val="en-US"/>
            </w:rPr>
            <w:t>Method</w:t>
          </w:r>
          <w:r w:rsidR="006D49B4">
            <w:rPr>
              <w:lang w:val="en-US"/>
            </w:rPr>
            <w:t xml:space="preserve"> </w:t>
          </w:r>
          <w:r w:rsidR="00FF3111">
            <w:rPr>
              <w:lang w:val="en-US"/>
            </w:rPr>
            <w:t>SCRIPT</w:t>
          </w:r>
          <w:r w:rsidR="00207875">
            <w:rPr>
              <w:lang w:val="en-US"/>
            </w:rPr>
            <w:t xml:space="preserve"> SDK</w:t>
          </w:r>
          <w:r w:rsidR="006D49B4">
            <w:rPr>
              <w:lang w:val="en-US"/>
            </w:rPr>
            <w:t xml:space="preserve"> </w:t>
          </w:r>
          <w:r w:rsidR="00A51A7F">
            <w:rPr>
              <w:lang w:val="en-US"/>
            </w:rPr>
            <w:t>Example</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77777777" w:rsidR="002862D7" w:rsidRPr="00854B9C" w:rsidRDefault="002862D7" w:rsidP="002862D7">
      <w:pPr>
        <w:rPr>
          <w:lang w:val="en-US"/>
        </w:rPr>
      </w:pPr>
      <w:r>
        <w:rPr>
          <w:lang w:val="en-US"/>
        </w:rPr>
        <w:t>Last r</w:t>
      </w:r>
      <w:r w:rsidRPr="00854B9C">
        <w:rPr>
          <w:lang w:val="en-US"/>
        </w:rPr>
        <w:t xml:space="preserve">evision: </w:t>
      </w:r>
      <w:commentRangeStart w:id="0"/>
      <w:r w:rsidR="00FF3111">
        <w:rPr>
          <w:lang w:val="en-US"/>
        </w:rPr>
        <w:t>March</w:t>
      </w:r>
      <w:commentRangeEnd w:id="0"/>
      <w:r w:rsidR="00FF3111">
        <w:rPr>
          <w:rStyle w:val="CommentReference"/>
        </w:rPr>
        <w:commentReference w:id="0"/>
      </w:r>
      <w:r w:rsidR="00FF3111">
        <w:rPr>
          <w:lang w:val="en-US"/>
        </w:rPr>
        <w:t xml:space="preserve"> ?</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3"/>
          <w:headerReference w:type="default" r:id="rId14"/>
          <w:footerReference w:type="even" r:id="rId15"/>
          <w:footerReference w:type="default" r:id="rId16"/>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5B8BB0E1" w14:textId="001E7C9D" w:rsidR="00E73477" w:rsidRPr="002D521D" w:rsidRDefault="002D521D" w:rsidP="00E73477">
      <w:pPr>
        <w:rPr>
          <w:lang w:val="en-US"/>
        </w:rPr>
      </w:pPr>
      <w:r w:rsidRPr="00886DB9">
        <w:rPr>
          <w:lang w:val="en-US"/>
        </w:rPr>
        <w:t xml:space="preserve">The example </w:t>
      </w:r>
      <w:r w:rsidR="00444251">
        <w:rPr>
          <w:lang w:val="en-US"/>
        </w:rPr>
        <w:t>“</w:t>
      </w:r>
      <w:r w:rsidR="00444251" w:rsidRPr="00444251">
        <w:rPr>
          <w:lang w:val="en-US"/>
        </w:rPr>
        <w:t>MethodScriptExample.</w:t>
      </w:r>
      <w:r w:rsidR="008F363B">
        <w:rPr>
          <w:lang w:val="en-US"/>
        </w:rPr>
        <w:t>c</w:t>
      </w:r>
      <w:r w:rsidR="00444251">
        <w:rPr>
          <w:lang w:val="en-US"/>
        </w:rPr>
        <w:t xml:space="preserve">” found in the </w:t>
      </w:r>
      <w:r w:rsidR="006C7D17">
        <w:rPr>
          <w:lang w:val="en-US"/>
        </w:rPr>
        <w:t>“</w:t>
      </w:r>
      <w:r w:rsidR="00444251">
        <w:rPr>
          <w:lang w:val="en-US"/>
        </w:rPr>
        <w:t>/</w:t>
      </w:r>
      <w:r w:rsidR="0067501F" w:rsidRPr="00886DB9">
        <w:rPr>
          <w:lang w:val="en-US"/>
        </w:rPr>
        <w:t>MethodS</w:t>
      </w:r>
      <w:r w:rsidR="00444251">
        <w:rPr>
          <w:lang w:val="en-US"/>
        </w:rPr>
        <w:t>criptExample</w:t>
      </w:r>
      <w:r w:rsidR="008F363B">
        <w:rPr>
          <w:lang w:val="en-US"/>
        </w:rPr>
        <w:t>-C</w:t>
      </w:r>
      <w:r w:rsidR="0067501F" w:rsidRPr="00886DB9">
        <w:rPr>
          <w:lang w:val="en-US"/>
        </w:rPr>
        <w:t xml:space="preserve">” folder </w:t>
      </w:r>
      <w:r w:rsidRPr="00886DB9">
        <w:rPr>
          <w:lang w:val="en-US"/>
        </w:rPr>
        <w:t>demonstrate</w:t>
      </w:r>
      <w:r w:rsidR="00444251">
        <w:rPr>
          <w:lang w:val="en-US"/>
        </w:rPr>
        <w:t>s</w:t>
      </w:r>
      <w:r w:rsidRPr="00886DB9">
        <w:rPr>
          <w:lang w:val="en-US"/>
        </w:rPr>
        <w:t xml:space="preserve"> basic communication with the EmStat Pico </w:t>
      </w:r>
      <w:r w:rsidR="00444251">
        <w:rPr>
          <w:lang w:val="en-US"/>
        </w:rPr>
        <w:t xml:space="preserve">through Arduino MKR ZERO using the embedded SDK (C libraries). </w:t>
      </w:r>
      <w:r w:rsidR="00A452D1" w:rsidRPr="00A452D1">
        <w:rPr>
          <w:lang w:val="en-US"/>
        </w:rPr>
        <w:t xml:space="preserve">The example allows the user to </w:t>
      </w:r>
      <w:r w:rsidR="003E521D">
        <w:rPr>
          <w:lang w:val="en-US"/>
        </w:rPr>
        <w:t>start</w:t>
      </w:r>
      <w:r w:rsidR="00A452D1" w:rsidRPr="00A452D1">
        <w:rPr>
          <w:lang w:val="en-US"/>
        </w:rPr>
        <w:t xml:space="preserve"> measurements on the EmStat Pico from the PC</w:t>
      </w:r>
      <w:r w:rsidR="000F7FE5">
        <w:rPr>
          <w:lang w:val="en-US"/>
        </w:rPr>
        <w:t xml:space="preserve"> using a simple C program which makes use of the Method SCRIPT SDK (C libraries).</w:t>
      </w:r>
      <w:r w:rsidR="00E73477" w:rsidRPr="00E73477">
        <w:rPr>
          <w:lang w:val="en-US"/>
        </w:rPr>
        <w:t xml:space="preserve"> </w:t>
      </w:r>
    </w:p>
    <w:p w14:paraId="190D9416" w14:textId="77777777" w:rsidR="00E73477" w:rsidRPr="00C743CF" w:rsidRDefault="00E73477" w:rsidP="00E73477">
      <w:pPr>
        <w:pStyle w:val="Heading2"/>
        <w:numPr>
          <w:ilvl w:val="1"/>
          <w:numId w:val="1"/>
        </w:numPr>
        <w:ind w:left="709" w:hanging="709"/>
      </w:pPr>
      <w:r w:rsidRPr="00C743CF">
        <w:t>Examples:</w:t>
      </w:r>
    </w:p>
    <w:p w14:paraId="38F6DC7F" w14:textId="0E7CEE78" w:rsidR="00E73477" w:rsidRDefault="00E73477" w:rsidP="00E73477">
      <w:pPr>
        <w:pStyle w:val="Heading3"/>
        <w:numPr>
          <w:ilvl w:val="2"/>
          <w:numId w:val="1"/>
        </w:numPr>
      </w:pPr>
      <w:r w:rsidRPr="00C743CF">
        <w:t xml:space="preserve">Example 1: </w:t>
      </w:r>
      <w:r>
        <w:t>Basic Console Example (</w:t>
      </w:r>
      <w:r w:rsidR="00F443E6">
        <w:t>MethodScriptExample.c</w:t>
      </w:r>
      <w:r>
        <w:t>)</w:t>
      </w:r>
    </w:p>
    <w:p w14:paraId="7175B911" w14:textId="5BA273F6" w:rsidR="00E73477" w:rsidRDefault="00E73477" w:rsidP="00E73477">
      <w:pPr>
        <w:rPr>
          <w:lang w:val="en-US"/>
        </w:rPr>
      </w:pPr>
      <w:r>
        <w:rPr>
          <w:lang w:val="en-US"/>
        </w:rPr>
        <w:t>This example demonstrates the easiest and most minimalistic way of implementing serial communication to</w:t>
      </w:r>
    </w:p>
    <w:p w14:paraId="4C49C593" w14:textId="77777777" w:rsidR="00E73477" w:rsidRDefault="00E73477" w:rsidP="00E73477">
      <w:pPr>
        <w:pStyle w:val="ListParagraph"/>
        <w:numPr>
          <w:ilvl w:val="0"/>
          <w:numId w:val="8"/>
        </w:numPr>
        <w:rPr>
          <w:lang w:val="en-US"/>
        </w:rPr>
      </w:pPr>
      <w:r>
        <w:rPr>
          <w:lang w:val="en-US"/>
        </w:rPr>
        <w:t>Write</w:t>
      </w:r>
      <w:r w:rsidRPr="0067501F">
        <w:rPr>
          <w:lang w:val="en-US"/>
        </w:rPr>
        <w:t xml:space="preserve"> the input parameters for a measurement </w:t>
      </w:r>
      <w:r>
        <w:rPr>
          <w:lang w:val="en-US"/>
        </w:rPr>
        <w:t xml:space="preserve">(LSV technique) </w:t>
      </w:r>
      <w:r w:rsidRPr="0067501F">
        <w:rPr>
          <w:lang w:val="en-US"/>
        </w:rPr>
        <w:t>read from a script file</w:t>
      </w:r>
    </w:p>
    <w:p w14:paraId="452D70BE" w14:textId="77777777" w:rsidR="00E73477" w:rsidRDefault="00E73477" w:rsidP="00E73477">
      <w:pPr>
        <w:pStyle w:val="ListParagraph"/>
        <w:numPr>
          <w:ilvl w:val="0"/>
          <w:numId w:val="8"/>
        </w:numPr>
        <w:rPr>
          <w:lang w:val="en-US"/>
        </w:rPr>
      </w:pPr>
      <w:r>
        <w:rPr>
          <w:lang w:val="en-US"/>
        </w:rPr>
        <w:t>Read</w:t>
      </w:r>
      <w:r w:rsidRPr="0067501F">
        <w:rPr>
          <w:lang w:val="en-US"/>
        </w:rPr>
        <w:t xml:space="preserve"> the measurement response from the device. </w:t>
      </w:r>
    </w:p>
    <w:p w14:paraId="7B4B08C7" w14:textId="77777777" w:rsidR="00E73477" w:rsidRDefault="00E73477" w:rsidP="00E73477">
      <w:pPr>
        <w:pStyle w:val="ListParagraph"/>
        <w:numPr>
          <w:ilvl w:val="0"/>
          <w:numId w:val="8"/>
        </w:numPr>
        <w:rPr>
          <w:lang w:val="en-US"/>
        </w:rPr>
      </w:pPr>
      <w:r>
        <w:rPr>
          <w:lang w:val="en-US"/>
        </w:rPr>
        <w:t>Parse the response and display the results on the console.</w:t>
      </w:r>
    </w:p>
    <w:p w14:paraId="089CBFBE" w14:textId="2EED3675" w:rsidR="00E73477" w:rsidRDefault="00E73477" w:rsidP="00E73477">
      <w:pPr>
        <w:rPr>
          <w:lang w:val="en-US"/>
        </w:rPr>
      </w:pPr>
      <w:r w:rsidRPr="0067501F">
        <w:rPr>
          <w:lang w:val="en-US"/>
        </w:rPr>
        <w:t>This does not include error handling, method validation etc.</w:t>
      </w:r>
    </w:p>
    <w:p w14:paraId="62D2F86B" w14:textId="25C16C17" w:rsidR="00CC7C30" w:rsidRDefault="005A4D07" w:rsidP="00CC7C30">
      <w:pPr>
        <w:pStyle w:val="Heading2"/>
      </w:pPr>
      <w:r>
        <w:t>Communications</w:t>
      </w:r>
    </w:p>
    <w:p w14:paraId="0BF9B623" w14:textId="5FF009A8" w:rsidR="00341BCE" w:rsidRDefault="00F81FDF" w:rsidP="000955C6">
      <w:pPr>
        <w:rPr>
          <w:iCs/>
          <w:lang w:val="en-US"/>
        </w:rPr>
      </w:pPr>
      <w:r w:rsidRPr="00341BCE">
        <w:rPr>
          <w:iCs/>
          <w:lang w:val="en-US"/>
        </w:rPr>
        <w:t>The MSComm.c from the Method SCRIPT SDK (C libraries) acts as the communication object to read/write from/to the EmStat Pico.</w:t>
      </w:r>
      <w:r w:rsidR="00341BCE" w:rsidRPr="00341BCE">
        <w:rPr>
          <w:iCs/>
          <w:lang w:val="en-US"/>
        </w:rPr>
        <w:t xml:space="preserve"> </w:t>
      </w:r>
      <w:r w:rsidR="00341BCE">
        <w:rPr>
          <w:iCs/>
          <w:lang w:val="en-US"/>
        </w:rPr>
        <w:t>So the SDK found in the /MethodScriptComm has to be included in the C program as below.</w:t>
      </w:r>
    </w:p>
    <w:p w14:paraId="25A86859" w14:textId="73D5E94D" w:rsidR="00341BCE" w:rsidRDefault="00341BCE" w:rsidP="000955C6">
      <w:pPr>
        <w:rPr>
          <w:iCs/>
          <w:lang w:val="en-US"/>
        </w:rPr>
      </w:pPr>
    </w:p>
    <w:p w14:paraId="4C3C5CA5" w14:textId="77777777" w:rsidR="00341BCE" w:rsidRPr="0098054F" w:rsidRDefault="00341BCE" w:rsidP="00341BCE">
      <w:pPr>
        <w:autoSpaceDE w:val="0"/>
        <w:autoSpaceDN w:val="0"/>
        <w:adjustRightInd w:val="0"/>
        <w:textboxTightWrap w:val="none"/>
        <w:rPr>
          <w:rStyle w:val="code"/>
        </w:rPr>
      </w:pPr>
      <w:r w:rsidRPr="0098054F">
        <w:rPr>
          <w:rStyle w:val="code"/>
        </w:rPr>
        <w:t>#include "MethodScriptComm/MSComm.h"</w:t>
      </w:r>
    </w:p>
    <w:p w14:paraId="70642069" w14:textId="77777777" w:rsidR="00341BCE" w:rsidRDefault="00341BCE" w:rsidP="000955C6">
      <w:pPr>
        <w:rPr>
          <w:iCs/>
          <w:lang w:val="en-US"/>
        </w:rPr>
      </w:pPr>
    </w:p>
    <w:p w14:paraId="0A25E533" w14:textId="1D9D66A2" w:rsidR="000955C6" w:rsidRDefault="00341BCE" w:rsidP="000955C6">
      <w:pPr>
        <w:rPr>
          <w:iCs/>
          <w:lang w:val="en-US"/>
        </w:rPr>
      </w:pPr>
      <w:r>
        <w:rPr>
          <w:iCs/>
          <w:lang w:val="en-US"/>
        </w:rPr>
        <w:t>The MSComm is then initialized with the read/write functions as in the code below.</w:t>
      </w:r>
    </w:p>
    <w:p w14:paraId="3A77234D" w14:textId="079221A2" w:rsidR="00341BCE" w:rsidRDefault="00341BCE" w:rsidP="000955C6">
      <w:pPr>
        <w:rPr>
          <w:iCs/>
          <w:lang w:val="en-US"/>
        </w:rPr>
      </w:pPr>
    </w:p>
    <w:p w14:paraId="34927117" w14:textId="0D50F49E" w:rsidR="00341BCE" w:rsidRPr="0098054F" w:rsidRDefault="00341BCE" w:rsidP="00341BCE">
      <w:pPr>
        <w:rPr>
          <w:rStyle w:val="code"/>
        </w:rPr>
      </w:pPr>
      <w:r w:rsidRPr="0098054F">
        <w:rPr>
          <w:rStyle w:val="code"/>
        </w:rPr>
        <w:t>MSComm msComm;</w:t>
      </w:r>
    </w:p>
    <w:p w14:paraId="72729BA6" w14:textId="2B0B47AE" w:rsidR="00341BCE" w:rsidRDefault="00341BCE" w:rsidP="00341BCE">
      <w:pPr>
        <w:autoSpaceDE w:val="0"/>
        <w:autoSpaceDN w:val="0"/>
        <w:adjustRightInd w:val="0"/>
        <w:textboxTightWrap w:val="none"/>
        <w:rPr>
          <w:rStyle w:val="code"/>
        </w:rPr>
      </w:pPr>
      <w:r w:rsidRPr="0098054F">
        <w:rPr>
          <w:rStyle w:val="code"/>
        </w:rPr>
        <w:t>RetCode code = MSCommInit(&amp;msComm, &amp;WriteToDevice, &amp;ReadFromDevice);</w:t>
      </w:r>
    </w:p>
    <w:p w14:paraId="6AC99C79" w14:textId="5384CBFC" w:rsidR="007A037F" w:rsidRDefault="007A037F" w:rsidP="00341BCE">
      <w:pPr>
        <w:autoSpaceDE w:val="0"/>
        <w:autoSpaceDN w:val="0"/>
        <w:adjustRightInd w:val="0"/>
        <w:textboxTightWrap w:val="none"/>
        <w:rPr>
          <w:rStyle w:val="code"/>
        </w:rPr>
      </w:pPr>
    </w:p>
    <w:p w14:paraId="28927078" w14:textId="394D3D51" w:rsidR="007A037F" w:rsidRDefault="007A037F" w:rsidP="00341BCE">
      <w:pPr>
        <w:autoSpaceDE w:val="0"/>
        <w:autoSpaceDN w:val="0"/>
        <w:adjustRightInd w:val="0"/>
        <w:textboxTightWrap w:val="none"/>
        <w:rPr>
          <w:rStyle w:val="code"/>
        </w:rPr>
      </w:pPr>
      <w:r w:rsidRPr="007A037F">
        <w:t>The read/write functions in the C program are mapped to the msComm as shown in the code below.</w:t>
      </w:r>
    </w:p>
    <w:p w14:paraId="654940BC" w14:textId="464555B9" w:rsidR="007A037F" w:rsidRDefault="007A037F" w:rsidP="00341BCE">
      <w:pPr>
        <w:autoSpaceDE w:val="0"/>
        <w:autoSpaceDN w:val="0"/>
        <w:adjustRightInd w:val="0"/>
        <w:textboxTightWrap w:val="none"/>
        <w:rPr>
          <w:rStyle w:val="code"/>
        </w:rPr>
      </w:pPr>
    </w:p>
    <w:p w14:paraId="13631672" w14:textId="77777777" w:rsidR="007A037F" w:rsidRPr="007A037F" w:rsidRDefault="007A037F" w:rsidP="007A037F">
      <w:pPr>
        <w:autoSpaceDE w:val="0"/>
        <w:autoSpaceDN w:val="0"/>
        <w:adjustRightInd w:val="0"/>
        <w:textboxTightWrap w:val="none"/>
        <w:rPr>
          <w:rStyle w:val="code"/>
        </w:rPr>
      </w:pPr>
      <w:r w:rsidRPr="007A037F">
        <w:rPr>
          <w:rStyle w:val="code"/>
        </w:rPr>
        <w:t>msComm-&gt;writeCharFunc = writeCharFunc;</w:t>
      </w:r>
    </w:p>
    <w:p w14:paraId="6CF6637C" w14:textId="7BB0070C" w:rsidR="007A037F" w:rsidRPr="007A037F" w:rsidRDefault="007A037F" w:rsidP="007A037F">
      <w:pPr>
        <w:autoSpaceDE w:val="0"/>
        <w:autoSpaceDN w:val="0"/>
        <w:adjustRightInd w:val="0"/>
        <w:textboxTightWrap w:val="none"/>
        <w:rPr>
          <w:rStyle w:val="code"/>
        </w:rPr>
      </w:pPr>
      <w:r w:rsidRPr="007A037F">
        <w:rPr>
          <w:rStyle w:val="code"/>
        </w:rPr>
        <w:t>msComm-&gt;readCharFunc = readCharFunc;</w:t>
      </w:r>
    </w:p>
    <w:p w14:paraId="5DA83F90" w14:textId="58D0DB89" w:rsidR="00341BCE" w:rsidRDefault="00341BCE" w:rsidP="000955C6">
      <w:pPr>
        <w:rPr>
          <w:iCs/>
          <w:lang w:val="en-NL"/>
        </w:rPr>
      </w:pPr>
    </w:p>
    <w:p w14:paraId="5F82F614" w14:textId="6EA7A33D" w:rsidR="0098054F" w:rsidRDefault="0098054F" w:rsidP="000955C6">
      <w:pPr>
        <w:rPr>
          <w:iCs/>
          <w:lang w:val="en-GB"/>
        </w:rPr>
      </w:pPr>
      <w:r>
        <w:rPr>
          <w:iCs/>
          <w:lang w:val="en-GB"/>
        </w:rPr>
        <w:t>The necessary read/write functions are defined in the C program as below.</w:t>
      </w:r>
    </w:p>
    <w:p w14:paraId="0B76B321" w14:textId="77777777" w:rsidR="0098054F" w:rsidRDefault="0098054F" w:rsidP="0098054F">
      <w:pPr>
        <w:autoSpaceDE w:val="0"/>
        <w:autoSpaceDN w:val="0"/>
        <w:adjustRightInd w:val="0"/>
        <w:textboxTightWrap w:val="none"/>
        <w:rPr>
          <w:rFonts w:ascii="Courier New" w:hAnsi="Courier New" w:cs="Courier New"/>
          <w:b/>
          <w:bCs/>
          <w:color w:val="7F0055"/>
          <w:lang w:val="en-NL"/>
        </w:rPr>
      </w:pPr>
    </w:p>
    <w:p w14:paraId="5DB80D6D" w14:textId="0D337E08" w:rsidR="0098054F" w:rsidRPr="0098054F" w:rsidRDefault="0098054F" w:rsidP="0098054F">
      <w:pPr>
        <w:autoSpaceDE w:val="0"/>
        <w:autoSpaceDN w:val="0"/>
        <w:adjustRightInd w:val="0"/>
        <w:textboxTightWrap w:val="none"/>
        <w:rPr>
          <w:rStyle w:val="code"/>
        </w:rPr>
      </w:pPr>
      <w:r w:rsidRPr="0098054F">
        <w:rPr>
          <w:rStyle w:val="code"/>
        </w:rPr>
        <w:t>int WriteToDevice(char c)</w:t>
      </w:r>
    </w:p>
    <w:p w14:paraId="78E7EA15" w14:textId="77777777" w:rsidR="0098054F" w:rsidRPr="0098054F" w:rsidRDefault="0098054F" w:rsidP="0098054F">
      <w:pPr>
        <w:autoSpaceDE w:val="0"/>
        <w:autoSpaceDN w:val="0"/>
        <w:adjustRightInd w:val="0"/>
        <w:textboxTightWrap w:val="none"/>
        <w:rPr>
          <w:rStyle w:val="code"/>
        </w:rPr>
      </w:pPr>
      <w:r w:rsidRPr="0098054F">
        <w:rPr>
          <w:rStyle w:val="code"/>
        </w:rPr>
        <w:t>{</w:t>
      </w:r>
    </w:p>
    <w:p w14:paraId="740C1F83" w14:textId="77777777" w:rsidR="0098054F" w:rsidRPr="0098054F" w:rsidRDefault="0098054F" w:rsidP="0098054F">
      <w:pPr>
        <w:autoSpaceDE w:val="0"/>
        <w:autoSpaceDN w:val="0"/>
        <w:adjustRightInd w:val="0"/>
        <w:textboxTightWrap w:val="none"/>
        <w:rPr>
          <w:rStyle w:val="code"/>
        </w:rPr>
      </w:pPr>
      <w:r w:rsidRPr="0098054F">
        <w:rPr>
          <w:rStyle w:val="code"/>
        </w:rPr>
        <w:tab/>
        <w:t>char writeChar[2] = {c,'\0'};</w:t>
      </w:r>
    </w:p>
    <w:p w14:paraId="1021D669" w14:textId="77777777" w:rsidR="0098054F" w:rsidRPr="0098054F" w:rsidRDefault="0098054F" w:rsidP="0098054F">
      <w:pPr>
        <w:autoSpaceDE w:val="0"/>
        <w:autoSpaceDN w:val="0"/>
        <w:adjustRightInd w:val="0"/>
        <w:textboxTightWrap w:val="none"/>
        <w:rPr>
          <w:rStyle w:val="code"/>
        </w:rPr>
      </w:pPr>
      <w:r w:rsidRPr="0098054F">
        <w:rPr>
          <w:rStyle w:val="code"/>
        </w:rPr>
        <w:tab/>
        <w:t>if (WriteFile(hCom, writeChar, 1, &amp;dwBytesWritten, NULL))</w:t>
      </w:r>
    </w:p>
    <w:p w14:paraId="7D2B2A52" w14:textId="77777777" w:rsidR="0098054F" w:rsidRPr="0098054F" w:rsidRDefault="0098054F" w:rsidP="0098054F">
      <w:pPr>
        <w:autoSpaceDE w:val="0"/>
        <w:autoSpaceDN w:val="0"/>
        <w:adjustRightInd w:val="0"/>
        <w:textboxTightWrap w:val="none"/>
        <w:rPr>
          <w:rStyle w:val="code"/>
        </w:rPr>
      </w:pPr>
      <w:r w:rsidRPr="0098054F">
        <w:rPr>
          <w:rStyle w:val="code"/>
        </w:rPr>
        <w:tab/>
        <w:t>{</w:t>
      </w:r>
    </w:p>
    <w:p w14:paraId="7C03841F" w14:textId="77777777" w:rsidR="0098054F" w:rsidRPr="0098054F" w:rsidRDefault="0098054F" w:rsidP="0098054F">
      <w:pPr>
        <w:autoSpaceDE w:val="0"/>
        <w:autoSpaceDN w:val="0"/>
        <w:adjustRightInd w:val="0"/>
        <w:textboxTightWrap w:val="none"/>
        <w:rPr>
          <w:rStyle w:val="code"/>
        </w:rPr>
      </w:pPr>
      <w:r w:rsidRPr="0098054F">
        <w:rPr>
          <w:rStyle w:val="code"/>
        </w:rPr>
        <w:tab/>
      </w:r>
      <w:r w:rsidRPr="0098054F">
        <w:rPr>
          <w:rStyle w:val="code"/>
        </w:rPr>
        <w:tab/>
        <w:t>return 1;</w:t>
      </w:r>
    </w:p>
    <w:p w14:paraId="2DF08EAD" w14:textId="77777777" w:rsidR="0098054F" w:rsidRPr="0098054F" w:rsidRDefault="0098054F" w:rsidP="0098054F">
      <w:pPr>
        <w:autoSpaceDE w:val="0"/>
        <w:autoSpaceDN w:val="0"/>
        <w:adjustRightInd w:val="0"/>
        <w:textboxTightWrap w:val="none"/>
        <w:rPr>
          <w:rStyle w:val="code"/>
        </w:rPr>
      </w:pPr>
      <w:r w:rsidRPr="0098054F">
        <w:rPr>
          <w:rStyle w:val="code"/>
        </w:rPr>
        <w:tab/>
        <w:t>}</w:t>
      </w:r>
    </w:p>
    <w:p w14:paraId="009E4E9B" w14:textId="77777777" w:rsidR="0098054F" w:rsidRPr="0098054F" w:rsidRDefault="0098054F" w:rsidP="0098054F">
      <w:pPr>
        <w:autoSpaceDE w:val="0"/>
        <w:autoSpaceDN w:val="0"/>
        <w:adjustRightInd w:val="0"/>
        <w:textboxTightWrap w:val="none"/>
        <w:rPr>
          <w:rStyle w:val="code"/>
        </w:rPr>
      </w:pPr>
      <w:r w:rsidRPr="0098054F">
        <w:rPr>
          <w:rStyle w:val="code"/>
        </w:rPr>
        <w:tab/>
        <w:t>return 0;</w:t>
      </w:r>
    </w:p>
    <w:p w14:paraId="543A35EC" w14:textId="77777777" w:rsidR="0098054F" w:rsidRDefault="0098054F" w:rsidP="0098054F">
      <w:pPr>
        <w:autoSpaceDE w:val="0"/>
        <w:autoSpaceDN w:val="0"/>
        <w:adjustRightInd w:val="0"/>
        <w:textboxTightWrap w:val="none"/>
        <w:rPr>
          <w:rFonts w:ascii="Courier New" w:hAnsi="Courier New" w:cs="Courier New"/>
          <w:color w:val="auto"/>
          <w:lang w:val="en-NL"/>
        </w:rPr>
      </w:pPr>
      <w:r w:rsidRPr="0098054F">
        <w:rPr>
          <w:rStyle w:val="code"/>
        </w:rPr>
        <w:t>}</w:t>
      </w:r>
    </w:p>
    <w:p w14:paraId="58337F9E" w14:textId="77777777" w:rsidR="0098054F" w:rsidRDefault="0098054F" w:rsidP="0098054F">
      <w:pPr>
        <w:autoSpaceDE w:val="0"/>
        <w:autoSpaceDN w:val="0"/>
        <w:adjustRightInd w:val="0"/>
        <w:textboxTightWrap w:val="none"/>
        <w:rPr>
          <w:rFonts w:ascii="Courier New" w:hAnsi="Courier New" w:cs="Courier New"/>
          <w:color w:val="auto"/>
          <w:lang w:val="en-NL"/>
        </w:rPr>
      </w:pPr>
    </w:p>
    <w:p w14:paraId="4AB3B062" w14:textId="77777777" w:rsidR="0098054F" w:rsidRPr="0098054F" w:rsidRDefault="0098054F" w:rsidP="0098054F">
      <w:pPr>
        <w:autoSpaceDE w:val="0"/>
        <w:autoSpaceDN w:val="0"/>
        <w:adjustRightInd w:val="0"/>
        <w:textboxTightWrap w:val="none"/>
        <w:rPr>
          <w:rStyle w:val="code"/>
        </w:rPr>
      </w:pPr>
      <w:r w:rsidRPr="0098054F">
        <w:rPr>
          <w:rStyle w:val="code"/>
        </w:rPr>
        <w:t>int ReadFromDevice()</w:t>
      </w:r>
    </w:p>
    <w:p w14:paraId="6A826D3A" w14:textId="77777777" w:rsidR="0098054F" w:rsidRPr="0098054F" w:rsidRDefault="0098054F" w:rsidP="0098054F">
      <w:pPr>
        <w:autoSpaceDE w:val="0"/>
        <w:autoSpaceDN w:val="0"/>
        <w:adjustRightInd w:val="0"/>
        <w:textboxTightWrap w:val="none"/>
        <w:rPr>
          <w:rStyle w:val="code"/>
        </w:rPr>
      </w:pPr>
      <w:r w:rsidRPr="0098054F">
        <w:rPr>
          <w:rStyle w:val="code"/>
        </w:rPr>
        <w:t>{</w:t>
      </w:r>
    </w:p>
    <w:p w14:paraId="28A52ACE" w14:textId="63C2B1A2" w:rsidR="0098054F" w:rsidRPr="0098054F" w:rsidRDefault="0098054F" w:rsidP="0098054F">
      <w:pPr>
        <w:autoSpaceDE w:val="0"/>
        <w:autoSpaceDN w:val="0"/>
        <w:adjustRightInd w:val="0"/>
        <w:textboxTightWrap w:val="none"/>
        <w:rPr>
          <w:rStyle w:val="code"/>
        </w:rPr>
      </w:pPr>
      <w:r w:rsidRPr="0098054F">
        <w:rPr>
          <w:rStyle w:val="code"/>
        </w:rPr>
        <w:tab/>
        <w:t xml:space="preserve">char tempChar; </w:t>
      </w:r>
      <w:r w:rsidRPr="0098054F">
        <w:rPr>
          <w:rStyle w:val="code"/>
        </w:rPr>
        <w:tab/>
      </w:r>
      <w:r w:rsidRPr="0098054F">
        <w:rPr>
          <w:rStyle w:val="code"/>
        </w:rPr>
        <w:tab/>
      </w:r>
      <w:r w:rsidRPr="0098054F">
        <w:rPr>
          <w:rStyle w:val="code"/>
        </w:rPr>
        <w:tab/>
        <w:t>//Temporary character used for reading</w:t>
      </w:r>
    </w:p>
    <w:p w14:paraId="6367E76B" w14:textId="77777777" w:rsidR="0098054F" w:rsidRPr="0098054F" w:rsidRDefault="0098054F" w:rsidP="0098054F">
      <w:pPr>
        <w:autoSpaceDE w:val="0"/>
        <w:autoSpaceDN w:val="0"/>
        <w:adjustRightInd w:val="0"/>
        <w:textboxTightWrap w:val="none"/>
        <w:rPr>
          <w:rStyle w:val="code"/>
        </w:rPr>
      </w:pPr>
      <w:r w:rsidRPr="0098054F">
        <w:rPr>
          <w:rStyle w:val="code"/>
        </w:rPr>
        <w:tab/>
        <w:t>DWORD noBytesRead;</w:t>
      </w:r>
    </w:p>
    <w:p w14:paraId="2425D1C2" w14:textId="7D5E2FE9" w:rsidR="0098054F" w:rsidRPr="0098054F" w:rsidRDefault="0098054F" w:rsidP="0098054F">
      <w:pPr>
        <w:autoSpaceDE w:val="0"/>
        <w:autoSpaceDN w:val="0"/>
        <w:adjustRightInd w:val="0"/>
        <w:textboxTightWrap w:val="none"/>
        <w:rPr>
          <w:rStyle w:val="code"/>
        </w:rPr>
      </w:pPr>
      <w:r w:rsidRPr="0098054F">
        <w:rPr>
          <w:rStyle w:val="code"/>
        </w:rPr>
        <w:tab/>
        <w:t xml:space="preserve">ReadFile(hCom, </w:t>
      </w:r>
      <w:r w:rsidRPr="0098054F">
        <w:rPr>
          <w:rStyle w:val="code"/>
        </w:rPr>
        <w:tab/>
      </w:r>
      <w:r w:rsidRPr="0098054F">
        <w:rPr>
          <w:rStyle w:val="code"/>
        </w:rPr>
        <w:tab/>
      </w:r>
      <w:r w:rsidRPr="0098054F">
        <w:rPr>
          <w:rStyle w:val="code"/>
        </w:rPr>
        <w:tab/>
      </w:r>
      <w:r w:rsidRPr="0098054F">
        <w:rPr>
          <w:rStyle w:val="code"/>
        </w:rPr>
        <w:tab/>
        <w:t>//Handle of the Serial port</w:t>
      </w:r>
    </w:p>
    <w:p w14:paraId="59ECC9CE" w14:textId="34083C45" w:rsidR="0098054F" w:rsidRPr="0098054F" w:rsidRDefault="0098054F" w:rsidP="0098054F">
      <w:pPr>
        <w:autoSpaceDE w:val="0"/>
        <w:autoSpaceDN w:val="0"/>
        <w:adjustRightInd w:val="0"/>
        <w:textboxTightWrap w:val="none"/>
        <w:rPr>
          <w:rStyle w:val="code"/>
        </w:rPr>
      </w:pPr>
      <w:r>
        <w:rPr>
          <w:rStyle w:val="code"/>
        </w:rPr>
        <w:t xml:space="preserve">               </w:t>
      </w:r>
      <w:r w:rsidRPr="0098054F">
        <w:rPr>
          <w:rStyle w:val="code"/>
        </w:rPr>
        <w:t xml:space="preserve">&amp;tempChar, </w:t>
      </w:r>
      <w:r w:rsidRPr="0098054F">
        <w:rPr>
          <w:rStyle w:val="code"/>
        </w:rPr>
        <w:tab/>
      </w:r>
      <w:r w:rsidRPr="0098054F">
        <w:rPr>
          <w:rStyle w:val="code"/>
        </w:rPr>
        <w:tab/>
      </w:r>
      <w:r w:rsidRPr="0098054F">
        <w:rPr>
          <w:rStyle w:val="code"/>
        </w:rPr>
        <w:tab/>
        <w:t>//Temporary character</w:t>
      </w:r>
    </w:p>
    <w:p w14:paraId="6C06C4DE" w14:textId="6E55CAF8" w:rsidR="0098054F" w:rsidRPr="0098054F" w:rsidRDefault="0098054F" w:rsidP="0098054F">
      <w:pPr>
        <w:autoSpaceDE w:val="0"/>
        <w:autoSpaceDN w:val="0"/>
        <w:adjustRightInd w:val="0"/>
        <w:textboxTightWrap w:val="none"/>
        <w:rPr>
          <w:rStyle w:val="code"/>
        </w:rPr>
      </w:pPr>
      <w:r w:rsidRPr="0098054F">
        <w:rPr>
          <w:rStyle w:val="code"/>
        </w:rPr>
        <w:tab/>
      </w:r>
      <w:r w:rsidRPr="0098054F">
        <w:rPr>
          <w:rStyle w:val="code"/>
        </w:rPr>
        <w:tab/>
      </w:r>
      <w:r>
        <w:rPr>
          <w:rStyle w:val="code"/>
        </w:rPr>
        <w:t xml:space="preserve">   s</w:t>
      </w:r>
      <w:r w:rsidRPr="0098054F">
        <w:rPr>
          <w:rStyle w:val="code"/>
        </w:rPr>
        <w:t>izeof(tempChar),</w:t>
      </w:r>
      <w:r>
        <w:rPr>
          <w:rStyle w:val="code"/>
        </w:rPr>
        <w:t xml:space="preserve">   </w:t>
      </w:r>
      <w:r>
        <w:rPr>
          <w:rStyle w:val="code"/>
        </w:rPr>
        <w:tab/>
      </w:r>
      <w:r w:rsidRPr="0098054F">
        <w:rPr>
          <w:rStyle w:val="code"/>
        </w:rPr>
        <w:tab/>
        <w:t>//Size of TempChar</w:t>
      </w:r>
    </w:p>
    <w:p w14:paraId="5ABB5B1A" w14:textId="1A72E3B9" w:rsidR="0098054F" w:rsidRPr="0098054F" w:rsidRDefault="0098054F" w:rsidP="0098054F">
      <w:pPr>
        <w:autoSpaceDE w:val="0"/>
        <w:autoSpaceDN w:val="0"/>
        <w:adjustRightInd w:val="0"/>
        <w:textboxTightWrap w:val="none"/>
        <w:rPr>
          <w:rStyle w:val="code"/>
        </w:rPr>
      </w:pPr>
      <w:r w:rsidRPr="0098054F">
        <w:rPr>
          <w:rStyle w:val="code"/>
        </w:rPr>
        <w:tab/>
      </w:r>
      <w:r w:rsidRPr="0098054F">
        <w:rPr>
          <w:rStyle w:val="code"/>
        </w:rPr>
        <w:tab/>
      </w:r>
      <w:r>
        <w:rPr>
          <w:rStyle w:val="code"/>
        </w:rPr>
        <w:t xml:space="preserve">   </w:t>
      </w:r>
      <w:r w:rsidRPr="0098054F">
        <w:rPr>
          <w:rStyle w:val="code"/>
        </w:rPr>
        <w:t xml:space="preserve">&amp;noBytesRead, </w:t>
      </w:r>
      <w:r w:rsidRPr="0098054F">
        <w:rPr>
          <w:rStyle w:val="code"/>
        </w:rPr>
        <w:tab/>
      </w:r>
      <w:r w:rsidRPr="0098054F">
        <w:rPr>
          <w:rStyle w:val="code"/>
        </w:rPr>
        <w:tab/>
      </w:r>
      <w:r w:rsidRPr="0098054F">
        <w:rPr>
          <w:rStyle w:val="code"/>
        </w:rPr>
        <w:tab/>
        <w:t>//Number of bytes read</w:t>
      </w:r>
    </w:p>
    <w:p w14:paraId="60A2E85C" w14:textId="3587C567" w:rsidR="0098054F" w:rsidRPr="0098054F" w:rsidRDefault="0098054F" w:rsidP="0098054F">
      <w:pPr>
        <w:autoSpaceDE w:val="0"/>
        <w:autoSpaceDN w:val="0"/>
        <w:adjustRightInd w:val="0"/>
        <w:textboxTightWrap w:val="none"/>
        <w:rPr>
          <w:rStyle w:val="code"/>
        </w:rPr>
      </w:pPr>
      <w:r w:rsidRPr="0098054F">
        <w:rPr>
          <w:rStyle w:val="code"/>
        </w:rPr>
        <w:tab/>
      </w:r>
      <w:r w:rsidRPr="0098054F">
        <w:rPr>
          <w:rStyle w:val="code"/>
        </w:rPr>
        <w:tab/>
      </w:r>
      <w:r>
        <w:rPr>
          <w:rStyle w:val="code"/>
        </w:rPr>
        <w:t xml:space="preserve">   </w:t>
      </w:r>
      <w:r w:rsidRPr="0098054F">
        <w:rPr>
          <w:rStyle w:val="code"/>
        </w:rPr>
        <w:t>NULL);</w:t>
      </w:r>
    </w:p>
    <w:p w14:paraId="64B8EB2F" w14:textId="77777777" w:rsidR="0098054F" w:rsidRPr="0098054F" w:rsidRDefault="0098054F" w:rsidP="0098054F">
      <w:pPr>
        <w:autoSpaceDE w:val="0"/>
        <w:autoSpaceDN w:val="0"/>
        <w:adjustRightInd w:val="0"/>
        <w:textboxTightWrap w:val="none"/>
        <w:rPr>
          <w:rStyle w:val="code"/>
        </w:rPr>
      </w:pPr>
      <w:r w:rsidRPr="0098054F">
        <w:rPr>
          <w:rStyle w:val="code"/>
        </w:rPr>
        <w:tab/>
        <w:t>return (int)tempChar;</w:t>
      </w:r>
    </w:p>
    <w:p w14:paraId="302E5FC9" w14:textId="25235B25" w:rsidR="0098054F" w:rsidRPr="0098054F" w:rsidRDefault="0098054F" w:rsidP="0098054F">
      <w:pPr>
        <w:rPr>
          <w:iCs/>
          <w:lang w:val="en-GB"/>
        </w:rPr>
      </w:pPr>
      <w:r w:rsidRPr="0098054F">
        <w:rPr>
          <w:rStyle w:val="code"/>
        </w:rPr>
        <w:t>}</w:t>
      </w:r>
    </w:p>
    <w:p w14:paraId="5D6CC542" w14:textId="77777777" w:rsidR="00F81FDF" w:rsidRPr="00341BCE" w:rsidRDefault="00F81FDF" w:rsidP="000955C6">
      <w:pPr>
        <w:rPr>
          <w:rStyle w:val="code"/>
          <w:lang w:val="en-NL"/>
        </w:rPr>
      </w:pPr>
    </w:p>
    <w:p w14:paraId="261A9C2A" w14:textId="54E3F07D" w:rsidR="005A4D07" w:rsidRDefault="005A4D07" w:rsidP="005A4D07">
      <w:pPr>
        <w:pStyle w:val="Heading3"/>
      </w:pPr>
      <w:r>
        <w:t>Connecting to the device</w:t>
      </w:r>
    </w:p>
    <w:p w14:paraId="6C52B22A" w14:textId="67F4C277" w:rsidR="0098054F" w:rsidRDefault="0098054F" w:rsidP="0098054F">
      <w:pPr>
        <w:rPr>
          <w:lang w:val="en-US"/>
        </w:rPr>
      </w:pPr>
      <w:r w:rsidRPr="00886DB9">
        <w:rPr>
          <w:lang w:val="en-US"/>
        </w:rPr>
        <w:t>The following example shows how to</w:t>
      </w:r>
      <w:r>
        <w:rPr>
          <w:lang w:val="en-US"/>
        </w:rPr>
        <w:t xml:space="preserve"> open a serial</w:t>
      </w:r>
      <w:r w:rsidR="009779D9">
        <w:rPr>
          <w:lang w:val="en-US"/>
        </w:rPr>
        <w:t xml:space="preserve"> com</w:t>
      </w:r>
      <w:r>
        <w:rPr>
          <w:lang w:val="en-US"/>
        </w:rPr>
        <w:t xml:space="preserve"> port </w:t>
      </w:r>
      <w:r w:rsidRPr="00886DB9">
        <w:rPr>
          <w:lang w:val="en-US"/>
        </w:rPr>
        <w:t xml:space="preserve">using the </w:t>
      </w:r>
      <w:r w:rsidR="009779D9">
        <w:rPr>
          <w:lang w:val="en-US"/>
        </w:rPr>
        <w:t>Windows API</w:t>
      </w:r>
      <w:r>
        <w:rPr>
          <w:lang w:val="en-US"/>
        </w:rPr>
        <w:t xml:space="preserve"> </w:t>
      </w:r>
      <w:r w:rsidR="009779D9">
        <w:rPr>
          <w:lang w:val="en-US"/>
        </w:rPr>
        <w:t>. Inorder to use the Windows API for serial communication, the windows.h header has to be included in the C program’s header file as below.</w:t>
      </w:r>
    </w:p>
    <w:p w14:paraId="0E985847" w14:textId="057F509F" w:rsidR="009779D9" w:rsidRDefault="009779D9" w:rsidP="0098054F">
      <w:pPr>
        <w:rPr>
          <w:lang w:val="en-US"/>
        </w:rPr>
      </w:pPr>
    </w:p>
    <w:p w14:paraId="5097FC0F" w14:textId="77777777" w:rsidR="009779D9" w:rsidRPr="009779D9" w:rsidRDefault="009779D9" w:rsidP="009779D9">
      <w:pPr>
        <w:autoSpaceDE w:val="0"/>
        <w:autoSpaceDN w:val="0"/>
        <w:adjustRightInd w:val="0"/>
        <w:textboxTightWrap w:val="none"/>
        <w:rPr>
          <w:rStyle w:val="code"/>
        </w:rPr>
      </w:pPr>
      <w:r w:rsidRPr="009779D9">
        <w:rPr>
          <w:rStyle w:val="code"/>
        </w:rPr>
        <w:t>#include &lt;windows.h&gt;</w:t>
      </w:r>
    </w:p>
    <w:p w14:paraId="0044996A" w14:textId="33D5502F" w:rsidR="009779D9" w:rsidRDefault="009779D9" w:rsidP="0098054F">
      <w:pPr>
        <w:rPr>
          <w:lang w:val="en-US"/>
        </w:rPr>
      </w:pPr>
    </w:p>
    <w:p w14:paraId="17DD1830" w14:textId="0858A982" w:rsidR="009779D9" w:rsidRPr="009779D9" w:rsidRDefault="009779D9" w:rsidP="009779D9">
      <w:pPr>
        <w:rPr>
          <w:lang w:val="en-NL"/>
        </w:rPr>
      </w:pPr>
      <w:r>
        <w:rPr>
          <w:lang w:val="en-US"/>
        </w:rPr>
        <w:t>The code below can be used to open the com port connected to the devic</w:t>
      </w:r>
      <w:r w:rsidR="004328AE">
        <w:rPr>
          <w:lang w:val="en-US"/>
        </w:rPr>
        <w:t>.</w:t>
      </w:r>
    </w:p>
    <w:p w14:paraId="568917A2" w14:textId="77777777" w:rsidR="00B11E46" w:rsidRDefault="00B11E46" w:rsidP="00B11E46">
      <w:pPr>
        <w:autoSpaceDE w:val="0"/>
        <w:autoSpaceDN w:val="0"/>
        <w:adjustRightInd w:val="0"/>
        <w:textboxTightWrap w:val="none"/>
        <w:rPr>
          <w:rFonts w:ascii="Courier New" w:hAnsi="Courier New" w:cs="Courier New"/>
          <w:color w:val="005032"/>
          <w:lang w:val="en-NL"/>
        </w:rPr>
      </w:pPr>
    </w:p>
    <w:p w14:paraId="3DDC5331" w14:textId="3EAB8E91" w:rsidR="00B11E46" w:rsidRPr="00B11E46" w:rsidRDefault="00B11E46" w:rsidP="00B11E46">
      <w:pPr>
        <w:autoSpaceDE w:val="0"/>
        <w:autoSpaceDN w:val="0"/>
        <w:adjustRightInd w:val="0"/>
        <w:textboxTightWrap w:val="none"/>
        <w:rPr>
          <w:rStyle w:val="code"/>
        </w:rPr>
      </w:pPr>
      <w:r w:rsidRPr="00B11E46">
        <w:rPr>
          <w:rStyle w:val="code"/>
        </w:rPr>
        <w:t xml:space="preserve">HANDLE </w:t>
      </w:r>
      <w:r w:rsidRPr="00B11E46">
        <w:rPr>
          <w:rStyle w:val="code"/>
          <w:highlight w:val="lightGray"/>
        </w:rPr>
        <w:t>hCom</w:t>
      </w:r>
      <w:r w:rsidRPr="00B11E46">
        <w:rPr>
          <w:rStyle w:val="code"/>
        </w:rPr>
        <w:t>;</w:t>
      </w:r>
    </w:p>
    <w:p w14:paraId="3657E7E7" w14:textId="77777777" w:rsidR="0098054F" w:rsidRPr="00B11E46" w:rsidRDefault="0098054F" w:rsidP="0098054F">
      <w:pPr>
        <w:autoSpaceDE w:val="0"/>
        <w:autoSpaceDN w:val="0"/>
        <w:adjustRightInd w:val="0"/>
        <w:textboxTightWrap w:val="none"/>
        <w:rPr>
          <w:rStyle w:val="code"/>
        </w:rPr>
      </w:pPr>
      <w:r w:rsidRPr="00B11E46">
        <w:rPr>
          <w:rStyle w:val="code"/>
          <w:highlight w:val="lightGray"/>
        </w:rPr>
        <w:t>hCom</w:t>
      </w:r>
      <w:r w:rsidRPr="00B11E46">
        <w:rPr>
          <w:rStyle w:val="code"/>
        </w:rPr>
        <w:t xml:space="preserve"> = CreateFile("\\\\.\\COM37", GENERIC_READ | GENERIC_WRITE, 0,  // must be opened with exclusive-access</w:t>
      </w:r>
    </w:p>
    <w:p w14:paraId="65685FFC" w14:textId="1604A1A0" w:rsidR="0098054F" w:rsidRPr="00B11E46" w:rsidRDefault="0098054F" w:rsidP="0098054F">
      <w:pPr>
        <w:autoSpaceDE w:val="0"/>
        <w:autoSpaceDN w:val="0"/>
        <w:adjustRightInd w:val="0"/>
        <w:textboxTightWrap w:val="none"/>
        <w:rPr>
          <w:rStyle w:val="code"/>
        </w:rPr>
      </w:pPr>
      <w:r w:rsidRPr="00B11E46">
        <w:rPr>
          <w:rStyle w:val="code"/>
        </w:rPr>
        <w:tab/>
      </w:r>
      <w:r w:rsidRPr="00B11E46">
        <w:rPr>
          <w:rStyle w:val="code"/>
        </w:rPr>
        <w:tab/>
        <w:t xml:space="preserve">  NULL, </w:t>
      </w:r>
      <w:r w:rsidRPr="00B11E46">
        <w:rPr>
          <w:rStyle w:val="code"/>
        </w:rPr>
        <w:tab/>
      </w:r>
      <w:r w:rsidRPr="00B11E46">
        <w:rPr>
          <w:rStyle w:val="code"/>
        </w:rPr>
        <w:tab/>
      </w:r>
      <w:r w:rsidRPr="00B11E46">
        <w:rPr>
          <w:rStyle w:val="code"/>
        </w:rPr>
        <w:tab/>
        <w:t xml:space="preserve"> // no security attributes</w:t>
      </w:r>
    </w:p>
    <w:p w14:paraId="48725FBA" w14:textId="77777777" w:rsidR="0098054F" w:rsidRPr="00B11E46" w:rsidRDefault="0098054F" w:rsidP="0098054F">
      <w:pPr>
        <w:autoSpaceDE w:val="0"/>
        <w:autoSpaceDN w:val="0"/>
        <w:adjustRightInd w:val="0"/>
        <w:ind w:left="708" w:hanging="708"/>
        <w:textboxTightWrap w:val="none"/>
        <w:rPr>
          <w:rStyle w:val="code"/>
        </w:rPr>
      </w:pPr>
      <w:r w:rsidRPr="00B11E46">
        <w:rPr>
          <w:rStyle w:val="code"/>
        </w:rPr>
        <w:tab/>
      </w:r>
      <w:r w:rsidRPr="00B11E46">
        <w:rPr>
          <w:rStyle w:val="code"/>
        </w:rPr>
        <w:tab/>
      </w:r>
      <w:r w:rsidRPr="00B11E46">
        <w:rPr>
          <w:rStyle w:val="code"/>
        </w:rPr>
        <w:t xml:space="preserve"> </w:t>
      </w:r>
      <w:r w:rsidRPr="00B11E46">
        <w:rPr>
          <w:rStyle w:val="code"/>
        </w:rPr>
        <w:t xml:space="preserve"> OPEN_EXISTING,</w:t>
      </w:r>
      <w:r w:rsidRPr="00B11E46">
        <w:rPr>
          <w:rStyle w:val="code"/>
        </w:rPr>
        <w:tab/>
      </w:r>
      <w:r w:rsidRPr="00B11E46">
        <w:rPr>
          <w:rStyle w:val="code"/>
        </w:rPr>
        <w:tab/>
        <w:t>// must use OPEN_EXISTING</w:t>
      </w:r>
      <w:r w:rsidRPr="00B11E46">
        <w:rPr>
          <w:rStyle w:val="code"/>
        </w:rPr>
        <w:tab/>
      </w:r>
      <w:r w:rsidRPr="00B11E46">
        <w:rPr>
          <w:rStyle w:val="code"/>
        </w:rPr>
        <w:tab/>
      </w:r>
      <w:r w:rsidRPr="00B11E46">
        <w:rPr>
          <w:rStyle w:val="code"/>
        </w:rPr>
        <w:tab/>
        <w:t xml:space="preserve">  0,</w:t>
      </w:r>
      <w:r w:rsidRPr="00B11E46">
        <w:rPr>
          <w:rStyle w:val="code"/>
        </w:rPr>
        <w:tab/>
      </w:r>
      <w:r w:rsidRPr="00B11E46">
        <w:rPr>
          <w:rStyle w:val="code"/>
        </w:rPr>
        <w:tab/>
      </w:r>
      <w:r w:rsidRPr="00B11E46">
        <w:rPr>
          <w:rStyle w:val="code"/>
        </w:rPr>
        <w:tab/>
      </w:r>
      <w:r w:rsidRPr="00B11E46">
        <w:rPr>
          <w:rStyle w:val="code"/>
        </w:rPr>
        <w:tab/>
      </w:r>
      <w:r w:rsidRPr="00B11E46">
        <w:rPr>
          <w:rStyle w:val="code"/>
        </w:rPr>
        <w:t>// not overlapped I/O</w:t>
      </w:r>
      <w:r w:rsidRPr="00B11E46">
        <w:rPr>
          <w:rStyle w:val="code"/>
        </w:rPr>
        <w:tab/>
      </w:r>
      <w:r w:rsidRPr="00B11E46">
        <w:rPr>
          <w:rStyle w:val="code"/>
        </w:rPr>
        <w:tab/>
      </w:r>
      <w:r w:rsidRPr="00B11E46">
        <w:rPr>
          <w:rStyle w:val="code"/>
        </w:rPr>
        <w:tab/>
        <w:t xml:space="preserve">  </w:t>
      </w:r>
      <w:r w:rsidRPr="00B11E46">
        <w:rPr>
          <w:rStyle w:val="code"/>
        </w:rPr>
        <w:t xml:space="preserve"> </w:t>
      </w:r>
    </w:p>
    <w:p w14:paraId="623D21E3" w14:textId="70E4D160" w:rsidR="0098054F" w:rsidRPr="00B11E46" w:rsidRDefault="0098054F" w:rsidP="0098054F">
      <w:pPr>
        <w:autoSpaceDE w:val="0"/>
        <w:autoSpaceDN w:val="0"/>
        <w:adjustRightInd w:val="0"/>
        <w:ind w:left="1416"/>
        <w:textboxTightWrap w:val="none"/>
        <w:rPr>
          <w:rStyle w:val="code"/>
        </w:rPr>
      </w:pPr>
      <w:r w:rsidRPr="00B11E46">
        <w:rPr>
          <w:rStyle w:val="code"/>
        </w:rPr>
        <w:t xml:space="preserve">  </w:t>
      </w:r>
      <w:r w:rsidRPr="00B11E46">
        <w:rPr>
          <w:rStyle w:val="code"/>
        </w:rPr>
        <w:t>NULL</w:t>
      </w:r>
      <w:r w:rsidRPr="00B11E46">
        <w:rPr>
          <w:rStyle w:val="code"/>
        </w:rPr>
        <w:tab/>
      </w:r>
      <w:r w:rsidRPr="00B11E46">
        <w:rPr>
          <w:rStyle w:val="code"/>
        </w:rPr>
        <w:tab/>
        <w:t>// hTemplate must be NULL for comm devices</w:t>
      </w:r>
    </w:p>
    <w:p w14:paraId="710D5F36" w14:textId="1B544E65" w:rsidR="0098054F" w:rsidRDefault="0098054F" w:rsidP="0098054F">
      <w:pPr>
        <w:ind w:left="708" w:firstLine="708"/>
        <w:rPr>
          <w:rFonts w:ascii="Courier New" w:hAnsi="Courier New" w:cs="Courier New"/>
          <w:lang w:val="en-NL"/>
        </w:rPr>
      </w:pPr>
      <w:r w:rsidRPr="00B11E46">
        <w:rPr>
          <w:rStyle w:val="code"/>
        </w:rPr>
        <w:t xml:space="preserve">  );</w:t>
      </w:r>
    </w:p>
    <w:p w14:paraId="0C504678" w14:textId="77777777" w:rsidR="009779D9" w:rsidRDefault="009779D9" w:rsidP="0098054F">
      <w:pPr>
        <w:ind w:left="708" w:firstLine="708"/>
        <w:rPr>
          <w:rFonts w:ascii="Courier New" w:hAnsi="Courier New" w:cs="Courier New"/>
          <w:lang w:val="en-NL"/>
        </w:rPr>
      </w:pPr>
    </w:p>
    <w:p w14:paraId="7034EC25" w14:textId="289C5DAE" w:rsidR="009779D9" w:rsidRDefault="009779D9" w:rsidP="009779D9">
      <w:pPr>
        <w:rPr>
          <w:lang w:val="en-US"/>
        </w:rPr>
      </w:pPr>
      <w:r>
        <w:rPr>
          <w:lang w:val="en-US"/>
        </w:rPr>
        <w:t xml:space="preserve">The name of the com port connected to the device can be found </w:t>
      </w:r>
      <w:r w:rsidR="00B11E46">
        <w:rPr>
          <w:lang w:val="en-US"/>
        </w:rPr>
        <w:t>in the</w:t>
      </w:r>
      <w:r>
        <w:rPr>
          <w:lang w:val="en-US"/>
        </w:rPr>
        <w:t xml:space="preserve"> Device Manager in </w:t>
      </w:r>
      <w:r w:rsidR="00335751">
        <w:rPr>
          <w:lang w:val="en-US"/>
        </w:rPr>
        <w:t>C</w:t>
      </w:r>
      <w:r>
        <w:rPr>
          <w:lang w:val="en-US"/>
        </w:rPr>
        <w:t xml:space="preserve">ontrol </w:t>
      </w:r>
      <w:r w:rsidR="00335751">
        <w:rPr>
          <w:lang w:val="en-US"/>
        </w:rPr>
        <w:t>P</w:t>
      </w:r>
      <w:r>
        <w:rPr>
          <w:lang w:val="en-US"/>
        </w:rPr>
        <w:t>anel</w:t>
      </w:r>
      <w:r w:rsidR="00E50EB7">
        <w:rPr>
          <w:lang w:val="en-US"/>
        </w:rPr>
        <w:t xml:space="preserve"> in Windows</w:t>
      </w:r>
      <w:r>
        <w:rPr>
          <w:lang w:val="en-US"/>
        </w:rPr>
        <w:t xml:space="preserve"> as shown below.</w:t>
      </w:r>
    </w:p>
    <w:p w14:paraId="39542F11" w14:textId="77777777" w:rsidR="009779D9" w:rsidRDefault="009779D9" w:rsidP="009779D9">
      <w:pPr>
        <w:rPr>
          <w:lang w:val="en-US"/>
        </w:rPr>
      </w:pPr>
    </w:p>
    <w:p w14:paraId="6D9E811B" w14:textId="77777777" w:rsidR="009779D9" w:rsidRPr="009779D9" w:rsidRDefault="009779D9" w:rsidP="009779D9">
      <w:pPr>
        <w:rPr>
          <w:lang w:val="en-NL"/>
        </w:rPr>
      </w:pPr>
      <w:r w:rsidRPr="009779D9">
        <w:rPr>
          <w:lang w:val="en-NL"/>
        </w:rPr>
        <w:drawing>
          <wp:inline distT="0" distB="0" distL="0" distR="0" wp14:anchorId="74CBD228" wp14:editId="4A4A315B">
            <wp:extent cx="2353003"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3003" cy="533474"/>
                    </a:xfrm>
                    <a:prstGeom prst="rect">
                      <a:avLst/>
                    </a:prstGeom>
                  </pic:spPr>
                </pic:pic>
              </a:graphicData>
            </a:graphic>
          </wp:inline>
        </w:drawing>
      </w:r>
    </w:p>
    <w:p w14:paraId="459CBC56" w14:textId="3C8FDB58" w:rsidR="0098054F" w:rsidRDefault="0098054F" w:rsidP="0098054F">
      <w:pPr>
        <w:rPr>
          <w:lang w:val="en-US"/>
        </w:rPr>
      </w:pPr>
    </w:p>
    <w:p w14:paraId="75DE9A9A" w14:textId="24E347C8" w:rsidR="00AA14D7" w:rsidRDefault="00AA14D7" w:rsidP="0098054F">
      <w:pPr>
        <w:rPr>
          <w:lang w:val="en-US"/>
        </w:rPr>
      </w:pPr>
      <w:r>
        <w:rPr>
          <w:lang w:val="en-US"/>
        </w:rPr>
        <w:t>Upon successful opening of port, the port connection parameters can be set using the Device control block (DCB) variable as shown in the code below.</w:t>
      </w:r>
    </w:p>
    <w:p w14:paraId="08F472C3" w14:textId="3E458C30" w:rsidR="00AA14D7" w:rsidRDefault="00AA14D7" w:rsidP="0098054F">
      <w:pPr>
        <w:rPr>
          <w:lang w:val="en-US"/>
        </w:rPr>
      </w:pPr>
    </w:p>
    <w:p w14:paraId="3A65283E" w14:textId="4C9B4096" w:rsidR="00AA14D7" w:rsidRPr="00AA14D7" w:rsidRDefault="00AA14D7" w:rsidP="00AA14D7">
      <w:pPr>
        <w:autoSpaceDE w:val="0"/>
        <w:autoSpaceDN w:val="0"/>
        <w:adjustRightInd w:val="0"/>
        <w:textboxTightWrap w:val="none"/>
        <w:rPr>
          <w:rStyle w:val="code"/>
        </w:rPr>
      </w:pPr>
      <w:r w:rsidRPr="00AA14D7">
        <w:rPr>
          <w:rStyle w:val="code"/>
        </w:rPr>
        <w:t>DCB dcb = { 0 };</w:t>
      </w:r>
    </w:p>
    <w:p w14:paraId="0CD1E2D3" w14:textId="77777777" w:rsidR="00AA14D7" w:rsidRPr="00AA14D7" w:rsidRDefault="00AA14D7" w:rsidP="00AA14D7">
      <w:pPr>
        <w:autoSpaceDE w:val="0"/>
        <w:autoSpaceDN w:val="0"/>
        <w:adjustRightInd w:val="0"/>
        <w:textboxTightWrap w:val="none"/>
        <w:rPr>
          <w:rStyle w:val="code"/>
        </w:rPr>
      </w:pPr>
      <w:r w:rsidRPr="00AA14D7">
        <w:rPr>
          <w:rStyle w:val="code"/>
        </w:rPr>
        <w:t>// Set up the port connection parameters with the help of device control block (DCB)</w:t>
      </w:r>
    </w:p>
    <w:p w14:paraId="6AF77677" w14:textId="39EF3474" w:rsidR="00AA14D7" w:rsidRPr="00AA14D7" w:rsidRDefault="00AA14D7" w:rsidP="00AA14D7">
      <w:pPr>
        <w:autoSpaceDE w:val="0"/>
        <w:autoSpaceDN w:val="0"/>
        <w:adjustRightInd w:val="0"/>
        <w:textboxTightWrap w:val="none"/>
        <w:rPr>
          <w:rStyle w:val="code"/>
        </w:rPr>
      </w:pPr>
      <w:r w:rsidRPr="00AA14D7">
        <w:rPr>
          <w:rStyle w:val="code"/>
          <w:highlight w:val="lightGray"/>
        </w:rPr>
        <w:t>fSuccess</w:t>
      </w:r>
      <w:r w:rsidRPr="00AA14D7">
        <w:rPr>
          <w:rStyle w:val="code"/>
        </w:rPr>
        <w:t xml:space="preserve"> = GetCommState(hCom, &amp;dcb);</w:t>
      </w:r>
    </w:p>
    <w:p w14:paraId="0F751187" w14:textId="77777777" w:rsidR="00AA14D7" w:rsidRPr="00AA14D7" w:rsidRDefault="00AA14D7" w:rsidP="00AA14D7">
      <w:pPr>
        <w:autoSpaceDE w:val="0"/>
        <w:autoSpaceDN w:val="0"/>
        <w:adjustRightInd w:val="0"/>
        <w:textboxTightWrap w:val="none"/>
        <w:rPr>
          <w:rStyle w:val="code"/>
        </w:rPr>
      </w:pPr>
    </w:p>
    <w:p w14:paraId="4080E4B2" w14:textId="6CFBB5A9" w:rsidR="00AA14D7" w:rsidRPr="00AA14D7" w:rsidRDefault="00AA14D7" w:rsidP="00AA14D7">
      <w:pPr>
        <w:autoSpaceDE w:val="0"/>
        <w:autoSpaceDN w:val="0"/>
        <w:adjustRightInd w:val="0"/>
        <w:textboxTightWrap w:val="none"/>
        <w:rPr>
          <w:rStyle w:val="code"/>
        </w:rPr>
      </w:pPr>
      <w:r w:rsidRPr="00AA14D7">
        <w:rPr>
          <w:rStyle w:val="code"/>
        </w:rPr>
        <w:t>if (!</w:t>
      </w:r>
      <w:r w:rsidRPr="00AA14D7">
        <w:rPr>
          <w:rStyle w:val="code"/>
          <w:highlight w:val="lightGray"/>
        </w:rPr>
        <w:t>fSuccess</w:t>
      </w:r>
      <w:r w:rsidRPr="00AA14D7">
        <w:rPr>
          <w:rStyle w:val="code"/>
        </w:rPr>
        <w:t>) {</w:t>
      </w:r>
    </w:p>
    <w:p w14:paraId="2BD25C3A" w14:textId="545D2F45" w:rsidR="00AA14D7" w:rsidRPr="00AA14D7" w:rsidRDefault="00AA14D7" w:rsidP="00AA14D7">
      <w:pPr>
        <w:autoSpaceDE w:val="0"/>
        <w:autoSpaceDN w:val="0"/>
        <w:adjustRightInd w:val="0"/>
        <w:textboxTightWrap w:val="none"/>
        <w:rPr>
          <w:rStyle w:val="code"/>
        </w:rPr>
      </w:pPr>
      <w:r w:rsidRPr="00AA14D7">
        <w:rPr>
          <w:rStyle w:val="code"/>
        </w:rPr>
        <w:tab/>
        <w:t>printf("GetCommState failed with error %lu.\n", GetLastError());</w:t>
      </w:r>
    </w:p>
    <w:p w14:paraId="4028F590" w14:textId="15EB3DC4" w:rsidR="00AA14D7" w:rsidRPr="00AA14D7" w:rsidRDefault="00AA14D7" w:rsidP="00AA14D7">
      <w:pPr>
        <w:autoSpaceDE w:val="0"/>
        <w:autoSpaceDN w:val="0"/>
        <w:adjustRightInd w:val="0"/>
        <w:textboxTightWrap w:val="none"/>
        <w:rPr>
          <w:rStyle w:val="code"/>
        </w:rPr>
      </w:pPr>
      <w:r w:rsidRPr="00AA14D7">
        <w:rPr>
          <w:rStyle w:val="code"/>
        </w:rPr>
        <w:tab/>
        <w:t>return 0;</w:t>
      </w:r>
    </w:p>
    <w:p w14:paraId="7E615CA4" w14:textId="7CAD378E" w:rsidR="00AA14D7" w:rsidRPr="00AA14D7" w:rsidRDefault="00AA14D7" w:rsidP="00AA14D7">
      <w:pPr>
        <w:autoSpaceDE w:val="0"/>
        <w:autoSpaceDN w:val="0"/>
        <w:adjustRightInd w:val="0"/>
        <w:textboxTightWrap w:val="none"/>
        <w:rPr>
          <w:rStyle w:val="code"/>
        </w:rPr>
      </w:pPr>
      <w:r w:rsidRPr="00AA14D7">
        <w:rPr>
          <w:rStyle w:val="code"/>
        </w:rPr>
        <w:t>}</w:t>
      </w:r>
    </w:p>
    <w:p w14:paraId="4A8D7293" w14:textId="1C393B00" w:rsidR="00AA14D7" w:rsidRPr="00AA14D7" w:rsidRDefault="00AA14D7" w:rsidP="00AA14D7">
      <w:pPr>
        <w:autoSpaceDE w:val="0"/>
        <w:autoSpaceDN w:val="0"/>
        <w:adjustRightInd w:val="0"/>
        <w:textboxTightWrap w:val="none"/>
        <w:rPr>
          <w:rStyle w:val="code"/>
        </w:rPr>
      </w:pPr>
      <w:r w:rsidRPr="00AA14D7">
        <w:rPr>
          <w:rStyle w:val="code"/>
        </w:rPr>
        <w:t>// Fill in DCB: 230400 bps, 8 data bits, no parity, and 1 stop bit.</w:t>
      </w:r>
    </w:p>
    <w:p w14:paraId="2F715D3A" w14:textId="5A991E94" w:rsidR="00AA14D7" w:rsidRPr="00AA14D7" w:rsidRDefault="00AA14D7" w:rsidP="00AA14D7">
      <w:pPr>
        <w:autoSpaceDE w:val="0"/>
        <w:autoSpaceDN w:val="0"/>
        <w:adjustRightInd w:val="0"/>
        <w:textboxTightWrap w:val="none"/>
        <w:rPr>
          <w:rStyle w:val="code"/>
        </w:rPr>
      </w:pPr>
      <w:r w:rsidRPr="00AA14D7">
        <w:rPr>
          <w:rStyle w:val="code"/>
        </w:rPr>
        <w:t>DWORD baud = 230400;</w:t>
      </w:r>
    </w:p>
    <w:p w14:paraId="2B123C29" w14:textId="3F36FAB8" w:rsidR="00AA14D7" w:rsidRPr="00AA14D7" w:rsidRDefault="00AA14D7" w:rsidP="00AA14D7">
      <w:pPr>
        <w:autoSpaceDE w:val="0"/>
        <w:autoSpaceDN w:val="0"/>
        <w:adjustRightInd w:val="0"/>
        <w:textboxTightWrap w:val="none"/>
        <w:rPr>
          <w:rStyle w:val="code"/>
        </w:rPr>
      </w:pPr>
      <w:r w:rsidRPr="00AA14D7">
        <w:rPr>
          <w:rStyle w:val="code"/>
        </w:rPr>
        <w:t xml:space="preserve">dcb.BaudRate = baud; </w:t>
      </w:r>
      <w:r w:rsidRPr="00AA14D7">
        <w:rPr>
          <w:rStyle w:val="code"/>
        </w:rPr>
        <w:tab/>
      </w:r>
      <w:r w:rsidRPr="00AA14D7">
        <w:rPr>
          <w:rStyle w:val="code"/>
        </w:rPr>
        <w:tab/>
      </w:r>
      <w:r w:rsidRPr="00AA14D7">
        <w:rPr>
          <w:rStyle w:val="code"/>
        </w:rPr>
        <w:tab/>
        <w:t>// set the baud rate 230400 bps</w:t>
      </w:r>
    </w:p>
    <w:p w14:paraId="759AAC4F" w14:textId="3B3D2E59" w:rsidR="00AA14D7" w:rsidRPr="00AA14D7" w:rsidRDefault="00AA14D7" w:rsidP="00AA14D7">
      <w:pPr>
        <w:autoSpaceDE w:val="0"/>
        <w:autoSpaceDN w:val="0"/>
        <w:adjustRightInd w:val="0"/>
        <w:textboxTightWrap w:val="none"/>
        <w:rPr>
          <w:rStyle w:val="code"/>
        </w:rPr>
      </w:pPr>
      <w:r w:rsidRPr="00AA14D7">
        <w:rPr>
          <w:rStyle w:val="code"/>
        </w:rPr>
        <w:t xml:space="preserve">dcb.ByteSize = 8; </w:t>
      </w:r>
      <w:r w:rsidRPr="00AA14D7">
        <w:rPr>
          <w:rStyle w:val="code"/>
        </w:rPr>
        <w:tab/>
      </w:r>
      <w:r w:rsidRPr="00AA14D7">
        <w:rPr>
          <w:rStyle w:val="code"/>
        </w:rPr>
        <w:tab/>
      </w:r>
      <w:r w:rsidRPr="00AA14D7">
        <w:rPr>
          <w:rStyle w:val="code"/>
        </w:rPr>
        <w:tab/>
      </w:r>
      <w:r w:rsidRPr="00AA14D7">
        <w:rPr>
          <w:rStyle w:val="code"/>
        </w:rPr>
        <w:tab/>
        <w:t>// data size</w:t>
      </w:r>
    </w:p>
    <w:p w14:paraId="49D1547A" w14:textId="3527ED71" w:rsidR="00AA14D7" w:rsidRPr="00AA14D7" w:rsidRDefault="00AA14D7" w:rsidP="00AA14D7">
      <w:pPr>
        <w:autoSpaceDE w:val="0"/>
        <w:autoSpaceDN w:val="0"/>
        <w:adjustRightInd w:val="0"/>
        <w:textboxTightWrap w:val="none"/>
        <w:rPr>
          <w:rStyle w:val="code"/>
        </w:rPr>
      </w:pPr>
      <w:r w:rsidRPr="00AA14D7">
        <w:rPr>
          <w:rStyle w:val="code"/>
        </w:rPr>
        <w:t xml:space="preserve">dcb.Parity = NOPARITY; </w:t>
      </w:r>
      <w:r w:rsidRPr="00AA14D7">
        <w:rPr>
          <w:rStyle w:val="code"/>
        </w:rPr>
        <w:tab/>
      </w:r>
      <w:r w:rsidRPr="00AA14D7">
        <w:rPr>
          <w:rStyle w:val="code"/>
        </w:rPr>
        <w:tab/>
      </w:r>
      <w:r w:rsidRPr="00AA14D7">
        <w:rPr>
          <w:rStyle w:val="code"/>
        </w:rPr>
        <w:tab/>
        <w:t>// no parity bit</w:t>
      </w:r>
    </w:p>
    <w:p w14:paraId="7EA296DF" w14:textId="57CCCB1C" w:rsidR="00AA14D7" w:rsidRPr="00AA14D7" w:rsidRDefault="00AA14D7" w:rsidP="00AA14D7">
      <w:pPr>
        <w:autoSpaceDE w:val="0"/>
        <w:autoSpaceDN w:val="0"/>
        <w:adjustRightInd w:val="0"/>
        <w:textboxTightWrap w:val="none"/>
        <w:rPr>
          <w:rStyle w:val="code"/>
        </w:rPr>
      </w:pPr>
      <w:r w:rsidRPr="00AA14D7">
        <w:rPr>
          <w:rStyle w:val="code"/>
        </w:rPr>
        <w:t xml:space="preserve">dcb.StopBits = ONESTOPBIT; </w:t>
      </w:r>
      <w:r w:rsidRPr="00AA14D7">
        <w:rPr>
          <w:rStyle w:val="code"/>
        </w:rPr>
        <w:tab/>
      </w:r>
      <w:r w:rsidRPr="00AA14D7">
        <w:rPr>
          <w:rStyle w:val="code"/>
        </w:rPr>
        <w:tab/>
        <w:t>// one stop bit</w:t>
      </w:r>
    </w:p>
    <w:p w14:paraId="11F4876A" w14:textId="77777777" w:rsidR="00AA14D7" w:rsidRPr="00AA14D7" w:rsidRDefault="00AA14D7" w:rsidP="00AA14D7">
      <w:pPr>
        <w:autoSpaceDE w:val="0"/>
        <w:autoSpaceDN w:val="0"/>
        <w:adjustRightInd w:val="0"/>
        <w:textboxTightWrap w:val="none"/>
        <w:rPr>
          <w:rStyle w:val="code"/>
          <w:highlight w:val="lightGray"/>
        </w:rPr>
      </w:pPr>
    </w:p>
    <w:p w14:paraId="7B099DFE" w14:textId="192E28B5" w:rsidR="00AA14D7" w:rsidRDefault="00AA14D7" w:rsidP="00AA14D7">
      <w:pPr>
        <w:autoSpaceDE w:val="0"/>
        <w:autoSpaceDN w:val="0"/>
        <w:adjustRightInd w:val="0"/>
        <w:textboxTightWrap w:val="none"/>
        <w:rPr>
          <w:rStyle w:val="code"/>
        </w:rPr>
      </w:pPr>
      <w:r w:rsidRPr="00AA14D7">
        <w:rPr>
          <w:rStyle w:val="code"/>
          <w:highlight w:val="lightGray"/>
        </w:rPr>
        <w:t>fSuccess</w:t>
      </w:r>
      <w:r w:rsidRPr="00AA14D7">
        <w:rPr>
          <w:rStyle w:val="code"/>
        </w:rPr>
        <w:t xml:space="preserve"> = SetCommState(hCom, &amp;dcb);</w:t>
      </w:r>
    </w:p>
    <w:p w14:paraId="1ADC783B" w14:textId="16FD260F" w:rsidR="00AA14D7" w:rsidRDefault="00AA14D7" w:rsidP="00AA14D7">
      <w:pPr>
        <w:autoSpaceDE w:val="0"/>
        <w:autoSpaceDN w:val="0"/>
        <w:adjustRightInd w:val="0"/>
        <w:textboxTightWrap w:val="none"/>
        <w:rPr>
          <w:rStyle w:val="code"/>
        </w:rPr>
      </w:pPr>
    </w:p>
    <w:p w14:paraId="08A9D0E3" w14:textId="10AC480A" w:rsidR="00AA14D7" w:rsidRDefault="00AA14D7" w:rsidP="00AA14D7">
      <w:pPr>
        <w:autoSpaceDE w:val="0"/>
        <w:autoSpaceDN w:val="0"/>
        <w:adjustRightInd w:val="0"/>
        <w:textboxTightWrap w:val="none"/>
        <w:rPr>
          <w:iCs/>
        </w:rPr>
      </w:pPr>
      <w:r w:rsidRPr="005309C2">
        <w:rPr>
          <w:iCs/>
        </w:rPr>
        <w:t>The read/write timeouts are to be set as well</w:t>
      </w:r>
      <w:r w:rsidR="005309C2" w:rsidRPr="005309C2">
        <w:rPr>
          <w:iCs/>
        </w:rPr>
        <w:t xml:space="preserve"> as shown below.</w:t>
      </w:r>
    </w:p>
    <w:p w14:paraId="3C546BD1" w14:textId="77777777" w:rsidR="005309C2" w:rsidRDefault="005309C2" w:rsidP="00AA14D7">
      <w:pPr>
        <w:autoSpaceDE w:val="0"/>
        <w:autoSpaceDN w:val="0"/>
        <w:adjustRightInd w:val="0"/>
        <w:textboxTightWrap w:val="none"/>
        <w:rPr>
          <w:rStyle w:val="code"/>
        </w:rPr>
      </w:pPr>
    </w:p>
    <w:p w14:paraId="37BB9373" w14:textId="05F7FB91" w:rsidR="00AA14D7" w:rsidRDefault="00AA14D7" w:rsidP="00AA14D7">
      <w:pPr>
        <w:autoSpaceDE w:val="0"/>
        <w:autoSpaceDN w:val="0"/>
        <w:adjustRightInd w:val="0"/>
        <w:textboxTightWrap w:val="none"/>
        <w:rPr>
          <w:rFonts w:ascii="Courier New" w:hAnsi="Courier New" w:cs="Courier New"/>
          <w:color w:val="auto"/>
          <w:lang w:val="en-NL"/>
        </w:rPr>
      </w:pPr>
      <w:r>
        <w:rPr>
          <w:rFonts w:ascii="Courier New" w:hAnsi="Courier New" w:cs="Courier New"/>
          <w:color w:val="005032"/>
          <w:lang w:val="en-NL"/>
        </w:rPr>
        <w:t>COMMTIMEOUTS</w:t>
      </w:r>
      <w:r>
        <w:rPr>
          <w:rFonts w:ascii="Courier New" w:hAnsi="Courier New" w:cs="Courier New"/>
          <w:lang w:val="en-NL"/>
        </w:rPr>
        <w:t xml:space="preserve"> timeouts = { 0 };</w:t>
      </w:r>
    </w:p>
    <w:p w14:paraId="32146D42" w14:textId="22C60885" w:rsidR="00AA14D7" w:rsidRDefault="00AA14D7" w:rsidP="00AA14D7">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timeouts.</w:t>
      </w:r>
      <w:r>
        <w:rPr>
          <w:rFonts w:ascii="Courier New" w:hAnsi="Courier New" w:cs="Courier New"/>
          <w:color w:val="0000C0"/>
          <w:lang w:val="en-NL"/>
        </w:rPr>
        <w:t>ReadIntervalTimeout</w:t>
      </w:r>
      <w:r>
        <w:rPr>
          <w:rFonts w:ascii="Courier New" w:hAnsi="Courier New" w:cs="Courier New"/>
          <w:lang w:val="en-NL"/>
        </w:rPr>
        <w:t xml:space="preserve"> = 1000; </w:t>
      </w:r>
      <w:r>
        <w:rPr>
          <w:rFonts w:ascii="Courier New" w:hAnsi="Courier New" w:cs="Courier New"/>
          <w:lang w:val="en-NL"/>
        </w:rPr>
        <w:tab/>
      </w:r>
      <w:r>
        <w:rPr>
          <w:rFonts w:ascii="Courier New" w:hAnsi="Courier New" w:cs="Courier New"/>
          <w:lang w:val="en-NL"/>
        </w:rPr>
        <w:tab/>
      </w:r>
      <w:r>
        <w:rPr>
          <w:rFonts w:ascii="Courier New" w:hAnsi="Courier New" w:cs="Courier New"/>
          <w:color w:val="3F7F5F"/>
          <w:lang w:val="en-NL"/>
        </w:rPr>
        <w:t>// in milliseconds</w:t>
      </w:r>
    </w:p>
    <w:p w14:paraId="54B04595" w14:textId="2EF8FC8C" w:rsidR="00AA14D7" w:rsidRDefault="00AA14D7" w:rsidP="00AA14D7">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timeouts.</w:t>
      </w:r>
      <w:r>
        <w:rPr>
          <w:rFonts w:ascii="Courier New" w:hAnsi="Courier New" w:cs="Courier New"/>
          <w:color w:val="0000C0"/>
          <w:lang w:val="en-NL"/>
        </w:rPr>
        <w:t>ReadTotalTimeoutConstant</w:t>
      </w:r>
      <w:r>
        <w:rPr>
          <w:rFonts w:ascii="Courier New" w:hAnsi="Courier New" w:cs="Courier New"/>
          <w:lang w:val="en-NL"/>
        </w:rPr>
        <w:t xml:space="preserve"> = 1000; </w:t>
      </w:r>
      <w:r>
        <w:rPr>
          <w:rFonts w:ascii="Courier New" w:hAnsi="Courier New" w:cs="Courier New"/>
          <w:lang w:val="en-NL"/>
        </w:rPr>
        <w:tab/>
      </w:r>
      <w:r>
        <w:rPr>
          <w:rFonts w:ascii="Courier New" w:hAnsi="Courier New" w:cs="Courier New"/>
          <w:color w:val="3F7F5F"/>
          <w:lang w:val="en-NL"/>
        </w:rPr>
        <w:t>// in milliseconds</w:t>
      </w:r>
    </w:p>
    <w:p w14:paraId="096A3F59" w14:textId="2A7F2563" w:rsidR="00AA14D7" w:rsidRDefault="00AA14D7" w:rsidP="00AA14D7">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timeouts.</w:t>
      </w:r>
      <w:r>
        <w:rPr>
          <w:rFonts w:ascii="Courier New" w:hAnsi="Courier New" w:cs="Courier New"/>
          <w:color w:val="0000C0"/>
          <w:lang w:val="en-NL"/>
        </w:rPr>
        <w:t>WriteTotalTimeoutConstant</w:t>
      </w:r>
      <w:r>
        <w:rPr>
          <w:rFonts w:ascii="Courier New" w:hAnsi="Courier New" w:cs="Courier New"/>
          <w:lang w:val="en-NL"/>
        </w:rPr>
        <w:t xml:space="preserve"> = 50; </w:t>
      </w:r>
      <w:r>
        <w:rPr>
          <w:rFonts w:ascii="Courier New" w:hAnsi="Courier New" w:cs="Courier New"/>
          <w:lang w:val="en-NL"/>
        </w:rPr>
        <w:tab/>
      </w:r>
      <w:r>
        <w:rPr>
          <w:rFonts w:ascii="Courier New" w:hAnsi="Courier New" w:cs="Courier New"/>
          <w:lang w:val="en-NL"/>
        </w:rPr>
        <w:tab/>
      </w:r>
      <w:r>
        <w:rPr>
          <w:rFonts w:ascii="Courier New" w:hAnsi="Courier New" w:cs="Courier New"/>
          <w:color w:val="3F7F5F"/>
          <w:lang w:val="en-NL"/>
        </w:rPr>
        <w:t>// in milliseconds</w:t>
      </w:r>
    </w:p>
    <w:p w14:paraId="4C0CE11E" w14:textId="20FD59E2" w:rsidR="00AA14D7" w:rsidRDefault="00AA14D7" w:rsidP="00AA14D7">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timeouts.</w:t>
      </w:r>
      <w:r>
        <w:rPr>
          <w:rFonts w:ascii="Courier New" w:hAnsi="Courier New" w:cs="Courier New"/>
          <w:color w:val="0000C0"/>
          <w:lang w:val="en-NL"/>
        </w:rPr>
        <w:t>WriteTotalTimeoutMultiplier</w:t>
      </w:r>
      <w:r>
        <w:rPr>
          <w:rFonts w:ascii="Courier New" w:hAnsi="Courier New" w:cs="Courier New"/>
          <w:lang w:val="en-NL"/>
        </w:rPr>
        <w:t xml:space="preserve"> = 10; </w:t>
      </w:r>
      <w:r>
        <w:rPr>
          <w:rFonts w:ascii="Courier New" w:hAnsi="Courier New" w:cs="Courier New"/>
          <w:lang w:val="en-NL"/>
        </w:rPr>
        <w:tab/>
      </w:r>
      <w:r>
        <w:rPr>
          <w:rFonts w:ascii="Courier New" w:hAnsi="Courier New" w:cs="Courier New"/>
          <w:color w:val="3F7F5F"/>
          <w:lang w:val="en-NL"/>
        </w:rPr>
        <w:t>// in milliseconds</w:t>
      </w:r>
    </w:p>
    <w:p w14:paraId="2525270C" w14:textId="77777777" w:rsidR="00AA14D7" w:rsidRDefault="00AA14D7" w:rsidP="00AA14D7">
      <w:pPr>
        <w:autoSpaceDE w:val="0"/>
        <w:autoSpaceDN w:val="0"/>
        <w:adjustRightInd w:val="0"/>
        <w:textboxTightWrap w:val="none"/>
        <w:rPr>
          <w:rFonts w:ascii="Courier New" w:hAnsi="Courier New" w:cs="Courier New"/>
          <w:color w:val="auto"/>
          <w:lang w:val="en-NL"/>
        </w:rPr>
      </w:pPr>
    </w:p>
    <w:p w14:paraId="1D57C776" w14:textId="65AA23E8" w:rsidR="00AA14D7" w:rsidRDefault="00AA14D7" w:rsidP="00AA14D7">
      <w:pPr>
        <w:autoSpaceDE w:val="0"/>
        <w:autoSpaceDN w:val="0"/>
        <w:adjustRightInd w:val="0"/>
        <w:textboxTightWrap w:val="none"/>
        <w:rPr>
          <w:rFonts w:ascii="Courier New" w:hAnsi="Courier New" w:cs="Courier New"/>
          <w:color w:val="auto"/>
          <w:lang w:val="en-NL"/>
        </w:rPr>
      </w:pPr>
      <w:r>
        <w:rPr>
          <w:rFonts w:ascii="Courier New" w:hAnsi="Courier New" w:cs="Courier New"/>
          <w:b/>
          <w:bCs/>
          <w:color w:val="7F0055"/>
          <w:lang w:val="en-NL"/>
        </w:rPr>
        <w:t>if</w:t>
      </w:r>
      <w:r>
        <w:rPr>
          <w:rFonts w:ascii="Courier New" w:hAnsi="Courier New" w:cs="Courier New"/>
          <w:lang w:val="en-NL"/>
        </w:rPr>
        <w:t xml:space="preserve"> (!</w:t>
      </w:r>
      <w:r>
        <w:rPr>
          <w:rFonts w:ascii="Courier New" w:hAnsi="Courier New" w:cs="Courier New"/>
          <w:b/>
          <w:bCs/>
          <w:color w:val="642880"/>
          <w:lang w:val="en-NL"/>
        </w:rPr>
        <w:t>SetCommTimeouts</w:t>
      </w:r>
      <w:r>
        <w:rPr>
          <w:rFonts w:ascii="Courier New" w:hAnsi="Courier New" w:cs="Courier New"/>
          <w:lang w:val="en-NL"/>
        </w:rPr>
        <w:t>(hCom, &amp;timeouts)) {</w:t>
      </w:r>
    </w:p>
    <w:p w14:paraId="4B8BB403" w14:textId="4B305904" w:rsidR="00AA14D7" w:rsidRDefault="00AA14D7" w:rsidP="00AA14D7">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b/>
          <w:bCs/>
          <w:color w:val="642880"/>
          <w:lang w:val="en-NL"/>
        </w:rPr>
        <w:t>printf</w:t>
      </w:r>
      <w:r>
        <w:rPr>
          <w:rFonts w:ascii="Courier New" w:hAnsi="Courier New" w:cs="Courier New"/>
          <w:lang w:val="en-NL"/>
        </w:rPr>
        <w:t>(</w:t>
      </w:r>
      <w:r>
        <w:rPr>
          <w:rFonts w:ascii="Courier New" w:hAnsi="Courier New" w:cs="Courier New"/>
          <w:color w:val="2A00FF"/>
          <w:lang w:val="en-NL"/>
        </w:rPr>
        <w:t>"SetCommState failed with error %</w:t>
      </w:r>
      <w:r w:rsidRPr="009A5D07">
        <w:rPr>
          <w:rFonts w:ascii="Courier New" w:hAnsi="Courier New" w:cs="Courier New"/>
          <w:color w:val="2A00FF"/>
          <w:lang w:val="en-NL"/>
        </w:rPr>
        <w:t>lu</w:t>
      </w:r>
      <w:r>
        <w:rPr>
          <w:rFonts w:ascii="Courier New" w:hAnsi="Courier New" w:cs="Courier New"/>
          <w:color w:val="2A00FF"/>
          <w:lang w:val="en-NL"/>
        </w:rPr>
        <w:t>.\n"</w:t>
      </w:r>
      <w:r>
        <w:rPr>
          <w:rFonts w:ascii="Courier New" w:hAnsi="Courier New" w:cs="Courier New"/>
          <w:lang w:val="en-NL"/>
        </w:rPr>
        <w:t xml:space="preserve">, </w:t>
      </w:r>
      <w:r>
        <w:rPr>
          <w:rFonts w:ascii="Courier New" w:hAnsi="Courier New" w:cs="Courier New"/>
          <w:b/>
          <w:bCs/>
          <w:color w:val="642880"/>
          <w:lang w:val="en-NL"/>
        </w:rPr>
        <w:t>GetLastError</w:t>
      </w:r>
      <w:r>
        <w:rPr>
          <w:rFonts w:ascii="Courier New" w:hAnsi="Courier New" w:cs="Courier New"/>
          <w:lang w:val="en-NL"/>
        </w:rPr>
        <w:t>());</w:t>
      </w:r>
    </w:p>
    <w:p w14:paraId="77333CC6" w14:textId="18D3D136" w:rsidR="00AA14D7" w:rsidRPr="00AA14D7" w:rsidRDefault="00AA14D7" w:rsidP="00AA14D7">
      <w:pPr>
        <w:autoSpaceDE w:val="0"/>
        <w:autoSpaceDN w:val="0"/>
        <w:adjustRightInd w:val="0"/>
        <w:textboxTightWrap w:val="none"/>
        <w:rPr>
          <w:rStyle w:val="code"/>
        </w:rPr>
      </w:pPr>
      <w:r>
        <w:rPr>
          <w:rFonts w:ascii="Courier New" w:hAnsi="Courier New" w:cs="Courier New"/>
          <w:lang w:val="en-NL"/>
        </w:rPr>
        <w:t>}</w:t>
      </w:r>
    </w:p>
    <w:p w14:paraId="545312AB" w14:textId="0376DB07" w:rsidR="00635BB4" w:rsidRPr="00E10ED5" w:rsidRDefault="00EC4678" w:rsidP="00E10ED5">
      <w:pPr>
        <w:pStyle w:val="Heading3"/>
      </w:pPr>
      <w:r>
        <w:rPr>
          <w:bCs w:val="0"/>
        </w:rPr>
        <w:lastRenderedPageBreak/>
        <w:t>Verifying the connected device</w:t>
      </w:r>
    </w:p>
    <w:p w14:paraId="2E8AA644" w14:textId="21E96D49" w:rsidR="00EC4678" w:rsidRDefault="00EC4678" w:rsidP="00635BB4">
      <w:pPr>
        <w:rPr>
          <w:lang w:val="en-US"/>
        </w:rPr>
      </w:pPr>
      <w:r>
        <w:rPr>
          <w:lang w:val="en-US"/>
        </w:rPr>
        <w:t xml:space="preserve">Inorder to verify if the device connected is EmStat Pico, the command to get version string “t\n” is sent to the </w:t>
      </w:r>
      <w:r w:rsidR="001B5C08">
        <w:rPr>
          <w:lang w:val="en-US"/>
        </w:rPr>
        <w:t>serial port</w:t>
      </w:r>
      <w:r w:rsidR="007A037F">
        <w:rPr>
          <w:lang w:val="en-US"/>
        </w:rPr>
        <w:t xml:space="preserve"> using the WriteStr() in the Method Script SDK (MSComm.c)</w:t>
      </w:r>
    </w:p>
    <w:p w14:paraId="131259FF" w14:textId="42134242" w:rsidR="00FC739B" w:rsidRDefault="00FC739B" w:rsidP="00635BB4">
      <w:pPr>
        <w:rPr>
          <w:lang w:val="en-US"/>
        </w:rPr>
      </w:pPr>
    </w:p>
    <w:p w14:paraId="1C25DEB8" w14:textId="77777777" w:rsidR="00FC739B" w:rsidRPr="00FC739B" w:rsidRDefault="00FC739B" w:rsidP="00FC739B">
      <w:pPr>
        <w:autoSpaceDE w:val="0"/>
        <w:autoSpaceDN w:val="0"/>
        <w:adjustRightInd w:val="0"/>
        <w:textboxTightWrap w:val="none"/>
        <w:rPr>
          <w:rStyle w:val="code"/>
        </w:rPr>
      </w:pPr>
      <w:r w:rsidRPr="00FC739B">
        <w:rPr>
          <w:rStyle w:val="code"/>
        </w:rPr>
        <w:t>const char* CMD_VERSION_STRING = "t\n";</w:t>
      </w:r>
    </w:p>
    <w:p w14:paraId="1E21CCC9" w14:textId="57912707" w:rsidR="00EC4678" w:rsidRDefault="00EC4678" w:rsidP="00635BB4">
      <w:pPr>
        <w:rPr>
          <w:lang w:val="en-US"/>
        </w:rPr>
      </w:pPr>
    </w:p>
    <w:p w14:paraId="1F8A323B" w14:textId="77777777" w:rsidR="001B5C08" w:rsidRPr="007A037F" w:rsidRDefault="001B5C08" w:rsidP="001B5C08">
      <w:pPr>
        <w:autoSpaceDE w:val="0"/>
        <w:autoSpaceDN w:val="0"/>
        <w:adjustRightInd w:val="0"/>
        <w:textboxTightWrap w:val="none"/>
        <w:rPr>
          <w:rStyle w:val="code"/>
        </w:rPr>
      </w:pPr>
      <w:r w:rsidRPr="007A037F">
        <w:rPr>
          <w:rStyle w:val="code"/>
        </w:rPr>
        <w:t>//Send the command to get version string and verify if port is connected to Emstat pico.</w:t>
      </w:r>
    </w:p>
    <w:p w14:paraId="13B5B909" w14:textId="71450A6A" w:rsidR="001B5C08" w:rsidRPr="007A037F" w:rsidRDefault="001B5C08" w:rsidP="001B5C08">
      <w:pPr>
        <w:autoSpaceDE w:val="0"/>
        <w:autoSpaceDN w:val="0"/>
        <w:adjustRightInd w:val="0"/>
        <w:textboxTightWrap w:val="none"/>
        <w:rPr>
          <w:rStyle w:val="code"/>
        </w:rPr>
      </w:pPr>
      <w:r w:rsidRPr="007A037F">
        <w:rPr>
          <w:rStyle w:val="code"/>
        </w:rPr>
        <w:t>char versionString[30];</w:t>
      </w:r>
    </w:p>
    <w:p w14:paraId="3D883934" w14:textId="00AD6A31" w:rsidR="001B5C08" w:rsidRPr="007A037F" w:rsidRDefault="001B5C08" w:rsidP="001B5C08">
      <w:pPr>
        <w:autoSpaceDE w:val="0"/>
        <w:autoSpaceDN w:val="0"/>
        <w:adjustRightInd w:val="0"/>
        <w:textboxTightWrap w:val="none"/>
        <w:rPr>
          <w:rStyle w:val="code"/>
        </w:rPr>
      </w:pPr>
      <w:r w:rsidRPr="007A037F">
        <w:rPr>
          <w:rStyle w:val="code"/>
        </w:rPr>
        <w:t>RetCode code;</w:t>
      </w:r>
    </w:p>
    <w:p w14:paraId="2E075CCE" w14:textId="17CF79A6" w:rsidR="001B5C08" w:rsidRPr="007A037F" w:rsidRDefault="001B5C08" w:rsidP="001B5C08">
      <w:pPr>
        <w:autoSpaceDE w:val="0"/>
        <w:autoSpaceDN w:val="0"/>
        <w:adjustRightInd w:val="0"/>
        <w:textboxTightWrap w:val="none"/>
        <w:rPr>
          <w:rStyle w:val="code"/>
        </w:rPr>
      </w:pPr>
      <w:r w:rsidRPr="007A037F">
        <w:rPr>
          <w:rStyle w:val="code"/>
          <w:highlight w:val="lightGray"/>
        </w:rPr>
        <w:t>BOOL</w:t>
      </w:r>
      <w:r w:rsidRPr="007A037F">
        <w:rPr>
          <w:rStyle w:val="code"/>
        </w:rPr>
        <w:t xml:space="preserve"> isConnected = 0;</w:t>
      </w:r>
    </w:p>
    <w:p w14:paraId="6B80074D" w14:textId="0AAD39AC" w:rsidR="001B5C08" w:rsidRDefault="001B5C08" w:rsidP="001B5C08">
      <w:pPr>
        <w:autoSpaceDE w:val="0"/>
        <w:autoSpaceDN w:val="0"/>
        <w:adjustRightInd w:val="0"/>
        <w:textboxTightWrap w:val="none"/>
        <w:rPr>
          <w:rStyle w:val="code"/>
        </w:rPr>
      </w:pPr>
      <w:r w:rsidRPr="007A037F">
        <w:rPr>
          <w:rStyle w:val="code"/>
        </w:rPr>
        <w:t>WriteStr(&amp;msComm, CMD_VERSION_STRING);</w:t>
      </w:r>
    </w:p>
    <w:p w14:paraId="361BD369" w14:textId="5F5B0270" w:rsidR="007A037F" w:rsidRDefault="007A037F" w:rsidP="001B5C08">
      <w:pPr>
        <w:autoSpaceDE w:val="0"/>
        <w:autoSpaceDN w:val="0"/>
        <w:adjustRightInd w:val="0"/>
        <w:textboxTightWrap w:val="none"/>
        <w:rPr>
          <w:rStyle w:val="code"/>
        </w:rPr>
      </w:pPr>
    </w:p>
    <w:p w14:paraId="1C6A131C" w14:textId="77777777" w:rsidR="007A037F" w:rsidRPr="007A037F" w:rsidRDefault="007A037F" w:rsidP="007A037F">
      <w:pPr>
        <w:autoSpaceDE w:val="0"/>
        <w:autoSpaceDN w:val="0"/>
        <w:adjustRightInd w:val="0"/>
        <w:textboxTightWrap w:val="none"/>
        <w:rPr>
          <w:rStyle w:val="code"/>
        </w:rPr>
      </w:pPr>
      <w:r w:rsidRPr="007A037F">
        <w:rPr>
          <w:rStyle w:val="code"/>
        </w:rPr>
        <w:t>void WriteStr(MSComm* msComm, const char* buf)</w:t>
      </w:r>
    </w:p>
    <w:p w14:paraId="2C6BDEA2" w14:textId="77777777" w:rsidR="007A037F" w:rsidRPr="007A037F" w:rsidRDefault="007A037F" w:rsidP="007A037F">
      <w:pPr>
        <w:autoSpaceDE w:val="0"/>
        <w:autoSpaceDN w:val="0"/>
        <w:adjustRightInd w:val="0"/>
        <w:textboxTightWrap w:val="none"/>
        <w:rPr>
          <w:rStyle w:val="code"/>
        </w:rPr>
      </w:pPr>
      <w:r w:rsidRPr="007A037F">
        <w:rPr>
          <w:rStyle w:val="code"/>
        </w:rPr>
        <w:t>{</w:t>
      </w:r>
    </w:p>
    <w:p w14:paraId="4148AEF0" w14:textId="77777777" w:rsidR="007A037F" w:rsidRPr="007A037F" w:rsidRDefault="007A037F" w:rsidP="007A037F">
      <w:pPr>
        <w:autoSpaceDE w:val="0"/>
        <w:autoSpaceDN w:val="0"/>
        <w:adjustRightInd w:val="0"/>
        <w:textboxTightWrap w:val="none"/>
        <w:rPr>
          <w:rStyle w:val="code"/>
        </w:rPr>
      </w:pPr>
      <w:r w:rsidRPr="007A037F">
        <w:rPr>
          <w:rStyle w:val="code"/>
        </w:rPr>
        <w:tab/>
        <w:t>while(*buf != 0)</w:t>
      </w:r>
    </w:p>
    <w:p w14:paraId="1C6C0EF9" w14:textId="77777777" w:rsidR="007A037F" w:rsidRPr="007A037F" w:rsidRDefault="007A037F" w:rsidP="007A037F">
      <w:pPr>
        <w:autoSpaceDE w:val="0"/>
        <w:autoSpaceDN w:val="0"/>
        <w:adjustRightInd w:val="0"/>
        <w:textboxTightWrap w:val="none"/>
        <w:rPr>
          <w:rStyle w:val="code"/>
        </w:rPr>
      </w:pPr>
      <w:r w:rsidRPr="007A037F">
        <w:rPr>
          <w:rStyle w:val="code"/>
        </w:rPr>
        <w:tab/>
        <w:t>{</w:t>
      </w:r>
    </w:p>
    <w:p w14:paraId="78871B81" w14:textId="77777777" w:rsidR="007A037F" w:rsidRPr="007A037F" w:rsidRDefault="007A037F" w:rsidP="007A037F">
      <w:pPr>
        <w:autoSpaceDE w:val="0"/>
        <w:autoSpaceDN w:val="0"/>
        <w:adjustRightInd w:val="0"/>
        <w:textboxTightWrap w:val="none"/>
        <w:rPr>
          <w:rStyle w:val="code"/>
        </w:rPr>
      </w:pPr>
      <w:r w:rsidRPr="007A037F">
        <w:rPr>
          <w:rStyle w:val="code"/>
        </w:rPr>
        <w:tab/>
      </w:r>
      <w:r w:rsidRPr="007A037F">
        <w:rPr>
          <w:rStyle w:val="code"/>
        </w:rPr>
        <w:tab/>
        <w:t>WriteChar(msComm, *buf);</w:t>
      </w:r>
    </w:p>
    <w:p w14:paraId="723714C7" w14:textId="77777777" w:rsidR="007A037F" w:rsidRPr="007A037F" w:rsidRDefault="007A037F" w:rsidP="007A037F">
      <w:pPr>
        <w:autoSpaceDE w:val="0"/>
        <w:autoSpaceDN w:val="0"/>
        <w:adjustRightInd w:val="0"/>
        <w:textboxTightWrap w:val="none"/>
        <w:rPr>
          <w:rStyle w:val="code"/>
        </w:rPr>
      </w:pPr>
      <w:r w:rsidRPr="007A037F">
        <w:rPr>
          <w:rStyle w:val="code"/>
        </w:rPr>
        <w:tab/>
      </w:r>
      <w:r w:rsidRPr="007A037F">
        <w:rPr>
          <w:rStyle w:val="code"/>
        </w:rPr>
        <w:tab/>
        <w:t>buf++;</w:t>
      </w:r>
    </w:p>
    <w:p w14:paraId="46250C4E" w14:textId="77777777" w:rsidR="007A037F" w:rsidRPr="007A037F" w:rsidRDefault="007A037F" w:rsidP="007A037F">
      <w:pPr>
        <w:autoSpaceDE w:val="0"/>
        <w:autoSpaceDN w:val="0"/>
        <w:adjustRightInd w:val="0"/>
        <w:textboxTightWrap w:val="none"/>
        <w:rPr>
          <w:rStyle w:val="code"/>
        </w:rPr>
      </w:pPr>
      <w:r w:rsidRPr="007A037F">
        <w:rPr>
          <w:rStyle w:val="code"/>
        </w:rPr>
        <w:tab/>
        <w:t>}</w:t>
      </w:r>
    </w:p>
    <w:p w14:paraId="236CC296" w14:textId="685F061D" w:rsidR="007A037F" w:rsidRDefault="007A037F" w:rsidP="007A037F">
      <w:pPr>
        <w:autoSpaceDE w:val="0"/>
        <w:autoSpaceDN w:val="0"/>
        <w:adjustRightInd w:val="0"/>
        <w:textboxTightWrap w:val="none"/>
        <w:rPr>
          <w:rStyle w:val="code"/>
        </w:rPr>
      </w:pPr>
      <w:r w:rsidRPr="007A037F">
        <w:rPr>
          <w:rStyle w:val="code"/>
        </w:rPr>
        <w:t>}</w:t>
      </w:r>
    </w:p>
    <w:p w14:paraId="207A76EE" w14:textId="15314D9F" w:rsidR="007A037F" w:rsidRDefault="007A037F" w:rsidP="007A037F">
      <w:pPr>
        <w:autoSpaceDE w:val="0"/>
        <w:autoSpaceDN w:val="0"/>
        <w:adjustRightInd w:val="0"/>
        <w:textboxTightWrap w:val="none"/>
        <w:rPr>
          <w:rStyle w:val="code"/>
        </w:rPr>
      </w:pPr>
    </w:p>
    <w:p w14:paraId="1F7B9957" w14:textId="2AF39DA8" w:rsidR="007A037F" w:rsidRDefault="007A037F" w:rsidP="007A037F">
      <w:pPr>
        <w:autoSpaceDE w:val="0"/>
        <w:autoSpaceDN w:val="0"/>
        <w:adjustRightInd w:val="0"/>
        <w:textboxTightWrap w:val="none"/>
        <w:rPr>
          <w:rStyle w:val="code"/>
        </w:rPr>
      </w:pPr>
      <w:r w:rsidRPr="00FC739B">
        <w:rPr>
          <w:iCs/>
          <w:lang w:val="en-US"/>
        </w:rPr>
        <w:t xml:space="preserve">The WriteChar function uses the </w:t>
      </w:r>
      <w:r w:rsidR="00FC739B" w:rsidRPr="00FC739B">
        <w:rPr>
          <w:iCs/>
          <w:lang w:val="en-US"/>
        </w:rPr>
        <w:t>writeCharFunc() mapped in the msComm to write the input character on the device as shown in the code below.</w:t>
      </w:r>
    </w:p>
    <w:p w14:paraId="09E12012" w14:textId="77777777" w:rsidR="00FC739B" w:rsidRDefault="00FC739B" w:rsidP="007A037F">
      <w:pPr>
        <w:autoSpaceDE w:val="0"/>
        <w:autoSpaceDN w:val="0"/>
        <w:adjustRightInd w:val="0"/>
        <w:textboxTightWrap w:val="none"/>
        <w:rPr>
          <w:rStyle w:val="code"/>
        </w:rPr>
      </w:pPr>
    </w:p>
    <w:p w14:paraId="5421EFF3" w14:textId="688E84F4" w:rsidR="00FC739B" w:rsidRPr="007F56D2" w:rsidRDefault="00FC739B" w:rsidP="00FC739B">
      <w:pPr>
        <w:autoSpaceDE w:val="0"/>
        <w:autoSpaceDN w:val="0"/>
        <w:adjustRightInd w:val="0"/>
        <w:textboxTightWrap w:val="none"/>
        <w:rPr>
          <w:rStyle w:val="code"/>
        </w:rPr>
      </w:pPr>
      <w:r w:rsidRPr="007F56D2">
        <w:rPr>
          <w:rStyle w:val="code"/>
          <w:highlight w:val="lightGray"/>
        </w:rPr>
        <w:t>msComm</w:t>
      </w:r>
      <w:r w:rsidRPr="007F56D2">
        <w:rPr>
          <w:rStyle w:val="code"/>
        </w:rPr>
        <w:t>-&gt;writeCharFunc(c);</w:t>
      </w:r>
    </w:p>
    <w:p w14:paraId="5FD8DB08" w14:textId="1D57A869" w:rsidR="00FC739B" w:rsidRDefault="00FC739B" w:rsidP="00FC739B">
      <w:pPr>
        <w:autoSpaceDE w:val="0"/>
        <w:autoSpaceDN w:val="0"/>
        <w:adjustRightInd w:val="0"/>
        <w:textboxTightWrap w:val="none"/>
        <w:rPr>
          <w:rFonts w:ascii="Courier New" w:hAnsi="Courier New" w:cs="Courier New"/>
          <w:lang w:val="en-NL"/>
        </w:rPr>
      </w:pPr>
    </w:p>
    <w:p w14:paraId="46E48A34" w14:textId="484958E4" w:rsidR="00FC739B" w:rsidRDefault="00FC739B" w:rsidP="00EC27FE">
      <w:pPr>
        <w:rPr>
          <w:rFonts w:ascii="Courier New" w:hAnsi="Courier New" w:cs="Courier New"/>
          <w:lang w:val="en-GB"/>
        </w:rPr>
      </w:pPr>
      <w:r w:rsidRPr="00EC27FE">
        <w:rPr>
          <w:lang w:val="en-US"/>
        </w:rPr>
        <w:t>The above code in turn redirects to the WritetoDevice() in the example C program. This function writes to the serial port using the Writefile() from the Windows API using the handle created while opening the serial port/device.</w:t>
      </w:r>
    </w:p>
    <w:p w14:paraId="6DFE8F29" w14:textId="59C700A5" w:rsidR="00FC739B" w:rsidRDefault="00FC739B" w:rsidP="00FC739B">
      <w:pPr>
        <w:autoSpaceDE w:val="0"/>
        <w:autoSpaceDN w:val="0"/>
        <w:adjustRightInd w:val="0"/>
        <w:textboxTightWrap w:val="none"/>
        <w:rPr>
          <w:rFonts w:ascii="Courier New" w:hAnsi="Courier New" w:cs="Courier New"/>
          <w:lang w:val="en-GB"/>
        </w:rPr>
      </w:pPr>
    </w:p>
    <w:p w14:paraId="73863577" w14:textId="77777777" w:rsidR="00FC739B" w:rsidRPr="0098054F" w:rsidRDefault="00FC739B" w:rsidP="00FC739B">
      <w:pPr>
        <w:autoSpaceDE w:val="0"/>
        <w:autoSpaceDN w:val="0"/>
        <w:adjustRightInd w:val="0"/>
        <w:textboxTightWrap w:val="none"/>
        <w:rPr>
          <w:rStyle w:val="code"/>
        </w:rPr>
      </w:pPr>
      <w:r w:rsidRPr="0098054F">
        <w:rPr>
          <w:rStyle w:val="code"/>
        </w:rPr>
        <w:t>int WriteToDevice(char c)</w:t>
      </w:r>
    </w:p>
    <w:p w14:paraId="7EBE0066" w14:textId="77777777" w:rsidR="00FC739B" w:rsidRPr="0098054F" w:rsidRDefault="00FC739B" w:rsidP="00FC739B">
      <w:pPr>
        <w:autoSpaceDE w:val="0"/>
        <w:autoSpaceDN w:val="0"/>
        <w:adjustRightInd w:val="0"/>
        <w:textboxTightWrap w:val="none"/>
        <w:rPr>
          <w:rStyle w:val="code"/>
        </w:rPr>
      </w:pPr>
      <w:r w:rsidRPr="0098054F">
        <w:rPr>
          <w:rStyle w:val="code"/>
        </w:rPr>
        <w:t>{</w:t>
      </w:r>
    </w:p>
    <w:p w14:paraId="5A225817" w14:textId="77777777" w:rsidR="00FC739B" w:rsidRPr="0098054F" w:rsidRDefault="00FC739B" w:rsidP="00FC739B">
      <w:pPr>
        <w:autoSpaceDE w:val="0"/>
        <w:autoSpaceDN w:val="0"/>
        <w:adjustRightInd w:val="0"/>
        <w:textboxTightWrap w:val="none"/>
        <w:rPr>
          <w:rStyle w:val="code"/>
        </w:rPr>
      </w:pPr>
      <w:r w:rsidRPr="0098054F">
        <w:rPr>
          <w:rStyle w:val="code"/>
        </w:rPr>
        <w:tab/>
        <w:t>char writeChar[2] = {c,'\0'};</w:t>
      </w:r>
    </w:p>
    <w:p w14:paraId="729A611D" w14:textId="77777777" w:rsidR="00FC739B" w:rsidRPr="0098054F" w:rsidRDefault="00FC739B" w:rsidP="00FC739B">
      <w:pPr>
        <w:autoSpaceDE w:val="0"/>
        <w:autoSpaceDN w:val="0"/>
        <w:adjustRightInd w:val="0"/>
        <w:textboxTightWrap w:val="none"/>
        <w:rPr>
          <w:rStyle w:val="code"/>
        </w:rPr>
      </w:pPr>
      <w:r w:rsidRPr="0098054F">
        <w:rPr>
          <w:rStyle w:val="code"/>
        </w:rPr>
        <w:tab/>
        <w:t>if (WriteFile(hCom, writeChar, 1, &amp;dwBytesWritten, NULL))</w:t>
      </w:r>
    </w:p>
    <w:p w14:paraId="278C91EB" w14:textId="77777777" w:rsidR="00FC739B" w:rsidRPr="0098054F" w:rsidRDefault="00FC739B" w:rsidP="00FC739B">
      <w:pPr>
        <w:autoSpaceDE w:val="0"/>
        <w:autoSpaceDN w:val="0"/>
        <w:adjustRightInd w:val="0"/>
        <w:textboxTightWrap w:val="none"/>
        <w:rPr>
          <w:rStyle w:val="code"/>
        </w:rPr>
      </w:pPr>
      <w:r w:rsidRPr="0098054F">
        <w:rPr>
          <w:rStyle w:val="code"/>
        </w:rPr>
        <w:tab/>
        <w:t>{</w:t>
      </w:r>
    </w:p>
    <w:p w14:paraId="56C6ABED" w14:textId="77777777" w:rsidR="00FC739B" w:rsidRPr="0098054F" w:rsidRDefault="00FC739B" w:rsidP="00FC739B">
      <w:pPr>
        <w:autoSpaceDE w:val="0"/>
        <w:autoSpaceDN w:val="0"/>
        <w:adjustRightInd w:val="0"/>
        <w:textboxTightWrap w:val="none"/>
        <w:rPr>
          <w:rStyle w:val="code"/>
        </w:rPr>
      </w:pPr>
      <w:r w:rsidRPr="0098054F">
        <w:rPr>
          <w:rStyle w:val="code"/>
        </w:rPr>
        <w:tab/>
      </w:r>
      <w:r w:rsidRPr="0098054F">
        <w:rPr>
          <w:rStyle w:val="code"/>
        </w:rPr>
        <w:tab/>
        <w:t>return 1;</w:t>
      </w:r>
    </w:p>
    <w:p w14:paraId="1EBE8ED9" w14:textId="77777777" w:rsidR="00FC739B" w:rsidRPr="0098054F" w:rsidRDefault="00FC739B" w:rsidP="00FC739B">
      <w:pPr>
        <w:autoSpaceDE w:val="0"/>
        <w:autoSpaceDN w:val="0"/>
        <w:adjustRightInd w:val="0"/>
        <w:textboxTightWrap w:val="none"/>
        <w:rPr>
          <w:rStyle w:val="code"/>
        </w:rPr>
      </w:pPr>
      <w:r w:rsidRPr="0098054F">
        <w:rPr>
          <w:rStyle w:val="code"/>
        </w:rPr>
        <w:tab/>
        <w:t>}</w:t>
      </w:r>
    </w:p>
    <w:p w14:paraId="0F7AD5F4" w14:textId="77777777" w:rsidR="00FC739B" w:rsidRPr="0098054F" w:rsidRDefault="00FC739B" w:rsidP="00FC739B">
      <w:pPr>
        <w:autoSpaceDE w:val="0"/>
        <w:autoSpaceDN w:val="0"/>
        <w:adjustRightInd w:val="0"/>
        <w:textboxTightWrap w:val="none"/>
        <w:rPr>
          <w:rStyle w:val="code"/>
        </w:rPr>
      </w:pPr>
      <w:r w:rsidRPr="0098054F">
        <w:rPr>
          <w:rStyle w:val="code"/>
        </w:rPr>
        <w:tab/>
        <w:t>return 0;</w:t>
      </w:r>
    </w:p>
    <w:p w14:paraId="766EB12D" w14:textId="77777777" w:rsidR="00FC739B" w:rsidRDefault="00FC739B" w:rsidP="00FC739B">
      <w:pPr>
        <w:autoSpaceDE w:val="0"/>
        <w:autoSpaceDN w:val="0"/>
        <w:adjustRightInd w:val="0"/>
        <w:textboxTightWrap w:val="none"/>
        <w:rPr>
          <w:rFonts w:ascii="Courier New" w:hAnsi="Courier New" w:cs="Courier New"/>
          <w:color w:val="auto"/>
          <w:lang w:val="en-NL"/>
        </w:rPr>
      </w:pPr>
      <w:r w:rsidRPr="0098054F">
        <w:rPr>
          <w:rStyle w:val="code"/>
        </w:rPr>
        <w:t>}</w:t>
      </w:r>
    </w:p>
    <w:p w14:paraId="410B2F1E" w14:textId="77777777" w:rsidR="00FC739B" w:rsidRPr="007A037F" w:rsidRDefault="00FC739B" w:rsidP="007A037F">
      <w:pPr>
        <w:autoSpaceDE w:val="0"/>
        <w:autoSpaceDN w:val="0"/>
        <w:adjustRightInd w:val="0"/>
        <w:textboxTightWrap w:val="none"/>
        <w:rPr>
          <w:rStyle w:val="code"/>
        </w:rPr>
      </w:pPr>
    </w:p>
    <w:p w14:paraId="56484797" w14:textId="5016A229" w:rsidR="00EC4678" w:rsidRDefault="007240EC" w:rsidP="00635BB4">
      <w:pPr>
        <w:rPr>
          <w:lang w:val="en-US"/>
        </w:rPr>
      </w:pPr>
      <w:r>
        <w:rPr>
          <w:lang w:val="en-US"/>
        </w:rPr>
        <w:t xml:space="preserve">The response from the </w:t>
      </w:r>
      <w:r w:rsidR="007A037F">
        <w:rPr>
          <w:lang w:val="en-US"/>
        </w:rPr>
        <w:t>device</w:t>
      </w:r>
      <w:r>
        <w:rPr>
          <w:lang w:val="en-US"/>
        </w:rPr>
        <w:t xml:space="preserve"> is is read character by character until the new line character is read to form the version string. </w:t>
      </w:r>
      <w:r w:rsidR="00FC739B">
        <w:rPr>
          <w:lang w:val="en-US"/>
        </w:rPr>
        <w:t>The ReadBuf() from the MSComm library can be used to obtain a line of response from the device.</w:t>
      </w:r>
      <w:r w:rsidR="00C13F43">
        <w:rPr>
          <w:lang w:val="en-US"/>
        </w:rPr>
        <w:t xml:space="preserve"> </w:t>
      </w:r>
      <w:r w:rsidR="00EC4678">
        <w:rPr>
          <w:lang w:val="en-US"/>
        </w:rPr>
        <w:t xml:space="preserve">If the </w:t>
      </w:r>
      <w:r>
        <w:rPr>
          <w:lang w:val="en-US"/>
        </w:rPr>
        <w:t xml:space="preserve">version string </w:t>
      </w:r>
      <w:r w:rsidR="00EC4678">
        <w:rPr>
          <w:lang w:val="en-US"/>
        </w:rPr>
        <w:t>contains the string “esp” it is identified as EmStat Pico.</w:t>
      </w:r>
    </w:p>
    <w:p w14:paraId="05F31B2D" w14:textId="2A07B2E2" w:rsidR="00EC4678" w:rsidRDefault="00EC4678" w:rsidP="00635BB4">
      <w:pPr>
        <w:rPr>
          <w:lang w:val="en-US"/>
        </w:rPr>
      </w:pPr>
    </w:p>
    <w:p w14:paraId="270C2B75" w14:textId="77777777" w:rsidR="007A037F" w:rsidRPr="007A037F" w:rsidRDefault="007A037F" w:rsidP="007A037F">
      <w:pPr>
        <w:autoSpaceDE w:val="0"/>
        <w:autoSpaceDN w:val="0"/>
        <w:adjustRightInd w:val="0"/>
        <w:textboxTightWrap w:val="none"/>
        <w:rPr>
          <w:rStyle w:val="code"/>
        </w:rPr>
      </w:pPr>
      <w:r w:rsidRPr="007A037F">
        <w:rPr>
          <w:rStyle w:val="code"/>
        </w:rPr>
        <w:t>do{</w:t>
      </w:r>
    </w:p>
    <w:p w14:paraId="18EBFF9F" w14:textId="77777777" w:rsidR="007A037F" w:rsidRPr="007A037F" w:rsidRDefault="007A037F" w:rsidP="007A037F">
      <w:pPr>
        <w:autoSpaceDE w:val="0"/>
        <w:autoSpaceDN w:val="0"/>
        <w:adjustRightInd w:val="0"/>
        <w:textboxTightWrap w:val="none"/>
        <w:rPr>
          <w:rStyle w:val="code"/>
        </w:rPr>
      </w:pPr>
      <w:r w:rsidRPr="007A037F">
        <w:rPr>
          <w:rStyle w:val="code"/>
        </w:rPr>
        <w:t xml:space="preserve">    code = ReadBuf(&amp;msComm, versionString);</w:t>
      </w:r>
    </w:p>
    <w:p w14:paraId="30BA419E" w14:textId="77777777" w:rsidR="007A037F" w:rsidRPr="007A037F" w:rsidRDefault="007A037F" w:rsidP="007A037F">
      <w:pPr>
        <w:autoSpaceDE w:val="0"/>
        <w:autoSpaceDN w:val="0"/>
        <w:adjustRightInd w:val="0"/>
        <w:textboxTightWrap w:val="none"/>
        <w:rPr>
          <w:rStyle w:val="code"/>
        </w:rPr>
      </w:pPr>
      <w:r w:rsidRPr="007A037F">
        <w:rPr>
          <w:rStyle w:val="code"/>
        </w:rPr>
        <w:t xml:space="preserve">    if(strstr(versionString, "*\n") != NULL &amp;&amp; </w:t>
      </w:r>
    </w:p>
    <w:p w14:paraId="74740F7B" w14:textId="77777777" w:rsidR="007A037F" w:rsidRPr="007A037F" w:rsidRDefault="007A037F" w:rsidP="007A037F">
      <w:pPr>
        <w:autoSpaceDE w:val="0"/>
        <w:autoSpaceDN w:val="0"/>
        <w:adjustRightInd w:val="0"/>
        <w:textboxTightWrap w:val="none"/>
        <w:rPr>
          <w:rStyle w:val="code"/>
        </w:rPr>
      </w:pPr>
      <w:r w:rsidRPr="007A037F">
        <w:rPr>
          <w:rStyle w:val="code"/>
        </w:rPr>
        <w:t xml:space="preserve">        strstr(versionString, "esp") != NULL)</w:t>
      </w:r>
    </w:p>
    <w:p w14:paraId="2382CDA8" w14:textId="77777777" w:rsidR="007A037F" w:rsidRPr="007A037F" w:rsidRDefault="007A037F" w:rsidP="007A037F">
      <w:pPr>
        <w:autoSpaceDE w:val="0"/>
        <w:autoSpaceDN w:val="0"/>
        <w:adjustRightInd w:val="0"/>
        <w:textboxTightWrap w:val="none"/>
        <w:rPr>
          <w:rStyle w:val="code"/>
        </w:rPr>
      </w:pPr>
      <w:r w:rsidRPr="007A037F">
        <w:rPr>
          <w:rStyle w:val="code"/>
        </w:rPr>
        <w:tab/>
      </w:r>
      <w:r w:rsidRPr="007A037F">
        <w:rPr>
          <w:rStyle w:val="code"/>
        </w:rPr>
        <w:tab/>
        <w:t>isConnected = 1;</w:t>
      </w:r>
    </w:p>
    <w:p w14:paraId="6C187621" w14:textId="77777777" w:rsidR="007A037F" w:rsidRPr="007A037F" w:rsidRDefault="007A037F" w:rsidP="007A037F">
      <w:pPr>
        <w:autoSpaceDE w:val="0"/>
        <w:autoSpaceDN w:val="0"/>
        <w:adjustRightInd w:val="0"/>
        <w:textboxTightWrap w:val="none"/>
        <w:rPr>
          <w:rStyle w:val="code"/>
        </w:rPr>
      </w:pPr>
      <w:r w:rsidRPr="007A037F">
        <w:rPr>
          <w:rStyle w:val="code"/>
        </w:rPr>
        <w:t xml:space="preserve">    if(code == CODE_RESPONSE_END)</w:t>
      </w:r>
    </w:p>
    <w:p w14:paraId="0178B080" w14:textId="77777777" w:rsidR="007A037F" w:rsidRPr="007A037F" w:rsidRDefault="007A037F" w:rsidP="007A037F">
      <w:pPr>
        <w:autoSpaceDE w:val="0"/>
        <w:autoSpaceDN w:val="0"/>
        <w:adjustRightInd w:val="0"/>
        <w:textboxTightWrap w:val="none"/>
        <w:rPr>
          <w:rStyle w:val="code"/>
        </w:rPr>
      </w:pPr>
      <w:r w:rsidRPr="007A037F">
        <w:rPr>
          <w:rStyle w:val="code"/>
        </w:rPr>
        <w:tab/>
        <w:t xml:space="preserve">      break;</w:t>
      </w:r>
    </w:p>
    <w:p w14:paraId="72CE3C2F" w14:textId="6F8FAB13" w:rsidR="007240EC" w:rsidRDefault="007A037F" w:rsidP="007A037F">
      <w:pPr>
        <w:rPr>
          <w:rStyle w:val="code"/>
        </w:rPr>
      </w:pPr>
      <w:r w:rsidRPr="007A037F">
        <w:rPr>
          <w:rStyle w:val="code"/>
        </w:rPr>
        <w:t>}while(1);</w:t>
      </w:r>
    </w:p>
    <w:p w14:paraId="75A2EAEA" w14:textId="061B0C52" w:rsidR="00664976" w:rsidRDefault="00664976" w:rsidP="007A037F">
      <w:pPr>
        <w:rPr>
          <w:rStyle w:val="code"/>
        </w:rPr>
      </w:pPr>
    </w:p>
    <w:p w14:paraId="56B45C43" w14:textId="3916F0EC" w:rsidR="00664976" w:rsidRDefault="00664976" w:rsidP="007A037F">
      <w:pPr>
        <w:rPr>
          <w:iCs/>
          <w:lang w:val="en-US"/>
        </w:rPr>
      </w:pPr>
      <w:r w:rsidRPr="00664976">
        <w:rPr>
          <w:iCs/>
          <w:lang w:val="en-US"/>
        </w:rPr>
        <w:t>The ReadBuf() in the MSComm library inturn uses the read function mapped through the msComm instance</w:t>
      </w:r>
      <w:r>
        <w:rPr>
          <w:iCs/>
          <w:lang w:val="en-US"/>
        </w:rPr>
        <w:t xml:space="preserve"> </w:t>
      </w:r>
      <w:r w:rsidRPr="00664976">
        <w:rPr>
          <w:iCs/>
          <w:lang w:val="en-US"/>
        </w:rPr>
        <w:t>to read from the device</w:t>
      </w:r>
      <w:r>
        <w:rPr>
          <w:iCs/>
          <w:lang w:val="en-US"/>
        </w:rPr>
        <w:t>.</w:t>
      </w:r>
    </w:p>
    <w:p w14:paraId="40255E48" w14:textId="77777777" w:rsidR="00EC27FE" w:rsidRDefault="00EC27FE" w:rsidP="007A037F">
      <w:pPr>
        <w:rPr>
          <w:iCs/>
          <w:lang w:val="en-US"/>
        </w:rPr>
      </w:pPr>
    </w:p>
    <w:p w14:paraId="0FC13EC4" w14:textId="10E16566" w:rsidR="00EC27FE" w:rsidRPr="00EC27FE" w:rsidRDefault="00EC27FE" w:rsidP="00EC27FE">
      <w:pPr>
        <w:autoSpaceDE w:val="0"/>
        <w:autoSpaceDN w:val="0"/>
        <w:adjustRightInd w:val="0"/>
        <w:textboxTightWrap w:val="none"/>
        <w:rPr>
          <w:rStyle w:val="code"/>
        </w:rPr>
      </w:pPr>
      <w:r w:rsidRPr="00EC27FE">
        <w:rPr>
          <w:rStyle w:val="code"/>
        </w:rPr>
        <w:t>tempChar = msComm-&gt;readCharFunc();</w:t>
      </w:r>
    </w:p>
    <w:p w14:paraId="18C26EA0" w14:textId="19585B39" w:rsidR="00EC27FE" w:rsidRDefault="00EC27FE" w:rsidP="007A037F">
      <w:pPr>
        <w:rPr>
          <w:iCs/>
          <w:lang w:val="en-US"/>
        </w:rPr>
      </w:pPr>
    </w:p>
    <w:p w14:paraId="20CFC744" w14:textId="7E294254" w:rsidR="00EC27FE" w:rsidRPr="00664976" w:rsidRDefault="00EC27FE" w:rsidP="00EC27FE">
      <w:pPr>
        <w:rPr>
          <w:lang w:val="en-US"/>
        </w:rPr>
      </w:pPr>
      <w:r w:rsidRPr="007F56D2">
        <w:rPr>
          <w:iCs/>
          <w:lang w:val="en-US"/>
        </w:rPr>
        <w:lastRenderedPageBreak/>
        <w:t xml:space="preserve">The </w:t>
      </w:r>
      <w:r>
        <w:rPr>
          <w:iCs/>
          <w:lang w:val="en-US"/>
        </w:rPr>
        <w:t xml:space="preserve">above code in turn redirects to the </w:t>
      </w:r>
      <w:r w:rsidRPr="007F56D2">
        <w:rPr>
          <w:iCs/>
          <w:lang w:val="en-US"/>
        </w:rPr>
        <w:t>ReadFromDevice()</w:t>
      </w:r>
      <w:r>
        <w:rPr>
          <w:iCs/>
          <w:lang w:val="en-US"/>
        </w:rPr>
        <w:t xml:space="preserve"> in the example C program. It</w:t>
      </w:r>
      <w:r w:rsidRPr="007F56D2">
        <w:rPr>
          <w:iCs/>
          <w:lang w:val="en-US"/>
        </w:rPr>
        <w:t xml:space="preserve"> uses the ReadFile() from the Windows API to read a character from the device using the handle created while opening the serial port/device.</w:t>
      </w:r>
    </w:p>
    <w:p w14:paraId="792FDE2C" w14:textId="3C6B4096" w:rsidR="00664976" w:rsidRDefault="00664976" w:rsidP="007A037F">
      <w:pPr>
        <w:rPr>
          <w:iCs/>
          <w:lang w:val="en-US"/>
        </w:rPr>
      </w:pPr>
    </w:p>
    <w:p w14:paraId="2E4CE63C" w14:textId="77777777" w:rsidR="00664976" w:rsidRPr="00664976" w:rsidRDefault="00664976" w:rsidP="00664976">
      <w:pPr>
        <w:autoSpaceDE w:val="0"/>
        <w:autoSpaceDN w:val="0"/>
        <w:adjustRightInd w:val="0"/>
        <w:textboxTightWrap w:val="none"/>
        <w:rPr>
          <w:rStyle w:val="code"/>
        </w:rPr>
      </w:pPr>
      <w:r w:rsidRPr="00664976">
        <w:rPr>
          <w:rStyle w:val="code"/>
        </w:rPr>
        <w:t>int ReadFromDevice()</w:t>
      </w:r>
    </w:p>
    <w:p w14:paraId="5729572C" w14:textId="77777777" w:rsidR="00664976" w:rsidRPr="00664976" w:rsidRDefault="00664976" w:rsidP="00664976">
      <w:pPr>
        <w:autoSpaceDE w:val="0"/>
        <w:autoSpaceDN w:val="0"/>
        <w:adjustRightInd w:val="0"/>
        <w:textboxTightWrap w:val="none"/>
        <w:rPr>
          <w:rStyle w:val="code"/>
        </w:rPr>
      </w:pPr>
      <w:r w:rsidRPr="00664976">
        <w:rPr>
          <w:rStyle w:val="code"/>
        </w:rPr>
        <w:t>{</w:t>
      </w:r>
    </w:p>
    <w:p w14:paraId="680228D8" w14:textId="23F25D7E" w:rsidR="00664976" w:rsidRPr="00664976" w:rsidRDefault="00664976" w:rsidP="00664976">
      <w:pPr>
        <w:autoSpaceDE w:val="0"/>
        <w:autoSpaceDN w:val="0"/>
        <w:adjustRightInd w:val="0"/>
        <w:textboxTightWrap w:val="none"/>
        <w:rPr>
          <w:rStyle w:val="code"/>
        </w:rPr>
      </w:pPr>
      <w:r w:rsidRPr="00664976">
        <w:rPr>
          <w:rStyle w:val="code"/>
        </w:rPr>
        <w:tab/>
        <w:t xml:space="preserve">char tempChar; </w:t>
      </w:r>
      <w:r w:rsidRPr="00664976">
        <w:rPr>
          <w:rStyle w:val="code"/>
        </w:rPr>
        <w:tab/>
      </w:r>
      <w:r w:rsidRPr="00664976">
        <w:rPr>
          <w:rStyle w:val="code"/>
        </w:rPr>
        <w:tab/>
      </w:r>
      <w:r w:rsidRPr="00664976">
        <w:rPr>
          <w:rStyle w:val="code"/>
        </w:rPr>
        <w:tab/>
        <w:t>//Temporary character used for reading</w:t>
      </w:r>
    </w:p>
    <w:p w14:paraId="35E5DBF5" w14:textId="77777777" w:rsidR="00664976" w:rsidRPr="00664976" w:rsidRDefault="00664976" w:rsidP="00664976">
      <w:pPr>
        <w:autoSpaceDE w:val="0"/>
        <w:autoSpaceDN w:val="0"/>
        <w:adjustRightInd w:val="0"/>
        <w:textboxTightWrap w:val="none"/>
        <w:rPr>
          <w:rStyle w:val="code"/>
        </w:rPr>
      </w:pPr>
      <w:r w:rsidRPr="00664976">
        <w:rPr>
          <w:rStyle w:val="code"/>
        </w:rPr>
        <w:tab/>
        <w:t>DWORD noBytesRead;</w:t>
      </w:r>
    </w:p>
    <w:p w14:paraId="4E3418A6" w14:textId="620EDFD8" w:rsidR="00664976" w:rsidRPr="00664976" w:rsidRDefault="00664976" w:rsidP="00664976">
      <w:pPr>
        <w:autoSpaceDE w:val="0"/>
        <w:autoSpaceDN w:val="0"/>
        <w:adjustRightInd w:val="0"/>
        <w:textboxTightWrap w:val="none"/>
        <w:rPr>
          <w:rStyle w:val="code"/>
        </w:rPr>
      </w:pPr>
      <w:r w:rsidRPr="00664976">
        <w:rPr>
          <w:rStyle w:val="code"/>
        </w:rPr>
        <w:tab/>
        <w:t xml:space="preserve">ReadFile(hCom, </w:t>
      </w:r>
      <w:r w:rsidRPr="00664976">
        <w:rPr>
          <w:rStyle w:val="code"/>
        </w:rPr>
        <w:tab/>
      </w:r>
      <w:r w:rsidRPr="00664976">
        <w:rPr>
          <w:rStyle w:val="code"/>
        </w:rPr>
        <w:tab/>
      </w:r>
      <w:r w:rsidRPr="00664976">
        <w:rPr>
          <w:rStyle w:val="code"/>
        </w:rPr>
        <w:tab/>
        <w:t>//Handle of the Serial port</w:t>
      </w:r>
    </w:p>
    <w:p w14:paraId="3FA27F8E" w14:textId="7D827796" w:rsidR="00664976" w:rsidRPr="00664976" w:rsidRDefault="00664976" w:rsidP="00664976">
      <w:pPr>
        <w:autoSpaceDE w:val="0"/>
        <w:autoSpaceDN w:val="0"/>
        <w:adjustRightInd w:val="0"/>
        <w:textboxTightWrap w:val="none"/>
        <w:rPr>
          <w:rStyle w:val="code"/>
        </w:rPr>
      </w:pPr>
      <w:r>
        <w:rPr>
          <w:rStyle w:val="code"/>
        </w:rPr>
        <w:t xml:space="preserve">               </w:t>
      </w:r>
      <w:r w:rsidRPr="00664976">
        <w:rPr>
          <w:rStyle w:val="code"/>
        </w:rPr>
        <w:t xml:space="preserve">&amp;tempChar, </w:t>
      </w:r>
      <w:r>
        <w:rPr>
          <w:rStyle w:val="code"/>
        </w:rPr>
        <w:t xml:space="preserve"> </w:t>
      </w:r>
      <w:r>
        <w:rPr>
          <w:rStyle w:val="code"/>
        </w:rPr>
        <w:tab/>
      </w:r>
      <w:r w:rsidRPr="00664976">
        <w:rPr>
          <w:rStyle w:val="code"/>
        </w:rPr>
        <w:tab/>
        <w:t>//Temporary character</w:t>
      </w:r>
    </w:p>
    <w:p w14:paraId="58044FF6" w14:textId="2D6B9F0E" w:rsidR="00664976" w:rsidRPr="00664976" w:rsidRDefault="00664976" w:rsidP="00664976">
      <w:pPr>
        <w:autoSpaceDE w:val="0"/>
        <w:autoSpaceDN w:val="0"/>
        <w:adjustRightInd w:val="0"/>
        <w:textboxTightWrap w:val="none"/>
        <w:rPr>
          <w:rStyle w:val="code"/>
        </w:rPr>
      </w:pPr>
      <w:r>
        <w:rPr>
          <w:rStyle w:val="code"/>
        </w:rPr>
        <w:t xml:space="preserve">               </w:t>
      </w:r>
      <w:r w:rsidRPr="00664976">
        <w:rPr>
          <w:rStyle w:val="code"/>
        </w:rPr>
        <w:t>sizeof(tempChar),</w:t>
      </w:r>
      <w:r w:rsidRPr="00664976">
        <w:rPr>
          <w:rStyle w:val="code"/>
        </w:rPr>
        <w:tab/>
        <w:t>//Size of TempChar</w:t>
      </w:r>
    </w:p>
    <w:p w14:paraId="387C875B" w14:textId="7C6E8CA0" w:rsidR="00664976" w:rsidRPr="00664976" w:rsidRDefault="00664976" w:rsidP="00664976">
      <w:pPr>
        <w:autoSpaceDE w:val="0"/>
        <w:autoSpaceDN w:val="0"/>
        <w:adjustRightInd w:val="0"/>
        <w:textboxTightWrap w:val="none"/>
        <w:rPr>
          <w:rStyle w:val="code"/>
        </w:rPr>
      </w:pPr>
      <w:r>
        <w:rPr>
          <w:rStyle w:val="code"/>
        </w:rPr>
        <w:t xml:space="preserve">               </w:t>
      </w:r>
      <w:r w:rsidRPr="00664976">
        <w:rPr>
          <w:rStyle w:val="code"/>
        </w:rPr>
        <w:t xml:space="preserve">&amp;noBytesRead, </w:t>
      </w:r>
      <w:r w:rsidRPr="00664976">
        <w:rPr>
          <w:rStyle w:val="code"/>
        </w:rPr>
        <w:tab/>
      </w:r>
      <w:r w:rsidRPr="00664976">
        <w:rPr>
          <w:rStyle w:val="code"/>
        </w:rPr>
        <w:tab/>
        <w:t>//Number of bytes read</w:t>
      </w:r>
    </w:p>
    <w:p w14:paraId="1C61729F" w14:textId="4B5431C5" w:rsidR="00664976" w:rsidRPr="00664976" w:rsidRDefault="00664976" w:rsidP="00664976">
      <w:pPr>
        <w:autoSpaceDE w:val="0"/>
        <w:autoSpaceDN w:val="0"/>
        <w:adjustRightInd w:val="0"/>
        <w:textboxTightWrap w:val="none"/>
        <w:rPr>
          <w:rStyle w:val="code"/>
        </w:rPr>
      </w:pPr>
      <w:r>
        <w:rPr>
          <w:rStyle w:val="code"/>
        </w:rPr>
        <w:t xml:space="preserve">               </w:t>
      </w:r>
      <w:r w:rsidRPr="00664976">
        <w:rPr>
          <w:rStyle w:val="code"/>
        </w:rPr>
        <w:t>NULL);</w:t>
      </w:r>
    </w:p>
    <w:p w14:paraId="6176F8F4" w14:textId="77777777" w:rsidR="00664976" w:rsidRPr="00664976" w:rsidRDefault="00664976" w:rsidP="00664976">
      <w:pPr>
        <w:autoSpaceDE w:val="0"/>
        <w:autoSpaceDN w:val="0"/>
        <w:adjustRightInd w:val="0"/>
        <w:textboxTightWrap w:val="none"/>
        <w:rPr>
          <w:rStyle w:val="code"/>
        </w:rPr>
      </w:pPr>
      <w:r w:rsidRPr="00664976">
        <w:rPr>
          <w:rStyle w:val="code"/>
        </w:rPr>
        <w:tab/>
        <w:t>return (int)tempChar;</w:t>
      </w:r>
    </w:p>
    <w:p w14:paraId="7999850B" w14:textId="780641AF" w:rsidR="00664976" w:rsidRDefault="00664976" w:rsidP="00664976">
      <w:pPr>
        <w:rPr>
          <w:rStyle w:val="code"/>
        </w:rPr>
      </w:pPr>
      <w:r w:rsidRPr="00664976">
        <w:rPr>
          <w:rStyle w:val="code"/>
        </w:rPr>
        <w:t>}</w:t>
      </w:r>
    </w:p>
    <w:p w14:paraId="4C5EF087" w14:textId="5AB6829F" w:rsidR="00BF2083" w:rsidRPr="00E10ED5" w:rsidRDefault="00BF2083" w:rsidP="00BF2083">
      <w:pPr>
        <w:pStyle w:val="Heading3"/>
      </w:pPr>
      <w:r>
        <w:rPr>
          <w:bCs w:val="0"/>
        </w:rPr>
        <w:t>Sending the method script</w:t>
      </w:r>
    </w:p>
    <w:p w14:paraId="6A6C0093" w14:textId="5B487C29" w:rsidR="00BF2083" w:rsidRDefault="00C56E80" w:rsidP="007240EC">
      <w:pPr>
        <w:rPr>
          <w:lang w:val="en-US"/>
        </w:rPr>
      </w:pPr>
      <w:r>
        <w:rPr>
          <w:lang w:val="en-US"/>
        </w:rPr>
        <w:t xml:space="preserve">The measurement configuration parameters </w:t>
      </w:r>
      <w:r w:rsidR="00C80B5E">
        <w:rPr>
          <w:lang w:val="en-US"/>
        </w:rPr>
        <w:t xml:space="preserve">can be read from </w:t>
      </w:r>
      <w:r w:rsidR="006B08A8">
        <w:rPr>
          <w:lang w:val="en-US"/>
        </w:rPr>
        <w:t>a script file stored in the PC</w:t>
      </w:r>
      <w:r>
        <w:rPr>
          <w:lang w:val="en-US"/>
        </w:rPr>
        <w:t xml:space="preserve">. </w:t>
      </w:r>
      <w:r w:rsidR="00AB61E9">
        <w:rPr>
          <w:lang w:val="en-US"/>
        </w:rPr>
        <w:t xml:space="preserve">In this example, the script file is stored in the same directory as the application executable. The path to the current working directory can be obtained by using the </w:t>
      </w:r>
      <w:r w:rsidR="00B8526D">
        <w:rPr>
          <w:lang w:val="en-US"/>
        </w:rPr>
        <w:t>getcwd() as shown</w:t>
      </w:r>
      <w:r w:rsidR="00AB61E9">
        <w:rPr>
          <w:lang w:val="en-US"/>
        </w:rPr>
        <w:t xml:space="preserve"> below.</w:t>
      </w:r>
    </w:p>
    <w:p w14:paraId="7584DF18" w14:textId="7288A838" w:rsidR="00B8526D" w:rsidRDefault="00B8526D" w:rsidP="007240EC">
      <w:pPr>
        <w:rPr>
          <w:lang w:val="en-US"/>
        </w:rPr>
      </w:pPr>
    </w:p>
    <w:p w14:paraId="7FAA4F65" w14:textId="7AB14C7F" w:rsidR="00B8526D" w:rsidRDefault="00B8526D" w:rsidP="007240EC">
      <w:pPr>
        <w:rPr>
          <w:lang w:val="en-US"/>
        </w:rPr>
      </w:pPr>
      <w:r>
        <w:rPr>
          <w:lang w:val="en-US"/>
        </w:rPr>
        <w:t>The unistd.h library has to be included to make use of getcwd().</w:t>
      </w:r>
    </w:p>
    <w:p w14:paraId="0CC6E591" w14:textId="05963B03" w:rsidR="00B8526D" w:rsidRDefault="00B8526D" w:rsidP="00B8526D">
      <w:pPr>
        <w:autoSpaceDE w:val="0"/>
        <w:autoSpaceDN w:val="0"/>
        <w:adjustRightInd w:val="0"/>
        <w:textboxTightWrap w:val="none"/>
        <w:rPr>
          <w:rStyle w:val="code"/>
        </w:rPr>
      </w:pPr>
      <w:r w:rsidRPr="00B8526D">
        <w:rPr>
          <w:rStyle w:val="code"/>
        </w:rPr>
        <w:t>#include &lt;unistd.h&gt;</w:t>
      </w:r>
    </w:p>
    <w:p w14:paraId="6F62A333" w14:textId="361BD5D0" w:rsidR="00B8526D" w:rsidRDefault="00B8526D" w:rsidP="00B8526D">
      <w:pPr>
        <w:autoSpaceDE w:val="0"/>
        <w:autoSpaceDN w:val="0"/>
        <w:adjustRightInd w:val="0"/>
        <w:textboxTightWrap w:val="none"/>
        <w:rPr>
          <w:rStyle w:val="code"/>
        </w:rPr>
      </w:pPr>
    </w:p>
    <w:p w14:paraId="64E650D2" w14:textId="52BCA459" w:rsidR="00B8526D" w:rsidRPr="00B8526D" w:rsidRDefault="00B8526D" w:rsidP="00B8526D">
      <w:pPr>
        <w:autoSpaceDE w:val="0"/>
        <w:autoSpaceDN w:val="0"/>
        <w:adjustRightInd w:val="0"/>
        <w:textboxTightWrap w:val="none"/>
        <w:rPr>
          <w:iCs/>
        </w:rPr>
      </w:pPr>
      <w:r w:rsidRPr="00B8526D">
        <w:rPr>
          <w:iCs/>
        </w:rPr>
        <w:t xml:space="preserve">The macro PATH_MAX from the limits.h library is used to specify the maximum length of the path. </w:t>
      </w:r>
    </w:p>
    <w:p w14:paraId="46B2657A" w14:textId="44EBE1B2" w:rsidR="00AB61E9" w:rsidRDefault="00AB61E9" w:rsidP="007240EC">
      <w:pPr>
        <w:rPr>
          <w:lang w:val="en-US"/>
        </w:rPr>
      </w:pPr>
    </w:p>
    <w:p w14:paraId="2723018E" w14:textId="77777777" w:rsidR="00AB61E9" w:rsidRPr="00B8526D" w:rsidRDefault="00AB61E9" w:rsidP="00AB61E9">
      <w:pPr>
        <w:autoSpaceDE w:val="0"/>
        <w:autoSpaceDN w:val="0"/>
        <w:adjustRightInd w:val="0"/>
        <w:textboxTightWrap w:val="none"/>
        <w:rPr>
          <w:rStyle w:val="code"/>
        </w:rPr>
      </w:pPr>
      <w:r w:rsidRPr="00B8526D">
        <w:rPr>
          <w:rStyle w:val="code"/>
        </w:rPr>
        <w:t>char buff[PATH_MAX];</w:t>
      </w:r>
    </w:p>
    <w:p w14:paraId="04FF6900" w14:textId="47D05801" w:rsidR="00AB61E9" w:rsidRPr="00B8526D" w:rsidRDefault="00AB61E9" w:rsidP="00AB61E9">
      <w:pPr>
        <w:autoSpaceDE w:val="0"/>
        <w:autoSpaceDN w:val="0"/>
        <w:adjustRightInd w:val="0"/>
        <w:textboxTightWrap w:val="none"/>
        <w:rPr>
          <w:rStyle w:val="code"/>
        </w:rPr>
      </w:pPr>
      <w:r w:rsidRPr="00B8526D">
        <w:rPr>
          <w:rStyle w:val="code"/>
        </w:rPr>
        <w:t>c</w:t>
      </w:r>
      <w:r w:rsidRPr="00B8526D">
        <w:rPr>
          <w:rStyle w:val="code"/>
        </w:rPr>
        <w:t>har *currentDirectory = getcwd(buff, PATH_MAX);</w:t>
      </w:r>
    </w:p>
    <w:p w14:paraId="556BD241" w14:textId="2A0B2827" w:rsidR="00AB61E9" w:rsidRPr="00B8526D" w:rsidRDefault="00AB61E9" w:rsidP="00AB61E9">
      <w:pPr>
        <w:autoSpaceDE w:val="0"/>
        <w:autoSpaceDN w:val="0"/>
        <w:adjustRightInd w:val="0"/>
        <w:textboxTightWrap w:val="none"/>
        <w:rPr>
          <w:rStyle w:val="code"/>
        </w:rPr>
      </w:pPr>
      <w:r w:rsidRPr="00B8526D">
        <w:rPr>
          <w:rStyle w:val="code"/>
        </w:rPr>
        <w:t>char* filePath = "\\ScriptFiles\\</w:t>
      </w:r>
      <w:r w:rsidRPr="00B8526D">
        <w:rPr>
          <w:rStyle w:val="code"/>
        </w:rPr>
        <w:t xml:space="preserve"> </w:t>
      </w:r>
      <w:r w:rsidRPr="00B8526D">
        <w:rPr>
          <w:rStyle w:val="code"/>
        </w:rPr>
        <w:t>LSV_test_script.txt</w:t>
      </w:r>
      <w:r w:rsidRPr="00B8526D">
        <w:rPr>
          <w:rStyle w:val="code"/>
        </w:rPr>
        <w:t xml:space="preserve"> </w:t>
      </w:r>
      <w:r w:rsidRPr="00B8526D">
        <w:rPr>
          <w:rStyle w:val="code"/>
        </w:rPr>
        <w:t xml:space="preserve">"; </w:t>
      </w:r>
    </w:p>
    <w:p w14:paraId="283E447B" w14:textId="03C9469C" w:rsidR="00AB61E9" w:rsidRPr="00B8526D" w:rsidRDefault="00AB61E9" w:rsidP="00AB61E9">
      <w:pPr>
        <w:rPr>
          <w:rStyle w:val="code"/>
        </w:rPr>
      </w:pPr>
      <w:r w:rsidRPr="00B8526D">
        <w:rPr>
          <w:rStyle w:val="code"/>
        </w:rPr>
        <w:t>char* combinedFilePath = strcat(currentDirectory, filePath);</w:t>
      </w:r>
    </w:p>
    <w:p w14:paraId="6EB5DF7B" w14:textId="77777777" w:rsidR="00C56E80" w:rsidRDefault="00C56E80" w:rsidP="007240EC">
      <w:pPr>
        <w:rPr>
          <w:lang w:val="en-US"/>
        </w:rPr>
      </w:pPr>
    </w:p>
    <w:p w14:paraId="79B83622" w14:textId="3D6A32CC" w:rsidR="00BA77D3" w:rsidRDefault="00BA77D3" w:rsidP="00635BB4">
      <w:pPr>
        <w:rPr>
          <w:lang w:val="en-US"/>
        </w:rPr>
      </w:pPr>
      <w:r>
        <w:rPr>
          <w:lang w:val="en-US"/>
        </w:rPr>
        <w:t xml:space="preserve">The </w:t>
      </w:r>
      <w:r w:rsidR="00BD6E5F">
        <w:rPr>
          <w:lang w:val="en-US"/>
        </w:rPr>
        <w:t>code for opening and reading from the measurement configuration parameters from the script file</w:t>
      </w:r>
      <w:r w:rsidR="00B8526D">
        <w:rPr>
          <w:lang w:val="en-US"/>
        </w:rPr>
        <w:t xml:space="preserve"> </w:t>
      </w:r>
      <w:r w:rsidR="00BD6E5F">
        <w:rPr>
          <w:lang w:val="en-US"/>
        </w:rPr>
        <w:t xml:space="preserve">and writing it on the device </w:t>
      </w:r>
      <w:r w:rsidR="00B8526D">
        <w:rPr>
          <w:lang w:val="en-US"/>
        </w:rPr>
        <w:t xml:space="preserve">are </w:t>
      </w:r>
      <w:r w:rsidR="00BD6E5F">
        <w:rPr>
          <w:lang w:val="en-US"/>
        </w:rPr>
        <w:t>as shown below.</w:t>
      </w:r>
    </w:p>
    <w:p w14:paraId="0E95F721" w14:textId="2A36676F" w:rsidR="00B8526D" w:rsidRDefault="00B8526D" w:rsidP="00635BB4">
      <w:pPr>
        <w:rPr>
          <w:lang w:val="en-US"/>
        </w:rPr>
      </w:pPr>
    </w:p>
    <w:p w14:paraId="300574C9" w14:textId="77777777"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color w:val="005032"/>
          <w:lang w:val="en-NL"/>
        </w:rPr>
        <w:t>FILE</w:t>
      </w:r>
      <w:r>
        <w:rPr>
          <w:rFonts w:ascii="Courier New" w:hAnsi="Courier New" w:cs="Courier New"/>
          <w:lang w:val="en-NL"/>
        </w:rPr>
        <w:t xml:space="preserve"> *fp;</w:t>
      </w:r>
    </w:p>
    <w:p w14:paraId="5C5E0F72" w14:textId="32131F7B"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b/>
          <w:bCs/>
          <w:color w:val="7F0055"/>
          <w:lang w:val="en-NL"/>
        </w:rPr>
        <w:t>char</w:t>
      </w:r>
      <w:r>
        <w:rPr>
          <w:rFonts w:ascii="Courier New" w:hAnsi="Courier New" w:cs="Courier New"/>
          <w:lang w:val="en-NL"/>
        </w:rPr>
        <w:t xml:space="preserve"> str[100];</w:t>
      </w:r>
    </w:p>
    <w:p w14:paraId="0FEF972F" w14:textId="22AB92B8"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 xml:space="preserve">fp = </w:t>
      </w:r>
      <w:r>
        <w:rPr>
          <w:rFonts w:ascii="Courier New" w:hAnsi="Courier New" w:cs="Courier New"/>
          <w:b/>
          <w:bCs/>
          <w:color w:val="642880"/>
          <w:lang w:val="en-NL"/>
        </w:rPr>
        <w:t>fopen</w:t>
      </w:r>
      <w:r>
        <w:rPr>
          <w:rFonts w:ascii="Courier New" w:hAnsi="Courier New" w:cs="Courier New"/>
          <w:lang w:val="en-NL"/>
        </w:rPr>
        <w:t xml:space="preserve">(fileName, </w:t>
      </w:r>
      <w:r>
        <w:rPr>
          <w:rFonts w:ascii="Courier New" w:hAnsi="Courier New" w:cs="Courier New"/>
          <w:color w:val="2A00FF"/>
          <w:lang w:val="en-NL"/>
        </w:rPr>
        <w:t>"r"</w:t>
      </w:r>
      <w:r>
        <w:rPr>
          <w:rFonts w:ascii="Courier New" w:hAnsi="Courier New" w:cs="Courier New"/>
          <w:lang w:val="en-NL"/>
        </w:rPr>
        <w:t>);</w:t>
      </w:r>
    </w:p>
    <w:p w14:paraId="75879799" w14:textId="2B2858F0"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b/>
          <w:bCs/>
          <w:color w:val="7F0055"/>
          <w:lang w:val="en-NL"/>
        </w:rPr>
        <w:t>if</w:t>
      </w:r>
      <w:r>
        <w:rPr>
          <w:rFonts w:ascii="Courier New" w:hAnsi="Courier New" w:cs="Courier New"/>
          <w:lang w:val="en-NL"/>
        </w:rPr>
        <w:t xml:space="preserve"> (fp == NULL) {</w:t>
      </w:r>
    </w:p>
    <w:p w14:paraId="6DCFCB41" w14:textId="45E8BC97"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b/>
          <w:bCs/>
          <w:color w:val="642880"/>
          <w:lang w:val="en-NL"/>
        </w:rPr>
        <w:t>printf</w:t>
      </w:r>
      <w:r>
        <w:rPr>
          <w:rFonts w:ascii="Courier New" w:hAnsi="Courier New" w:cs="Courier New"/>
          <w:lang w:val="en-NL"/>
        </w:rPr>
        <w:t>(</w:t>
      </w:r>
      <w:r>
        <w:rPr>
          <w:rFonts w:ascii="Courier New" w:hAnsi="Courier New" w:cs="Courier New"/>
          <w:color w:val="2A00FF"/>
          <w:lang w:val="en-NL"/>
        </w:rPr>
        <w:t>"Could not open file %s"</w:t>
      </w:r>
      <w:r>
        <w:rPr>
          <w:rFonts w:ascii="Courier New" w:hAnsi="Courier New" w:cs="Courier New"/>
          <w:lang w:val="en-NL"/>
        </w:rPr>
        <w:t>, fileName);</w:t>
      </w:r>
    </w:p>
    <w:p w14:paraId="57B5746C" w14:textId="0C97B8B0"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r>
      <w:r>
        <w:rPr>
          <w:rFonts w:ascii="Courier New" w:hAnsi="Courier New" w:cs="Courier New"/>
          <w:b/>
          <w:bCs/>
          <w:color w:val="7F0055"/>
          <w:lang w:val="en-NL"/>
        </w:rPr>
        <w:t>return</w:t>
      </w:r>
      <w:r>
        <w:rPr>
          <w:rFonts w:ascii="Courier New" w:hAnsi="Courier New" w:cs="Courier New"/>
          <w:lang w:val="en-NL"/>
        </w:rPr>
        <w:t xml:space="preserve"> 1;</w:t>
      </w:r>
    </w:p>
    <w:p w14:paraId="67403E28" w14:textId="3394E485"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w:t>
      </w:r>
    </w:p>
    <w:p w14:paraId="269D6617" w14:textId="00F1D218"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b/>
          <w:bCs/>
          <w:color w:val="7F0055"/>
          <w:lang w:val="en-NL"/>
        </w:rPr>
        <w:t>while</w:t>
      </w:r>
      <w:r>
        <w:rPr>
          <w:rFonts w:ascii="Courier New" w:hAnsi="Courier New" w:cs="Courier New"/>
          <w:lang w:val="en-NL"/>
        </w:rPr>
        <w:t xml:space="preserve"> (</w:t>
      </w:r>
      <w:r>
        <w:rPr>
          <w:rFonts w:ascii="Courier New" w:hAnsi="Courier New" w:cs="Courier New"/>
          <w:b/>
          <w:bCs/>
          <w:color w:val="642880"/>
          <w:lang w:val="en-NL"/>
        </w:rPr>
        <w:t>fgets</w:t>
      </w:r>
      <w:r>
        <w:rPr>
          <w:rFonts w:ascii="Courier New" w:hAnsi="Courier New" w:cs="Courier New"/>
          <w:lang w:val="en-NL"/>
        </w:rPr>
        <w:t>(str, 100, fp) != NULL)</w:t>
      </w:r>
      <w:r>
        <w:rPr>
          <w:rFonts w:ascii="Courier New" w:hAnsi="Courier New" w:cs="Courier New"/>
          <w:lang w:val="en-NL"/>
        </w:rPr>
        <w:tab/>
      </w:r>
      <w:r>
        <w:rPr>
          <w:rFonts w:ascii="Courier New" w:hAnsi="Courier New" w:cs="Courier New"/>
          <w:lang w:val="en-NL"/>
        </w:rPr>
        <w:tab/>
      </w:r>
      <w:r>
        <w:rPr>
          <w:rFonts w:ascii="Courier New" w:hAnsi="Courier New" w:cs="Courier New"/>
          <w:color w:val="3F7F5F"/>
          <w:lang w:val="en-NL"/>
        </w:rPr>
        <w:t xml:space="preserve">//Reads a single line from the </w:t>
      </w:r>
      <w:r>
        <w:rPr>
          <w:rFonts w:ascii="Courier New" w:hAnsi="Courier New" w:cs="Courier New"/>
          <w:color w:val="3F7F5F"/>
          <w:lang w:val="en-GB"/>
        </w:rPr>
        <w:t>s</w:t>
      </w:r>
      <w:r>
        <w:rPr>
          <w:rFonts w:ascii="Courier New" w:hAnsi="Courier New" w:cs="Courier New"/>
          <w:color w:val="3F7F5F"/>
          <w:lang w:val="en-NL"/>
        </w:rPr>
        <w:t>cript file and writes it on the device.</w:t>
      </w:r>
    </w:p>
    <w:p w14:paraId="7F6246DC" w14:textId="5815A029"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w:t>
      </w:r>
    </w:p>
    <w:p w14:paraId="78456333" w14:textId="50AE1CA3"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ab/>
        <w:t>WriteStr(&amp;msComm, str);</w:t>
      </w:r>
    </w:p>
    <w:p w14:paraId="18FB9058" w14:textId="428D730E" w:rsidR="00B8526D" w:rsidRDefault="00B8526D" w:rsidP="00B8526D">
      <w:pPr>
        <w:autoSpaceDE w:val="0"/>
        <w:autoSpaceDN w:val="0"/>
        <w:adjustRightInd w:val="0"/>
        <w:textboxTightWrap w:val="none"/>
        <w:rPr>
          <w:rFonts w:ascii="Courier New" w:hAnsi="Courier New" w:cs="Courier New"/>
          <w:color w:val="auto"/>
          <w:lang w:val="en-NL"/>
        </w:rPr>
      </w:pPr>
      <w:r>
        <w:rPr>
          <w:rFonts w:ascii="Courier New" w:hAnsi="Courier New" w:cs="Courier New"/>
          <w:lang w:val="en-NL"/>
        </w:rPr>
        <w:t>}</w:t>
      </w:r>
    </w:p>
    <w:p w14:paraId="042ADAE1" w14:textId="4783B1C2" w:rsidR="00B8526D" w:rsidRDefault="00B8526D" w:rsidP="00B8526D">
      <w:pPr>
        <w:rPr>
          <w:lang w:val="en-US"/>
        </w:rPr>
      </w:pPr>
      <w:r>
        <w:rPr>
          <w:rFonts w:ascii="Courier New" w:hAnsi="Courier New" w:cs="Courier New"/>
          <w:b/>
          <w:bCs/>
          <w:color w:val="642880"/>
          <w:lang w:val="en-NL"/>
        </w:rPr>
        <w:t>fclose</w:t>
      </w:r>
      <w:r>
        <w:rPr>
          <w:rFonts w:ascii="Courier New" w:hAnsi="Courier New" w:cs="Courier New"/>
          <w:lang w:val="en-NL"/>
        </w:rPr>
        <w:t>(fp);</w:t>
      </w:r>
    </w:p>
    <w:p w14:paraId="4CC69AF7" w14:textId="17ED40DE" w:rsidR="00012563" w:rsidRDefault="00012563" w:rsidP="00277BCD">
      <w:pPr>
        <w:pStyle w:val="Heading3"/>
        <w:numPr>
          <w:ilvl w:val="2"/>
          <w:numId w:val="1"/>
        </w:numPr>
      </w:pPr>
      <w:r>
        <w:t>Receiv</w:t>
      </w:r>
      <w:r w:rsidR="000923EC">
        <w:t>ing</w:t>
      </w:r>
      <w:r>
        <w:t xml:space="preserve"> response</w:t>
      </w:r>
    </w:p>
    <w:p w14:paraId="03DE4192" w14:textId="46487976" w:rsidR="00920178" w:rsidRDefault="00920178" w:rsidP="00920178">
      <w:pPr>
        <w:rPr>
          <w:lang w:val="en-US"/>
        </w:rPr>
      </w:pPr>
      <w:r>
        <w:rPr>
          <w:lang w:val="en-US"/>
        </w:rPr>
        <w:t xml:space="preserve">The code to receive and parse the response from the device </w:t>
      </w:r>
      <w:r w:rsidR="00D65D52">
        <w:rPr>
          <w:lang w:val="en-US"/>
        </w:rPr>
        <w:t>goes on continuously until the measurement response ends.</w:t>
      </w:r>
      <w:r w:rsidR="00827A96">
        <w:rPr>
          <w:lang w:val="en-US"/>
        </w:rPr>
        <w:t xml:space="preserve"> </w:t>
      </w:r>
      <w:r w:rsidR="00827A96">
        <w:rPr>
          <w:lang w:val="en-US"/>
        </w:rPr>
        <w:t>Inorder to read and parse the response from the device, the Receive Package function from the MSComm library can be used</w:t>
      </w:r>
      <w:r w:rsidR="00827A96">
        <w:rPr>
          <w:lang w:val="en-US"/>
        </w:rPr>
        <w:t>.</w:t>
      </w:r>
    </w:p>
    <w:p w14:paraId="2C9BD9BE" w14:textId="5B6AE014" w:rsidR="00D65D52" w:rsidRDefault="00D65D52" w:rsidP="00920178">
      <w:pPr>
        <w:rPr>
          <w:lang w:val="en-US"/>
        </w:rPr>
      </w:pPr>
    </w:p>
    <w:p w14:paraId="59C6EC56" w14:textId="5E5BB8FB" w:rsidR="00827A96" w:rsidRPr="00827A96" w:rsidRDefault="00827A96" w:rsidP="00827A96">
      <w:pPr>
        <w:autoSpaceDE w:val="0"/>
        <w:autoSpaceDN w:val="0"/>
        <w:adjustRightInd w:val="0"/>
        <w:textboxTightWrap w:val="none"/>
        <w:rPr>
          <w:rStyle w:val="code"/>
        </w:rPr>
      </w:pPr>
      <w:r w:rsidRPr="00827A96">
        <w:rPr>
          <w:rStyle w:val="code"/>
        </w:rPr>
        <w:t>int continueParsing;</w:t>
      </w:r>
    </w:p>
    <w:p w14:paraId="523E32BA" w14:textId="77777777" w:rsidR="00D65D52" w:rsidRPr="00827A96" w:rsidRDefault="00D65D52" w:rsidP="00D65D52">
      <w:pPr>
        <w:autoSpaceDE w:val="0"/>
        <w:autoSpaceDN w:val="0"/>
        <w:adjustRightInd w:val="0"/>
        <w:textboxTightWrap w:val="none"/>
        <w:rPr>
          <w:rStyle w:val="code"/>
        </w:rPr>
      </w:pPr>
      <w:r w:rsidRPr="00827A96">
        <w:rPr>
          <w:rStyle w:val="code"/>
        </w:rPr>
        <w:t>do</w:t>
      </w:r>
    </w:p>
    <w:p w14:paraId="372CF4A5" w14:textId="32D22C08" w:rsidR="00D65D52" w:rsidRPr="00827A96" w:rsidRDefault="00D65D52" w:rsidP="00D65D52">
      <w:pPr>
        <w:autoSpaceDE w:val="0"/>
        <w:autoSpaceDN w:val="0"/>
        <w:adjustRightInd w:val="0"/>
        <w:textboxTightWrap w:val="none"/>
        <w:rPr>
          <w:rStyle w:val="code"/>
        </w:rPr>
      </w:pPr>
      <w:r w:rsidRPr="00827A96">
        <w:rPr>
          <w:rStyle w:val="code"/>
        </w:rPr>
        <w:t>{</w:t>
      </w:r>
    </w:p>
    <w:p w14:paraId="52B22712" w14:textId="1190BADF" w:rsidR="00D65D52" w:rsidRPr="00827A96" w:rsidRDefault="00D65D52" w:rsidP="00D65D52">
      <w:pPr>
        <w:autoSpaceDE w:val="0"/>
        <w:autoSpaceDN w:val="0"/>
        <w:adjustRightInd w:val="0"/>
        <w:textboxTightWrap w:val="none"/>
        <w:rPr>
          <w:rStyle w:val="code"/>
        </w:rPr>
      </w:pPr>
      <w:r w:rsidRPr="00827A96">
        <w:rPr>
          <w:rStyle w:val="code"/>
        </w:rPr>
        <w:tab/>
        <w:t>code = ReceivePackage(&amp;msComm, &amp;data);</w:t>
      </w:r>
    </w:p>
    <w:p w14:paraId="1791C22C" w14:textId="027AF9C5" w:rsidR="00D65D52" w:rsidRPr="00827A96" w:rsidRDefault="00D65D52" w:rsidP="00D65D52">
      <w:pPr>
        <w:autoSpaceDE w:val="0"/>
        <w:autoSpaceDN w:val="0"/>
        <w:adjustRightInd w:val="0"/>
        <w:textboxTightWrap w:val="none"/>
        <w:rPr>
          <w:rStyle w:val="code"/>
        </w:rPr>
      </w:pPr>
      <w:r w:rsidRPr="00827A96">
        <w:rPr>
          <w:rStyle w:val="code"/>
        </w:rPr>
        <w:tab/>
        <w:t>continueParsing = DisplayResults(code);</w:t>
      </w:r>
    </w:p>
    <w:p w14:paraId="1645AE1A" w14:textId="70D14CD4" w:rsidR="00D65D52" w:rsidRDefault="00D65D52" w:rsidP="00D65D52">
      <w:pPr>
        <w:rPr>
          <w:lang w:val="en-US"/>
        </w:rPr>
      </w:pPr>
      <w:r w:rsidRPr="00827A96">
        <w:rPr>
          <w:rStyle w:val="code"/>
        </w:rPr>
        <w:t>}while(continueParsing == 1);</w:t>
      </w:r>
    </w:p>
    <w:p w14:paraId="68B2FE50" w14:textId="23B2D607" w:rsidR="00920178" w:rsidRDefault="00920178" w:rsidP="00920178">
      <w:pPr>
        <w:rPr>
          <w:lang w:val="en-US"/>
        </w:rPr>
      </w:pPr>
    </w:p>
    <w:p w14:paraId="56AEDA76" w14:textId="1E4DE2FF" w:rsidR="009600E3" w:rsidRDefault="009600E3" w:rsidP="00920178">
      <w:pPr>
        <w:rPr>
          <w:lang w:val="en-US"/>
        </w:rPr>
      </w:pPr>
      <w:r>
        <w:rPr>
          <w:lang w:val="en-US"/>
        </w:rPr>
        <w:t xml:space="preserve">The ReceivePackage() function in the C library </w:t>
      </w:r>
      <w:r w:rsidR="00563C52">
        <w:rPr>
          <w:lang w:val="en-US"/>
        </w:rPr>
        <w:t>(MSComm</w:t>
      </w:r>
      <w:r w:rsidR="00AE390F">
        <w:rPr>
          <w:lang w:val="en-US"/>
        </w:rPr>
        <w:t>.c</w:t>
      </w:r>
      <w:bookmarkStart w:id="1" w:name="_GoBack"/>
      <w:bookmarkEnd w:id="1"/>
      <w:r w:rsidR="00563C52">
        <w:rPr>
          <w:lang w:val="en-US"/>
        </w:rPr>
        <w:t xml:space="preserve">) </w:t>
      </w:r>
      <w:r>
        <w:rPr>
          <w:lang w:val="en-US"/>
        </w:rPr>
        <w:t xml:space="preserve">reads character by character until end of line (‘\n’) from the device using the msComm read wrapper </w:t>
      </w:r>
      <w:r w:rsidR="00C80B5E">
        <w:rPr>
          <w:lang w:val="en-US"/>
        </w:rPr>
        <w:t xml:space="preserve">- </w:t>
      </w:r>
      <w:r>
        <w:rPr>
          <w:lang w:val="en-US"/>
        </w:rPr>
        <w:t>readCharFunc(). The characters are then combined in to a line of response.</w:t>
      </w:r>
      <w:r w:rsidR="00C80B5E">
        <w:rPr>
          <w:lang w:val="en-US"/>
        </w:rPr>
        <w:t xml:space="preserve"> For example, in this example, every character read (tempChar) is combined to form a line of response in the response buffer string (buf).</w:t>
      </w:r>
    </w:p>
    <w:p w14:paraId="4DA97253" w14:textId="77777777" w:rsidR="009600E3" w:rsidRDefault="009600E3" w:rsidP="00920178">
      <w:pPr>
        <w:rPr>
          <w:lang w:val="en-US"/>
        </w:rPr>
      </w:pPr>
    </w:p>
    <w:p w14:paraId="1CB80976" w14:textId="58C4BFBB" w:rsidR="009600E3" w:rsidRPr="00C80B5E" w:rsidRDefault="009600E3" w:rsidP="009600E3">
      <w:pPr>
        <w:autoSpaceDE w:val="0"/>
        <w:autoSpaceDN w:val="0"/>
        <w:adjustRightInd w:val="0"/>
        <w:textboxTightWrap w:val="none"/>
        <w:rPr>
          <w:rStyle w:val="code"/>
        </w:rPr>
      </w:pPr>
      <w:r w:rsidRPr="00C80B5E">
        <w:rPr>
          <w:rStyle w:val="code"/>
        </w:rPr>
        <w:t xml:space="preserve">int tempChar; </w:t>
      </w:r>
      <w:r w:rsidRPr="00C80B5E">
        <w:rPr>
          <w:rStyle w:val="code"/>
        </w:rPr>
        <w:tab/>
      </w:r>
      <w:r w:rsidRPr="00C80B5E">
        <w:rPr>
          <w:rStyle w:val="code"/>
        </w:rPr>
        <w:tab/>
      </w:r>
      <w:r w:rsidRPr="00C80B5E">
        <w:rPr>
          <w:rStyle w:val="code"/>
        </w:rPr>
        <w:tab/>
        <w:t>//Temporary character used for reading</w:t>
      </w:r>
    </w:p>
    <w:p w14:paraId="5B4FB80D" w14:textId="0EFC3FEE" w:rsidR="009600E3" w:rsidRPr="00C80B5E" w:rsidRDefault="009600E3" w:rsidP="009600E3">
      <w:pPr>
        <w:autoSpaceDE w:val="0"/>
        <w:autoSpaceDN w:val="0"/>
        <w:adjustRightInd w:val="0"/>
        <w:textboxTightWrap w:val="none"/>
        <w:rPr>
          <w:rStyle w:val="code"/>
        </w:rPr>
      </w:pPr>
      <w:r w:rsidRPr="00C80B5E">
        <w:rPr>
          <w:rStyle w:val="code"/>
        </w:rPr>
        <w:t>int i = 0;</w:t>
      </w:r>
    </w:p>
    <w:p w14:paraId="1C54AFCE" w14:textId="7E2D3C83" w:rsidR="009600E3" w:rsidRPr="00C80B5E" w:rsidRDefault="009600E3" w:rsidP="009600E3">
      <w:pPr>
        <w:autoSpaceDE w:val="0"/>
        <w:autoSpaceDN w:val="0"/>
        <w:adjustRightInd w:val="0"/>
        <w:textboxTightWrap w:val="none"/>
        <w:rPr>
          <w:rStyle w:val="code"/>
        </w:rPr>
      </w:pPr>
      <w:r w:rsidRPr="00C80B5E">
        <w:rPr>
          <w:rStyle w:val="code"/>
        </w:rPr>
        <w:t>do {</w:t>
      </w:r>
    </w:p>
    <w:p w14:paraId="77E92695" w14:textId="2877707E" w:rsidR="009600E3" w:rsidRPr="00C80B5E" w:rsidRDefault="009600E3" w:rsidP="009600E3">
      <w:pPr>
        <w:autoSpaceDE w:val="0"/>
        <w:autoSpaceDN w:val="0"/>
        <w:adjustRightInd w:val="0"/>
        <w:textboxTightWrap w:val="none"/>
        <w:rPr>
          <w:rStyle w:val="code"/>
        </w:rPr>
      </w:pPr>
      <w:r w:rsidRPr="00C80B5E">
        <w:rPr>
          <w:rStyle w:val="code"/>
        </w:rPr>
        <w:tab/>
        <w:t>tempChar = msComm-&gt;readCharFunc();</w:t>
      </w:r>
    </w:p>
    <w:p w14:paraId="467A1D89" w14:textId="092351D7" w:rsidR="009600E3" w:rsidRPr="00C80B5E" w:rsidRDefault="009600E3" w:rsidP="009600E3">
      <w:pPr>
        <w:autoSpaceDE w:val="0"/>
        <w:autoSpaceDN w:val="0"/>
        <w:adjustRightInd w:val="0"/>
        <w:textboxTightWrap w:val="none"/>
        <w:rPr>
          <w:rStyle w:val="code"/>
        </w:rPr>
      </w:pPr>
      <w:r w:rsidRPr="00C80B5E">
        <w:rPr>
          <w:rStyle w:val="code"/>
        </w:rPr>
        <w:tab/>
        <w:t>if(tempChar &gt; 0)</w:t>
      </w:r>
    </w:p>
    <w:p w14:paraId="55CBF0E7" w14:textId="2B076432" w:rsidR="009600E3" w:rsidRPr="00C80B5E" w:rsidRDefault="009600E3" w:rsidP="009600E3">
      <w:pPr>
        <w:autoSpaceDE w:val="0"/>
        <w:autoSpaceDN w:val="0"/>
        <w:adjustRightInd w:val="0"/>
        <w:textboxTightWrap w:val="none"/>
        <w:rPr>
          <w:rStyle w:val="code"/>
        </w:rPr>
      </w:pPr>
      <w:r w:rsidRPr="00C80B5E">
        <w:rPr>
          <w:rStyle w:val="code"/>
        </w:rPr>
        <w:tab/>
        <w:t>{</w:t>
      </w:r>
    </w:p>
    <w:p w14:paraId="0BE5A97C" w14:textId="212F8E6A"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buf[i++] = tempChar;</w:t>
      </w:r>
      <w:r w:rsidRPr="00C80B5E">
        <w:rPr>
          <w:rStyle w:val="code"/>
        </w:rPr>
        <w:tab/>
      </w:r>
      <w:r w:rsidRPr="00C80B5E">
        <w:rPr>
          <w:rStyle w:val="code"/>
        </w:rPr>
        <w:tab/>
        <w:t xml:space="preserve">// Store </w:t>
      </w:r>
      <w:r w:rsidR="00C80B5E" w:rsidRPr="00C80B5E">
        <w:rPr>
          <w:rStyle w:val="code"/>
        </w:rPr>
        <w:t xml:space="preserve">tempchar </w:t>
      </w:r>
      <w:r w:rsidRPr="00C80B5E">
        <w:rPr>
          <w:rStyle w:val="code"/>
        </w:rPr>
        <w:t>into buffer</w:t>
      </w:r>
    </w:p>
    <w:p w14:paraId="04A3AC2E" w14:textId="6889EDF0"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if(buf[0] == (int)'e')</w:t>
      </w:r>
    </w:p>
    <w:p w14:paraId="161101AF" w14:textId="0E79F98A"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return CODE_RESPONSE_BEGIN;</w:t>
      </w:r>
    </w:p>
    <w:p w14:paraId="257A470E" w14:textId="7866E571"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if(tempChar == '\n')</w:t>
      </w:r>
    </w:p>
    <w:p w14:paraId="5F04AB91" w14:textId="1E7D16BD"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w:t>
      </w:r>
    </w:p>
    <w:p w14:paraId="5136BE74" w14:textId="3FDE1FB6"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buf[i] = '\0';</w:t>
      </w:r>
    </w:p>
    <w:p w14:paraId="3C354DBE" w14:textId="477354CB"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if(buf[0] == REPLY_MEASURING)</w:t>
      </w:r>
    </w:p>
    <w:p w14:paraId="63F4578D" w14:textId="2E88DB1F"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CODE_MEASURING;</w:t>
      </w:r>
    </w:p>
    <w:p w14:paraId="2FCF9AC9" w14:textId="534AF2E7"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else if(strcmp(buf, "*\n") == 0)</w:t>
      </w:r>
    </w:p>
    <w:p w14:paraId="4A71CD56" w14:textId="7D555C0F"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CODE_MEASUREMENT_DONE;</w:t>
      </w:r>
    </w:p>
    <w:p w14:paraId="0ADF3E8D" w14:textId="4EB9AAFA"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else if(strcmp(buf, "\n") == 0)</w:t>
      </w:r>
    </w:p>
    <w:p w14:paraId="316F66B0" w14:textId="43E118A7"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CODE_RESPONSE_END;</w:t>
      </w:r>
    </w:p>
    <w:p w14:paraId="19C34202" w14:textId="2D7BA4B9"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else if(buf[0] == REPLY_MEASURE_DP)</w:t>
      </w:r>
    </w:p>
    <w:p w14:paraId="72C818EC" w14:textId="7B6B0FD1"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CODE_OK;</w:t>
      </w:r>
    </w:p>
    <w:p w14:paraId="0170F98B" w14:textId="554AB11F"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else</w:t>
      </w:r>
    </w:p>
    <w:p w14:paraId="6621FADF" w14:textId="2D79D731"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CODE_NOT_IMPLEMENTED;</w:t>
      </w:r>
    </w:p>
    <w:p w14:paraId="40A231C0" w14:textId="36413FFA"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w:t>
      </w:r>
    </w:p>
    <w:p w14:paraId="295B77E8" w14:textId="0040371C" w:rsidR="009600E3" w:rsidRPr="00C80B5E" w:rsidRDefault="009600E3" w:rsidP="009600E3">
      <w:pPr>
        <w:autoSpaceDE w:val="0"/>
        <w:autoSpaceDN w:val="0"/>
        <w:adjustRightInd w:val="0"/>
        <w:textboxTightWrap w:val="none"/>
        <w:rPr>
          <w:rStyle w:val="code"/>
        </w:rPr>
      </w:pPr>
      <w:r w:rsidRPr="00C80B5E">
        <w:rPr>
          <w:rStyle w:val="code"/>
        </w:rPr>
        <w:tab/>
        <w:t>}</w:t>
      </w:r>
    </w:p>
    <w:p w14:paraId="3513BB00" w14:textId="3A8EE61E" w:rsidR="009600E3" w:rsidRPr="00C80B5E" w:rsidRDefault="009600E3" w:rsidP="009600E3">
      <w:pPr>
        <w:autoSpaceDE w:val="0"/>
        <w:autoSpaceDN w:val="0"/>
        <w:adjustRightInd w:val="0"/>
        <w:textboxTightWrap w:val="none"/>
        <w:rPr>
          <w:rStyle w:val="code"/>
        </w:rPr>
      </w:pPr>
      <w:r w:rsidRPr="00C80B5E">
        <w:rPr>
          <w:rStyle w:val="code"/>
        </w:rPr>
        <w:t>} while (i &lt; 99);</w:t>
      </w:r>
    </w:p>
    <w:p w14:paraId="50F9BFEC" w14:textId="171EE88A" w:rsidR="009600E3" w:rsidRPr="00C80B5E" w:rsidRDefault="009600E3" w:rsidP="009600E3">
      <w:pPr>
        <w:autoSpaceDE w:val="0"/>
        <w:autoSpaceDN w:val="0"/>
        <w:adjustRightInd w:val="0"/>
        <w:textboxTightWrap w:val="none"/>
        <w:rPr>
          <w:rStyle w:val="code"/>
        </w:rPr>
      </w:pPr>
      <w:r w:rsidRPr="00C80B5E">
        <w:rPr>
          <w:rStyle w:val="code"/>
        </w:rPr>
        <w:t>buf[i] = '\0';</w:t>
      </w:r>
    </w:p>
    <w:p w14:paraId="74958C44" w14:textId="17CBBD9E" w:rsidR="009600E3" w:rsidRPr="00C80B5E" w:rsidRDefault="009600E3" w:rsidP="009600E3">
      <w:pPr>
        <w:rPr>
          <w:rStyle w:val="code"/>
        </w:rPr>
      </w:pPr>
      <w:r w:rsidRPr="00C80B5E">
        <w:rPr>
          <w:rStyle w:val="code"/>
        </w:rPr>
        <w:t>return CODE_NULL;</w:t>
      </w:r>
    </w:p>
    <w:p w14:paraId="102DA65C" w14:textId="2AE0EAEA" w:rsidR="00024488" w:rsidRDefault="00E62910" w:rsidP="00277BCD">
      <w:pPr>
        <w:pStyle w:val="Heading3"/>
        <w:numPr>
          <w:ilvl w:val="2"/>
          <w:numId w:val="1"/>
        </w:numPr>
      </w:pPr>
      <w:r>
        <w:t>Parsing the response</w:t>
      </w:r>
    </w:p>
    <w:p w14:paraId="3AD32ED1" w14:textId="1493820A" w:rsidR="008B407F" w:rsidRDefault="00337E50" w:rsidP="00563C52">
      <w:pPr>
        <w:autoSpaceDE w:val="0"/>
        <w:autoSpaceDN w:val="0"/>
        <w:adjustRightInd w:val="0"/>
        <w:textboxTightWrap w:val="none"/>
        <w:rPr>
          <w:lang w:val="en-US"/>
        </w:rPr>
      </w:pPr>
      <w:r w:rsidRPr="00C659C7">
        <w:rPr>
          <w:iCs/>
          <w:lang w:val="en-US"/>
        </w:rPr>
        <w:t>Each line of response</w:t>
      </w:r>
      <w:r>
        <w:rPr>
          <w:iCs/>
          <w:lang w:val="en-US"/>
        </w:rPr>
        <w:t xml:space="preserve"> returned by the </w:t>
      </w:r>
      <w:r w:rsidR="00C80B5E">
        <w:rPr>
          <w:iCs/>
          <w:lang w:val="en-US"/>
        </w:rPr>
        <w:t>function</w:t>
      </w:r>
      <w:r>
        <w:rPr>
          <w:iCs/>
          <w:lang w:val="en-US"/>
        </w:rPr>
        <w:t xml:space="preserve"> </w:t>
      </w:r>
      <w:r w:rsidR="00C80B5E">
        <w:rPr>
          <w:rFonts w:ascii="Courier New" w:hAnsi="Courier New" w:cs="Courier New"/>
          <w:b/>
          <w:bCs/>
          <w:highlight w:val="lightGray"/>
          <w:lang w:val="en-NL"/>
        </w:rPr>
        <w:t>ReadBuf</w:t>
      </w:r>
      <w:r w:rsidRPr="003A6EC4">
        <w:rPr>
          <w:rStyle w:val="code"/>
        </w:rPr>
        <w:t>()</w:t>
      </w:r>
      <w:r w:rsidR="002C345F">
        <w:rPr>
          <w:rStyle w:val="code"/>
        </w:rPr>
        <w:t xml:space="preserve"> in MSComm library</w:t>
      </w:r>
      <w:r>
        <w:rPr>
          <w:iCs/>
          <w:lang w:val="en-US"/>
        </w:rPr>
        <w:t>,</w:t>
      </w:r>
      <w:r w:rsidR="00C80B5E">
        <w:rPr>
          <w:iCs/>
          <w:lang w:val="en-US"/>
        </w:rPr>
        <w:t xml:space="preserve"> </w:t>
      </w:r>
      <w:r>
        <w:rPr>
          <w:iCs/>
          <w:lang w:val="en-US"/>
        </w:rPr>
        <w:t>can be further parsed if it is identified to be a data package.</w:t>
      </w:r>
      <w:r w:rsidR="00563C52">
        <w:rPr>
          <w:iCs/>
          <w:lang w:val="en-US"/>
        </w:rPr>
        <w:t xml:space="preserve"> </w:t>
      </w:r>
      <w:r w:rsidR="008B407F">
        <w:rPr>
          <w:lang w:val="en-US"/>
        </w:rPr>
        <w:t>Here’s a sample response (raw data) from a Linear sweep voltammetric measurement.</w:t>
      </w:r>
    </w:p>
    <w:p w14:paraId="52B7E9B5" w14:textId="77777777" w:rsidR="008B407F" w:rsidRDefault="008B407F" w:rsidP="008B407F">
      <w:pPr>
        <w:rPr>
          <w:lang w:val="en-US"/>
        </w:rPr>
      </w:pPr>
    </w:p>
    <w:p w14:paraId="748DA02A" w14:textId="09924F69" w:rsidR="008B407F" w:rsidRPr="00E10ED5" w:rsidRDefault="008B407F" w:rsidP="008B407F">
      <w:pPr>
        <w:rPr>
          <w:lang w:val="en-US"/>
        </w:rPr>
      </w:pPr>
      <w:r w:rsidRPr="00E10ED5">
        <w:rPr>
          <w:lang w:val="en-US"/>
        </w:rPr>
        <w:t>eM0000</w:t>
      </w:r>
      <w:r w:rsidR="00672625" w:rsidRPr="00E10ED5">
        <w:rPr>
          <w:lang w:val="en-US"/>
        </w:rPr>
        <w:t>\n</w:t>
      </w:r>
    </w:p>
    <w:p w14:paraId="78465C2C" w14:textId="23D2FA35" w:rsidR="008B407F" w:rsidRPr="00E10ED5" w:rsidRDefault="008B407F" w:rsidP="008B407F">
      <w:pPr>
        <w:rPr>
          <w:lang w:val="en-US"/>
        </w:rPr>
      </w:pPr>
      <w:r w:rsidRPr="00E10ED5">
        <w:rPr>
          <w:lang w:val="en-US"/>
        </w:rPr>
        <w:t>Pda7F85F3Fu;ba48D503Dp,10,288</w:t>
      </w:r>
      <w:r w:rsidR="00672625" w:rsidRPr="00E10ED5">
        <w:rPr>
          <w:lang w:val="en-US"/>
        </w:rPr>
        <w:t>\n</w:t>
      </w:r>
    </w:p>
    <w:p w14:paraId="0A359EDB" w14:textId="1C9E1EA1" w:rsidR="008B407F" w:rsidRPr="00E10ED5" w:rsidRDefault="008B407F" w:rsidP="008B407F">
      <w:pPr>
        <w:rPr>
          <w:lang w:val="en-US"/>
        </w:rPr>
      </w:pPr>
      <w:r w:rsidRPr="00E10ED5">
        <w:rPr>
          <w:lang w:val="en-US"/>
        </w:rPr>
        <w:t>Pda7F9234Bu;ba4E2C324p,10,288</w:t>
      </w:r>
      <w:r w:rsidR="00672625" w:rsidRPr="00E10ED5">
        <w:rPr>
          <w:lang w:val="en-US"/>
        </w:rPr>
        <w:t>\n</w:t>
      </w:r>
    </w:p>
    <w:p w14:paraId="461BEFE8" w14:textId="0B78931C" w:rsidR="008B407F" w:rsidRPr="008B407F" w:rsidRDefault="008B407F" w:rsidP="008B407F">
      <w:r w:rsidRPr="008B407F">
        <w:t>Pda806EC24u;baAE16C6Dp,10,288</w:t>
      </w:r>
      <w:r w:rsidR="00672625">
        <w:t>\n</w:t>
      </w:r>
    </w:p>
    <w:p w14:paraId="38CF6189" w14:textId="26A44087" w:rsidR="008B407F" w:rsidRPr="008B407F" w:rsidRDefault="008B407F" w:rsidP="008B407F">
      <w:r w:rsidRPr="008B407F">
        <w:t>Pda807B031u;baB360495p,10,288</w:t>
      </w:r>
      <w:r w:rsidR="00672625">
        <w:t>\n</w:t>
      </w:r>
    </w:p>
    <w:p w14:paraId="06DD9ED6" w14:textId="77777777" w:rsidR="008B407F" w:rsidRPr="00E10ED5" w:rsidRDefault="008B407F" w:rsidP="008B407F">
      <w:pPr>
        <w:rPr>
          <w:lang w:val="en-US"/>
        </w:rPr>
      </w:pPr>
      <w:r w:rsidRPr="00E10ED5">
        <w:rPr>
          <w:lang w:val="en-US"/>
        </w:rPr>
        <w:t>*\n</w:t>
      </w:r>
    </w:p>
    <w:p w14:paraId="7F2337F4" w14:textId="565B7FE7" w:rsidR="008B407F" w:rsidRDefault="008B407F" w:rsidP="008B407F">
      <w:pPr>
        <w:rPr>
          <w:lang w:val="en-US"/>
        </w:rPr>
      </w:pPr>
      <w:r w:rsidRPr="00E10ED5">
        <w:rPr>
          <w:lang w:val="en-US"/>
        </w:rPr>
        <w:t>\n</w:t>
      </w:r>
    </w:p>
    <w:p w14:paraId="0F46AE77" w14:textId="259FD423" w:rsidR="00EB64A2" w:rsidRDefault="00EB64A2" w:rsidP="008B407F">
      <w:pPr>
        <w:rPr>
          <w:lang w:val="en-US"/>
        </w:rPr>
      </w:pPr>
    </w:p>
    <w:p w14:paraId="0B3D60C2" w14:textId="2AD903E7" w:rsidR="00853FB3" w:rsidRDefault="00853FB3" w:rsidP="00853FB3">
      <w:pPr>
        <w:rPr>
          <w:lang w:val="en-US"/>
        </w:rPr>
      </w:pPr>
      <w:r>
        <w:rPr>
          <w:lang w:val="en-US"/>
        </w:rPr>
        <w:t>While parsing the response</w:t>
      </w:r>
      <w:r w:rsidR="00C44F74">
        <w:rPr>
          <w:lang w:val="en-US"/>
        </w:rPr>
        <w:t>,</w:t>
      </w:r>
      <w:r>
        <w:rPr>
          <w:lang w:val="en-US"/>
        </w:rPr>
        <w:t xml:space="preserve"> various identifiers are used to identify the type of response pack</w:t>
      </w:r>
      <w:r w:rsidR="00C44F74">
        <w:rPr>
          <w:lang w:val="en-US"/>
        </w:rPr>
        <w:t>ages</w:t>
      </w:r>
      <w:r>
        <w:rPr>
          <w:lang w:val="en-US"/>
        </w:rPr>
        <w:t>.</w:t>
      </w:r>
      <w:r w:rsidR="008B407F">
        <w:rPr>
          <w:lang w:val="en-US"/>
        </w:rPr>
        <w:t xml:space="preserve"> For example, In the above sample </w:t>
      </w:r>
      <w:r w:rsidR="00571FF5">
        <w:rPr>
          <w:lang w:val="en-US"/>
        </w:rPr>
        <w:t xml:space="preserve">response </w:t>
      </w:r>
      <w:r w:rsidR="008B407F">
        <w:rPr>
          <w:lang w:val="en-US"/>
        </w:rPr>
        <w:t xml:space="preserve">package, </w:t>
      </w:r>
    </w:p>
    <w:p w14:paraId="5E46395F" w14:textId="77777777" w:rsidR="00853FB3" w:rsidRPr="00853FB3" w:rsidRDefault="00853FB3" w:rsidP="00853FB3">
      <w:pPr>
        <w:rPr>
          <w:lang w:val="en-US"/>
        </w:rPr>
      </w:pPr>
    </w:p>
    <w:p w14:paraId="4CCBA0BA" w14:textId="45FFEF3C" w:rsidR="00853FB3" w:rsidRPr="00853FB3" w:rsidRDefault="00672625" w:rsidP="00277BCD">
      <w:pPr>
        <w:pStyle w:val="ListParagraph"/>
        <w:numPr>
          <w:ilvl w:val="0"/>
          <w:numId w:val="4"/>
        </w:numPr>
        <w:rPr>
          <w:lang w:val="en-US"/>
        </w:rPr>
      </w:pPr>
      <w:r w:rsidRPr="00853FB3">
        <w:rPr>
          <w:lang w:val="en-US"/>
        </w:rPr>
        <w:t>‘e’</w:t>
      </w:r>
      <w:r>
        <w:rPr>
          <w:lang w:val="en-US"/>
        </w:rPr>
        <w:t xml:space="preserve"> marks the </w:t>
      </w:r>
      <w:r w:rsidR="00853FB3" w:rsidRPr="00853FB3">
        <w:rPr>
          <w:lang w:val="en-US"/>
        </w:rPr>
        <w:t>beginning of a response.</w:t>
      </w:r>
    </w:p>
    <w:p w14:paraId="08CA1565" w14:textId="406305B1" w:rsidR="00853FB3" w:rsidRDefault="00672625" w:rsidP="00277BCD">
      <w:pPr>
        <w:pStyle w:val="ListParagraph"/>
        <w:numPr>
          <w:ilvl w:val="0"/>
          <w:numId w:val="4"/>
        </w:numPr>
        <w:rPr>
          <w:lang w:val="en-US"/>
        </w:rPr>
      </w:pPr>
      <w:r>
        <w:rPr>
          <w:lang w:val="en-US"/>
        </w:rPr>
        <w:t>‘M’</w:t>
      </w:r>
      <w:r w:rsidR="00853FB3" w:rsidRPr="00853FB3">
        <w:rPr>
          <w:lang w:val="en-US"/>
        </w:rPr>
        <w:t xml:space="preserve"> marks the beginning of a measurement loop. </w:t>
      </w:r>
    </w:p>
    <w:p w14:paraId="1A2D3BB3" w14:textId="273BCACD" w:rsidR="00C44F74" w:rsidRDefault="00C44F74" w:rsidP="00277BCD">
      <w:pPr>
        <w:pStyle w:val="ListParagraph"/>
        <w:numPr>
          <w:ilvl w:val="0"/>
          <w:numId w:val="4"/>
        </w:numPr>
        <w:rPr>
          <w:lang w:val="en-US"/>
        </w:rPr>
      </w:pPr>
      <w:r>
        <w:rPr>
          <w:lang w:val="en-US"/>
        </w:rPr>
        <w:t>‘P’ marks the beginning of a row of data package.</w:t>
      </w:r>
    </w:p>
    <w:p w14:paraId="4B100413" w14:textId="3F2F1429" w:rsidR="00C44F74" w:rsidRDefault="00C44F74" w:rsidP="00277BCD">
      <w:pPr>
        <w:pStyle w:val="ListParagraph"/>
        <w:numPr>
          <w:ilvl w:val="0"/>
          <w:numId w:val="4"/>
        </w:numPr>
        <w:rPr>
          <w:lang w:val="en-US"/>
        </w:rPr>
      </w:pPr>
      <w:r>
        <w:rPr>
          <w:lang w:val="en-US"/>
        </w:rPr>
        <w:t>“*\n” marks the end of measurement.</w:t>
      </w:r>
    </w:p>
    <w:p w14:paraId="0EBCDE1B" w14:textId="39155EAD" w:rsidR="00C44F74" w:rsidRDefault="00C44F74" w:rsidP="00277BCD">
      <w:pPr>
        <w:pStyle w:val="ListParagraph"/>
        <w:numPr>
          <w:ilvl w:val="0"/>
          <w:numId w:val="4"/>
        </w:numPr>
        <w:rPr>
          <w:lang w:val="en-US"/>
        </w:rPr>
      </w:pPr>
      <w:r>
        <w:rPr>
          <w:lang w:val="en-US"/>
        </w:rPr>
        <w:t>“\n” marks the end of response.</w:t>
      </w:r>
    </w:p>
    <w:p w14:paraId="42F701D4" w14:textId="77777777" w:rsidR="00890CA5" w:rsidRDefault="00890CA5" w:rsidP="00F24FA7">
      <w:pPr>
        <w:rPr>
          <w:lang w:val="en-US"/>
        </w:rPr>
      </w:pPr>
    </w:p>
    <w:p w14:paraId="77155E9E" w14:textId="77777777" w:rsidR="00827A96" w:rsidRDefault="00827A96" w:rsidP="006D2FE7">
      <w:pPr>
        <w:spacing w:before="120" w:after="240"/>
        <w:textboxTightWrap w:val="none"/>
        <w:rPr>
          <w:lang w:val="en-US"/>
        </w:rPr>
      </w:pPr>
    </w:p>
    <w:p w14:paraId="01DA75E0" w14:textId="65688DD0" w:rsidR="006D2FE7" w:rsidRPr="00E62910" w:rsidRDefault="006D2FE7" w:rsidP="006D2FE7">
      <w:pPr>
        <w:spacing w:before="120" w:after="240"/>
        <w:textboxTightWrap w:val="none"/>
        <w:rPr>
          <w:rFonts w:ascii="Helvetica" w:hAnsi="Helvetica" w:cs="Helvetica"/>
          <w:color w:val="686868"/>
          <w:sz w:val="24"/>
          <w:szCs w:val="24"/>
          <w:lang w:val="en-NL" w:eastAsia="en-NL"/>
        </w:rPr>
      </w:pPr>
      <w:r w:rsidRPr="00E62910">
        <w:rPr>
          <w:lang w:val="en-US"/>
        </w:rPr>
        <w:lastRenderedPageBreak/>
        <w:t>The following information can be found in the </w:t>
      </w:r>
      <w:r w:rsidR="00C44F74">
        <w:rPr>
          <w:lang w:val="en-US"/>
        </w:rPr>
        <w:t>data packages</w:t>
      </w:r>
      <w:r w:rsidRPr="00E62910">
        <w:rPr>
          <w:lang w:val="en-US"/>
        </w:rPr>
        <w:t xml:space="preserve"> received </w:t>
      </w:r>
      <w:r w:rsidR="00853FB3">
        <w:rPr>
          <w:lang w:val="en-US"/>
        </w:rPr>
        <w:t>from the device.</w:t>
      </w:r>
    </w:p>
    <w:p w14:paraId="5F2763FD" w14:textId="359242AF" w:rsidR="00853FB3" w:rsidRPr="00853FB3" w:rsidRDefault="00853FB3" w:rsidP="00277BCD">
      <w:pPr>
        <w:numPr>
          <w:ilvl w:val="0"/>
          <w:numId w:val="3"/>
        </w:numPr>
        <w:spacing w:before="100" w:beforeAutospacing="1" w:after="100" w:afterAutospacing="1"/>
        <w:textboxTightWrap w:val="none"/>
        <w:rPr>
          <w:lang w:val="en-US"/>
        </w:rPr>
      </w:pPr>
      <w:r w:rsidRPr="00E62910">
        <w:rPr>
          <w:lang w:val="en-US"/>
        </w:rPr>
        <w:t>Potential (</w:t>
      </w:r>
      <w:r w:rsidR="001F2550">
        <w:rPr>
          <w:lang w:val="en-US"/>
        </w:rPr>
        <w:t>s</w:t>
      </w:r>
      <w:r w:rsidR="0025726B">
        <w:rPr>
          <w:lang w:val="en-US"/>
        </w:rPr>
        <w:t xml:space="preserve">et </w:t>
      </w:r>
      <w:r w:rsidR="003A4EDD">
        <w:rPr>
          <w:lang w:val="en-US"/>
        </w:rPr>
        <w:t xml:space="preserve">cell </w:t>
      </w:r>
      <w:r w:rsidR="0025726B">
        <w:rPr>
          <w:lang w:val="en-US"/>
        </w:rPr>
        <w:t>potential</w:t>
      </w:r>
      <w:r w:rsidRPr="00853FB3">
        <w:rPr>
          <w:lang w:val="en-US"/>
        </w:rPr>
        <w:t xml:space="preserve"> in V</w:t>
      </w:r>
      <w:r w:rsidRPr="00E62910">
        <w:rPr>
          <w:lang w:val="en-US"/>
        </w:rPr>
        <w:t>)</w:t>
      </w:r>
      <w:r w:rsidR="00B2561B">
        <w:rPr>
          <w:lang w:val="en-US"/>
        </w:rPr>
        <w:t xml:space="preserve"> </w:t>
      </w:r>
    </w:p>
    <w:p w14:paraId="4A33180D" w14:textId="77777777" w:rsidR="00B2561B" w:rsidRDefault="006D2FE7" w:rsidP="00277BCD">
      <w:pPr>
        <w:numPr>
          <w:ilvl w:val="0"/>
          <w:numId w:val="3"/>
        </w:numPr>
        <w:spacing w:before="100" w:beforeAutospacing="1" w:after="100" w:afterAutospacing="1"/>
        <w:textboxTightWrap w:val="none"/>
        <w:rPr>
          <w:lang w:val="en-US"/>
        </w:rPr>
      </w:pPr>
      <w:r w:rsidRPr="00E62910">
        <w:rPr>
          <w:lang w:val="en-US"/>
        </w:rPr>
        <w:t>Current (</w:t>
      </w:r>
      <w:r w:rsidR="0025726B">
        <w:rPr>
          <w:lang w:val="en-US"/>
        </w:rPr>
        <w:t xml:space="preserve">measured current </w:t>
      </w:r>
      <w:r w:rsidRPr="00E62910">
        <w:rPr>
          <w:lang w:val="en-US"/>
        </w:rPr>
        <w:t>in A</w:t>
      </w:r>
      <w:r w:rsidRPr="00853FB3">
        <w:rPr>
          <w:lang w:val="en-US"/>
        </w:rPr>
        <w:t>)</w:t>
      </w:r>
    </w:p>
    <w:p w14:paraId="08B46152" w14:textId="66351F4D" w:rsidR="00853FB3" w:rsidRPr="00853FB3" w:rsidRDefault="006D2FE7" w:rsidP="00EB64A2">
      <w:pPr>
        <w:spacing w:before="100" w:beforeAutospacing="1" w:after="100" w:afterAutospacing="1"/>
        <w:textboxTightWrap w:val="none"/>
        <w:rPr>
          <w:lang w:val="en-US"/>
        </w:rPr>
      </w:pPr>
      <w:r w:rsidRPr="00853FB3">
        <w:rPr>
          <w:lang w:val="en-US"/>
        </w:rPr>
        <w:t xml:space="preserve">In case of </w:t>
      </w:r>
      <w:r w:rsidR="00942F83">
        <w:rPr>
          <w:lang w:val="en-US"/>
        </w:rPr>
        <w:t xml:space="preserve">Impedance spectroscopy </w:t>
      </w:r>
      <w:r w:rsidRPr="00853FB3">
        <w:rPr>
          <w:lang w:val="en-US"/>
        </w:rPr>
        <w:t>measurement</w:t>
      </w:r>
      <w:r w:rsidR="00942F83">
        <w:rPr>
          <w:lang w:val="en-US"/>
        </w:rPr>
        <w:t>s</w:t>
      </w:r>
      <w:r w:rsidRPr="00853FB3">
        <w:rPr>
          <w:lang w:val="en-US"/>
        </w:rPr>
        <w:t xml:space="preserve">, </w:t>
      </w:r>
      <w:r w:rsidR="00853FB3">
        <w:rPr>
          <w:lang w:val="en-US"/>
        </w:rPr>
        <w:t>the following data values can be obtained from the response</w:t>
      </w:r>
      <w:r w:rsidR="00B244E9">
        <w:rPr>
          <w:lang w:val="en-US"/>
        </w:rPr>
        <w:t>.</w:t>
      </w:r>
    </w:p>
    <w:p w14:paraId="3547980E" w14:textId="6F66C870" w:rsidR="00853FB3" w:rsidRPr="00853FB3" w:rsidRDefault="00853FB3" w:rsidP="00277BCD">
      <w:pPr>
        <w:numPr>
          <w:ilvl w:val="0"/>
          <w:numId w:val="3"/>
        </w:numPr>
        <w:spacing w:before="100" w:beforeAutospacing="1" w:after="100" w:afterAutospacing="1"/>
        <w:textboxTightWrap w:val="none"/>
        <w:rPr>
          <w:lang w:val="en-US"/>
        </w:rPr>
      </w:pPr>
      <w:r>
        <w:rPr>
          <w:lang w:val="en-US"/>
        </w:rPr>
        <w:t>Frequency</w:t>
      </w:r>
      <w:r w:rsidRPr="00E62910">
        <w:rPr>
          <w:lang w:val="en-US"/>
        </w:rPr>
        <w:t xml:space="preserve"> (</w:t>
      </w:r>
      <w:r w:rsidR="007046DB">
        <w:rPr>
          <w:lang w:val="en-US"/>
        </w:rPr>
        <w:t xml:space="preserve">set frequency in </w:t>
      </w:r>
      <w:r>
        <w:rPr>
          <w:lang w:val="en-US"/>
        </w:rPr>
        <w:t>Hz</w:t>
      </w:r>
      <w:r w:rsidRPr="00E62910">
        <w:rPr>
          <w:lang w:val="en-US"/>
        </w:rPr>
        <w:t>)</w:t>
      </w:r>
    </w:p>
    <w:p w14:paraId="22A7E271" w14:textId="11FE75C9" w:rsidR="00024488" w:rsidRDefault="00853FB3" w:rsidP="00277BCD">
      <w:pPr>
        <w:numPr>
          <w:ilvl w:val="0"/>
          <w:numId w:val="3"/>
        </w:numPr>
        <w:spacing w:before="100" w:beforeAutospacing="1" w:after="100" w:afterAutospacing="1"/>
        <w:textboxTightWrap w:val="none"/>
        <w:rPr>
          <w:lang w:val="en-US"/>
        </w:rPr>
      </w:pPr>
      <w:r>
        <w:rPr>
          <w:lang w:val="en-US"/>
        </w:rPr>
        <w:t xml:space="preserve">Real </w:t>
      </w:r>
      <w:r w:rsidR="007046DB">
        <w:rPr>
          <w:lang w:val="en-US"/>
        </w:rPr>
        <w:t xml:space="preserve">part of complex </w:t>
      </w:r>
      <w:r>
        <w:rPr>
          <w:lang w:val="en-US"/>
        </w:rPr>
        <w:t>Impedance</w:t>
      </w:r>
      <w:r w:rsidRPr="00E62910">
        <w:rPr>
          <w:lang w:val="en-US"/>
        </w:rPr>
        <w:t xml:space="preserve"> (</w:t>
      </w:r>
      <w:r w:rsidR="007046DB">
        <w:rPr>
          <w:lang w:val="en-US"/>
        </w:rPr>
        <w:t xml:space="preserve">measured impedance </w:t>
      </w:r>
      <w:r>
        <w:rPr>
          <w:lang w:val="en-US"/>
        </w:rPr>
        <w:t>Ohm</w:t>
      </w:r>
      <w:r w:rsidRPr="00853FB3">
        <w:rPr>
          <w:lang w:val="en-US"/>
        </w:rPr>
        <w:t>)</w:t>
      </w:r>
    </w:p>
    <w:p w14:paraId="73B69641" w14:textId="4DFC40BC" w:rsidR="00853FB3" w:rsidRDefault="00853FB3" w:rsidP="00277BCD">
      <w:pPr>
        <w:numPr>
          <w:ilvl w:val="0"/>
          <w:numId w:val="3"/>
        </w:numPr>
        <w:spacing w:before="100" w:beforeAutospacing="1" w:after="100" w:afterAutospacing="1"/>
        <w:textboxTightWrap w:val="none"/>
        <w:rPr>
          <w:lang w:val="en-US"/>
        </w:rPr>
      </w:pPr>
      <w:r>
        <w:rPr>
          <w:lang w:val="en-US"/>
        </w:rPr>
        <w:t xml:space="preserve">Imaginary </w:t>
      </w:r>
      <w:r w:rsidR="007046DB">
        <w:rPr>
          <w:lang w:val="en-US"/>
        </w:rPr>
        <w:t xml:space="preserve">part of complex </w:t>
      </w:r>
      <w:r>
        <w:rPr>
          <w:lang w:val="en-US"/>
        </w:rPr>
        <w:t>Impedance (</w:t>
      </w:r>
      <w:r w:rsidR="007046DB">
        <w:rPr>
          <w:lang w:val="en-US"/>
        </w:rPr>
        <w:t xml:space="preserve">measured impedance in </w:t>
      </w:r>
      <w:r>
        <w:rPr>
          <w:lang w:val="en-US"/>
        </w:rPr>
        <w:t>Ohm)</w:t>
      </w:r>
    </w:p>
    <w:p w14:paraId="4D87003F" w14:textId="1F86B1BA" w:rsidR="00C44F74" w:rsidRPr="00E62910" w:rsidRDefault="00C44F74" w:rsidP="00C44F74">
      <w:pPr>
        <w:spacing w:before="100" w:beforeAutospacing="1" w:after="100" w:afterAutospacing="1"/>
        <w:textboxTightWrap w:val="none"/>
        <w:rPr>
          <w:lang w:val="en-US"/>
        </w:rPr>
      </w:pPr>
      <w:r>
        <w:rPr>
          <w:lang w:val="en-US"/>
        </w:rPr>
        <w:t>The following meta data values if present can also be obtained from the data packages.</w:t>
      </w:r>
    </w:p>
    <w:p w14:paraId="65374C09" w14:textId="77777777" w:rsidR="00C44F74" w:rsidRPr="00E62910" w:rsidRDefault="00C44F74" w:rsidP="00277BCD">
      <w:pPr>
        <w:numPr>
          <w:ilvl w:val="0"/>
          <w:numId w:val="3"/>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3863BC30" w14:textId="03DB3328" w:rsidR="00C44F74" w:rsidRPr="00C44F74" w:rsidRDefault="00C44F74" w:rsidP="00277BCD">
      <w:pPr>
        <w:numPr>
          <w:ilvl w:val="0"/>
          <w:numId w:val="3"/>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14:paraId="56753B75" w14:textId="66DD5898" w:rsidR="00F24FA7" w:rsidRPr="004B2101" w:rsidRDefault="00C44F74" w:rsidP="00277BCD">
      <w:pPr>
        <w:numPr>
          <w:ilvl w:val="0"/>
          <w:numId w:val="3"/>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363DB107" w14:textId="11A0DD31" w:rsidR="0082520C" w:rsidRDefault="0082520C" w:rsidP="0082520C">
      <w:pPr>
        <w:pStyle w:val="Heading4"/>
        <w:rPr>
          <w:b w:val="0"/>
          <w:lang w:val="en-US"/>
        </w:rPr>
      </w:pPr>
      <w:r w:rsidRPr="0082520C">
        <w:rPr>
          <w:b w:val="0"/>
          <w:lang w:val="en-US"/>
        </w:rPr>
        <w:t>Parsing the parameter values</w:t>
      </w:r>
    </w:p>
    <w:p w14:paraId="0060C16B" w14:textId="109EE7D3" w:rsidR="0082520C" w:rsidRDefault="00D40BDC" w:rsidP="0082520C">
      <w:pPr>
        <w:rPr>
          <w:lang w:val="en-US"/>
        </w:rPr>
      </w:pPr>
      <w:r>
        <w:rPr>
          <w:lang w:val="en-US"/>
        </w:rPr>
        <w:t>Each row of data package begins with the header ‘P’.</w:t>
      </w:r>
      <w:r w:rsidR="00B244E9">
        <w:rPr>
          <w:lang w:val="en-US"/>
        </w:rPr>
        <w:t xml:space="preserve"> So the pointer is placed next to ‘P’ from where the parsing begins.</w:t>
      </w:r>
    </w:p>
    <w:p w14:paraId="27AB9632" w14:textId="77777777" w:rsidR="00B244E9" w:rsidRDefault="00B244E9" w:rsidP="0082520C">
      <w:pPr>
        <w:rPr>
          <w:lang w:val="en-US"/>
        </w:rPr>
      </w:pPr>
    </w:p>
    <w:p w14:paraId="105D5F86" w14:textId="77777777" w:rsidR="00B244E9" w:rsidRPr="00B244E9" w:rsidRDefault="00B244E9" w:rsidP="00B244E9">
      <w:pPr>
        <w:autoSpaceDE w:val="0"/>
        <w:autoSpaceDN w:val="0"/>
        <w:adjustRightInd w:val="0"/>
        <w:textboxTightWrap w:val="none"/>
        <w:rPr>
          <w:rStyle w:val="code"/>
        </w:rPr>
      </w:pPr>
      <w:r w:rsidRPr="00B244E9">
        <w:rPr>
          <w:rStyle w:val="code"/>
        </w:rPr>
        <w:t>//Identifies the beginning of the response package</w:t>
      </w:r>
    </w:p>
    <w:p w14:paraId="304AFFC5" w14:textId="046370C1" w:rsidR="00B244E9" w:rsidRPr="00B244E9" w:rsidRDefault="00B244E9" w:rsidP="00B244E9">
      <w:pPr>
        <w:autoSpaceDE w:val="0"/>
        <w:autoSpaceDN w:val="0"/>
        <w:adjustRightInd w:val="0"/>
        <w:textboxTightWrap w:val="none"/>
        <w:rPr>
          <w:rStyle w:val="code"/>
        </w:rPr>
      </w:pPr>
      <w:r w:rsidRPr="00B244E9">
        <w:rPr>
          <w:rStyle w:val="code"/>
        </w:rPr>
        <w:t>char *P = strchr(responsePackageLine, 'P');</w:t>
      </w:r>
    </w:p>
    <w:p w14:paraId="6DB563C6" w14:textId="3B30442C" w:rsidR="00D40BDC" w:rsidRDefault="00B244E9" w:rsidP="00B244E9">
      <w:pPr>
        <w:rPr>
          <w:rStyle w:val="code"/>
        </w:rPr>
      </w:pPr>
      <w:r w:rsidRPr="00B244E9">
        <w:rPr>
          <w:rStyle w:val="code"/>
        </w:rPr>
        <w:t>char *packageLine = P+1;</w:t>
      </w:r>
    </w:p>
    <w:p w14:paraId="45B42081" w14:textId="2A4FCA82" w:rsidR="00B244E9" w:rsidRDefault="00B244E9" w:rsidP="00B244E9">
      <w:pPr>
        <w:rPr>
          <w:rStyle w:val="code"/>
        </w:rPr>
      </w:pPr>
    </w:p>
    <w:p w14:paraId="7C92184E" w14:textId="06513262" w:rsidR="00B244E9" w:rsidRPr="00B244E9" w:rsidRDefault="00B244E9" w:rsidP="00B244E9">
      <w:pPr>
        <w:autoSpaceDE w:val="0"/>
        <w:autoSpaceDN w:val="0"/>
        <w:adjustRightInd w:val="0"/>
        <w:textboxTightWrap w:val="none"/>
        <w:rPr>
          <w:rFonts w:ascii="Courier New" w:hAnsi="Courier New" w:cs="Courier New"/>
          <w:lang w:val="en-GB"/>
        </w:rPr>
      </w:pPr>
      <w:r>
        <w:rPr>
          <w:rFonts w:ascii="Courier New" w:hAnsi="Courier New" w:cs="Courier New"/>
          <w:lang w:val="en-GB"/>
        </w:rPr>
        <w:t>The characters used as delimiters are defined in a char array as below.</w:t>
      </w:r>
    </w:p>
    <w:p w14:paraId="472493A7" w14:textId="77777777" w:rsidR="00B244E9" w:rsidRDefault="00B244E9" w:rsidP="00B244E9">
      <w:pPr>
        <w:autoSpaceDE w:val="0"/>
        <w:autoSpaceDN w:val="0"/>
        <w:adjustRightInd w:val="0"/>
        <w:textboxTightWrap w:val="none"/>
        <w:rPr>
          <w:rFonts w:ascii="Courier New" w:hAnsi="Courier New" w:cs="Courier New"/>
          <w:lang w:val="en-NL"/>
        </w:rPr>
      </w:pPr>
    </w:p>
    <w:p w14:paraId="12CA85C9" w14:textId="398F1672" w:rsidR="00B244E9" w:rsidRPr="00B244E9" w:rsidRDefault="00B244E9" w:rsidP="00B244E9">
      <w:pPr>
        <w:autoSpaceDE w:val="0"/>
        <w:autoSpaceDN w:val="0"/>
        <w:adjustRightInd w:val="0"/>
        <w:textboxTightWrap w:val="none"/>
        <w:rPr>
          <w:rStyle w:val="code"/>
        </w:rPr>
      </w:pPr>
      <w:r w:rsidRPr="00B244E9">
        <w:rPr>
          <w:rStyle w:val="code"/>
        </w:rPr>
        <w:t xml:space="preserve">const char </w:t>
      </w:r>
      <w:r w:rsidRPr="00B244E9">
        <w:rPr>
          <w:rStyle w:val="code"/>
          <w:highlight w:val="lightGray"/>
        </w:rPr>
        <w:t>delimiters</w:t>
      </w:r>
      <w:r w:rsidRPr="00B244E9">
        <w:rPr>
          <w:rStyle w:val="code"/>
        </w:rPr>
        <w:t>[] = " ;\n";</w:t>
      </w:r>
    </w:p>
    <w:p w14:paraId="5218A84E" w14:textId="77777777" w:rsidR="00B244E9" w:rsidRDefault="00B244E9" w:rsidP="00B244E9">
      <w:pPr>
        <w:rPr>
          <w:rStyle w:val="code"/>
        </w:rPr>
      </w:pPr>
    </w:p>
    <w:p w14:paraId="3BF834B8" w14:textId="20DE1030" w:rsidR="00B244E9" w:rsidRPr="00B244E9" w:rsidRDefault="00B244E9" w:rsidP="00B244E9">
      <w:pPr>
        <w:rPr>
          <w:rFonts w:cs="Courier New"/>
          <w:iCs/>
          <w:lang w:val="en-GB"/>
        </w:rPr>
      </w:pPr>
      <w:r w:rsidRPr="00B244E9">
        <w:rPr>
          <w:rFonts w:cs="Courier New"/>
          <w:iCs/>
          <w:lang w:val="en-GB"/>
        </w:rPr>
        <w:t>The parameters from the data package line can be then split in to tokens based on the delimiters. In this example, the strtokenize function is used repeatedly to separate the parameters from the package line. It splits the line based on the delim</w:t>
      </w:r>
      <w:r w:rsidR="00732BFF">
        <w:rPr>
          <w:rFonts w:cs="Courier New"/>
          <w:iCs/>
          <w:lang w:val="en-GB"/>
        </w:rPr>
        <w:t>i</w:t>
      </w:r>
      <w:r w:rsidRPr="00B244E9">
        <w:rPr>
          <w:rFonts w:cs="Courier New"/>
          <w:iCs/>
          <w:lang w:val="en-GB"/>
        </w:rPr>
        <w:t>ters, returns the start of the split token and holds the pointer to the next token in the array ‘running’. This is being done repeatedly until the function returns null when there are no more tokens or delimiters found or if it is end of the line.</w:t>
      </w:r>
      <w:r>
        <w:rPr>
          <w:rFonts w:cs="Courier New"/>
          <w:iCs/>
          <w:lang w:val="en-GB"/>
        </w:rPr>
        <w:t xml:space="preserve"> The char array ‘running’ is initialized with the </w:t>
      </w:r>
      <w:r w:rsidR="00401360">
        <w:rPr>
          <w:rFonts w:cs="Courier New"/>
          <w:iCs/>
          <w:lang w:val="en-GB"/>
        </w:rPr>
        <w:t>response package line received from ReadBuf()</w:t>
      </w:r>
      <w:r>
        <w:rPr>
          <w:rFonts w:cs="Courier New"/>
          <w:iCs/>
          <w:lang w:val="en-GB"/>
        </w:rPr>
        <w:t>.</w:t>
      </w:r>
    </w:p>
    <w:p w14:paraId="7DD5F594" w14:textId="75F4E1AA" w:rsidR="00B244E9" w:rsidRDefault="00B244E9" w:rsidP="00B244E9">
      <w:pPr>
        <w:rPr>
          <w:rStyle w:val="code"/>
        </w:rPr>
      </w:pPr>
    </w:p>
    <w:p w14:paraId="66B447F6" w14:textId="15CF294C" w:rsidR="00CE2D7F" w:rsidRPr="00CE2D7F" w:rsidRDefault="00CE2D7F" w:rsidP="00CE2D7F">
      <w:pPr>
        <w:autoSpaceDE w:val="0"/>
        <w:autoSpaceDN w:val="0"/>
        <w:adjustRightInd w:val="0"/>
        <w:textboxTightWrap w:val="none"/>
        <w:rPr>
          <w:rStyle w:val="code"/>
        </w:rPr>
      </w:pPr>
      <w:r w:rsidRPr="00CE2D7F">
        <w:rPr>
          <w:rStyle w:val="code"/>
        </w:rPr>
        <w:t>char* running = packageLine;</w:t>
      </w:r>
      <w:r w:rsidRPr="00CE2D7F">
        <w:rPr>
          <w:rStyle w:val="code"/>
        </w:rPr>
        <w:tab/>
        <w:t>// Initial index of the line to be tokenized</w:t>
      </w:r>
    </w:p>
    <w:p w14:paraId="5BECF783" w14:textId="77777777" w:rsidR="00CE2D7F" w:rsidRPr="00CE2D7F" w:rsidRDefault="00CE2D7F" w:rsidP="00CE2D7F">
      <w:pPr>
        <w:autoSpaceDE w:val="0"/>
        <w:autoSpaceDN w:val="0"/>
        <w:adjustRightInd w:val="0"/>
        <w:textboxTightWrap w:val="none"/>
        <w:rPr>
          <w:rStyle w:val="code"/>
        </w:rPr>
      </w:pPr>
      <w:r w:rsidRPr="00CE2D7F">
        <w:rPr>
          <w:rStyle w:val="code"/>
        </w:rPr>
        <w:t>//Pulls out the parameters separated by the delimiters</w:t>
      </w:r>
    </w:p>
    <w:p w14:paraId="2D399191" w14:textId="4931505F" w:rsidR="00CE2D7F" w:rsidRPr="00CE2D7F" w:rsidRDefault="00CE2D7F" w:rsidP="00CE2D7F">
      <w:pPr>
        <w:autoSpaceDE w:val="0"/>
        <w:autoSpaceDN w:val="0"/>
        <w:adjustRightInd w:val="0"/>
        <w:textboxTightWrap w:val="none"/>
        <w:rPr>
          <w:rStyle w:val="code"/>
        </w:rPr>
      </w:pPr>
      <w:r w:rsidRPr="00CE2D7F">
        <w:rPr>
          <w:rStyle w:val="code"/>
        </w:rPr>
        <w:t>char* param = strtokenize(&amp;running, delimiters)</w:t>
      </w:r>
    </w:p>
    <w:p w14:paraId="1492426B" w14:textId="2CE0529A" w:rsidR="00CE2D7F" w:rsidRPr="00CE2D7F" w:rsidRDefault="00CE2D7F" w:rsidP="00CE2D7F">
      <w:pPr>
        <w:autoSpaceDE w:val="0"/>
        <w:autoSpaceDN w:val="0"/>
        <w:adjustRightInd w:val="0"/>
        <w:textboxTightWrap w:val="none"/>
        <w:rPr>
          <w:rStyle w:val="code"/>
        </w:rPr>
      </w:pPr>
      <w:r w:rsidRPr="00CE2D7F">
        <w:rPr>
          <w:rStyle w:val="code"/>
        </w:rPr>
        <w:t>do</w:t>
      </w:r>
    </w:p>
    <w:p w14:paraId="4A0AB513" w14:textId="6F91F310" w:rsidR="00CE2D7F" w:rsidRPr="00CE2D7F" w:rsidRDefault="00CE2D7F" w:rsidP="00CE2D7F">
      <w:pPr>
        <w:autoSpaceDE w:val="0"/>
        <w:autoSpaceDN w:val="0"/>
        <w:adjustRightInd w:val="0"/>
        <w:textboxTightWrap w:val="none"/>
        <w:rPr>
          <w:rStyle w:val="code"/>
        </w:rPr>
      </w:pPr>
      <w:r w:rsidRPr="00CE2D7F">
        <w:rPr>
          <w:rStyle w:val="code"/>
        </w:rPr>
        <w:t>{</w:t>
      </w:r>
    </w:p>
    <w:p w14:paraId="5BA95396" w14:textId="77777777" w:rsidR="00CE2D7F" w:rsidRPr="00CE2D7F" w:rsidRDefault="00CE2D7F" w:rsidP="00CE2D7F">
      <w:pPr>
        <w:autoSpaceDE w:val="0"/>
        <w:autoSpaceDN w:val="0"/>
        <w:adjustRightInd w:val="0"/>
        <w:textboxTightWrap w:val="none"/>
        <w:rPr>
          <w:rStyle w:val="code"/>
        </w:rPr>
      </w:pPr>
      <w:r w:rsidRPr="00CE2D7F">
        <w:rPr>
          <w:rStyle w:val="code"/>
        </w:rPr>
        <w:tab/>
        <w:t>//Parses the parameters further to get the meta data values if any</w:t>
      </w:r>
    </w:p>
    <w:p w14:paraId="17D16835" w14:textId="1438A0AE" w:rsidR="00CE2D7F" w:rsidRPr="00CE2D7F" w:rsidRDefault="00CE2D7F" w:rsidP="00CE2D7F">
      <w:pPr>
        <w:autoSpaceDE w:val="0"/>
        <w:autoSpaceDN w:val="0"/>
        <w:adjustRightInd w:val="0"/>
        <w:textboxTightWrap w:val="none"/>
        <w:rPr>
          <w:rStyle w:val="code"/>
        </w:rPr>
      </w:pPr>
      <w:r w:rsidRPr="00CE2D7F">
        <w:rPr>
          <w:rStyle w:val="code"/>
        </w:rPr>
        <w:tab/>
      </w:r>
      <w:r w:rsidRPr="00CE2D7F">
        <w:rPr>
          <w:rStyle w:val="code"/>
          <w:highlight w:val="lightGray"/>
        </w:rPr>
        <w:t>ParseParam</w:t>
      </w:r>
      <w:r w:rsidRPr="00CE2D7F">
        <w:rPr>
          <w:rStyle w:val="code"/>
        </w:rPr>
        <w:t>(param</w:t>
      </w:r>
      <w:r w:rsidR="00712B90">
        <w:rPr>
          <w:rStyle w:val="code"/>
        </w:rPr>
        <w:t>, retData</w:t>
      </w:r>
      <w:r w:rsidRPr="00CE2D7F">
        <w:rPr>
          <w:rStyle w:val="code"/>
        </w:rPr>
        <w:t>);</w:t>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p>
    <w:p w14:paraId="4E823696" w14:textId="2E6F6A8B" w:rsidR="00CE2D7F" w:rsidRDefault="00CE2D7F" w:rsidP="00CE2D7F">
      <w:pPr>
        <w:rPr>
          <w:rStyle w:val="code"/>
        </w:rPr>
      </w:pPr>
      <w:r w:rsidRPr="00CE2D7F">
        <w:rPr>
          <w:rStyle w:val="code"/>
        </w:rPr>
        <w:t>}while ((param = strtokenize(&amp;running, delimiters)) != NULL);//Continues parsing the response line until end of line</w:t>
      </w:r>
    </w:p>
    <w:p w14:paraId="2E1B2A2F" w14:textId="77777777" w:rsidR="00563C52" w:rsidRDefault="00563C52" w:rsidP="00CD0BB7">
      <w:pPr>
        <w:autoSpaceDE w:val="0"/>
        <w:autoSpaceDN w:val="0"/>
        <w:adjustRightInd w:val="0"/>
        <w:textboxTightWrap w:val="none"/>
        <w:rPr>
          <w:rStyle w:val="code"/>
        </w:rPr>
      </w:pPr>
    </w:p>
    <w:p w14:paraId="7A363769" w14:textId="476FFBC9" w:rsidR="00CD0BB7" w:rsidRPr="00CE2D7F" w:rsidRDefault="00CD0BB7" w:rsidP="00CD0BB7">
      <w:pPr>
        <w:autoSpaceDE w:val="0"/>
        <w:autoSpaceDN w:val="0"/>
        <w:adjustRightInd w:val="0"/>
        <w:textboxTightWrap w:val="none"/>
        <w:rPr>
          <w:rStyle w:val="code"/>
        </w:rPr>
      </w:pPr>
      <w:r w:rsidRPr="00CE2D7F">
        <w:rPr>
          <w:rStyle w:val="code"/>
        </w:rPr>
        <w:t>char* strtokenize(char** stringp, const char* delim)</w:t>
      </w:r>
    </w:p>
    <w:p w14:paraId="0CF8A3A5" w14:textId="77777777" w:rsidR="00CD0BB7" w:rsidRPr="00CE2D7F" w:rsidRDefault="00CD0BB7" w:rsidP="00CD0BB7">
      <w:pPr>
        <w:autoSpaceDE w:val="0"/>
        <w:autoSpaceDN w:val="0"/>
        <w:adjustRightInd w:val="0"/>
        <w:textboxTightWrap w:val="none"/>
        <w:rPr>
          <w:rStyle w:val="code"/>
        </w:rPr>
      </w:pPr>
      <w:r w:rsidRPr="00CE2D7F">
        <w:rPr>
          <w:rStyle w:val="code"/>
        </w:rPr>
        <w:t>{</w:t>
      </w:r>
    </w:p>
    <w:p w14:paraId="39AAA504" w14:textId="77777777" w:rsidR="00CD0BB7" w:rsidRPr="00CE2D7F" w:rsidRDefault="00CD0BB7" w:rsidP="00CD0BB7">
      <w:pPr>
        <w:autoSpaceDE w:val="0"/>
        <w:autoSpaceDN w:val="0"/>
        <w:adjustRightInd w:val="0"/>
        <w:textboxTightWrap w:val="none"/>
        <w:rPr>
          <w:rStyle w:val="code"/>
        </w:rPr>
      </w:pPr>
      <w:r w:rsidRPr="00CE2D7F">
        <w:rPr>
          <w:rStyle w:val="code"/>
        </w:rPr>
        <w:t xml:space="preserve">  char* start = *stringp;</w:t>
      </w:r>
    </w:p>
    <w:p w14:paraId="62896D82" w14:textId="77777777" w:rsidR="00CD0BB7" w:rsidRPr="00CE2D7F" w:rsidRDefault="00CD0BB7" w:rsidP="00CD0BB7">
      <w:pPr>
        <w:autoSpaceDE w:val="0"/>
        <w:autoSpaceDN w:val="0"/>
        <w:adjustRightInd w:val="0"/>
        <w:textboxTightWrap w:val="none"/>
        <w:rPr>
          <w:rStyle w:val="code"/>
        </w:rPr>
      </w:pPr>
      <w:r w:rsidRPr="00CE2D7F">
        <w:rPr>
          <w:rStyle w:val="code"/>
        </w:rPr>
        <w:t xml:space="preserve">  char* p;</w:t>
      </w:r>
    </w:p>
    <w:p w14:paraId="7AC23740" w14:textId="462BA3FE" w:rsidR="00EB735C" w:rsidRPr="00CE2D7F" w:rsidRDefault="00EB735C" w:rsidP="00EB735C">
      <w:pPr>
        <w:autoSpaceDE w:val="0"/>
        <w:autoSpaceDN w:val="0"/>
        <w:adjustRightInd w:val="0"/>
        <w:textboxTightWrap w:val="none"/>
        <w:rPr>
          <w:rStyle w:val="code"/>
          <w:lang w:val="en-GB"/>
        </w:rPr>
      </w:pPr>
      <w:r w:rsidRPr="00CE2D7F">
        <w:rPr>
          <w:rStyle w:val="code"/>
        </w:rPr>
        <w:t xml:space="preserve">  //Breaks the string when a delimiter is found and returns a pointer with starting index, Returns NULL if no delimiter is found</w:t>
      </w:r>
    </w:p>
    <w:p w14:paraId="5CB25201" w14:textId="02D3EEAD" w:rsidR="00CD0BB7" w:rsidRPr="00CE2D7F" w:rsidRDefault="00CD0BB7" w:rsidP="00CD0BB7">
      <w:pPr>
        <w:autoSpaceDE w:val="0"/>
        <w:autoSpaceDN w:val="0"/>
        <w:adjustRightInd w:val="0"/>
        <w:textboxTightWrap w:val="none"/>
        <w:rPr>
          <w:rStyle w:val="code"/>
        </w:rPr>
      </w:pPr>
      <w:r w:rsidRPr="00CE2D7F">
        <w:rPr>
          <w:rStyle w:val="code"/>
        </w:rPr>
        <w:t xml:space="preserve">  p = (start != NULL) ? strpbrk(start, delim) : NULL;</w:t>
      </w:r>
      <w:r w:rsidRPr="00CE2D7F">
        <w:rPr>
          <w:rStyle w:val="code"/>
        </w:rPr>
        <w:tab/>
      </w:r>
      <w:r w:rsidRPr="00CE2D7F">
        <w:rPr>
          <w:rStyle w:val="code"/>
        </w:rPr>
        <w:tab/>
      </w:r>
      <w:r w:rsidRPr="00CE2D7F">
        <w:rPr>
          <w:rStyle w:val="code"/>
        </w:rPr>
        <w:tab/>
      </w:r>
      <w:r w:rsidRPr="00CE2D7F">
        <w:rPr>
          <w:rStyle w:val="code"/>
        </w:rPr>
        <w:tab/>
      </w:r>
    </w:p>
    <w:p w14:paraId="4000D751" w14:textId="77777777" w:rsidR="00CD0BB7" w:rsidRPr="00CE2D7F" w:rsidRDefault="00CD0BB7" w:rsidP="00CD0BB7">
      <w:pPr>
        <w:autoSpaceDE w:val="0"/>
        <w:autoSpaceDN w:val="0"/>
        <w:adjustRightInd w:val="0"/>
        <w:textboxTightWrap w:val="none"/>
        <w:rPr>
          <w:rStyle w:val="code"/>
        </w:rPr>
      </w:pPr>
      <w:r w:rsidRPr="00CE2D7F">
        <w:rPr>
          <w:rStyle w:val="code"/>
        </w:rPr>
        <w:t xml:space="preserve">  if (p == NULL)</w:t>
      </w:r>
    </w:p>
    <w:p w14:paraId="7B5107ED" w14:textId="23E1CC6E" w:rsidR="00CD0BB7" w:rsidRPr="00CE2D7F" w:rsidRDefault="00CD0BB7" w:rsidP="00CD0BB7">
      <w:pPr>
        <w:autoSpaceDE w:val="0"/>
        <w:autoSpaceDN w:val="0"/>
        <w:adjustRightInd w:val="0"/>
        <w:textboxTightWrap w:val="none"/>
        <w:rPr>
          <w:rStyle w:val="code"/>
        </w:rPr>
      </w:pPr>
      <w:r w:rsidRPr="00CE2D7F">
        <w:rPr>
          <w:rStyle w:val="code"/>
        </w:rPr>
        <w:t xml:space="preserve">  {</w:t>
      </w:r>
    </w:p>
    <w:p w14:paraId="5EBEEC0A" w14:textId="4401DC42" w:rsidR="00CD0BB7" w:rsidRPr="00CE2D7F" w:rsidRDefault="00436E1C" w:rsidP="00CD0BB7">
      <w:pPr>
        <w:autoSpaceDE w:val="0"/>
        <w:autoSpaceDN w:val="0"/>
        <w:adjustRightInd w:val="0"/>
        <w:textboxTightWrap w:val="none"/>
        <w:rPr>
          <w:rStyle w:val="code"/>
        </w:rPr>
      </w:pPr>
      <w:r w:rsidRPr="00CE2D7F">
        <w:rPr>
          <w:rStyle w:val="code"/>
        </w:rPr>
        <w:t xml:space="preserve">    </w:t>
      </w:r>
      <w:r w:rsidR="00CD0BB7" w:rsidRPr="00CE2D7F">
        <w:rPr>
          <w:rStyle w:val="code"/>
        </w:rPr>
        <w:t>//The pointer to the successive token is set to NULL if no further tokens or end of string</w:t>
      </w:r>
    </w:p>
    <w:p w14:paraId="51AB812C" w14:textId="77777777" w:rsidR="0004484E" w:rsidRPr="00CE2D7F" w:rsidRDefault="00CD0BB7" w:rsidP="00CD0BB7">
      <w:pPr>
        <w:autoSpaceDE w:val="0"/>
        <w:autoSpaceDN w:val="0"/>
        <w:adjustRightInd w:val="0"/>
        <w:textboxTightWrap w:val="none"/>
        <w:rPr>
          <w:rStyle w:val="code"/>
        </w:rPr>
      </w:pPr>
      <w:r w:rsidRPr="00CE2D7F">
        <w:rPr>
          <w:rStyle w:val="code"/>
        </w:rPr>
        <w:lastRenderedPageBreak/>
        <w:t xml:space="preserve">    *stringp = NULL;</w:t>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p>
    <w:p w14:paraId="0E30A21A" w14:textId="5420C135" w:rsidR="00CD0BB7" w:rsidRPr="00CE2D7F" w:rsidRDefault="0004484E" w:rsidP="00CD0BB7">
      <w:pPr>
        <w:autoSpaceDE w:val="0"/>
        <w:autoSpaceDN w:val="0"/>
        <w:adjustRightInd w:val="0"/>
        <w:textboxTightWrap w:val="none"/>
        <w:rPr>
          <w:rStyle w:val="code"/>
        </w:rPr>
      </w:pPr>
      <w:r w:rsidRPr="00CE2D7F">
        <w:rPr>
          <w:rStyle w:val="code"/>
        </w:rPr>
        <w:t xml:space="preserve">  </w:t>
      </w:r>
      <w:r w:rsidR="00CD0BB7" w:rsidRPr="00CE2D7F">
        <w:rPr>
          <w:rStyle w:val="code"/>
        </w:rPr>
        <w:t>}</w:t>
      </w:r>
    </w:p>
    <w:p w14:paraId="7AC788CC" w14:textId="77777777" w:rsidR="00CD0BB7" w:rsidRPr="00CE2D7F" w:rsidRDefault="00CD0BB7" w:rsidP="00CD0BB7">
      <w:pPr>
        <w:autoSpaceDE w:val="0"/>
        <w:autoSpaceDN w:val="0"/>
        <w:adjustRightInd w:val="0"/>
        <w:textboxTightWrap w:val="none"/>
        <w:rPr>
          <w:rStyle w:val="code"/>
        </w:rPr>
      </w:pPr>
      <w:r w:rsidRPr="00CE2D7F">
        <w:rPr>
          <w:rStyle w:val="code"/>
        </w:rPr>
        <w:t xml:space="preserve">  else</w:t>
      </w:r>
    </w:p>
    <w:p w14:paraId="53D7F3A4" w14:textId="77777777" w:rsidR="00CD0BB7" w:rsidRPr="00CE2D7F" w:rsidRDefault="00CD0BB7" w:rsidP="00CD0BB7">
      <w:pPr>
        <w:autoSpaceDE w:val="0"/>
        <w:autoSpaceDN w:val="0"/>
        <w:adjustRightInd w:val="0"/>
        <w:textboxTightWrap w:val="none"/>
        <w:rPr>
          <w:rStyle w:val="code"/>
        </w:rPr>
      </w:pPr>
      <w:r w:rsidRPr="00CE2D7F">
        <w:rPr>
          <w:rStyle w:val="code"/>
        </w:rPr>
        <w:t xml:space="preserve">  {</w:t>
      </w:r>
    </w:p>
    <w:p w14:paraId="1EAACC66" w14:textId="03CE9C25" w:rsidR="00CD0BB7" w:rsidRPr="00CE2D7F" w:rsidRDefault="00CD0BB7" w:rsidP="00CD0BB7">
      <w:pPr>
        <w:autoSpaceDE w:val="0"/>
        <w:autoSpaceDN w:val="0"/>
        <w:adjustRightInd w:val="0"/>
        <w:textboxTightWrap w:val="none"/>
        <w:rPr>
          <w:rStyle w:val="code"/>
        </w:rPr>
      </w:pPr>
      <w:r w:rsidRPr="00CE2D7F">
        <w:rPr>
          <w:rStyle w:val="code"/>
        </w:rPr>
        <w:t xml:space="preserve">    *p = '\0';</w:t>
      </w:r>
    </w:p>
    <w:p w14:paraId="2848F735" w14:textId="648FDB2F" w:rsidR="00CD0BB7" w:rsidRPr="00CE2D7F" w:rsidRDefault="00436E1C" w:rsidP="00CD0BB7">
      <w:pPr>
        <w:autoSpaceDE w:val="0"/>
        <w:autoSpaceDN w:val="0"/>
        <w:adjustRightInd w:val="0"/>
        <w:textboxTightWrap w:val="none"/>
        <w:rPr>
          <w:rStyle w:val="code"/>
          <w:lang w:val="en-GB"/>
        </w:rPr>
      </w:pPr>
      <w:r w:rsidRPr="00CE2D7F">
        <w:rPr>
          <w:rStyle w:val="code"/>
        </w:rPr>
        <w:t xml:space="preserve">    </w:t>
      </w:r>
      <w:r w:rsidR="00CD0BB7" w:rsidRPr="00CE2D7F">
        <w:rPr>
          <w:rStyle w:val="code"/>
        </w:rPr>
        <w:t xml:space="preserve">//Saves the pointer to the beginning of successive token to be further </w:t>
      </w:r>
      <w:r w:rsidRPr="00CE2D7F">
        <w:rPr>
          <w:rStyle w:val="code"/>
        </w:rPr>
        <w:t xml:space="preserve">   </w:t>
      </w:r>
      <w:r w:rsidR="00CD0BB7" w:rsidRPr="00CE2D7F">
        <w:rPr>
          <w:rStyle w:val="code"/>
        </w:rPr>
        <w:t>tokenized</w:t>
      </w:r>
    </w:p>
    <w:p w14:paraId="19701529" w14:textId="7C3E79AB" w:rsidR="00CD0BB7" w:rsidRPr="00CE2D7F" w:rsidRDefault="00CD0BB7" w:rsidP="00CD0BB7">
      <w:pPr>
        <w:autoSpaceDE w:val="0"/>
        <w:autoSpaceDN w:val="0"/>
        <w:adjustRightInd w:val="0"/>
        <w:textboxTightWrap w:val="none"/>
        <w:rPr>
          <w:rStyle w:val="code"/>
        </w:rPr>
      </w:pPr>
      <w:r w:rsidRPr="00CE2D7F">
        <w:rPr>
          <w:rStyle w:val="code"/>
        </w:rPr>
        <w:t xml:space="preserve">    *stringp = p + 1;</w:t>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p>
    <w:p w14:paraId="7BE890E5" w14:textId="4309B2E0" w:rsidR="00CD0BB7" w:rsidRPr="00CE2D7F" w:rsidRDefault="00CD0BB7" w:rsidP="00CD0BB7">
      <w:pPr>
        <w:autoSpaceDE w:val="0"/>
        <w:autoSpaceDN w:val="0"/>
        <w:adjustRightInd w:val="0"/>
        <w:textboxTightWrap w:val="none"/>
        <w:rPr>
          <w:rStyle w:val="code"/>
        </w:rPr>
      </w:pPr>
      <w:r w:rsidRPr="00CE2D7F">
        <w:rPr>
          <w:rStyle w:val="code"/>
        </w:rPr>
        <w:t xml:space="preserve">  }</w:t>
      </w:r>
    </w:p>
    <w:p w14:paraId="76200491" w14:textId="79CD5E85" w:rsidR="00436E1C" w:rsidRPr="00CE2D7F" w:rsidRDefault="00436E1C" w:rsidP="00436E1C">
      <w:pPr>
        <w:autoSpaceDE w:val="0"/>
        <w:autoSpaceDN w:val="0"/>
        <w:adjustRightInd w:val="0"/>
        <w:textboxTightWrap w:val="none"/>
        <w:rPr>
          <w:rStyle w:val="code"/>
        </w:rPr>
      </w:pPr>
      <w:r w:rsidRPr="00CE2D7F">
        <w:rPr>
          <w:rStyle w:val="code"/>
        </w:rPr>
        <w:t xml:space="preserve">  //Returns the current token found</w:t>
      </w:r>
    </w:p>
    <w:p w14:paraId="240B9A94" w14:textId="018C8DFF" w:rsidR="00CD0BB7" w:rsidRPr="00CE2D7F" w:rsidRDefault="00CD0BB7" w:rsidP="00CD0BB7">
      <w:pPr>
        <w:autoSpaceDE w:val="0"/>
        <w:autoSpaceDN w:val="0"/>
        <w:adjustRightInd w:val="0"/>
        <w:textboxTightWrap w:val="none"/>
        <w:rPr>
          <w:rStyle w:val="code"/>
        </w:rPr>
      </w:pPr>
      <w:r w:rsidRPr="00CE2D7F">
        <w:rPr>
          <w:rStyle w:val="code"/>
        </w:rPr>
        <w:t xml:space="preserve">  return start;</w:t>
      </w:r>
      <w:r w:rsidRPr="00CE2D7F">
        <w:rPr>
          <w:rStyle w:val="code"/>
        </w:rPr>
        <w:tab/>
      </w:r>
      <w:r w:rsidRPr="00CE2D7F">
        <w:rPr>
          <w:rStyle w:val="code"/>
        </w:rPr>
        <w:tab/>
      </w:r>
      <w:r w:rsidRPr="00CE2D7F">
        <w:rPr>
          <w:rStyle w:val="code"/>
        </w:rPr>
        <w:tab/>
      </w:r>
    </w:p>
    <w:p w14:paraId="4F342454" w14:textId="6C35DD21" w:rsidR="00B244E9" w:rsidRPr="00CE2D7F" w:rsidRDefault="00CD0BB7" w:rsidP="00CD0BB7">
      <w:pPr>
        <w:rPr>
          <w:rStyle w:val="code"/>
        </w:rPr>
      </w:pPr>
      <w:r w:rsidRPr="00CE2D7F">
        <w:rPr>
          <w:rStyle w:val="code"/>
        </w:rPr>
        <w:t>}</w:t>
      </w:r>
    </w:p>
    <w:p w14:paraId="3ADAA461" w14:textId="2807B3F5" w:rsidR="00B244E9" w:rsidRDefault="00B244E9" w:rsidP="00B244E9">
      <w:pPr>
        <w:rPr>
          <w:rStyle w:val="code"/>
        </w:rPr>
      </w:pPr>
    </w:p>
    <w:p w14:paraId="4A8F8423" w14:textId="6E852878" w:rsidR="00CE2D7F" w:rsidRPr="008F363B" w:rsidRDefault="00CE2D7F" w:rsidP="00B244E9">
      <w:pPr>
        <w:rPr>
          <w:iCs/>
          <w:lang w:val="en-US"/>
        </w:rPr>
      </w:pPr>
      <w:r w:rsidRPr="008F363B">
        <w:rPr>
          <w:iCs/>
          <w:lang w:val="en-US"/>
        </w:rPr>
        <w:t>Each of the parameters separated from the package line can be then parsed to get the actual values of the parameters.</w:t>
      </w:r>
    </w:p>
    <w:p w14:paraId="4181B4F3" w14:textId="77777777" w:rsidR="00CE2D7F" w:rsidRPr="00B244E9" w:rsidRDefault="00CE2D7F" w:rsidP="00B244E9">
      <w:pPr>
        <w:rPr>
          <w:rStyle w:val="code"/>
        </w:rPr>
      </w:pPr>
    </w:p>
    <w:p w14:paraId="66DFAC9F" w14:textId="5253CFA9" w:rsidR="00614F95" w:rsidRDefault="00614F95" w:rsidP="007046DB">
      <w:pPr>
        <w:rPr>
          <w:lang w:val="en-US"/>
        </w:rPr>
      </w:pPr>
      <w:r>
        <w:rPr>
          <w:lang w:val="en-US"/>
        </w:rPr>
        <w:t>The initial two characters of every parameter identifies the parameter.</w:t>
      </w:r>
    </w:p>
    <w:p w14:paraId="74527835" w14:textId="77777777" w:rsidR="00BC19EB" w:rsidRDefault="00BC19EB" w:rsidP="007046DB">
      <w:pPr>
        <w:rPr>
          <w:lang w:val="en-US"/>
        </w:rPr>
      </w:pPr>
    </w:p>
    <w:p w14:paraId="1B4FFA31" w14:textId="07F855B6" w:rsidR="00CE2D7F" w:rsidRPr="00CE2D7F" w:rsidRDefault="00CE2D7F" w:rsidP="00CE2D7F">
      <w:pPr>
        <w:autoSpaceDE w:val="0"/>
        <w:autoSpaceDN w:val="0"/>
        <w:adjustRightInd w:val="0"/>
        <w:textboxTightWrap w:val="none"/>
        <w:rPr>
          <w:rStyle w:val="code"/>
        </w:rPr>
      </w:pPr>
      <w:r w:rsidRPr="00CE2D7F">
        <w:rPr>
          <w:rStyle w:val="code"/>
        </w:rPr>
        <w:t>char paramIdentifier[3];</w:t>
      </w:r>
    </w:p>
    <w:p w14:paraId="5A439CCF" w14:textId="79E5E567" w:rsidR="00CE2D7F" w:rsidRDefault="00CE2D7F" w:rsidP="00CE2D7F">
      <w:pPr>
        <w:autoSpaceDE w:val="0"/>
        <w:autoSpaceDN w:val="0"/>
        <w:adjustRightInd w:val="0"/>
        <w:textboxTightWrap w:val="none"/>
        <w:rPr>
          <w:rStyle w:val="code"/>
        </w:rPr>
      </w:pPr>
      <w:r w:rsidRPr="00CE2D7F">
        <w:rPr>
          <w:rStyle w:val="code"/>
        </w:rPr>
        <w:t>strncpy(paramIdentifier, param, 2);</w:t>
      </w:r>
      <w:r w:rsidRPr="00CE2D7F">
        <w:rPr>
          <w:rStyle w:val="code"/>
        </w:rPr>
        <w:tab/>
        <w:t>//Splits the parameter identifier string</w:t>
      </w:r>
    </w:p>
    <w:p w14:paraId="60B9C0F5" w14:textId="16FA7E6B" w:rsidR="00BC19EB" w:rsidRPr="00BC19EB" w:rsidRDefault="00BC19EB" w:rsidP="00BC19EB">
      <w:pPr>
        <w:autoSpaceDE w:val="0"/>
        <w:autoSpaceDN w:val="0"/>
        <w:adjustRightInd w:val="0"/>
        <w:textboxTightWrap w:val="none"/>
        <w:rPr>
          <w:rStyle w:val="code"/>
        </w:rPr>
      </w:pPr>
      <w:r w:rsidRPr="00BC19EB">
        <w:rPr>
          <w:rStyle w:val="code"/>
        </w:rPr>
        <w:t>paramIdentifier[2] = '\0';</w:t>
      </w:r>
    </w:p>
    <w:p w14:paraId="3875FE7C" w14:textId="77777777" w:rsidR="00CE2D7F" w:rsidRPr="00CE2D7F" w:rsidRDefault="00CE2D7F" w:rsidP="007046DB">
      <w:pPr>
        <w:rPr>
          <w:lang w:val="en-NL"/>
        </w:rPr>
      </w:pPr>
    </w:p>
    <w:p w14:paraId="738F6607" w14:textId="77777777" w:rsidR="00B2561B" w:rsidRDefault="00B2561B" w:rsidP="007046DB">
      <w:pPr>
        <w:rPr>
          <w:lang w:val="en-US"/>
        </w:rPr>
      </w:pPr>
      <w:r>
        <w:rPr>
          <w:lang w:val="en-US"/>
        </w:rPr>
        <w:t xml:space="preserve">For example, in the sample package seen above, the parameter identifiers are </w:t>
      </w:r>
    </w:p>
    <w:p w14:paraId="7FCD4A5D" w14:textId="4DFF99B0" w:rsidR="00B2561B" w:rsidRDefault="00B2561B" w:rsidP="007046DB">
      <w:pPr>
        <w:rPr>
          <w:lang w:val="en-US"/>
        </w:rPr>
      </w:pPr>
      <w:r>
        <w:rPr>
          <w:lang w:val="en-US"/>
        </w:rPr>
        <w:t>‘</w:t>
      </w:r>
      <w:r w:rsidRPr="00B2561B">
        <w:rPr>
          <w:lang w:val="en-US"/>
        </w:rPr>
        <w:t>da7F85F3Fu</w:t>
      </w:r>
      <w:r>
        <w:rPr>
          <w:lang w:val="en-US"/>
        </w:rPr>
        <w:t>’  - ‘da’ Potential reading and</w:t>
      </w:r>
    </w:p>
    <w:p w14:paraId="61B7CA94" w14:textId="33E36479" w:rsidR="00B2561B" w:rsidRDefault="00B2561B" w:rsidP="007046DB">
      <w:pPr>
        <w:rPr>
          <w:lang w:val="en-US"/>
        </w:rPr>
      </w:pPr>
      <w:r>
        <w:rPr>
          <w:lang w:val="en-US"/>
        </w:rPr>
        <w:t>‘</w:t>
      </w:r>
      <w:r w:rsidRPr="00B2561B">
        <w:rPr>
          <w:lang w:val="en-US"/>
        </w:rPr>
        <w:t>ba48D503Dp,10,288</w:t>
      </w:r>
      <w:r>
        <w:rPr>
          <w:lang w:val="en-US"/>
        </w:rPr>
        <w:t>’ – ‘ba’ current reading.</w:t>
      </w:r>
    </w:p>
    <w:p w14:paraId="00C696CB" w14:textId="77777777" w:rsidR="00B2561B" w:rsidRDefault="00B2561B" w:rsidP="007046DB">
      <w:pPr>
        <w:rPr>
          <w:lang w:val="en-US"/>
        </w:rPr>
      </w:pPr>
    </w:p>
    <w:p w14:paraId="78176867" w14:textId="1ADA8616" w:rsidR="00614F95" w:rsidRDefault="00614F95" w:rsidP="007046DB">
      <w:pPr>
        <w:rPr>
          <w:lang w:val="en-US"/>
        </w:rPr>
      </w:pPr>
      <w:r>
        <w:rPr>
          <w:lang w:val="en-US"/>
        </w:rPr>
        <w:t xml:space="preserve">The parameter values hold the next 8 characters. </w:t>
      </w:r>
    </w:p>
    <w:p w14:paraId="4C56C525" w14:textId="77777777" w:rsidR="00BC19EB" w:rsidRDefault="00BC19EB" w:rsidP="007046DB">
      <w:pPr>
        <w:rPr>
          <w:lang w:val="en-US"/>
        </w:rPr>
      </w:pPr>
    </w:p>
    <w:p w14:paraId="33424C39" w14:textId="52A734EE" w:rsidR="00BC19EB" w:rsidRPr="00BC19EB" w:rsidRDefault="00BC19EB" w:rsidP="00BC19EB">
      <w:pPr>
        <w:autoSpaceDE w:val="0"/>
        <w:autoSpaceDN w:val="0"/>
        <w:adjustRightInd w:val="0"/>
        <w:textboxTightWrap w:val="none"/>
        <w:rPr>
          <w:rStyle w:val="code"/>
        </w:rPr>
      </w:pPr>
      <w:r w:rsidRPr="00BC19EB">
        <w:rPr>
          <w:rStyle w:val="code"/>
        </w:rPr>
        <w:t>strncpy(</w:t>
      </w:r>
      <w:r w:rsidRPr="00BC19EB">
        <w:rPr>
          <w:rStyle w:val="code"/>
          <w:highlight w:val="lightGray"/>
        </w:rPr>
        <w:t>paramValue</w:t>
      </w:r>
      <w:r w:rsidRPr="00BC19EB">
        <w:rPr>
          <w:rStyle w:val="code"/>
        </w:rPr>
        <w:t>, param+ 2, 8);</w:t>
      </w:r>
      <w:r w:rsidRPr="00BC19EB">
        <w:rPr>
          <w:rStyle w:val="code"/>
        </w:rPr>
        <w:tab/>
        <w:t xml:space="preserve"> //Splits the parameter value string</w:t>
      </w:r>
    </w:p>
    <w:p w14:paraId="4985E5A6" w14:textId="37D5FD66" w:rsidR="00945E0B" w:rsidRDefault="00BC19EB" w:rsidP="00BC19EB">
      <w:pPr>
        <w:autoSpaceDE w:val="0"/>
        <w:autoSpaceDN w:val="0"/>
        <w:adjustRightInd w:val="0"/>
        <w:textboxTightWrap w:val="none"/>
        <w:rPr>
          <w:rStyle w:val="code"/>
        </w:rPr>
      </w:pPr>
      <w:r w:rsidRPr="00BC19EB">
        <w:rPr>
          <w:rStyle w:val="code"/>
          <w:highlight w:val="lightGray"/>
        </w:rPr>
        <w:t>paramValue</w:t>
      </w:r>
      <w:r w:rsidRPr="00BC19EB">
        <w:rPr>
          <w:rStyle w:val="code"/>
        </w:rPr>
        <w:t>[9]= '\0';</w:t>
      </w:r>
    </w:p>
    <w:p w14:paraId="27670D8B" w14:textId="77777777" w:rsidR="00BC19EB" w:rsidRPr="00BC19EB" w:rsidRDefault="00BC19EB" w:rsidP="00BC19EB">
      <w:pPr>
        <w:autoSpaceDE w:val="0"/>
        <w:autoSpaceDN w:val="0"/>
        <w:adjustRightInd w:val="0"/>
        <w:textboxTightWrap w:val="none"/>
        <w:rPr>
          <w:rStyle w:val="code"/>
        </w:rPr>
      </w:pPr>
    </w:p>
    <w:p w14:paraId="65B941D9" w14:textId="164A417A" w:rsidR="00945E0B" w:rsidRDefault="00945E0B" w:rsidP="00C1391C">
      <w:pPr>
        <w:autoSpaceDE w:val="0"/>
        <w:autoSpaceDN w:val="0"/>
        <w:adjustRightInd w:val="0"/>
        <w:textboxTightWrap w:val="none"/>
        <w:rPr>
          <w:iCs/>
          <w:lang w:val="en-US"/>
        </w:rPr>
      </w:pPr>
      <w:r w:rsidRPr="00945E0B">
        <w:rPr>
          <w:iCs/>
          <w:lang w:val="en-US"/>
        </w:rPr>
        <w:t>The parameter value for current reading (8 characters)from the above sample package is ‘</w:t>
      </w:r>
      <w:r w:rsidRPr="00B2561B">
        <w:rPr>
          <w:lang w:val="en-US"/>
        </w:rPr>
        <w:t>48D503Dp</w:t>
      </w:r>
      <w:r w:rsidRPr="00945E0B">
        <w:rPr>
          <w:iCs/>
          <w:lang w:val="en-US"/>
        </w:rPr>
        <w:t>’.</w:t>
      </w:r>
      <w:r>
        <w:rPr>
          <w:iCs/>
          <w:lang w:val="en-US"/>
        </w:rPr>
        <w:t xml:space="preserve"> This value is further parsed to retrieve the actual parameter value with the respective unit prefix. </w:t>
      </w:r>
    </w:p>
    <w:p w14:paraId="39BEAFCD" w14:textId="2AA4CE64" w:rsidR="00945E0B" w:rsidRDefault="00945E0B" w:rsidP="00C1391C">
      <w:pPr>
        <w:autoSpaceDE w:val="0"/>
        <w:autoSpaceDN w:val="0"/>
        <w:adjustRightInd w:val="0"/>
        <w:textboxTightWrap w:val="none"/>
        <w:rPr>
          <w:iCs/>
          <w:lang w:val="en-US"/>
        </w:rPr>
      </w:pPr>
    </w:p>
    <w:p w14:paraId="6D3698E6" w14:textId="62949348" w:rsidR="000F1813" w:rsidRPr="002875BE" w:rsidRDefault="000F1813" w:rsidP="000F1813">
      <w:pPr>
        <w:autoSpaceDE w:val="0"/>
        <w:autoSpaceDN w:val="0"/>
        <w:adjustRightInd w:val="0"/>
        <w:textboxTightWrap w:val="none"/>
        <w:rPr>
          <w:rStyle w:val="code"/>
        </w:rPr>
      </w:pPr>
      <w:r w:rsidRPr="002875BE">
        <w:rPr>
          <w:rStyle w:val="code"/>
        </w:rPr>
        <w:t>//Retrieves the actual parameter value</w:t>
      </w:r>
    </w:p>
    <w:p w14:paraId="2B1BF9B3" w14:textId="07E300DD" w:rsidR="000F1813" w:rsidRDefault="000F1813" w:rsidP="000F1813">
      <w:pPr>
        <w:autoSpaceDE w:val="0"/>
        <w:autoSpaceDN w:val="0"/>
        <w:adjustRightInd w:val="0"/>
        <w:textboxTightWrap w:val="none"/>
        <w:rPr>
          <w:rFonts w:ascii="Courier New" w:hAnsi="Courier New" w:cs="Courier New"/>
          <w:color w:val="auto"/>
          <w:lang w:val="en-NL"/>
        </w:rPr>
      </w:pPr>
      <w:r w:rsidRPr="002875BE">
        <w:rPr>
          <w:rStyle w:val="code"/>
        </w:rPr>
        <w:t>parameterValue = (float)GetParameterValue(</w:t>
      </w:r>
      <w:r w:rsidRPr="002875BE">
        <w:rPr>
          <w:rStyle w:val="code"/>
          <w:highlight w:val="lightGray"/>
        </w:rPr>
        <w:t>paramValue</w:t>
      </w:r>
      <w:r w:rsidRPr="002875BE">
        <w:rPr>
          <w:rStyle w:val="code"/>
        </w:rPr>
        <w:t>);</w:t>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p>
    <w:p w14:paraId="1DEE1D7B" w14:textId="77777777" w:rsidR="00945E0B" w:rsidRPr="000F1813" w:rsidRDefault="00945E0B" w:rsidP="00C1391C">
      <w:pPr>
        <w:autoSpaceDE w:val="0"/>
        <w:autoSpaceDN w:val="0"/>
        <w:adjustRightInd w:val="0"/>
        <w:textboxTightWrap w:val="none"/>
        <w:rPr>
          <w:iCs/>
          <w:lang w:val="en-NL"/>
        </w:rPr>
      </w:pPr>
    </w:p>
    <w:p w14:paraId="1BF7C438" w14:textId="4F8810C4" w:rsidR="00945E0B" w:rsidRDefault="00945E0B" w:rsidP="00945E0B">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31F80C0A" w14:textId="77777777" w:rsidR="002875BE" w:rsidRPr="00C1391C" w:rsidRDefault="002875BE" w:rsidP="00945E0B">
      <w:pPr>
        <w:autoSpaceDE w:val="0"/>
        <w:autoSpaceDN w:val="0"/>
        <w:adjustRightInd w:val="0"/>
        <w:textboxTightWrap w:val="none"/>
        <w:rPr>
          <w:lang w:val="en-US"/>
        </w:rPr>
      </w:pPr>
    </w:p>
    <w:p w14:paraId="386C47D4" w14:textId="77777777" w:rsidR="002875BE" w:rsidRPr="002875BE" w:rsidRDefault="002875BE" w:rsidP="002875BE">
      <w:pPr>
        <w:autoSpaceDE w:val="0"/>
        <w:autoSpaceDN w:val="0"/>
        <w:adjustRightInd w:val="0"/>
        <w:textboxTightWrap w:val="none"/>
        <w:rPr>
          <w:rStyle w:val="code"/>
        </w:rPr>
      </w:pPr>
      <w:r w:rsidRPr="002875BE">
        <w:rPr>
          <w:rStyle w:val="code"/>
        </w:rPr>
        <w:t>//Identify the SI unit prefix from the package at position 8</w:t>
      </w:r>
    </w:p>
    <w:p w14:paraId="2563A221" w14:textId="13F2B77F" w:rsidR="00C156FA" w:rsidRPr="002875BE" w:rsidRDefault="002875BE" w:rsidP="00945E0B">
      <w:pPr>
        <w:autoSpaceDE w:val="0"/>
        <w:autoSpaceDN w:val="0"/>
        <w:adjustRightInd w:val="0"/>
        <w:textboxTightWrap w:val="none"/>
        <w:rPr>
          <w:rStyle w:val="code"/>
          <w:lang w:val="en-NL"/>
        </w:rPr>
      </w:pPr>
      <w:r w:rsidRPr="002875BE">
        <w:rPr>
          <w:rStyle w:val="code"/>
        </w:rPr>
        <w:t xml:space="preserve">char charUnitPrefix = paramValue[7]; </w:t>
      </w:r>
      <w:r w:rsidRPr="002875BE">
        <w:rPr>
          <w:rStyle w:val="code"/>
        </w:rPr>
        <w:tab/>
      </w:r>
      <w:r w:rsidRPr="002875BE">
        <w:rPr>
          <w:rStyle w:val="code"/>
        </w:rPr>
        <w:tab/>
      </w:r>
      <w:r w:rsidRPr="002875BE">
        <w:rPr>
          <w:rStyle w:val="code"/>
        </w:rPr>
        <w:tab/>
      </w:r>
      <w:r w:rsidRPr="002875BE">
        <w:rPr>
          <w:rStyle w:val="code"/>
        </w:rPr>
        <w:tab/>
      </w:r>
      <w:r w:rsidRPr="002875BE">
        <w:rPr>
          <w:rStyle w:val="code"/>
        </w:rPr>
        <w:tab/>
      </w:r>
      <w:r w:rsidRPr="002875BE">
        <w:rPr>
          <w:rStyle w:val="code"/>
        </w:rPr>
        <w:tab/>
      </w:r>
      <w:r>
        <w:rPr>
          <w:rFonts w:ascii="Courier New" w:hAnsi="Courier New" w:cs="Courier New"/>
          <w:lang w:val="en-NL"/>
        </w:rPr>
        <w:tab/>
      </w:r>
      <w:r>
        <w:rPr>
          <w:rFonts w:ascii="Courier New" w:hAnsi="Courier New" w:cs="Courier New"/>
          <w:lang w:val="en-NL"/>
        </w:rPr>
        <w:tab/>
      </w:r>
    </w:p>
    <w:p w14:paraId="7F2A8C68" w14:textId="26685FA8" w:rsidR="00945E0B" w:rsidRPr="00B96763" w:rsidRDefault="00C156FA" w:rsidP="00C1391C">
      <w:pPr>
        <w:autoSpaceDE w:val="0"/>
        <w:autoSpaceDN w:val="0"/>
        <w:adjustRightInd w:val="0"/>
        <w:textboxTightWrap w:val="none"/>
        <w:rPr>
          <w:rStyle w:val="code"/>
        </w:rPr>
      </w:pPr>
      <w:r w:rsidRPr="00C156FA">
        <w:rPr>
          <w:iCs/>
          <w:lang w:val="en-US"/>
        </w:rPr>
        <w:t>In the above sample package, the unit prefix for current data is ‘p’ which is 1e-12 A.</w:t>
      </w:r>
      <w:r>
        <w:rPr>
          <w:iCs/>
          <w:lang w:val="en-US"/>
        </w:rPr>
        <w:t xml:space="preserve"> </w:t>
      </w:r>
    </w:p>
    <w:p w14:paraId="54BD7977" w14:textId="77777777" w:rsidR="00C1391C" w:rsidRDefault="00C1391C" w:rsidP="007046DB">
      <w:pPr>
        <w:rPr>
          <w:rStyle w:val="code"/>
        </w:rPr>
      </w:pPr>
    </w:p>
    <w:p w14:paraId="101ECB15" w14:textId="0DEAD05C" w:rsidR="00C1391C" w:rsidRDefault="00C1391C" w:rsidP="00C1391C">
      <w:pPr>
        <w:autoSpaceDE w:val="0"/>
        <w:autoSpaceDN w:val="0"/>
        <w:adjustRightInd w:val="0"/>
        <w:textboxTightWrap w:val="none"/>
        <w:rPr>
          <w:iCs/>
          <w:lang w:val="en-US"/>
        </w:rPr>
      </w:pPr>
      <w:r w:rsidRPr="008A1C20">
        <w:rPr>
          <w:iCs/>
          <w:lang w:val="en-US"/>
        </w:rPr>
        <w:t xml:space="preserve">The code below parses the </w:t>
      </w:r>
      <w:r>
        <w:rPr>
          <w:iCs/>
          <w:lang w:val="en-US"/>
        </w:rPr>
        <w:t>actual</w:t>
      </w:r>
      <w:r w:rsidRPr="008A1C20">
        <w:rPr>
          <w:iCs/>
          <w:lang w:val="en-US"/>
        </w:rPr>
        <w:t xml:space="preserve"> parameter value</w:t>
      </w:r>
      <w:r w:rsidR="00CF0739">
        <w:rPr>
          <w:iCs/>
          <w:lang w:val="en-US"/>
        </w:rPr>
        <w:t xml:space="preserve"> </w:t>
      </w:r>
      <w:r w:rsidR="004968ED">
        <w:rPr>
          <w:iCs/>
          <w:lang w:val="en-US"/>
        </w:rPr>
        <w:t xml:space="preserve">excluding the unit prefix </w:t>
      </w:r>
      <w:r w:rsidR="00CF0739">
        <w:rPr>
          <w:iCs/>
          <w:lang w:val="en-US"/>
        </w:rPr>
        <w:t>(</w:t>
      </w:r>
      <w:r w:rsidR="004968ED">
        <w:rPr>
          <w:iCs/>
          <w:lang w:val="en-US"/>
        </w:rPr>
        <w:t>7</w:t>
      </w:r>
      <w:r w:rsidR="00CF0739">
        <w:rPr>
          <w:iCs/>
          <w:lang w:val="en-US"/>
        </w:rPr>
        <w:t xml:space="preserve"> characters)</w:t>
      </w:r>
      <w:r w:rsidRPr="008A1C20">
        <w:rPr>
          <w:iCs/>
          <w:lang w:val="en-US"/>
        </w:rPr>
        <w:t xml:space="preserve"> and appends the respective prefixes</w:t>
      </w:r>
      <w:r>
        <w:rPr>
          <w:iCs/>
          <w:lang w:val="en-US"/>
        </w:rPr>
        <w:t xml:space="preserve">. </w:t>
      </w:r>
    </w:p>
    <w:p w14:paraId="04505EB6" w14:textId="77777777" w:rsidR="00A63CE1" w:rsidRDefault="00A63CE1" w:rsidP="00A63CE1">
      <w:pPr>
        <w:autoSpaceDE w:val="0"/>
        <w:autoSpaceDN w:val="0"/>
        <w:adjustRightInd w:val="0"/>
        <w:textboxTightWrap w:val="none"/>
        <w:rPr>
          <w:rStyle w:val="code"/>
        </w:rPr>
      </w:pPr>
    </w:p>
    <w:p w14:paraId="2BE2DCBF" w14:textId="77777777" w:rsidR="00EA3E0F" w:rsidRPr="00EA3E0F" w:rsidRDefault="00EA3E0F" w:rsidP="00EA3E0F">
      <w:pPr>
        <w:autoSpaceDE w:val="0"/>
        <w:autoSpaceDN w:val="0"/>
        <w:adjustRightInd w:val="0"/>
        <w:textboxTightWrap w:val="none"/>
        <w:rPr>
          <w:rStyle w:val="code"/>
        </w:rPr>
      </w:pPr>
      <w:r w:rsidRPr="00EA3E0F">
        <w:rPr>
          <w:rStyle w:val="code"/>
        </w:rPr>
        <w:t>char strValue[8];</w:t>
      </w:r>
    </w:p>
    <w:p w14:paraId="393B4622" w14:textId="350F26EB" w:rsidR="00EA3E0F" w:rsidRPr="00EA3E0F" w:rsidRDefault="00EA3E0F" w:rsidP="00EA3E0F">
      <w:pPr>
        <w:autoSpaceDE w:val="0"/>
        <w:autoSpaceDN w:val="0"/>
        <w:adjustRightInd w:val="0"/>
        <w:textboxTightWrap w:val="none"/>
        <w:rPr>
          <w:rStyle w:val="code"/>
        </w:rPr>
      </w:pPr>
      <w:r w:rsidRPr="00EA3E0F">
        <w:rPr>
          <w:rStyle w:val="code"/>
        </w:rPr>
        <w:t>strncpy(strValue, paramValue, 7);</w:t>
      </w:r>
    </w:p>
    <w:p w14:paraId="00342EF0" w14:textId="59211C60" w:rsidR="00A63CE1" w:rsidRDefault="00EA3E0F" w:rsidP="00EA3E0F">
      <w:pPr>
        <w:autoSpaceDE w:val="0"/>
        <w:autoSpaceDN w:val="0"/>
        <w:adjustRightInd w:val="0"/>
        <w:textboxTightWrap w:val="none"/>
        <w:rPr>
          <w:rStyle w:val="code"/>
        </w:rPr>
      </w:pPr>
      <w:r w:rsidRPr="00EA3E0F">
        <w:rPr>
          <w:rStyle w:val="code"/>
        </w:rPr>
        <w:t>strValue[7] = '\0';</w:t>
      </w:r>
    </w:p>
    <w:p w14:paraId="664A7107" w14:textId="77777777" w:rsidR="00EA3E0F" w:rsidRPr="00EA3E0F" w:rsidRDefault="00EA3E0F" w:rsidP="00EA3E0F">
      <w:pPr>
        <w:autoSpaceDE w:val="0"/>
        <w:autoSpaceDN w:val="0"/>
        <w:adjustRightInd w:val="0"/>
        <w:textboxTightWrap w:val="none"/>
        <w:rPr>
          <w:rStyle w:val="code"/>
        </w:rPr>
      </w:pPr>
    </w:p>
    <w:p w14:paraId="08619509" w14:textId="7B9E3220" w:rsidR="00C1391C" w:rsidRDefault="00C1391C" w:rsidP="00C1391C">
      <w:pPr>
        <w:autoSpaceDE w:val="0"/>
        <w:autoSpaceDN w:val="0"/>
        <w:adjustRightInd w:val="0"/>
        <w:textboxTightWrap w:val="none"/>
        <w:rPr>
          <w:iCs/>
          <w:lang w:val="en-US"/>
        </w:rPr>
      </w:pPr>
      <w:r>
        <w:rPr>
          <w:iCs/>
          <w:lang w:val="en-US"/>
        </w:rPr>
        <w:t>The value is</w:t>
      </w:r>
      <w:r w:rsidR="00A63CE1">
        <w:rPr>
          <w:iCs/>
          <w:lang w:val="en-US"/>
        </w:rPr>
        <w:t xml:space="preserve"> first</w:t>
      </w:r>
      <w:r>
        <w:rPr>
          <w:iCs/>
          <w:lang w:val="en-US"/>
        </w:rPr>
        <w:t xml:space="preserve"> converted from hex to int </w:t>
      </w:r>
    </w:p>
    <w:p w14:paraId="229F3AC9" w14:textId="22EDA370" w:rsidR="00C1391C" w:rsidRDefault="00C1391C" w:rsidP="00C1391C">
      <w:pPr>
        <w:autoSpaceDE w:val="0"/>
        <w:autoSpaceDN w:val="0"/>
        <w:adjustRightInd w:val="0"/>
        <w:textboxTightWrap w:val="none"/>
        <w:rPr>
          <w:iCs/>
          <w:lang w:val="en-US"/>
        </w:rPr>
      </w:pPr>
    </w:p>
    <w:p w14:paraId="0D52CF10" w14:textId="77777777" w:rsidR="00EA3E0F" w:rsidRPr="00EA3E0F" w:rsidRDefault="00EA3E0F" w:rsidP="00EA3E0F">
      <w:pPr>
        <w:autoSpaceDE w:val="0"/>
        <w:autoSpaceDN w:val="0"/>
        <w:adjustRightInd w:val="0"/>
        <w:textboxTightWrap w:val="none"/>
        <w:rPr>
          <w:rStyle w:val="code"/>
        </w:rPr>
      </w:pPr>
      <w:r w:rsidRPr="00EA3E0F">
        <w:rPr>
          <w:rStyle w:val="code"/>
        </w:rPr>
        <w:t>char *ptr;</w:t>
      </w:r>
    </w:p>
    <w:p w14:paraId="519EF38E" w14:textId="2C17AB13" w:rsidR="00C1391C" w:rsidRPr="00EA3E0F" w:rsidRDefault="00EA3E0F" w:rsidP="00EA3E0F">
      <w:pPr>
        <w:autoSpaceDE w:val="0"/>
        <w:autoSpaceDN w:val="0"/>
        <w:adjustRightInd w:val="0"/>
        <w:textboxTightWrap w:val="none"/>
        <w:rPr>
          <w:rStyle w:val="code"/>
        </w:rPr>
      </w:pPr>
      <w:r w:rsidRPr="00EA3E0F">
        <w:rPr>
          <w:rStyle w:val="code"/>
        </w:rPr>
        <w:t>int value =</w:t>
      </w:r>
      <w:r w:rsidRPr="00EA3E0F">
        <w:rPr>
          <w:rStyle w:val="code"/>
        </w:rPr>
        <w:tab/>
        <w:t>strtol(strValue, &amp;ptr , 16);</w:t>
      </w:r>
      <w:r w:rsidR="00C1391C" w:rsidRPr="00EA3E0F">
        <w:rPr>
          <w:rStyle w:val="code"/>
        </w:rPr>
        <w:t xml:space="preserve">  </w:t>
      </w:r>
    </w:p>
    <w:p w14:paraId="59F273D0" w14:textId="77777777" w:rsidR="00C1391C" w:rsidRPr="00B61AED" w:rsidRDefault="00C1391C" w:rsidP="00C1391C">
      <w:pPr>
        <w:autoSpaceDE w:val="0"/>
        <w:autoSpaceDN w:val="0"/>
        <w:adjustRightInd w:val="0"/>
        <w:textboxTightWrap w:val="none"/>
        <w:rPr>
          <w:rStyle w:val="code"/>
        </w:rPr>
      </w:pPr>
      <w:r w:rsidRPr="00B61AED">
        <w:rPr>
          <w:rStyle w:val="code"/>
        </w:rPr>
        <w:t xml:space="preserve">                      </w:t>
      </w:r>
    </w:p>
    <w:p w14:paraId="4551DB9D" w14:textId="77777777" w:rsidR="00C1391C" w:rsidRDefault="00C1391C" w:rsidP="00C1391C">
      <w:pPr>
        <w:autoSpaceDE w:val="0"/>
        <w:autoSpaceDN w:val="0"/>
        <w:adjustRightInd w:val="0"/>
        <w:textboxTightWrap w:val="none"/>
        <w:rPr>
          <w:iCs/>
          <w:lang w:val="en-US"/>
        </w:rPr>
      </w:pPr>
      <w:r>
        <w:rPr>
          <w:iCs/>
          <w:lang w:val="en-US"/>
        </w:rPr>
        <w:t>Then value is then adjusted with the Offset value to receive only positive values.</w:t>
      </w:r>
    </w:p>
    <w:p w14:paraId="7062E2D6" w14:textId="6DBC8AE7" w:rsidR="00C1391C" w:rsidRDefault="00C1391C" w:rsidP="00C1391C">
      <w:pPr>
        <w:autoSpaceDE w:val="0"/>
        <w:autoSpaceDN w:val="0"/>
        <w:adjustRightInd w:val="0"/>
        <w:textboxTightWrap w:val="none"/>
        <w:rPr>
          <w:iCs/>
          <w:lang w:val="en-US"/>
        </w:rPr>
      </w:pPr>
    </w:p>
    <w:p w14:paraId="174EB581" w14:textId="77777777" w:rsidR="00EA3E0F" w:rsidRPr="00EA3E0F" w:rsidRDefault="00EA3E0F" w:rsidP="00EA3E0F">
      <w:pPr>
        <w:autoSpaceDE w:val="0"/>
        <w:autoSpaceDN w:val="0"/>
        <w:adjustRightInd w:val="0"/>
        <w:textboxTightWrap w:val="none"/>
        <w:rPr>
          <w:rStyle w:val="code"/>
        </w:rPr>
      </w:pPr>
      <w:r w:rsidRPr="00EA3E0F">
        <w:rPr>
          <w:rStyle w:val="code"/>
        </w:rPr>
        <w:t>const int OFFSET_VALUE = 0x8000000;</w:t>
      </w:r>
    </w:p>
    <w:p w14:paraId="4223FFE1" w14:textId="77777777" w:rsidR="00EA3E0F" w:rsidRPr="00EA3E0F" w:rsidRDefault="00EA3E0F" w:rsidP="00EA3E0F">
      <w:pPr>
        <w:autoSpaceDE w:val="0"/>
        <w:autoSpaceDN w:val="0"/>
        <w:adjustRightInd w:val="0"/>
        <w:textboxTightWrap w:val="none"/>
        <w:rPr>
          <w:rStyle w:val="code"/>
        </w:rPr>
      </w:pPr>
      <w:r w:rsidRPr="00EA3E0F">
        <w:rPr>
          <w:rStyle w:val="code"/>
        </w:rPr>
        <w:lastRenderedPageBreak/>
        <w:t>//Values offset to receive only positive values</w:t>
      </w:r>
    </w:p>
    <w:p w14:paraId="02DF4AC7" w14:textId="53A7F706" w:rsidR="00C1391C" w:rsidRPr="00EA3E0F" w:rsidRDefault="00EA3E0F" w:rsidP="00C1391C">
      <w:pPr>
        <w:autoSpaceDE w:val="0"/>
        <w:autoSpaceDN w:val="0"/>
        <w:adjustRightInd w:val="0"/>
        <w:textboxTightWrap w:val="none"/>
        <w:rPr>
          <w:rStyle w:val="code"/>
          <w:lang w:val="en-NL" w:eastAsia="en-US"/>
        </w:rPr>
      </w:pPr>
      <w:r w:rsidRPr="00EA3E0F">
        <w:rPr>
          <w:rStyle w:val="code"/>
        </w:rPr>
        <w:t xml:space="preserve">float parameterValue = value - OFFSET_VALUE; </w:t>
      </w:r>
      <w:r w:rsidRPr="00EA3E0F">
        <w:rPr>
          <w:rStyle w:val="code"/>
        </w:rPr>
        <w:tab/>
      </w:r>
      <w:r w:rsidRPr="00EA3E0F">
        <w:rPr>
          <w:rStyle w:val="code"/>
        </w:rPr>
        <w:tab/>
      </w:r>
      <w:r w:rsidRPr="00EA3E0F">
        <w:rPr>
          <w:rStyle w:val="code"/>
        </w:rPr>
        <w:tab/>
      </w:r>
      <w:r w:rsidRPr="00EA3E0F">
        <w:rPr>
          <w:rStyle w:val="code"/>
        </w:rPr>
        <w:tab/>
      </w:r>
      <w:r w:rsidR="00C1391C" w:rsidRPr="00EA3E0F">
        <w:rPr>
          <w:rStyle w:val="code"/>
        </w:rPr>
        <w:t xml:space="preserve">     </w:t>
      </w:r>
    </w:p>
    <w:p w14:paraId="4B4467B2" w14:textId="77777777" w:rsidR="00C1391C" w:rsidRDefault="00C1391C" w:rsidP="00C1391C">
      <w:pPr>
        <w:autoSpaceDE w:val="0"/>
        <w:autoSpaceDN w:val="0"/>
        <w:adjustRightInd w:val="0"/>
        <w:textboxTightWrap w:val="none"/>
        <w:rPr>
          <w:rStyle w:val="code"/>
        </w:rPr>
      </w:pPr>
    </w:p>
    <w:p w14:paraId="1A4AE25F" w14:textId="77777777" w:rsidR="00C1391C" w:rsidRPr="00C1391C" w:rsidRDefault="00C1391C" w:rsidP="00C1391C">
      <w:pPr>
        <w:autoSpaceDE w:val="0"/>
        <w:autoSpaceDN w:val="0"/>
        <w:adjustRightInd w:val="0"/>
        <w:textboxTightWrap w:val="none"/>
        <w:rPr>
          <w:lang w:val="en-US"/>
        </w:rPr>
      </w:pPr>
      <w:r w:rsidRPr="00C1391C">
        <w:rPr>
          <w:lang w:val="en-US"/>
        </w:rPr>
        <w:t>The value of the parameter is returned after appending the SI unit prefix</w:t>
      </w:r>
    </w:p>
    <w:p w14:paraId="45DB24A9" w14:textId="214C12BE" w:rsidR="00C1391C" w:rsidRDefault="00C1391C" w:rsidP="00C1391C">
      <w:pPr>
        <w:autoSpaceDE w:val="0"/>
        <w:autoSpaceDN w:val="0"/>
        <w:adjustRightInd w:val="0"/>
        <w:textboxTightWrap w:val="none"/>
        <w:rPr>
          <w:lang w:val="en-US"/>
        </w:rPr>
      </w:pPr>
    </w:p>
    <w:p w14:paraId="5177700C" w14:textId="77777777" w:rsidR="00EA3E0F" w:rsidRPr="00EA3E0F" w:rsidRDefault="00EA3E0F" w:rsidP="00EA3E0F">
      <w:pPr>
        <w:autoSpaceDE w:val="0"/>
        <w:autoSpaceDN w:val="0"/>
        <w:adjustRightInd w:val="0"/>
        <w:textboxTightWrap w:val="none"/>
        <w:rPr>
          <w:rStyle w:val="code"/>
        </w:rPr>
      </w:pPr>
      <w:r w:rsidRPr="00EA3E0F">
        <w:rPr>
          <w:rStyle w:val="code"/>
        </w:rPr>
        <w:t>//Return the value of the parameter after appending the SI unit prefix</w:t>
      </w:r>
    </w:p>
    <w:p w14:paraId="256E3F74" w14:textId="081B7B0B" w:rsidR="00EA3E0F" w:rsidRPr="00EA3E0F" w:rsidRDefault="00EA3E0F" w:rsidP="00EA3E0F">
      <w:pPr>
        <w:autoSpaceDE w:val="0"/>
        <w:autoSpaceDN w:val="0"/>
        <w:adjustRightInd w:val="0"/>
        <w:textboxTightWrap w:val="none"/>
        <w:rPr>
          <w:rStyle w:val="code"/>
        </w:rPr>
      </w:pPr>
      <w:r w:rsidRPr="00EA3E0F">
        <w:rPr>
          <w:rStyle w:val="code"/>
        </w:rPr>
        <w:t>return (</w:t>
      </w:r>
      <w:r w:rsidRPr="00EA3E0F">
        <w:rPr>
          <w:rStyle w:val="code"/>
          <w:highlight w:val="lightGray"/>
        </w:rPr>
        <w:t>parameterValue</w:t>
      </w:r>
      <w:r w:rsidRPr="00EA3E0F">
        <w:rPr>
          <w:rStyle w:val="code"/>
        </w:rPr>
        <w:t xml:space="preserve"> * GetUnitPrefixValue(charUnitPrefix));</w:t>
      </w:r>
      <w:r w:rsidRPr="00EA3E0F">
        <w:rPr>
          <w:rStyle w:val="code"/>
        </w:rPr>
        <w:tab/>
      </w:r>
    </w:p>
    <w:p w14:paraId="74131DB8" w14:textId="1C681501" w:rsidR="00302DDC" w:rsidRPr="00EA3E0F" w:rsidRDefault="00302DDC" w:rsidP="00C1391C">
      <w:pPr>
        <w:autoSpaceDE w:val="0"/>
        <w:autoSpaceDN w:val="0"/>
        <w:adjustRightInd w:val="0"/>
        <w:textboxTightWrap w:val="none"/>
        <w:rPr>
          <w:rStyle w:val="code"/>
          <w:lang w:val="en-NL"/>
        </w:rPr>
      </w:pPr>
    </w:p>
    <w:p w14:paraId="5FFA9643" w14:textId="4DEFB9E9" w:rsidR="00302DDC" w:rsidRPr="00E10ED5" w:rsidRDefault="00302DDC" w:rsidP="00C1391C">
      <w:pPr>
        <w:autoSpaceDE w:val="0"/>
        <w:autoSpaceDN w:val="0"/>
        <w:adjustRightInd w:val="0"/>
        <w:textboxTightWrap w:val="none"/>
        <w:rPr>
          <w:lang w:val="en-US"/>
        </w:rPr>
      </w:pPr>
      <w:r w:rsidRPr="00E10ED5">
        <w:rPr>
          <w:lang w:val="en-US"/>
        </w:rPr>
        <w:t>The SI unit prefixes are as follows.</w:t>
      </w:r>
    </w:p>
    <w:p w14:paraId="00BBED0D" w14:textId="77777777" w:rsidR="00FE000B" w:rsidRDefault="00FE000B" w:rsidP="00C1391C">
      <w:pPr>
        <w:autoSpaceDE w:val="0"/>
        <w:autoSpaceDN w:val="0"/>
        <w:adjustRightInd w:val="0"/>
        <w:textboxTightWrap w:val="none"/>
        <w:rPr>
          <w:rStyle w:val="code"/>
        </w:rPr>
      </w:pPr>
    </w:p>
    <w:p w14:paraId="0B4C7582" w14:textId="77777777" w:rsidR="00EA3E0F" w:rsidRPr="006B30CE" w:rsidRDefault="00EA3E0F" w:rsidP="00EA3E0F">
      <w:pPr>
        <w:autoSpaceDE w:val="0"/>
        <w:autoSpaceDN w:val="0"/>
        <w:adjustRightInd w:val="0"/>
        <w:textboxTightWrap w:val="none"/>
        <w:rPr>
          <w:rStyle w:val="code"/>
        </w:rPr>
      </w:pPr>
      <w:r w:rsidRPr="006B30CE">
        <w:rPr>
          <w:rStyle w:val="code"/>
        </w:rPr>
        <w:t>const double GetUnitPrefixValue(char charPrefix)</w:t>
      </w:r>
    </w:p>
    <w:p w14:paraId="0F44AECE" w14:textId="77777777" w:rsidR="00EA3E0F" w:rsidRPr="006B30CE" w:rsidRDefault="00EA3E0F" w:rsidP="00EA3E0F">
      <w:pPr>
        <w:autoSpaceDE w:val="0"/>
        <w:autoSpaceDN w:val="0"/>
        <w:adjustRightInd w:val="0"/>
        <w:textboxTightWrap w:val="none"/>
        <w:rPr>
          <w:rStyle w:val="code"/>
        </w:rPr>
      </w:pPr>
      <w:r w:rsidRPr="006B30CE">
        <w:rPr>
          <w:rStyle w:val="code"/>
        </w:rPr>
        <w:t>{</w:t>
      </w:r>
    </w:p>
    <w:p w14:paraId="58F2DF9D" w14:textId="77777777" w:rsidR="00EA3E0F" w:rsidRPr="006B30CE" w:rsidRDefault="00EA3E0F" w:rsidP="00EA3E0F">
      <w:pPr>
        <w:autoSpaceDE w:val="0"/>
        <w:autoSpaceDN w:val="0"/>
        <w:adjustRightInd w:val="0"/>
        <w:textboxTightWrap w:val="none"/>
        <w:rPr>
          <w:rStyle w:val="code"/>
        </w:rPr>
      </w:pPr>
      <w:r w:rsidRPr="006B30CE">
        <w:rPr>
          <w:rStyle w:val="code"/>
        </w:rPr>
        <w:tab/>
        <w:t>switch(charPrefix)</w:t>
      </w:r>
    </w:p>
    <w:p w14:paraId="78796E83" w14:textId="77777777" w:rsidR="00EA3E0F" w:rsidRPr="006B30CE" w:rsidRDefault="00EA3E0F" w:rsidP="00EA3E0F">
      <w:pPr>
        <w:autoSpaceDE w:val="0"/>
        <w:autoSpaceDN w:val="0"/>
        <w:adjustRightInd w:val="0"/>
        <w:textboxTightWrap w:val="none"/>
        <w:rPr>
          <w:rStyle w:val="code"/>
        </w:rPr>
      </w:pPr>
      <w:r w:rsidRPr="006B30CE">
        <w:rPr>
          <w:rStyle w:val="code"/>
        </w:rPr>
        <w:tab/>
        <w:t>{</w:t>
      </w:r>
    </w:p>
    <w:p w14:paraId="659187AE"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'a':</w:t>
      </w:r>
    </w:p>
    <w:p w14:paraId="1B0F143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1e-18;</w:t>
      </w:r>
    </w:p>
    <w:p w14:paraId="2C87ABC5"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'f':</w:t>
      </w:r>
    </w:p>
    <w:p w14:paraId="6BD56EF8"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1e-15;</w:t>
      </w:r>
    </w:p>
    <w:p w14:paraId="760F0817"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'p':</w:t>
      </w:r>
    </w:p>
    <w:p w14:paraId="39B65F0E"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1e-12;</w:t>
      </w:r>
    </w:p>
    <w:p w14:paraId="246969F0"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'n':</w:t>
      </w:r>
    </w:p>
    <w:p w14:paraId="7B11EB75"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1e-9;</w:t>
      </w:r>
    </w:p>
    <w:p w14:paraId="7982EE72"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'u':</w:t>
      </w:r>
    </w:p>
    <w:p w14:paraId="2F0290DD"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1e-6;</w:t>
      </w:r>
    </w:p>
    <w:p w14:paraId="107C3518"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'm':</w:t>
      </w:r>
    </w:p>
    <w:p w14:paraId="080DA626"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1e-3;</w:t>
      </w:r>
    </w:p>
    <w:p w14:paraId="0EABBDC6"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 ':</w:t>
      </w:r>
    </w:p>
    <w:p w14:paraId="6D9C10B8"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w:t>
      </w:r>
    </w:p>
    <w:p w14:paraId="173A611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'K':</w:t>
      </w:r>
    </w:p>
    <w:p w14:paraId="35ABD878"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1e3;</w:t>
      </w:r>
    </w:p>
    <w:p w14:paraId="1C9C4C03"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'M':</w:t>
      </w:r>
    </w:p>
    <w:p w14:paraId="331CCF74"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1e6;</w:t>
      </w:r>
    </w:p>
    <w:p w14:paraId="734F701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'G':</w:t>
      </w:r>
    </w:p>
    <w:p w14:paraId="498C82E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1e9;</w:t>
      </w:r>
    </w:p>
    <w:p w14:paraId="2E873362"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'T':</w:t>
      </w:r>
    </w:p>
    <w:p w14:paraId="13CB116B"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1e12;</w:t>
      </w:r>
    </w:p>
    <w:p w14:paraId="7067EF0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'P':</w:t>
      </w:r>
    </w:p>
    <w:p w14:paraId="5E4A432C"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1e15;</w:t>
      </w:r>
    </w:p>
    <w:p w14:paraId="61FFE897"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'E':</w:t>
      </w:r>
    </w:p>
    <w:p w14:paraId="318AE17E"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1e18;</w:t>
      </w:r>
    </w:p>
    <w:p w14:paraId="37F9632F" w14:textId="77777777" w:rsidR="00EA3E0F" w:rsidRPr="006B30CE" w:rsidRDefault="00EA3E0F" w:rsidP="00EA3E0F">
      <w:pPr>
        <w:autoSpaceDE w:val="0"/>
        <w:autoSpaceDN w:val="0"/>
        <w:adjustRightInd w:val="0"/>
        <w:textboxTightWrap w:val="none"/>
        <w:rPr>
          <w:rStyle w:val="code"/>
        </w:rPr>
      </w:pPr>
      <w:r w:rsidRPr="006B30CE">
        <w:rPr>
          <w:rStyle w:val="code"/>
        </w:rPr>
        <w:tab/>
        <w:t>}</w:t>
      </w:r>
    </w:p>
    <w:p w14:paraId="755ED5B1" w14:textId="77777777" w:rsidR="00EA3E0F" w:rsidRPr="006B30CE" w:rsidRDefault="00EA3E0F" w:rsidP="00EA3E0F">
      <w:pPr>
        <w:autoSpaceDE w:val="0"/>
        <w:autoSpaceDN w:val="0"/>
        <w:adjustRightInd w:val="0"/>
        <w:textboxTightWrap w:val="none"/>
        <w:rPr>
          <w:rStyle w:val="code"/>
        </w:rPr>
      </w:pPr>
      <w:r w:rsidRPr="006B30CE">
        <w:rPr>
          <w:rStyle w:val="code"/>
        </w:rPr>
        <w:tab/>
        <w:t>return 0;</w:t>
      </w:r>
    </w:p>
    <w:p w14:paraId="6411EC7A" w14:textId="47A19500" w:rsidR="00C156FA" w:rsidRPr="006B30CE" w:rsidRDefault="00EA3E0F" w:rsidP="00EA3E0F">
      <w:pPr>
        <w:autoSpaceDE w:val="0"/>
        <w:autoSpaceDN w:val="0"/>
        <w:adjustRightInd w:val="0"/>
        <w:textboxTightWrap w:val="none"/>
        <w:rPr>
          <w:rStyle w:val="code"/>
        </w:rPr>
      </w:pPr>
      <w:r w:rsidRPr="006B30CE">
        <w:rPr>
          <w:rStyle w:val="code"/>
        </w:rPr>
        <w:t>}</w:t>
      </w:r>
    </w:p>
    <w:p w14:paraId="1CDE039C" w14:textId="0C3D2CA6" w:rsidR="00EA3E0F" w:rsidRDefault="00EA3E0F" w:rsidP="00EA3E0F">
      <w:pPr>
        <w:autoSpaceDE w:val="0"/>
        <w:autoSpaceDN w:val="0"/>
        <w:adjustRightInd w:val="0"/>
        <w:textboxTightWrap w:val="none"/>
        <w:rPr>
          <w:rFonts w:ascii="Courier New" w:hAnsi="Courier New" w:cs="Courier New"/>
          <w:lang w:val="en-NL"/>
        </w:rPr>
      </w:pPr>
    </w:p>
    <w:p w14:paraId="7F0FC98D" w14:textId="7E49F793" w:rsidR="00C659C7" w:rsidRDefault="00C659C7" w:rsidP="00C1391C">
      <w:pPr>
        <w:autoSpaceDE w:val="0"/>
        <w:autoSpaceDN w:val="0"/>
        <w:adjustRightInd w:val="0"/>
        <w:textboxTightWrap w:val="none"/>
        <w:rPr>
          <w:iCs/>
          <w:lang w:val="en-US"/>
        </w:rPr>
      </w:pPr>
      <w:r w:rsidRPr="00302DDC">
        <w:rPr>
          <w:iCs/>
          <w:lang w:val="en-US"/>
        </w:rPr>
        <w:t xml:space="preserve">The parameter values </w:t>
      </w:r>
      <w:r w:rsidR="00EA3E0F">
        <w:rPr>
          <w:iCs/>
          <w:lang w:val="en-US"/>
        </w:rPr>
        <w:t>are then stored in the</w:t>
      </w:r>
      <w:r w:rsidR="007403CD">
        <w:rPr>
          <w:iCs/>
          <w:lang w:val="en-US"/>
        </w:rPr>
        <w:t>ir respective</w:t>
      </w:r>
      <w:r w:rsidR="00EA3E0F">
        <w:rPr>
          <w:iCs/>
          <w:lang w:val="en-US"/>
        </w:rPr>
        <w:t xml:space="preserve"> ‘MeasureData’ struct</w:t>
      </w:r>
      <w:r w:rsidR="007403CD">
        <w:rPr>
          <w:iCs/>
          <w:lang w:val="en-US"/>
        </w:rPr>
        <w:t xml:space="preserve"> </w:t>
      </w:r>
      <w:r w:rsidR="00A22DC3">
        <w:rPr>
          <w:iCs/>
          <w:lang w:val="en-US"/>
        </w:rPr>
        <w:t xml:space="preserve">(ret_data) </w:t>
      </w:r>
      <w:r w:rsidR="007403CD">
        <w:rPr>
          <w:iCs/>
          <w:lang w:val="en-US"/>
        </w:rPr>
        <w:t>member variables based on the identifiers.</w:t>
      </w:r>
    </w:p>
    <w:p w14:paraId="2A401B4D" w14:textId="77777777" w:rsidR="00EA3E0F" w:rsidRPr="00302DDC" w:rsidRDefault="00EA3E0F" w:rsidP="00C1391C">
      <w:pPr>
        <w:autoSpaceDE w:val="0"/>
        <w:autoSpaceDN w:val="0"/>
        <w:adjustRightInd w:val="0"/>
        <w:textboxTightWrap w:val="none"/>
        <w:rPr>
          <w:iCs/>
          <w:lang w:val="en-US"/>
        </w:rPr>
      </w:pPr>
    </w:p>
    <w:p w14:paraId="0AE1053F" w14:textId="77777777" w:rsidR="00C659C7" w:rsidRDefault="00C659C7" w:rsidP="00C659C7">
      <w:pPr>
        <w:rPr>
          <w:lang w:val="en-US"/>
        </w:rPr>
      </w:pPr>
      <w:r>
        <w:rPr>
          <w:lang w:val="en-US"/>
        </w:rPr>
        <w:t>The potential readings are identified by the string “da”</w:t>
      </w:r>
    </w:p>
    <w:p w14:paraId="0E1D08A3" w14:textId="245705E1" w:rsidR="00C659C7" w:rsidRPr="00C659C7" w:rsidRDefault="00C659C7" w:rsidP="00C659C7">
      <w:pPr>
        <w:rPr>
          <w:lang w:val="en-US"/>
        </w:rPr>
      </w:pPr>
      <w:r>
        <w:rPr>
          <w:lang w:val="en-US"/>
        </w:rPr>
        <w:t>The current readings are identified by the string “ba”</w:t>
      </w:r>
    </w:p>
    <w:p w14:paraId="120D9DBE" w14:textId="2F694935" w:rsidR="00C659C7" w:rsidRDefault="00C659C7" w:rsidP="00C1391C">
      <w:pPr>
        <w:autoSpaceDE w:val="0"/>
        <w:autoSpaceDN w:val="0"/>
        <w:adjustRightInd w:val="0"/>
        <w:textboxTightWrap w:val="none"/>
        <w:rPr>
          <w:rStyle w:val="code"/>
        </w:rPr>
      </w:pPr>
    </w:p>
    <w:p w14:paraId="3832DA2F" w14:textId="6CAEBC6F" w:rsidR="00EA3E0F" w:rsidRPr="005D72CE" w:rsidRDefault="00EA3E0F" w:rsidP="00EA3E0F">
      <w:pPr>
        <w:autoSpaceDE w:val="0"/>
        <w:autoSpaceDN w:val="0"/>
        <w:adjustRightInd w:val="0"/>
        <w:textboxTightWrap w:val="none"/>
        <w:rPr>
          <w:rStyle w:val="code"/>
        </w:rPr>
      </w:pPr>
      <w:r w:rsidRPr="005D72CE">
        <w:rPr>
          <w:rStyle w:val="code"/>
        </w:rPr>
        <w:t>if(strcmp(paramIdentifier, "</w:t>
      </w:r>
      <w:r w:rsidR="007403CD" w:rsidRPr="005D72CE">
        <w:rPr>
          <w:rStyle w:val="code"/>
        </w:rPr>
        <w:t>da</w:t>
      </w:r>
      <w:r w:rsidRPr="005D72CE">
        <w:rPr>
          <w:rStyle w:val="code"/>
        </w:rPr>
        <w:t>") == 0)</w:t>
      </w:r>
    </w:p>
    <w:p w14:paraId="11E90576" w14:textId="6245A20A" w:rsidR="00EA3E0F" w:rsidRPr="005D72CE" w:rsidRDefault="00EA3E0F" w:rsidP="00EA3E0F">
      <w:pPr>
        <w:autoSpaceDE w:val="0"/>
        <w:autoSpaceDN w:val="0"/>
        <w:adjustRightInd w:val="0"/>
        <w:textboxTightWrap w:val="none"/>
        <w:rPr>
          <w:rStyle w:val="code"/>
        </w:rPr>
      </w:pPr>
      <w:r w:rsidRPr="005D72CE">
        <w:rPr>
          <w:rStyle w:val="code"/>
        </w:rPr>
        <w:t>{</w:t>
      </w:r>
    </w:p>
    <w:p w14:paraId="33832A47" w14:textId="78AB31BC" w:rsidR="00EA3E0F" w:rsidRPr="005D72CE" w:rsidRDefault="00EA3E0F" w:rsidP="00EA3E0F">
      <w:pPr>
        <w:autoSpaceDE w:val="0"/>
        <w:autoSpaceDN w:val="0"/>
        <w:adjustRightInd w:val="0"/>
        <w:textboxTightWrap w:val="none"/>
        <w:rPr>
          <w:rStyle w:val="code"/>
        </w:rPr>
      </w:pPr>
      <w:r w:rsidRPr="005D72CE">
        <w:rPr>
          <w:rStyle w:val="code"/>
        </w:rPr>
        <w:tab/>
        <w:t>ret</w:t>
      </w:r>
      <w:r w:rsidR="006A7FD3" w:rsidRPr="005D72CE">
        <w:rPr>
          <w:rStyle w:val="code"/>
        </w:rPr>
        <w:t>D</w:t>
      </w:r>
      <w:r w:rsidRPr="005D72CE">
        <w:rPr>
          <w:rStyle w:val="code"/>
        </w:rPr>
        <w:t>data-&gt;potential = parameterValue;</w:t>
      </w:r>
    </w:p>
    <w:p w14:paraId="49F9B84A" w14:textId="034F726A" w:rsidR="00EA3E0F" w:rsidRPr="005D72CE" w:rsidRDefault="00EA3E0F" w:rsidP="00EA3E0F">
      <w:pPr>
        <w:autoSpaceDE w:val="0"/>
        <w:autoSpaceDN w:val="0"/>
        <w:adjustRightInd w:val="0"/>
        <w:textboxTightWrap w:val="none"/>
        <w:rPr>
          <w:rStyle w:val="code"/>
        </w:rPr>
      </w:pPr>
      <w:r w:rsidRPr="005D72CE">
        <w:rPr>
          <w:rStyle w:val="code"/>
        </w:rPr>
        <w:t>}</w:t>
      </w:r>
    </w:p>
    <w:p w14:paraId="0C1FC833" w14:textId="19E4EFE0" w:rsidR="00EA3E0F" w:rsidRPr="005D72CE" w:rsidRDefault="00EA3E0F" w:rsidP="00EA3E0F">
      <w:pPr>
        <w:autoSpaceDE w:val="0"/>
        <w:autoSpaceDN w:val="0"/>
        <w:adjustRightInd w:val="0"/>
        <w:textboxTightWrap w:val="none"/>
        <w:rPr>
          <w:rStyle w:val="code"/>
        </w:rPr>
      </w:pPr>
      <w:r w:rsidRPr="005D72CE">
        <w:rPr>
          <w:rStyle w:val="code"/>
        </w:rPr>
        <w:t>else if (strcmp(paramIdentifier, "ba") == 0)</w:t>
      </w:r>
    </w:p>
    <w:p w14:paraId="3A5013C9" w14:textId="7ED33406" w:rsidR="00EA3E0F" w:rsidRPr="005D72CE" w:rsidRDefault="00EA3E0F" w:rsidP="00EA3E0F">
      <w:pPr>
        <w:autoSpaceDE w:val="0"/>
        <w:autoSpaceDN w:val="0"/>
        <w:adjustRightInd w:val="0"/>
        <w:textboxTightWrap w:val="none"/>
        <w:rPr>
          <w:rStyle w:val="code"/>
        </w:rPr>
      </w:pPr>
      <w:r w:rsidRPr="005D72CE">
        <w:rPr>
          <w:rStyle w:val="code"/>
        </w:rPr>
        <w:t>{</w:t>
      </w:r>
    </w:p>
    <w:p w14:paraId="2D13D5E5" w14:textId="2611C5F7" w:rsidR="00EA3E0F" w:rsidRPr="005D72CE" w:rsidRDefault="00EA3E0F" w:rsidP="00EA3E0F">
      <w:pPr>
        <w:autoSpaceDE w:val="0"/>
        <w:autoSpaceDN w:val="0"/>
        <w:adjustRightInd w:val="0"/>
        <w:textboxTightWrap w:val="none"/>
        <w:rPr>
          <w:rStyle w:val="code"/>
        </w:rPr>
      </w:pPr>
      <w:r w:rsidRPr="005D72CE">
        <w:rPr>
          <w:rStyle w:val="code"/>
        </w:rPr>
        <w:tab/>
        <w:t>ret</w:t>
      </w:r>
      <w:r w:rsidR="006A7FD3" w:rsidRPr="005D72CE">
        <w:rPr>
          <w:rStyle w:val="code"/>
        </w:rPr>
        <w:t>D</w:t>
      </w:r>
      <w:r w:rsidRPr="005D72CE">
        <w:rPr>
          <w:rStyle w:val="code"/>
        </w:rPr>
        <w:t>ata-&gt;current = parameterValue;</w:t>
      </w:r>
    </w:p>
    <w:p w14:paraId="1791E0FE" w14:textId="4AB2384C" w:rsidR="00EA3E0F" w:rsidRPr="005D72CE" w:rsidRDefault="00EA3E0F" w:rsidP="00EA3E0F">
      <w:pPr>
        <w:autoSpaceDE w:val="0"/>
        <w:autoSpaceDN w:val="0"/>
        <w:adjustRightInd w:val="0"/>
        <w:textboxTightWrap w:val="none"/>
        <w:rPr>
          <w:rStyle w:val="code"/>
        </w:rPr>
      </w:pPr>
      <w:r w:rsidRPr="005D72CE">
        <w:rPr>
          <w:rStyle w:val="code"/>
        </w:rPr>
        <w:t>}</w:t>
      </w:r>
    </w:p>
    <w:p w14:paraId="5CCDE7E2" w14:textId="77777777" w:rsidR="00EA3E0F" w:rsidRDefault="00EA3E0F" w:rsidP="00EA3E0F">
      <w:pPr>
        <w:autoSpaceDE w:val="0"/>
        <w:autoSpaceDN w:val="0"/>
        <w:adjustRightInd w:val="0"/>
        <w:textboxTightWrap w:val="none"/>
        <w:rPr>
          <w:rFonts w:ascii="Courier New" w:hAnsi="Courier New" w:cs="Courier New"/>
          <w:lang w:val="en-NL"/>
        </w:rPr>
      </w:pPr>
    </w:p>
    <w:p w14:paraId="50B373BB" w14:textId="77777777" w:rsidR="00827A96" w:rsidRDefault="00827A96" w:rsidP="00EA3E0F">
      <w:pPr>
        <w:autoSpaceDE w:val="0"/>
        <w:autoSpaceDN w:val="0"/>
        <w:adjustRightInd w:val="0"/>
        <w:textboxTightWrap w:val="none"/>
        <w:rPr>
          <w:lang w:val="en-US"/>
        </w:rPr>
      </w:pPr>
    </w:p>
    <w:p w14:paraId="2F517275" w14:textId="77777777" w:rsidR="00827A96" w:rsidRDefault="00827A96" w:rsidP="00EA3E0F">
      <w:pPr>
        <w:autoSpaceDE w:val="0"/>
        <w:autoSpaceDN w:val="0"/>
        <w:adjustRightInd w:val="0"/>
        <w:textboxTightWrap w:val="none"/>
        <w:rPr>
          <w:lang w:val="en-US"/>
        </w:rPr>
      </w:pPr>
    </w:p>
    <w:p w14:paraId="07C0973B" w14:textId="0F6BA2CE" w:rsidR="00C659C7" w:rsidRPr="007B6C4F" w:rsidRDefault="00C659C7" w:rsidP="00EA3E0F">
      <w:pPr>
        <w:autoSpaceDE w:val="0"/>
        <w:autoSpaceDN w:val="0"/>
        <w:adjustRightInd w:val="0"/>
        <w:textboxTightWrap w:val="none"/>
        <w:rPr>
          <w:lang w:val="en-US"/>
        </w:rPr>
      </w:pPr>
      <w:r w:rsidRPr="007B6C4F">
        <w:rPr>
          <w:lang w:val="en-US"/>
        </w:rPr>
        <w:lastRenderedPageBreak/>
        <w:t>In case of Impedance sprctroscopy measurement, the following identifiers are used.</w:t>
      </w:r>
    </w:p>
    <w:p w14:paraId="59B7FF47" w14:textId="66FA1467" w:rsidR="00C659C7" w:rsidRDefault="00C659C7" w:rsidP="00C659C7">
      <w:pPr>
        <w:rPr>
          <w:lang w:val="en-US"/>
        </w:rPr>
      </w:pPr>
      <w:r>
        <w:rPr>
          <w:lang w:val="en-US"/>
        </w:rPr>
        <w:t>The frequency readings are identified by the string “dc”</w:t>
      </w:r>
    </w:p>
    <w:p w14:paraId="02C9395D" w14:textId="77777777" w:rsidR="00C659C7" w:rsidRDefault="00C659C7" w:rsidP="00C659C7">
      <w:pPr>
        <w:rPr>
          <w:lang w:val="en-US"/>
        </w:rPr>
      </w:pPr>
      <w:r>
        <w:rPr>
          <w:lang w:val="en-US"/>
        </w:rPr>
        <w:t>The real impedance readings are identified by the string “cc”</w:t>
      </w:r>
    </w:p>
    <w:p w14:paraId="3D78AE00" w14:textId="2EFE9F2F" w:rsidR="00C659C7" w:rsidRPr="00337C15" w:rsidRDefault="00C659C7" w:rsidP="00337C15">
      <w:pPr>
        <w:rPr>
          <w:lang w:val="en-US"/>
        </w:rPr>
      </w:pPr>
      <w:r>
        <w:rPr>
          <w:lang w:val="en-US"/>
        </w:rPr>
        <w:t>The imaginary impedance readings are identified by the string “cd”</w:t>
      </w:r>
    </w:p>
    <w:p w14:paraId="4502AAC5" w14:textId="77777777" w:rsidR="00CE02F7" w:rsidRDefault="00CE02F7" w:rsidP="00C659C7">
      <w:pPr>
        <w:autoSpaceDE w:val="0"/>
        <w:autoSpaceDN w:val="0"/>
        <w:adjustRightInd w:val="0"/>
        <w:textboxTightWrap w:val="none"/>
        <w:rPr>
          <w:rStyle w:val="code"/>
        </w:rPr>
      </w:pPr>
    </w:p>
    <w:p w14:paraId="4743FF54" w14:textId="19CFEA7F" w:rsidR="004602D3" w:rsidRPr="005D72CE" w:rsidRDefault="004602D3" w:rsidP="004602D3">
      <w:pPr>
        <w:autoSpaceDE w:val="0"/>
        <w:autoSpaceDN w:val="0"/>
        <w:adjustRightInd w:val="0"/>
        <w:textboxTightWrap w:val="none"/>
        <w:rPr>
          <w:rStyle w:val="code"/>
        </w:rPr>
      </w:pPr>
      <w:r w:rsidRPr="005D72CE">
        <w:rPr>
          <w:rStyle w:val="code"/>
        </w:rPr>
        <w:t>if(strcmp(paramIdentifier, "dc") == 0)</w:t>
      </w:r>
    </w:p>
    <w:p w14:paraId="16A714A2"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22CF3989" w14:textId="6AC28027" w:rsidR="004602D3" w:rsidRPr="005D72CE" w:rsidRDefault="004602D3" w:rsidP="004602D3">
      <w:pPr>
        <w:autoSpaceDE w:val="0"/>
        <w:autoSpaceDN w:val="0"/>
        <w:adjustRightInd w:val="0"/>
        <w:textboxTightWrap w:val="none"/>
        <w:rPr>
          <w:rStyle w:val="code"/>
        </w:rPr>
      </w:pPr>
      <w:r w:rsidRPr="005D72CE">
        <w:rPr>
          <w:rStyle w:val="code"/>
        </w:rPr>
        <w:tab/>
        <w:t>ret</w:t>
      </w:r>
      <w:r w:rsidR="00DB1E47" w:rsidRPr="005D72CE">
        <w:rPr>
          <w:rStyle w:val="code"/>
        </w:rPr>
        <w:t>D</w:t>
      </w:r>
      <w:r w:rsidRPr="005D72CE">
        <w:rPr>
          <w:rStyle w:val="code"/>
        </w:rPr>
        <w:t>ata-&gt;frequency = parameterValue;</w:t>
      </w:r>
    </w:p>
    <w:p w14:paraId="02DEF678"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3EA207D3" w14:textId="0D7F4953" w:rsidR="004602D3" w:rsidRPr="005D72CE" w:rsidRDefault="004602D3" w:rsidP="004602D3">
      <w:pPr>
        <w:autoSpaceDE w:val="0"/>
        <w:autoSpaceDN w:val="0"/>
        <w:adjustRightInd w:val="0"/>
        <w:textboxTightWrap w:val="none"/>
        <w:rPr>
          <w:rStyle w:val="code"/>
        </w:rPr>
      </w:pPr>
      <w:r w:rsidRPr="005D72CE">
        <w:rPr>
          <w:rStyle w:val="code"/>
        </w:rPr>
        <w:t>else if (strcmp(paramIdentifier, "cc") == 0)</w:t>
      </w:r>
    </w:p>
    <w:p w14:paraId="69130644"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19E43CAA" w14:textId="495793D7" w:rsidR="004602D3" w:rsidRPr="005D72CE" w:rsidRDefault="004602D3" w:rsidP="004602D3">
      <w:pPr>
        <w:autoSpaceDE w:val="0"/>
        <w:autoSpaceDN w:val="0"/>
        <w:adjustRightInd w:val="0"/>
        <w:textboxTightWrap w:val="none"/>
        <w:rPr>
          <w:rStyle w:val="code"/>
        </w:rPr>
      </w:pPr>
      <w:r w:rsidRPr="005D72CE">
        <w:rPr>
          <w:rStyle w:val="code"/>
        </w:rPr>
        <w:tab/>
      </w:r>
      <w:r w:rsidR="00DB1E47" w:rsidRPr="005D72CE">
        <w:rPr>
          <w:rStyle w:val="code"/>
        </w:rPr>
        <w:t xml:space="preserve">retData </w:t>
      </w:r>
      <w:r w:rsidRPr="005D72CE">
        <w:rPr>
          <w:rStyle w:val="code"/>
        </w:rPr>
        <w:t>_data-&gt;realImpedance = parameterValue;</w:t>
      </w:r>
    </w:p>
    <w:p w14:paraId="63F8170E" w14:textId="4930ECEC" w:rsidR="004602D3" w:rsidRPr="005D72CE" w:rsidRDefault="004602D3" w:rsidP="004602D3">
      <w:pPr>
        <w:autoSpaceDE w:val="0"/>
        <w:autoSpaceDN w:val="0"/>
        <w:adjustRightInd w:val="0"/>
        <w:textboxTightWrap w:val="none"/>
        <w:rPr>
          <w:rStyle w:val="code"/>
        </w:rPr>
      </w:pPr>
      <w:r w:rsidRPr="005D72CE">
        <w:rPr>
          <w:rStyle w:val="code"/>
        </w:rPr>
        <w:t>}</w:t>
      </w:r>
    </w:p>
    <w:p w14:paraId="4FF4435D" w14:textId="2E33AB17" w:rsidR="004602D3" w:rsidRPr="005D72CE" w:rsidRDefault="004602D3" w:rsidP="004602D3">
      <w:pPr>
        <w:autoSpaceDE w:val="0"/>
        <w:autoSpaceDN w:val="0"/>
        <w:adjustRightInd w:val="0"/>
        <w:textboxTightWrap w:val="none"/>
        <w:rPr>
          <w:rStyle w:val="code"/>
        </w:rPr>
      </w:pPr>
      <w:r w:rsidRPr="005D72CE">
        <w:rPr>
          <w:rStyle w:val="code"/>
        </w:rPr>
        <w:t>else if (strcmp(paramIdentifier, "cd") == 0)</w:t>
      </w:r>
    </w:p>
    <w:p w14:paraId="68C92604"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07C4627D" w14:textId="12A7858C" w:rsidR="004602D3" w:rsidRPr="005D72CE" w:rsidRDefault="004602D3" w:rsidP="004602D3">
      <w:pPr>
        <w:autoSpaceDE w:val="0"/>
        <w:autoSpaceDN w:val="0"/>
        <w:adjustRightInd w:val="0"/>
        <w:textboxTightWrap w:val="none"/>
        <w:rPr>
          <w:rStyle w:val="code"/>
        </w:rPr>
      </w:pPr>
      <w:r w:rsidRPr="005D72CE">
        <w:rPr>
          <w:rStyle w:val="code"/>
        </w:rPr>
        <w:tab/>
        <w:t>ret</w:t>
      </w:r>
      <w:r w:rsidR="00DB1E47" w:rsidRPr="005D72CE">
        <w:rPr>
          <w:rStyle w:val="code"/>
        </w:rPr>
        <w:t xml:space="preserve"> ret</w:t>
      </w:r>
      <w:r w:rsidR="00DB1E47" w:rsidRPr="008F363B">
        <w:rPr>
          <w:rStyle w:val="code"/>
        </w:rPr>
        <w:t>D</w:t>
      </w:r>
      <w:r w:rsidR="00DB1E47" w:rsidRPr="005D72CE">
        <w:rPr>
          <w:rStyle w:val="code"/>
        </w:rPr>
        <w:t xml:space="preserve">ata </w:t>
      </w:r>
      <w:r w:rsidRPr="005D72CE">
        <w:rPr>
          <w:rStyle w:val="code"/>
        </w:rPr>
        <w:t>data-&gt;</w:t>
      </w:r>
      <w:r w:rsidRPr="008F363B">
        <w:rPr>
          <w:rStyle w:val="code"/>
        </w:rPr>
        <w:t>imgImpedance</w:t>
      </w:r>
      <w:r w:rsidRPr="005D72CE">
        <w:rPr>
          <w:rStyle w:val="code"/>
        </w:rPr>
        <w:t xml:space="preserve"> = parameterValue;</w:t>
      </w:r>
    </w:p>
    <w:p w14:paraId="140312A1"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77C52977" w14:textId="77777777" w:rsidR="004602D3" w:rsidRDefault="004602D3" w:rsidP="004602D3">
      <w:pPr>
        <w:autoSpaceDE w:val="0"/>
        <w:autoSpaceDN w:val="0"/>
        <w:adjustRightInd w:val="0"/>
        <w:textboxTightWrap w:val="none"/>
        <w:rPr>
          <w:rFonts w:ascii="Courier New" w:hAnsi="Courier New" w:cs="Courier New"/>
          <w:lang w:val="en-NL"/>
        </w:rPr>
      </w:pPr>
    </w:p>
    <w:p w14:paraId="2D5329B5" w14:textId="77777777" w:rsidR="00337C15" w:rsidRDefault="00C156FA" w:rsidP="00337C15">
      <w:pPr>
        <w:rPr>
          <w:iCs/>
          <w:lang w:val="en-US"/>
        </w:rPr>
      </w:pPr>
      <w:r>
        <w:rPr>
          <w:iCs/>
          <w:lang w:val="en-US"/>
        </w:rPr>
        <w:t>After obtaining the parameter identifier and the parameter values from the package, the meta data values if present can be parsed.</w:t>
      </w:r>
      <w:r w:rsidR="00337C15">
        <w:rPr>
          <w:iCs/>
          <w:lang w:val="en-US"/>
        </w:rPr>
        <w:t xml:space="preserve"> </w:t>
      </w:r>
      <w:r w:rsidR="00337C15" w:rsidRPr="00B1511B">
        <w:rPr>
          <w:iCs/>
          <w:lang w:val="en-US"/>
        </w:rPr>
        <w:t>Meta data values if present are separated by the demiliter character ‘,’</w:t>
      </w:r>
    </w:p>
    <w:p w14:paraId="7816BA88" w14:textId="77777777" w:rsidR="00C7202A" w:rsidRDefault="00C7202A" w:rsidP="00C156FA">
      <w:pPr>
        <w:autoSpaceDE w:val="0"/>
        <w:autoSpaceDN w:val="0"/>
        <w:adjustRightInd w:val="0"/>
        <w:textboxTightWrap w:val="none"/>
        <w:rPr>
          <w:rFonts w:ascii="Courier New" w:hAnsi="Courier New" w:cs="Courier New"/>
          <w:color w:val="3F7F5F"/>
          <w:lang w:val="en-NL"/>
        </w:rPr>
      </w:pPr>
    </w:p>
    <w:p w14:paraId="7943897E" w14:textId="536C2D67" w:rsidR="00337C15" w:rsidRPr="00C7202A" w:rsidRDefault="00C7202A" w:rsidP="00C156FA">
      <w:pPr>
        <w:autoSpaceDE w:val="0"/>
        <w:autoSpaceDN w:val="0"/>
        <w:adjustRightInd w:val="0"/>
        <w:textboxTightWrap w:val="none"/>
        <w:rPr>
          <w:rStyle w:val="code"/>
        </w:rPr>
      </w:pPr>
      <w:r w:rsidRPr="00C7202A">
        <w:rPr>
          <w:rStyle w:val="code"/>
        </w:rPr>
        <w:t>//Rest of the parameter is further parsed to get meta data values</w:t>
      </w:r>
    </w:p>
    <w:p w14:paraId="5B377A53" w14:textId="62A0C021" w:rsidR="00C7202A" w:rsidRDefault="00C7202A" w:rsidP="00C7202A">
      <w:pPr>
        <w:autoSpaceDE w:val="0"/>
        <w:autoSpaceDN w:val="0"/>
        <w:adjustRightInd w:val="0"/>
        <w:textboxTightWrap w:val="none"/>
        <w:rPr>
          <w:rFonts w:ascii="Courier New" w:hAnsi="Courier New" w:cs="Courier New"/>
          <w:color w:val="auto"/>
          <w:lang w:val="en-NL"/>
        </w:rPr>
      </w:pPr>
      <w:r w:rsidRPr="00C7202A">
        <w:rPr>
          <w:rStyle w:val="code"/>
        </w:rPr>
        <w:t xml:space="preserve">ParseMetaDataValues(param + 10, </w:t>
      </w:r>
      <w:r w:rsidR="005D72CE">
        <w:rPr>
          <w:rStyle w:val="code"/>
        </w:rPr>
        <w:t>retData</w:t>
      </w:r>
      <w:r w:rsidRPr="00C7202A">
        <w:rPr>
          <w:rStyle w:val="code"/>
        </w:rPr>
        <w:t>);</w:t>
      </w:r>
      <w:r w:rsidRPr="00C7202A">
        <w:rPr>
          <w:rStyle w:val="code"/>
        </w:rPr>
        <w:tab/>
      </w:r>
      <w:r w:rsidRPr="00C7202A">
        <w:rPr>
          <w:rStyle w:val="code"/>
        </w:rPr>
        <w:tab/>
      </w:r>
      <w:r w:rsidRPr="00C7202A">
        <w:rPr>
          <w:rStyle w:val="code"/>
        </w:rPr>
        <w:tab/>
      </w:r>
      <w:r w:rsidRPr="00C7202A">
        <w:rPr>
          <w:rStyle w:val="code"/>
        </w:rPr>
        <w:tab/>
      </w:r>
      <w:r w:rsidRPr="00C7202A">
        <w:rPr>
          <w:rStyle w:val="code"/>
        </w:rPr>
        <w:tab/>
      </w:r>
      <w:r>
        <w:rPr>
          <w:rFonts w:ascii="Courier New" w:hAnsi="Courier New" w:cs="Courier New"/>
          <w:lang w:val="en-NL"/>
        </w:rPr>
        <w:tab/>
      </w:r>
    </w:p>
    <w:p w14:paraId="4F268891" w14:textId="63524D88" w:rsidR="0082520C" w:rsidRDefault="0082520C" w:rsidP="00277BCD">
      <w:pPr>
        <w:pStyle w:val="Heading4"/>
        <w:numPr>
          <w:ilvl w:val="3"/>
          <w:numId w:val="1"/>
        </w:numPr>
        <w:rPr>
          <w:b w:val="0"/>
          <w:lang w:val="en-US"/>
        </w:rPr>
      </w:pPr>
      <w:r w:rsidRPr="0082520C">
        <w:rPr>
          <w:b w:val="0"/>
          <w:lang w:val="en-US"/>
        </w:rPr>
        <w:t xml:space="preserve">Parsing the </w:t>
      </w:r>
      <w:r>
        <w:rPr>
          <w:b w:val="0"/>
          <w:lang w:val="en-US"/>
        </w:rPr>
        <w:t>meta data</w:t>
      </w:r>
      <w:r w:rsidRPr="0082520C">
        <w:rPr>
          <w:b w:val="0"/>
          <w:lang w:val="en-US"/>
        </w:rPr>
        <w:t xml:space="preserve"> values</w:t>
      </w:r>
    </w:p>
    <w:p w14:paraId="666F5866" w14:textId="77777777" w:rsidR="00CD583D" w:rsidRDefault="008134A6" w:rsidP="00822136">
      <w:pPr>
        <w:autoSpaceDE w:val="0"/>
        <w:autoSpaceDN w:val="0"/>
        <w:adjustRightInd w:val="0"/>
        <w:textboxTightWrap w:val="none"/>
        <w:rPr>
          <w:iCs/>
          <w:lang w:val="en-US"/>
        </w:rPr>
      </w:pPr>
      <w:r>
        <w:rPr>
          <w:iCs/>
          <w:lang w:val="en-US"/>
        </w:rPr>
        <w:t xml:space="preserve">The meta data values are separated based on the delimiter ‘,’ and each of the values is further parsed to get the actual value. </w:t>
      </w:r>
    </w:p>
    <w:p w14:paraId="6B674E65" w14:textId="77777777" w:rsidR="00CD583D" w:rsidRDefault="00CD583D" w:rsidP="00822136">
      <w:pPr>
        <w:autoSpaceDE w:val="0"/>
        <w:autoSpaceDN w:val="0"/>
        <w:adjustRightInd w:val="0"/>
        <w:textboxTightWrap w:val="none"/>
        <w:rPr>
          <w:iCs/>
          <w:lang w:val="en-US"/>
        </w:rPr>
      </w:pPr>
    </w:p>
    <w:p w14:paraId="0E94E29D" w14:textId="77777777" w:rsidR="00CD583D" w:rsidRPr="00CD583D" w:rsidRDefault="00CD583D" w:rsidP="00CD583D">
      <w:pPr>
        <w:autoSpaceDE w:val="0"/>
        <w:autoSpaceDN w:val="0"/>
        <w:adjustRightInd w:val="0"/>
        <w:textboxTightWrap w:val="none"/>
        <w:rPr>
          <w:rStyle w:val="code"/>
        </w:rPr>
      </w:pPr>
      <w:r w:rsidRPr="00CD583D">
        <w:rPr>
          <w:rStyle w:val="code"/>
        </w:rPr>
        <w:t>const char delimiters[] = ",\n";</w:t>
      </w:r>
    </w:p>
    <w:p w14:paraId="00C66154" w14:textId="1747AAF6" w:rsidR="00CD583D" w:rsidRPr="00CD583D" w:rsidRDefault="00CD583D" w:rsidP="00CD583D">
      <w:pPr>
        <w:autoSpaceDE w:val="0"/>
        <w:autoSpaceDN w:val="0"/>
        <w:adjustRightInd w:val="0"/>
        <w:textboxTightWrap w:val="none"/>
        <w:rPr>
          <w:rStyle w:val="code"/>
        </w:rPr>
      </w:pPr>
      <w:r w:rsidRPr="00CD583D">
        <w:rPr>
          <w:rStyle w:val="code"/>
        </w:rPr>
        <w:t>char* running = metaDataParams;</w:t>
      </w:r>
    </w:p>
    <w:p w14:paraId="69F25449" w14:textId="3376608E" w:rsidR="00CD583D" w:rsidRPr="00CD583D" w:rsidRDefault="00CD583D" w:rsidP="00CD583D">
      <w:pPr>
        <w:autoSpaceDE w:val="0"/>
        <w:autoSpaceDN w:val="0"/>
        <w:adjustRightInd w:val="0"/>
        <w:textboxTightWrap w:val="none"/>
        <w:rPr>
          <w:rStyle w:val="code"/>
        </w:rPr>
      </w:pPr>
      <w:r w:rsidRPr="00CD583D">
        <w:rPr>
          <w:rStyle w:val="code"/>
        </w:rPr>
        <w:t>char* metaData = strtokenize(&amp;running, delimiters);</w:t>
      </w:r>
    </w:p>
    <w:p w14:paraId="3F506218" w14:textId="77777777" w:rsidR="00CD583D" w:rsidRDefault="00CD583D" w:rsidP="00822136">
      <w:pPr>
        <w:autoSpaceDE w:val="0"/>
        <w:autoSpaceDN w:val="0"/>
        <w:adjustRightInd w:val="0"/>
        <w:textboxTightWrap w:val="none"/>
        <w:rPr>
          <w:iCs/>
          <w:lang w:val="en-US"/>
        </w:rPr>
      </w:pPr>
    </w:p>
    <w:p w14:paraId="43AA337E" w14:textId="5CB57A9F" w:rsidR="00822136" w:rsidRDefault="008134A6" w:rsidP="00822136">
      <w:pPr>
        <w:autoSpaceDE w:val="0"/>
        <w:autoSpaceDN w:val="0"/>
        <w:adjustRightInd w:val="0"/>
        <w:textboxTightWrap w:val="none"/>
        <w:rPr>
          <w:iCs/>
          <w:lang w:val="en-US"/>
        </w:rPr>
      </w:pPr>
      <w:r>
        <w:rPr>
          <w:iCs/>
          <w:lang w:val="en-US"/>
        </w:rPr>
        <w:t xml:space="preserve">The first character of each meta data value </w:t>
      </w:r>
      <w:r w:rsidR="00CD583D">
        <w:rPr>
          <w:iCs/>
          <w:lang w:val="en-US"/>
        </w:rPr>
        <w:t xml:space="preserve">metaData[0] </w:t>
      </w:r>
      <w:r>
        <w:rPr>
          <w:iCs/>
          <w:lang w:val="en-US"/>
        </w:rPr>
        <w:t xml:space="preserve">identifies the type of meta data. </w:t>
      </w:r>
    </w:p>
    <w:p w14:paraId="4BCEF7AA" w14:textId="5E000D19" w:rsidR="008134A6" w:rsidRDefault="008134A6" w:rsidP="00822136">
      <w:pPr>
        <w:autoSpaceDE w:val="0"/>
        <w:autoSpaceDN w:val="0"/>
        <w:adjustRightInd w:val="0"/>
        <w:textboxTightWrap w:val="none"/>
        <w:rPr>
          <w:iCs/>
          <w:lang w:val="en-US"/>
        </w:rPr>
      </w:pPr>
    </w:p>
    <w:p w14:paraId="430357D7" w14:textId="1A5EE0C4" w:rsidR="008134A6" w:rsidRDefault="008134A6" w:rsidP="00822136">
      <w:pPr>
        <w:autoSpaceDE w:val="0"/>
        <w:autoSpaceDN w:val="0"/>
        <w:adjustRightInd w:val="0"/>
        <w:textboxTightWrap w:val="none"/>
        <w:rPr>
          <w:iCs/>
          <w:lang w:val="en-US"/>
        </w:rPr>
      </w:pPr>
      <w:r>
        <w:rPr>
          <w:iCs/>
          <w:lang w:val="en-US"/>
        </w:rPr>
        <w:t xml:space="preserve">‘1’ – status </w:t>
      </w:r>
    </w:p>
    <w:p w14:paraId="0C712BD3" w14:textId="44E174ED" w:rsidR="008134A6" w:rsidRDefault="008134A6" w:rsidP="00822136">
      <w:pPr>
        <w:autoSpaceDE w:val="0"/>
        <w:autoSpaceDN w:val="0"/>
        <w:adjustRightInd w:val="0"/>
        <w:textboxTightWrap w:val="none"/>
        <w:rPr>
          <w:iCs/>
          <w:lang w:val="en-US"/>
        </w:rPr>
      </w:pPr>
      <w:r>
        <w:rPr>
          <w:iCs/>
          <w:lang w:val="en-US"/>
        </w:rPr>
        <w:t xml:space="preserve">‘2’ </w:t>
      </w:r>
      <w:r w:rsidR="009D25F4">
        <w:rPr>
          <w:iCs/>
          <w:lang w:val="en-US"/>
        </w:rPr>
        <w:t>–</w:t>
      </w:r>
      <w:r>
        <w:rPr>
          <w:iCs/>
          <w:lang w:val="en-US"/>
        </w:rPr>
        <w:t xml:space="preserve"> </w:t>
      </w:r>
      <w:r w:rsidR="009D25F4">
        <w:rPr>
          <w:iCs/>
          <w:lang w:val="en-US"/>
        </w:rPr>
        <w:t xml:space="preserve">Current range index </w:t>
      </w:r>
    </w:p>
    <w:p w14:paraId="184F8B01" w14:textId="314AA477" w:rsidR="009D25F4" w:rsidRPr="00822136" w:rsidRDefault="009D25F4" w:rsidP="00822136">
      <w:pPr>
        <w:autoSpaceDE w:val="0"/>
        <w:autoSpaceDN w:val="0"/>
        <w:adjustRightInd w:val="0"/>
        <w:textboxTightWrap w:val="none"/>
        <w:rPr>
          <w:iCs/>
          <w:lang w:val="en-US"/>
        </w:rPr>
      </w:pPr>
      <w:r>
        <w:rPr>
          <w:iCs/>
          <w:lang w:val="en-US"/>
        </w:rPr>
        <w:t>‘4’ - Noise</w:t>
      </w:r>
    </w:p>
    <w:p w14:paraId="07CD177B" w14:textId="5A531906" w:rsidR="00012563" w:rsidRDefault="00012563" w:rsidP="00220AE7">
      <w:pPr>
        <w:rPr>
          <w:rStyle w:val="code"/>
        </w:rPr>
      </w:pPr>
    </w:p>
    <w:p w14:paraId="25DD7F62" w14:textId="45261BD3" w:rsidR="009D25F4" w:rsidRDefault="009D25F4" w:rsidP="00220AE7">
      <w:pPr>
        <w:rPr>
          <w:iCs/>
          <w:lang w:val="en-US"/>
        </w:rPr>
      </w:pPr>
      <w:r>
        <w:rPr>
          <w:iCs/>
          <w:lang w:val="en-US"/>
        </w:rPr>
        <w:t>The status is 1 character hex bit mask.</w:t>
      </w:r>
      <w:r w:rsidR="00CD7603">
        <w:rPr>
          <w:iCs/>
          <w:lang w:val="en-US"/>
        </w:rPr>
        <w:t xml:space="preserve"> It is converted to long int.</w:t>
      </w:r>
      <w:r w:rsidR="00CD583D">
        <w:rPr>
          <w:iCs/>
          <w:lang w:val="en-US"/>
        </w:rPr>
        <w:t xml:space="preserve"> </w:t>
      </w:r>
      <w:r>
        <w:rPr>
          <w:iCs/>
          <w:lang w:val="en-US"/>
        </w:rPr>
        <w:t>The status can be obtained as shown in the code below.</w:t>
      </w:r>
    </w:p>
    <w:p w14:paraId="10472B27" w14:textId="77777777" w:rsidR="009D25F4" w:rsidRDefault="009D25F4" w:rsidP="00220AE7">
      <w:pPr>
        <w:rPr>
          <w:iCs/>
          <w:lang w:val="en-US"/>
        </w:rPr>
      </w:pPr>
    </w:p>
    <w:p w14:paraId="217BF051" w14:textId="2B6520BC" w:rsidR="00CD583D" w:rsidRPr="00CD583D" w:rsidRDefault="00CD583D" w:rsidP="00CD583D">
      <w:pPr>
        <w:autoSpaceDE w:val="0"/>
        <w:autoSpaceDN w:val="0"/>
        <w:adjustRightInd w:val="0"/>
        <w:textboxTightWrap w:val="none"/>
        <w:rPr>
          <w:rStyle w:val="code"/>
        </w:rPr>
      </w:pPr>
      <w:r w:rsidRPr="00CD583D">
        <w:rPr>
          <w:rStyle w:val="code"/>
        </w:rPr>
        <w:t>char *ptr;</w:t>
      </w:r>
    </w:p>
    <w:p w14:paraId="5CF47A0C" w14:textId="61A58594" w:rsidR="009D25F4" w:rsidRPr="00CD583D" w:rsidRDefault="00CD583D" w:rsidP="00CD583D">
      <w:pPr>
        <w:autoSpaceDE w:val="0"/>
        <w:autoSpaceDN w:val="0"/>
        <w:adjustRightInd w:val="0"/>
        <w:textboxTightWrap w:val="none"/>
        <w:rPr>
          <w:rStyle w:val="code"/>
        </w:rPr>
      </w:pPr>
      <w:r w:rsidRPr="00CD583D">
        <w:rPr>
          <w:rStyle w:val="code"/>
        </w:rPr>
        <w:t>long statusBits = strtol(&amp;metaDataStatus[1], &amp;ptr , 16);</w:t>
      </w:r>
    </w:p>
    <w:p w14:paraId="46F3DA1B" w14:textId="140305F8" w:rsidR="00435E81" w:rsidRDefault="00435E81" w:rsidP="009D25F4">
      <w:pPr>
        <w:autoSpaceDE w:val="0"/>
        <w:autoSpaceDN w:val="0"/>
        <w:adjustRightInd w:val="0"/>
        <w:textboxTightWrap w:val="none"/>
        <w:rPr>
          <w:rStyle w:val="code"/>
        </w:rPr>
      </w:pPr>
    </w:p>
    <w:p w14:paraId="5308AB7F" w14:textId="242513C4" w:rsidR="00435E81" w:rsidRDefault="00435E81" w:rsidP="009D25F4">
      <w:pPr>
        <w:autoSpaceDE w:val="0"/>
        <w:autoSpaceDN w:val="0"/>
        <w:adjustRightInd w:val="0"/>
        <w:textboxTightWrap w:val="none"/>
        <w:rPr>
          <w:iCs/>
          <w:lang w:val="en-US"/>
        </w:rPr>
      </w:pPr>
      <w:r>
        <w:rPr>
          <w:iCs/>
          <w:lang w:val="en-US"/>
        </w:rPr>
        <w:t>0 indicates OK</w:t>
      </w:r>
    </w:p>
    <w:p w14:paraId="50F597D1" w14:textId="77777777" w:rsidR="00A726E6" w:rsidRDefault="00A726E6" w:rsidP="00A726E6">
      <w:pPr>
        <w:autoSpaceDE w:val="0"/>
        <w:autoSpaceDN w:val="0"/>
        <w:adjustRightInd w:val="0"/>
        <w:textboxTightWrap w:val="none"/>
        <w:rPr>
          <w:rFonts w:ascii="Courier New" w:hAnsi="Courier New" w:cs="Courier New"/>
          <w:b/>
          <w:bCs/>
          <w:color w:val="7F0055"/>
          <w:lang w:val="en-NL"/>
        </w:rPr>
      </w:pPr>
    </w:p>
    <w:p w14:paraId="5F807A80" w14:textId="0A03DB02" w:rsidR="00A726E6" w:rsidRPr="00A726E6" w:rsidRDefault="00A726E6" w:rsidP="00A726E6">
      <w:pPr>
        <w:autoSpaceDE w:val="0"/>
        <w:autoSpaceDN w:val="0"/>
        <w:adjustRightInd w:val="0"/>
        <w:textboxTightWrap w:val="none"/>
        <w:rPr>
          <w:rStyle w:val="code"/>
        </w:rPr>
      </w:pPr>
      <w:r w:rsidRPr="00A726E6">
        <w:rPr>
          <w:rStyle w:val="code"/>
        </w:rPr>
        <w:t>char* status;</w:t>
      </w:r>
    </w:p>
    <w:p w14:paraId="3D4FD8BD" w14:textId="77777777" w:rsidR="00CD583D" w:rsidRPr="00CD583D" w:rsidRDefault="00CD583D" w:rsidP="00CD583D">
      <w:pPr>
        <w:autoSpaceDE w:val="0"/>
        <w:autoSpaceDN w:val="0"/>
        <w:adjustRightInd w:val="0"/>
        <w:textboxTightWrap w:val="none"/>
        <w:rPr>
          <w:rStyle w:val="code"/>
        </w:rPr>
      </w:pPr>
      <w:r w:rsidRPr="00CD583D">
        <w:rPr>
          <w:rStyle w:val="code"/>
        </w:rPr>
        <w:t>if ((statusBits &amp; 0x0) == STATUS_OK)</w:t>
      </w:r>
    </w:p>
    <w:p w14:paraId="598FAF51" w14:textId="423FE65A" w:rsidR="00435E81" w:rsidRDefault="00CD583D" w:rsidP="00CD583D">
      <w:pPr>
        <w:autoSpaceDE w:val="0"/>
        <w:autoSpaceDN w:val="0"/>
        <w:adjustRightInd w:val="0"/>
        <w:textboxTightWrap w:val="none"/>
        <w:rPr>
          <w:rFonts w:ascii="Courier New" w:hAnsi="Courier New" w:cs="Courier New"/>
          <w:lang w:val="en-NL"/>
        </w:rPr>
      </w:pPr>
      <w:r w:rsidRPr="00CD583D">
        <w:rPr>
          <w:rStyle w:val="code"/>
        </w:rPr>
        <w:tab/>
        <w:t>status = "OK";</w:t>
      </w:r>
    </w:p>
    <w:p w14:paraId="2874F0F9" w14:textId="77777777" w:rsidR="00CD583D" w:rsidRDefault="00CD583D" w:rsidP="00CD583D">
      <w:pPr>
        <w:autoSpaceDE w:val="0"/>
        <w:autoSpaceDN w:val="0"/>
        <w:adjustRightInd w:val="0"/>
        <w:textboxTightWrap w:val="none"/>
        <w:rPr>
          <w:rStyle w:val="code"/>
        </w:rPr>
      </w:pPr>
    </w:p>
    <w:p w14:paraId="003A9171" w14:textId="61EA4C9A" w:rsidR="00435E81" w:rsidRDefault="00435E81" w:rsidP="009D25F4">
      <w:pPr>
        <w:autoSpaceDE w:val="0"/>
        <w:autoSpaceDN w:val="0"/>
        <w:adjustRightInd w:val="0"/>
        <w:textboxTightWrap w:val="none"/>
        <w:rPr>
          <w:rStyle w:val="code"/>
        </w:rPr>
      </w:pPr>
      <w:r>
        <w:rPr>
          <w:iCs/>
          <w:lang w:val="en-US"/>
        </w:rPr>
        <w:t>1 indicates overload</w:t>
      </w:r>
    </w:p>
    <w:p w14:paraId="1FD63137" w14:textId="77777777" w:rsidR="00435E81" w:rsidRPr="009D25F4" w:rsidRDefault="00435E81" w:rsidP="009D25F4">
      <w:pPr>
        <w:autoSpaceDE w:val="0"/>
        <w:autoSpaceDN w:val="0"/>
        <w:adjustRightInd w:val="0"/>
        <w:textboxTightWrap w:val="none"/>
        <w:rPr>
          <w:rStyle w:val="code"/>
        </w:rPr>
      </w:pPr>
    </w:p>
    <w:p w14:paraId="29A1A8CD" w14:textId="77777777" w:rsidR="00CD583D" w:rsidRPr="00CD583D" w:rsidRDefault="00CD583D" w:rsidP="00CD583D">
      <w:pPr>
        <w:autoSpaceDE w:val="0"/>
        <w:autoSpaceDN w:val="0"/>
        <w:adjustRightInd w:val="0"/>
        <w:textboxTightWrap w:val="none"/>
        <w:rPr>
          <w:rStyle w:val="code"/>
        </w:rPr>
      </w:pPr>
      <w:r w:rsidRPr="00CD583D">
        <w:rPr>
          <w:rStyle w:val="code"/>
        </w:rPr>
        <w:t xml:space="preserve">if ((statusBits &amp; 0x2) == </w:t>
      </w:r>
      <w:r w:rsidRPr="00CD583D">
        <w:rPr>
          <w:rStyle w:val="code"/>
          <w:iCs w:val="0"/>
        </w:rPr>
        <w:t>STATUS_OVERLOAD</w:t>
      </w:r>
      <w:r w:rsidRPr="00CD583D">
        <w:rPr>
          <w:rStyle w:val="code"/>
        </w:rPr>
        <w:t>)</w:t>
      </w:r>
    </w:p>
    <w:p w14:paraId="68B677F3" w14:textId="388ABB75" w:rsidR="009D25F4" w:rsidRDefault="00CD583D" w:rsidP="00CD583D">
      <w:pPr>
        <w:autoSpaceDE w:val="0"/>
        <w:autoSpaceDN w:val="0"/>
        <w:adjustRightInd w:val="0"/>
        <w:textboxTightWrap w:val="none"/>
        <w:rPr>
          <w:rStyle w:val="code"/>
        </w:rPr>
      </w:pPr>
      <w:r w:rsidRPr="00CD583D">
        <w:rPr>
          <w:rStyle w:val="code"/>
        </w:rPr>
        <w:tab/>
        <w:t>status = "Overload";</w:t>
      </w:r>
    </w:p>
    <w:p w14:paraId="1DDA2949" w14:textId="77777777" w:rsidR="00FE000B" w:rsidRPr="00E10ED5" w:rsidRDefault="00FE000B" w:rsidP="009D25F4">
      <w:pPr>
        <w:autoSpaceDE w:val="0"/>
        <w:autoSpaceDN w:val="0"/>
        <w:adjustRightInd w:val="0"/>
        <w:textboxTightWrap w:val="none"/>
        <w:rPr>
          <w:lang w:val="en-US"/>
        </w:rPr>
      </w:pPr>
    </w:p>
    <w:p w14:paraId="073B5CC0" w14:textId="72934743" w:rsidR="00435E81" w:rsidRDefault="00435E81" w:rsidP="009D25F4">
      <w:pPr>
        <w:autoSpaceDE w:val="0"/>
        <w:autoSpaceDN w:val="0"/>
        <w:adjustRightInd w:val="0"/>
        <w:textboxTightWrap w:val="none"/>
        <w:rPr>
          <w:iCs/>
          <w:lang w:val="en-US"/>
        </w:rPr>
      </w:pPr>
      <w:r>
        <w:rPr>
          <w:iCs/>
          <w:lang w:val="en-US"/>
        </w:rPr>
        <w:t>4 indicates underload</w:t>
      </w:r>
    </w:p>
    <w:p w14:paraId="55A747AC" w14:textId="77777777" w:rsidR="00435E81" w:rsidRPr="009D25F4" w:rsidRDefault="00435E81" w:rsidP="009D25F4">
      <w:pPr>
        <w:autoSpaceDE w:val="0"/>
        <w:autoSpaceDN w:val="0"/>
        <w:adjustRightInd w:val="0"/>
        <w:textboxTightWrap w:val="none"/>
        <w:rPr>
          <w:rStyle w:val="code"/>
        </w:rPr>
      </w:pPr>
    </w:p>
    <w:p w14:paraId="6BFBB0D1" w14:textId="77777777" w:rsidR="00CD583D" w:rsidRPr="00CD583D" w:rsidRDefault="00CD583D" w:rsidP="00CD583D">
      <w:pPr>
        <w:autoSpaceDE w:val="0"/>
        <w:autoSpaceDN w:val="0"/>
        <w:adjustRightInd w:val="0"/>
        <w:textboxTightWrap w:val="none"/>
        <w:rPr>
          <w:rStyle w:val="code"/>
        </w:rPr>
      </w:pPr>
      <w:r w:rsidRPr="00CD583D">
        <w:rPr>
          <w:rStyle w:val="code"/>
        </w:rPr>
        <w:t xml:space="preserve">if ((statusBits &amp; 0x4) == </w:t>
      </w:r>
      <w:r w:rsidRPr="00CD583D">
        <w:rPr>
          <w:rStyle w:val="code"/>
          <w:iCs w:val="0"/>
        </w:rPr>
        <w:t>STATUS_UNDERLOAD</w:t>
      </w:r>
      <w:r w:rsidRPr="00CD583D">
        <w:rPr>
          <w:rStyle w:val="code"/>
        </w:rPr>
        <w:t>)</w:t>
      </w:r>
    </w:p>
    <w:p w14:paraId="0501D2FC" w14:textId="3D463FE3" w:rsidR="009D25F4" w:rsidRDefault="00CD583D" w:rsidP="00CD583D">
      <w:pPr>
        <w:autoSpaceDE w:val="0"/>
        <w:autoSpaceDN w:val="0"/>
        <w:adjustRightInd w:val="0"/>
        <w:textboxTightWrap w:val="none"/>
        <w:rPr>
          <w:rStyle w:val="code"/>
        </w:rPr>
      </w:pPr>
      <w:r w:rsidRPr="00CD583D">
        <w:rPr>
          <w:rStyle w:val="code"/>
        </w:rPr>
        <w:tab/>
        <w:t>status = "Underload";</w:t>
      </w:r>
    </w:p>
    <w:p w14:paraId="30160A7D" w14:textId="64A6CFBC" w:rsidR="00435E81" w:rsidRDefault="00435E81" w:rsidP="009D25F4">
      <w:pPr>
        <w:autoSpaceDE w:val="0"/>
        <w:autoSpaceDN w:val="0"/>
        <w:adjustRightInd w:val="0"/>
        <w:textboxTightWrap w:val="none"/>
        <w:rPr>
          <w:rStyle w:val="code"/>
        </w:rPr>
      </w:pPr>
    </w:p>
    <w:p w14:paraId="6E7C5921" w14:textId="4929ADB9" w:rsidR="00435E81" w:rsidRDefault="00435E81" w:rsidP="009D25F4">
      <w:pPr>
        <w:autoSpaceDE w:val="0"/>
        <w:autoSpaceDN w:val="0"/>
        <w:adjustRightInd w:val="0"/>
        <w:textboxTightWrap w:val="none"/>
        <w:rPr>
          <w:iCs/>
          <w:lang w:val="en-US"/>
        </w:rPr>
      </w:pPr>
      <w:r>
        <w:rPr>
          <w:iCs/>
          <w:lang w:val="en-US"/>
        </w:rPr>
        <w:t>and 8 indicates overload warning (80% of maximum).</w:t>
      </w:r>
    </w:p>
    <w:p w14:paraId="5EFA77A9" w14:textId="77777777" w:rsidR="00435E81" w:rsidRPr="009D25F4" w:rsidRDefault="00435E81" w:rsidP="009D25F4">
      <w:pPr>
        <w:autoSpaceDE w:val="0"/>
        <w:autoSpaceDN w:val="0"/>
        <w:adjustRightInd w:val="0"/>
        <w:textboxTightWrap w:val="none"/>
        <w:rPr>
          <w:rStyle w:val="code"/>
        </w:rPr>
      </w:pPr>
    </w:p>
    <w:p w14:paraId="00131A92" w14:textId="77777777" w:rsidR="00CD583D" w:rsidRPr="00CD583D" w:rsidRDefault="00CD583D" w:rsidP="00CD583D">
      <w:pPr>
        <w:autoSpaceDE w:val="0"/>
        <w:autoSpaceDN w:val="0"/>
        <w:adjustRightInd w:val="0"/>
        <w:textboxTightWrap w:val="none"/>
        <w:rPr>
          <w:rStyle w:val="code"/>
        </w:rPr>
      </w:pPr>
      <w:r w:rsidRPr="00CD583D">
        <w:rPr>
          <w:rStyle w:val="code"/>
        </w:rPr>
        <w:t xml:space="preserve">if ((statusBits &amp; 0x8) == </w:t>
      </w:r>
      <w:r w:rsidRPr="00CD583D">
        <w:rPr>
          <w:rStyle w:val="code"/>
          <w:iCs w:val="0"/>
        </w:rPr>
        <w:t>STATUS_OVERLOAD_WARNING</w:t>
      </w:r>
      <w:r w:rsidRPr="00CD583D">
        <w:rPr>
          <w:rStyle w:val="code"/>
        </w:rPr>
        <w:t>)</w:t>
      </w:r>
    </w:p>
    <w:p w14:paraId="76DC00E5" w14:textId="1101EE15" w:rsidR="009D25F4" w:rsidRPr="00CD583D" w:rsidRDefault="00CD583D" w:rsidP="00CD583D">
      <w:pPr>
        <w:autoSpaceDE w:val="0"/>
        <w:autoSpaceDN w:val="0"/>
        <w:adjustRightInd w:val="0"/>
        <w:textboxTightWrap w:val="none"/>
        <w:rPr>
          <w:rStyle w:val="code"/>
          <w:iCs w:val="0"/>
        </w:rPr>
      </w:pPr>
      <w:r w:rsidRPr="00CD583D">
        <w:rPr>
          <w:rStyle w:val="code"/>
        </w:rPr>
        <w:tab/>
        <w:t>status = "Overload warning";</w:t>
      </w:r>
    </w:p>
    <w:p w14:paraId="3CFAC4E0" w14:textId="7AA3ACB8" w:rsidR="009D25F4" w:rsidRDefault="009D25F4" w:rsidP="009D25F4">
      <w:pPr>
        <w:rPr>
          <w:iCs/>
          <w:lang w:val="en-US"/>
        </w:rPr>
      </w:pPr>
    </w:p>
    <w:p w14:paraId="265F19DE" w14:textId="44655808" w:rsidR="00FE000B" w:rsidRDefault="00FE000B" w:rsidP="00FE000B">
      <w:pPr>
        <w:autoSpaceDE w:val="0"/>
        <w:autoSpaceDN w:val="0"/>
        <w:adjustRightInd w:val="0"/>
        <w:textboxTightWrap w:val="none"/>
        <w:rPr>
          <w:iCs/>
          <w:lang w:val="en-US"/>
        </w:rPr>
      </w:pPr>
      <w:r>
        <w:rPr>
          <w:iCs/>
          <w:lang w:val="en-US"/>
        </w:rPr>
        <w:t xml:space="preserve">For example, in the above sample, the </w:t>
      </w:r>
      <w:r w:rsidR="00160881">
        <w:rPr>
          <w:iCs/>
          <w:lang w:val="en-US"/>
        </w:rPr>
        <w:t xml:space="preserve">available </w:t>
      </w:r>
      <w:r>
        <w:rPr>
          <w:iCs/>
          <w:lang w:val="en-US"/>
        </w:rPr>
        <w:t xml:space="preserve">meta data values for current data are, </w:t>
      </w:r>
    </w:p>
    <w:p w14:paraId="2970221B" w14:textId="6E03AF4A" w:rsidR="00FE000B" w:rsidRDefault="00FE000B" w:rsidP="00FE000B">
      <w:pPr>
        <w:autoSpaceDE w:val="0"/>
        <w:autoSpaceDN w:val="0"/>
        <w:adjustRightInd w:val="0"/>
        <w:textboxTightWrap w:val="none"/>
        <w:rPr>
          <w:lang w:val="en-US"/>
        </w:rPr>
      </w:pPr>
      <w:r w:rsidRPr="00B2561B">
        <w:rPr>
          <w:lang w:val="en-US"/>
        </w:rPr>
        <w:t>10,288</w:t>
      </w:r>
      <w:r w:rsidR="00160881">
        <w:rPr>
          <w:lang w:val="en-US"/>
        </w:rPr>
        <w:t>. The first meta data value is 10.</w:t>
      </w:r>
    </w:p>
    <w:p w14:paraId="2E329842" w14:textId="77777777" w:rsidR="00160881" w:rsidRDefault="00160881" w:rsidP="00FE000B">
      <w:pPr>
        <w:autoSpaceDE w:val="0"/>
        <w:autoSpaceDN w:val="0"/>
        <w:adjustRightInd w:val="0"/>
        <w:textboxTightWrap w:val="none"/>
        <w:rPr>
          <w:lang w:val="en-US"/>
        </w:rPr>
      </w:pPr>
    </w:p>
    <w:p w14:paraId="20634C63" w14:textId="1E689BED" w:rsidR="00FE000B" w:rsidRPr="00160881" w:rsidRDefault="00FE000B" w:rsidP="00FE000B">
      <w:pPr>
        <w:autoSpaceDE w:val="0"/>
        <w:autoSpaceDN w:val="0"/>
        <w:adjustRightInd w:val="0"/>
        <w:textboxTightWrap w:val="none"/>
        <w:rPr>
          <w:lang w:val="en-US"/>
        </w:rPr>
      </w:pPr>
      <w:r w:rsidRPr="00160881">
        <w:rPr>
          <w:lang w:val="en-US"/>
        </w:rPr>
        <w:t>1 – meta data status – 0 indicates OK.</w:t>
      </w:r>
    </w:p>
    <w:p w14:paraId="7E027523" w14:textId="6A105DF0" w:rsidR="00FE000B" w:rsidRDefault="00FE000B" w:rsidP="009D25F4">
      <w:pPr>
        <w:rPr>
          <w:iCs/>
          <w:lang w:val="en-US"/>
        </w:rPr>
      </w:pPr>
    </w:p>
    <w:p w14:paraId="6E23F03E" w14:textId="64B12355" w:rsidR="009D25F4" w:rsidRDefault="009D25F4" w:rsidP="009D25F4">
      <w:pPr>
        <w:rPr>
          <w:iCs/>
          <w:lang w:val="en-US"/>
        </w:rPr>
      </w:pPr>
      <w:r>
        <w:rPr>
          <w:iCs/>
          <w:lang w:val="en-US"/>
        </w:rPr>
        <w:t xml:space="preserve">The </w:t>
      </w:r>
      <w:r w:rsidR="00B21F6E">
        <w:rPr>
          <w:iCs/>
          <w:lang w:val="en-US"/>
        </w:rPr>
        <w:t xml:space="preserve">meta data type </w:t>
      </w:r>
      <w:r>
        <w:rPr>
          <w:iCs/>
          <w:lang w:val="en-US"/>
        </w:rPr>
        <w:t>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 xml:space="preserve">irst bit high (0x80)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14:paraId="4A02CCF3" w14:textId="687D5C25" w:rsidR="00790B86" w:rsidRDefault="00790B86" w:rsidP="009D25F4">
      <w:pPr>
        <w:rPr>
          <w:iCs/>
          <w:lang w:val="en-US"/>
        </w:rPr>
      </w:pPr>
    </w:p>
    <w:p w14:paraId="4A73E485" w14:textId="5A4091C6" w:rsidR="00790B86" w:rsidRDefault="00790B86" w:rsidP="009D25F4">
      <w:pPr>
        <w:autoSpaceDE w:val="0"/>
        <w:autoSpaceDN w:val="0"/>
        <w:adjustRightInd w:val="0"/>
        <w:textboxTightWrap w:val="none"/>
        <w:rPr>
          <w:rFonts w:ascii="Consolas" w:hAnsi="Consolas" w:cs="Consolas"/>
          <w:color w:val="0000FF"/>
          <w:sz w:val="19"/>
          <w:szCs w:val="19"/>
          <w:lang w:val="en-NL"/>
        </w:rPr>
      </w:pPr>
      <w:r>
        <w:rPr>
          <w:iCs/>
          <w:lang w:val="en-US"/>
        </w:rPr>
        <w:t>The code below can be used to get current range</w:t>
      </w:r>
      <w:r w:rsidR="00101578">
        <w:rPr>
          <w:iCs/>
          <w:lang w:val="en-US"/>
        </w:rPr>
        <w:t xml:space="preserve"> bits</w:t>
      </w:r>
      <w:r>
        <w:rPr>
          <w:iCs/>
          <w:lang w:val="en-US"/>
        </w:rPr>
        <w:t xml:space="preserve"> from the package.</w:t>
      </w:r>
    </w:p>
    <w:p w14:paraId="4EA4C8ED" w14:textId="39DCA4F7" w:rsidR="00790B86" w:rsidRDefault="00790B86" w:rsidP="009D25F4">
      <w:pPr>
        <w:autoSpaceDE w:val="0"/>
        <w:autoSpaceDN w:val="0"/>
        <w:adjustRightInd w:val="0"/>
        <w:textboxTightWrap w:val="none"/>
        <w:rPr>
          <w:rFonts w:ascii="Consolas" w:hAnsi="Consolas" w:cs="Consolas"/>
          <w:color w:val="0000FF"/>
          <w:sz w:val="19"/>
          <w:szCs w:val="19"/>
          <w:lang w:val="en-NL"/>
        </w:rPr>
      </w:pPr>
    </w:p>
    <w:p w14:paraId="6E76AE0F" w14:textId="77777777" w:rsidR="00101578" w:rsidRPr="00DD77EF" w:rsidRDefault="00101578" w:rsidP="00101578">
      <w:pPr>
        <w:autoSpaceDE w:val="0"/>
        <w:autoSpaceDN w:val="0"/>
        <w:adjustRightInd w:val="0"/>
        <w:textboxTightWrap w:val="none"/>
        <w:rPr>
          <w:rStyle w:val="code"/>
        </w:rPr>
      </w:pPr>
      <w:r w:rsidRPr="00DD77EF">
        <w:rPr>
          <w:rStyle w:val="code"/>
        </w:rPr>
        <w:t>char  crBytePackage[3];</w:t>
      </w:r>
    </w:p>
    <w:p w14:paraId="5A0060F8" w14:textId="186AA4B6" w:rsidR="00101578" w:rsidRPr="00DD77EF" w:rsidRDefault="00101578" w:rsidP="00101578">
      <w:pPr>
        <w:autoSpaceDE w:val="0"/>
        <w:autoSpaceDN w:val="0"/>
        <w:adjustRightInd w:val="0"/>
        <w:textboxTightWrap w:val="none"/>
        <w:rPr>
          <w:rStyle w:val="code"/>
        </w:rPr>
      </w:pPr>
      <w:r w:rsidRPr="00DD77EF">
        <w:rPr>
          <w:rStyle w:val="code"/>
        </w:rPr>
        <w:t>char* ptr;</w:t>
      </w:r>
    </w:p>
    <w:p w14:paraId="2E6D23DA" w14:textId="2C05324C" w:rsidR="00101578" w:rsidRPr="00DD77EF" w:rsidRDefault="00101578" w:rsidP="00101578">
      <w:pPr>
        <w:autoSpaceDE w:val="0"/>
        <w:autoSpaceDN w:val="0"/>
        <w:adjustRightInd w:val="0"/>
        <w:textboxTightWrap w:val="none"/>
        <w:rPr>
          <w:rStyle w:val="code"/>
        </w:rPr>
      </w:pPr>
      <w:r w:rsidRPr="00DD77EF">
        <w:rPr>
          <w:rStyle w:val="code"/>
        </w:rPr>
        <w:t>//Fetches the current range bits from the package</w:t>
      </w:r>
    </w:p>
    <w:p w14:paraId="4C70CE2C" w14:textId="77777777" w:rsidR="00DD77EF" w:rsidRDefault="00101578" w:rsidP="00101578">
      <w:pPr>
        <w:autoSpaceDE w:val="0"/>
        <w:autoSpaceDN w:val="0"/>
        <w:adjustRightInd w:val="0"/>
        <w:textboxTightWrap w:val="none"/>
        <w:rPr>
          <w:rFonts w:ascii="Courier New" w:hAnsi="Courier New" w:cs="Courier New"/>
          <w:lang w:val="en-NL"/>
        </w:rPr>
      </w:pPr>
      <w:r w:rsidRPr="00DD77EF">
        <w:rPr>
          <w:rStyle w:val="code"/>
        </w:rPr>
        <w:t>strncpy(crBytePackage, metaDataCR+1, 2);</w:t>
      </w:r>
      <w:r>
        <w:rPr>
          <w:rFonts w:ascii="Courier New" w:hAnsi="Courier New" w:cs="Courier New"/>
          <w:lang w:val="en-NL"/>
        </w:rPr>
        <w:tab/>
      </w:r>
    </w:p>
    <w:p w14:paraId="5131AC44" w14:textId="403101FE" w:rsidR="00DD77EF" w:rsidRDefault="00DD77EF" w:rsidP="00101578">
      <w:pPr>
        <w:autoSpaceDE w:val="0"/>
        <w:autoSpaceDN w:val="0"/>
        <w:adjustRightInd w:val="0"/>
        <w:textboxTightWrap w:val="none"/>
        <w:rPr>
          <w:rFonts w:ascii="Courier New" w:hAnsi="Courier New" w:cs="Courier New"/>
          <w:lang w:val="en-NL"/>
        </w:rPr>
      </w:pPr>
    </w:p>
    <w:p w14:paraId="33263821" w14:textId="42E384F7" w:rsidR="00DD77EF" w:rsidRDefault="00DD77EF" w:rsidP="00101578">
      <w:pPr>
        <w:autoSpaceDE w:val="0"/>
        <w:autoSpaceDN w:val="0"/>
        <w:adjustRightInd w:val="0"/>
        <w:textboxTightWrap w:val="none"/>
        <w:rPr>
          <w:rFonts w:ascii="Courier New" w:hAnsi="Courier New" w:cs="Courier New"/>
          <w:lang w:val="en-GB"/>
        </w:rPr>
      </w:pPr>
      <w:r>
        <w:rPr>
          <w:rFonts w:ascii="Courier New" w:hAnsi="Courier New" w:cs="Courier New"/>
          <w:lang w:val="en-GB"/>
        </w:rPr>
        <w:t>The hex value is then converted to int to get the current range string as shown below.</w:t>
      </w:r>
    </w:p>
    <w:p w14:paraId="6CF64857" w14:textId="196E4917" w:rsidR="00DD77EF" w:rsidRDefault="00DD77EF" w:rsidP="00101578">
      <w:pPr>
        <w:autoSpaceDE w:val="0"/>
        <w:autoSpaceDN w:val="0"/>
        <w:adjustRightInd w:val="0"/>
        <w:textboxTightWrap w:val="none"/>
        <w:rPr>
          <w:rFonts w:ascii="Courier New" w:hAnsi="Courier New" w:cs="Courier New"/>
          <w:lang w:val="en-GB"/>
        </w:rPr>
      </w:pPr>
    </w:p>
    <w:p w14:paraId="5D539894" w14:textId="05B1DEAD" w:rsidR="00B66A66" w:rsidRPr="00B66A66" w:rsidRDefault="00B66A66" w:rsidP="00B66A66">
      <w:pPr>
        <w:autoSpaceDE w:val="0"/>
        <w:autoSpaceDN w:val="0"/>
        <w:adjustRightInd w:val="0"/>
        <w:textboxTightWrap w:val="none"/>
        <w:rPr>
          <w:rStyle w:val="code"/>
        </w:rPr>
      </w:pPr>
      <w:r w:rsidRPr="00B66A66">
        <w:rPr>
          <w:rStyle w:val="code"/>
        </w:rPr>
        <w:t>char* currentRangeStr;</w:t>
      </w:r>
    </w:p>
    <w:p w14:paraId="1E517029" w14:textId="6B4E9181" w:rsidR="00DD77EF" w:rsidRPr="00DD77EF" w:rsidRDefault="00DD77EF" w:rsidP="00DD77EF">
      <w:pPr>
        <w:autoSpaceDE w:val="0"/>
        <w:autoSpaceDN w:val="0"/>
        <w:adjustRightInd w:val="0"/>
        <w:textboxTightWrap w:val="none"/>
        <w:rPr>
          <w:rStyle w:val="code"/>
        </w:rPr>
      </w:pPr>
      <w:r w:rsidRPr="00DD77EF">
        <w:rPr>
          <w:rStyle w:val="code"/>
        </w:rPr>
        <w:t>int crByte = strtol(crBytePackage, &amp;ptr, 16);</w:t>
      </w:r>
    </w:p>
    <w:p w14:paraId="60B170E5" w14:textId="1EA23E03" w:rsidR="00101578" w:rsidRDefault="00101578" w:rsidP="00101578">
      <w:pPr>
        <w:autoSpaceDE w:val="0"/>
        <w:autoSpaceDN w:val="0"/>
        <w:adjustRightInd w:val="0"/>
        <w:textboxTightWrap w:val="none"/>
        <w:rPr>
          <w:rFonts w:ascii="Consolas" w:hAnsi="Consolas" w:cs="Consolas"/>
          <w:color w:val="0000FF"/>
          <w:sz w:val="19"/>
          <w:szCs w:val="19"/>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p>
    <w:p w14:paraId="48727014" w14:textId="77777777" w:rsidR="00B66A66" w:rsidRPr="00B66A66" w:rsidRDefault="00B66A66" w:rsidP="00B66A66">
      <w:pPr>
        <w:autoSpaceDE w:val="0"/>
        <w:autoSpaceDN w:val="0"/>
        <w:adjustRightInd w:val="0"/>
        <w:textboxTightWrap w:val="none"/>
        <w:rPr>
          <w:rStyle w:val="code"/>
        </w:rPr>
      </w:pPr>
      <w:r w:rsidRPr="00B66A66">
        <w:rPr>
          <w:rStyle w:val="code"/>
        </w:rPr>
        <w:t>switch (crByte)</w:t>
      </w:r>
    </w:p>
    <w:p w14:paraId="69427B04" w14:textId="77777777" w:rsidR="00B66A66" w:rsidRPr="00B66A66" w:rsidRDefault="00B66A66" w:rsidP="00B66A66">
      <w:pPr>
        <w:autoSpaceDE w:val="0"/>
        <w:autoSpaceDN w:val="0"/>
        <w:adjustRightInd w:val="0"/>
        <w:textboxTightWrap w:val="none"/>
        <w:rPr>
          <w:rStyle w:val="code"/>
        </w:rPr>
      </w:pPr>
      <w:r w:rsidRPr="00B66A66">
        <w:rPr>
          <w:rStyle w:val="code"/>
        </w:rPr>
        <w:t>{</w:t>
      </w:r>
    </w:p>
    <w:p w14:paraId="36763ACB" w14:textId="77777777" w:rsidR="00B66A66" w:rsidRPr="00B66A66" w:rsidRDefault="00B66A66" w:rsidP="00B66A66">
      <w:pPr>
        <w:autoSpaceDE w:val="0"/>
        <w:autoSpaceDN w:val="0"/>
        <w:adjustRightInd w:val="0"/>
        <w:textboxTightWrap w:val="none"/>
        <w:rPr>
          <w:rStyle w:val="code"/>
        </w:rPr>
      </w:pPr>
      <w:r w:rsidRPr="00B66A66">
        <w:rPr>
          <w:rStyle w:val="code"/>
        </w:rPr>
        <w:tab/>
        <w:t>case 0:</w:t>
      </w:r>
    </w:p>
    <w:p w14:paraId="70BA5EA0"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"100nA";</w:t>
      </w:r>
    </w:p>
    <w:p w14:paraId="38CD1B0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2F91F15F" w14:textId="77777777" w:rsidR="00B66A66" w:rsidRPr="00B66A66" w:rsidRDefault="00B66A66" w:rsidP="00B66A66">
      <w:pPr>
        <w:autoSpaceDE w:val="0"/>
        <w:autoSpaceDN w:val="0"/>
        <w:adjustRightInd w:val="0"/>
        <w:textboxTightWrap w:val="none"/>
        <w:rPr>
          <w:rStyle w:val="code"/>
        </w:rPr>
      </w:pPr>
      <w:r w:rsidRPr="00B66A66">
        <w:rPr>
          <w:rStyle w:val="code"/>
        </w:rPr>
        <w:tab/>
        <w:t>case 1:</w:t>
      </w:r>
    </w:p>
    <w:p w14:paraId="0CE59498"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"2uA";</w:t>
      </w:r>
    </w:p>
    <w:p w14:paraId="5E823ED8"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45B1C414" w14:textId="77777777" w:rsidR="00B66A66" w:rsidRPr="00B66A66" w:rsidRDefault="00B66A66" w:rsidP="00B66A66">
      <w:pPr>
        <w:autoSpaceDE w:val="0"/>
        <w:autoSpaceDN w:val="0"/>
        <w:adjustRightInd w:val="0"/>
        <w:textboxTightWrap w:val="none"/>
        <w:rPr>
          <w:rStyle w:val="code"/>
        </w:rPr>
      </w:pPr>
      <w:r w:rsidRPr="00B66A66">
        <w:rPr>
          <w:rStyle w:val="code"/>
        </w:rPr>
        <w:tab/>
        <w:t>case 2:</w:t>
      </w:r>
    </w:p>
    <w:p w14:paraId="4FBC046A"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"4uA";</w:t>
      </w:r>
    </w:p>
    <w:p w14:paraId="7B02257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1C64CAC2" w14:textId="77777777" w:rsidR="00B66A66" w:rsidRPr="00B66A66" w:rsidRDefault="00B66A66" w:rsidP="00B66A66">
      <w:pPr>
        <w:autoSpaceDE w:val="0"/>
        <w:autoSpaceDN w:val="0"/>
        <w:adjustRightInd w:val="0"/>
        <w:textboxTightWrap w:val="none"/>
        <w:rPr>
          <w:rStyle w:val="code"/>
        </w:rPr>
      </w:pPr>
      <w:r w:rsidRPr="00B66A66">
        <w:rPr>
          <w:rStyle w:val="code"/>
        </w:rPr>
        <w:tab/>
        <w:t>case 3:</w:t>
      </w:r>
    </w:p>
    <w:p w14:paraId="61C33DAE"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"8uA";</w:t>
      </w:r>
    </w:p>
    <w:p w14:paraId="1A2227D0"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2B5E03BF" w14:textId="77777777" w:rsidR="00B66A66" w:rsidRPr="00B66A66" w:rsidRDefault="00B66A66" w:rsidP="00B66A66">
      <w:pPr>
        <w:autoSpaceDE w:val="0"/>
        <w:autoSpaceDN w:val="0"/>
        <w:adjustRightInd w:val="0"/>
        <w:textboxTightWrap w:val="none"/>
        <w:rPr>
          <w:rStyle w:val="code"/>
        </w:rPr>
      </w:pPr>
      <w:r w:rsidRPr="00B66A66">
        <w:rPr>
          <w:rStyle w:val="code"/>
        </w:rPr>
        <w:tab/>
        <w:t>case 4:</w:t>
      </w:r>
    </w:p>
    <w:p w14:paraId="50C27E2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"16uA";</w:t>
      </w:r>
    </w:p>
    <w:p w14:paraId="506F11E9"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500EECC3" w14:textId="77777777" w:rsidR="00B66A66" w:rsidRPr="00B66A66" w:rsidRDefault="00B66A66" w:rsidP="00B66A66">
      <w:pPr>
        <w:autoSpaceDE w:val="0"/>
        <w:autoSpaceDN w:val="0"/>
        <w:adjustRightInd w:val="0"/>
        <w:textboxTightWrap w:val="none"/>
        <w:rPr>
          <w:rStyle w:val="code"/>
        </w:rPr>
      </w:pPr>
      <w:r w:rsidRPr="00B66A66">
        <w:rPr>
          <w:rStyle w:val="code"/>
        </w:rPr>
        <w:tab/>
        <w:t>case 5:</w:t>
      </w:r>
    </w:p>
    <w:p w14:paraId="679DDBDD"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"32uA";</w:t>
      </w:r>
    </w:p>
    <w:p w14:paraId="2E08A41F"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1C8D1640" w14:textId="77777777" w:rsidR="00B66A66" w:rsidRPr="00B66A66" w:rsidRDefault="00B66A66" w:rsidP="00B66A66">
      <w:pPr>
        <w:autoSpaceDE w:val="0"/>
        <w:autoSpaceDN w:val="0"/>
        <w:adjustRightInd w:val="0"/>
        <w:textboxTightWrap w:val="none"/>
        <w:rPr>
          <w:rStyle w:val="code"/>
        </w:rPr>
      </w:pPr>
      <w:r w:rsidRPr="00B66A66">
        <w:rPr>
          <w:rStyle w:val="code"/>
        </w:rPr>
        <w:tab/>
        <w:t>case 6:</w:t>
      </w:r>
    </w:p>
    <w:p w14:paraId="6B9B58AF"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"63uA";</w:t>
      </w:r>
    </w:p>
    <w:p w14:paraId="41A61DB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1CCE13B4" w14:textId="77777777" w:rsidR="00B66A66" w:rsidRPr="00B66A66" w:rsidRDefault="00B66A66" w:rsidP="00B66A66">
      <w:pPr>
        <w:autoSpaceDE w:val="0"/>
        <w:autoSpaceDN w:val="0"/>
        <w:adjustRightInd w:val="0"/>
        <w:textboxTightWrap w:val="none"/>
        <w:rPr>
          <w:rStyle w:val="code"/>
        </w:rPr>
      </w:pPr>
      <w:r w:rsidRPr="00B66A66">
        <w:rPr>
          <w:rStyle w:val="code"/>
        </w:rPr>
        <w:tab/>
        <w:t>case 7:</w:t>
      </w:r>
    </w:p>
    <w:p w14:paraId="28D6924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"125uA";</w:t>
      </w:r>
    </w:p>
    <w:p w14:paraId="4AB72009"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6E54DC79" w14:textId="77777777" w:rsidR="00B66A66" w:rsidRPr="00B66A66" w:rsidRDefault="00B66A66" w:rsidP="00B66A66">
      <w:pPr>
        <w:autoSpaceDE w:val="0"/>
        <w:autoSpaceDN w:val="0"/>
        <w:adjustRightInd w:val="0"/>
        <w:textboxTightWrap w:val="none"/>
        <w:rPr>
          <w:rStyle w:val="code"/>
        </w:rPr>
      </w:pPr>
      <w:r w:rsidRPr="00B66A66">
        <w:rPr>
          <w:rStyle w:val="code"/>
        </w:rPr>
        <w:tab/>
        <w:t>case 8:</w:t>
      </w:r>
    </w:p>
    <w:p w14:paraId="489AFAAE"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"250uA";</w:t>
      </w:r>
    </w:p>
    <w:p w14:paraId="7C8FAE43"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2F1D445D" w14:textId="77777777" w:rsidR="00B66A66" w:rsidRPr="00B66A66" w:rsidRDefault="00B66A66" w:rsidP="00B66A66">
      <w:pPr>
        <w:autoSpaceDE w:val="0"/>
        <w:autoSpaceDN w:val="0"/>
        <w:adjustRightInd w:val="0"/>
        <w:textboxTightWrap w:val="none"/>
        <w:rPr>
          <w:rStyle w:val="code"/>
        </w:rPr>
      </w:pPr>
      <w:r w:rsidRPr="00B66A66">
        <w:rPr>
          <w:rStyle w:val="code"/>
        </w:rPr>
        <w:tab/>
        <w:t>case 9:</w:t>
      </w:r>
    </w:p>
    <w:p w14:paraId="10D47FBA"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"500uA";</w:t>
      </w:r>
    </w:p>
    <w:p w14:paraId="4334B12D"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577DE470" w14:textId="77777777" w:rsidR="00B66A66" w:rsidRPr="00B66A66" w:rsidRDefault="00B66A66" w:rsidP="00B66A66">
      <w:pPr>
        <w:autoSpaceDE w:val="0"/>
        <w:autoSpaceDN w:val="0"/>
        <w:adjustRightInd w:val="0"/>
        <w:textboxTightWrap w:val="none"/>
        <w:rPr>
          <w:rStyle w:val="code"/>
        </w:rPr>
      </w:pPr>
      <w:r w:rsidRPr="00B66A66">
        <w:rPr>
          <w:rStyle w:val="code"/>
        </w:rPr>
        <w:tab/>
        <w:t>case 10:</w:t>
      </w:r>
    </w:p>
    <w:p w14:paraId="13B17568"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"1mA";</w:t>
      </w:r>
    </w:p>
    <w:p w14:paraId="19F1CCA8" w14:textId="77777777" w:rsidR="00B66A66" w:rsidRPr="00B66A66" w:rsidRDefault="00B66A66" w:rsidP="00B66A66">
      <w:pPr>
        <w:autoSpaceDE w:val="0"/>
        <w:autoSpaceDN w:val="0"/>
        <w:adjustRightInd w:val="0"/>
        <w:textboxTightWrap w:val="none"/>
        <w:rPr>
          <w:rStyle w:val="code"/>
        </w:rPr>
      </w:pPr>
      <w:r w:rsidRPr="00B66A66">
        <w:rPr>
          <w:rStyle w:val="code"/>
        </w:rPr>
        <w:lastRenderedPageBreak/>
        <w:tab/>
      </w:r>
      <w:r w:rsidRPr="00B66A66">
        <w:rPr>
          <w:rStyle w:val="code"/>
        </w:rPr>
        <w:tab/>
        <w:t>break;</w:t>
      </w:r>
    </w:p>
    <w:p w14:paraId="6C451382" w14:textId="77777777" w:rsidR="00B66A66" w:rsidRPr="00B66A66" w:rsidRDefault="00B66A66" w:rsidP="00B66A66">
      <w:pPr>
        <w:autoSpaceDE w:val="0"/>
        <w:autoSpaceDN w:val="0"/>
        <w:adjustRightInd w:val="0"/>
        <w:textboxTightWrap w:val="none"/>
        <w:rPr>
          <w:rStyle w:val="code"/>
        </w:rPr>
      </w:pPr>
      <w:r w:rsidRPr="00B66A66">
        <w:rPr>
          <w:rStyle w:val="code"/>
        </w:rPr>
        <w:tab/>
        <w:t>case 11:</w:t>
      </w:r>
    </w:p>
    <w:p w14:paraId="310A513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"15mA";</w:t>
      </w:r>
    </w:p>
    <w:p w14:paraId="73D9C573"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0478C843" w14:textId="77777777" w:rsidR="00B66A66" w:rsidRPr="00B66A66" w:rsidRDefault="00B66A66" w:rsidP="00B66A66">
      <w:pPr>
        <w:autoSpaceDE w:val="0"/>
        <w:autoSpaceDN w:val="0"/>
        <w:adjustRightInd w:val="0"/>
        <w:textboxTightWrap w:val="none"/>
        <w:rPr>
          <w:rStyle w:val="code"/>
        </w:rPr>
      </w:pPr>
      <w:r w:rsidRPr="00B66A66">
        <w:rPr>
          <w:rStyle w:val="code"/>
        </w:rPr>
        <w:tab/>
        <w:t>case 128:</w:t>
      </w:r>
    </w:p>
    <w:p w14:paraId="28A77301"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"100nA (High speed)";</w:t>
      </w:r>
    </w:p>
    <w:p w14:paraId="3AF3BDD6"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33C697BB" w14:textId="77777777" w:rsidR="00B66A66" w:rsidRPr="00B66A66" w:rsidRDefault="00B66A66" w:rsidP="00B66A66">
      <w:pPr>
        <w:autoSpaceDE w:val="0"/>
        <w:autoSpaceDN w:val="0"/>
        <w:adjustRightInd w:val="0"/>
        <w:textboxTightWrap w:val="none"/>
        <w:rPr>
          <w:rStyle w:val="code"/>
        </w:rPr>
      </w:pPr>
      <w:r w:rsidRPr="00B66A66">
        <w:rPr>
          <w:rStyle w:val="code"/>
        </w:rPr>
        <w:tab/>
        <w:t>case 129:</w:t>
      </w:r>
    </w:p>
    <w:p w14:paraId="64B7A45E"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"1uA (High speed)";</w:t>
      </w:r>
    </w:p>
    <w:p w14:paraId="74299644"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7A76B306" w14:textId="77777777" w:rsidR="00B66A66" w:rsidRPr="00B66A66" w:rsidRDefault="00B66A66" w:rsidP="00B66A66">
      <w:pPr>
        <w:autoSpaceDE w:val="0"/>
        <w:autoSpaceDN w:val="0"/>
        <w:adjustRightInd w:val="0"/>
        <w:textboxTightWrap w:val="none"/>
        <w:rPr>
          <w:rStyle w:val="code"/>
        </w:rPr>
      </w:pPr>
      <w:r w:rsidRPr="00B66A66">
        <w:rPr>
          <w:rStyle w:val="code"/>
        </w:rPr>
        <w:tab/>
        <w:t>case 130:</w:t>
      </w:r>
    </w:p>
    <w:p w14:paraId="36BEE4FE"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"6uA (High speed)";</w:t>
      </w:r>
    </w:p>
    <w:p w14:paraId="5463A8D5"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0E50D4F0" w14:textId="77777777" w:rsidR="00B66A66" w:rsidRPr="00B66A66" w:rsidRDefault="00B66A66" w:rsidP="00B66A66">
      <w:pPr>
        <w:autoSpaceDE w:val="0"/>
        <w:autoSpaceDN w:val="0"/>
        <w:adjustRightInd w:val="0"/>
        <w:textboxTightWrap w:val="none"/>
        <w:rPr>
          <w:rStyle w:val="code"/>
        </w:rPr>
      </w:pPr>
      <w:r w:rsidRPr="00B66A66">
        <w:rPr>
          <w:rStyle w:val="code"/>
        </w:rPr>
        <w:tab/>
        <w:t>case 131:</w:t>
      </w:r>
    </w:p>
    <w:p w14:paraId="4E05C1B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"13uA (High speed)";</w:t>
      </w:r>
    </w:p>
    <w:p w14:paraId="4DE4A095"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56F14294" w14:textId="77777777" w:rsidR="00B66A66" w:rsidRPr="00B66A66" w:rsidRDefault="00B66A66" w:rsidP="00B66A66">
      <w:pPr>
        <w:autoSpaceDE w:val="0"/>
        <w:autoSpaceDN w:val="0"/>
        <w:adjustRightInd w:val="0"/>
        <w:textboxTightWrap w:val="none"/>
        <w:rPr>
          <w:rStyle w:val="code"/>
        </w:rPr>
      </w:pPr>
      <w:r w:rsidRPr="00B66A66">
        <w:rPr>
          <w:rStyle w:val="code"/>
        </w:rPr>
        <w:tab/>
        <w:t>case 132:</w:t>
      </w:r>
    </w:p>
    <w:p w14:paraId="0094086D"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"25uA (High speed)";</w:t>
      </w:r>
    </w:p>
    <w:p w14:paraId="4A13FD36"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7BE5E29F" w14:textId="77777777" w:rsidR="00B66A66" w:rsidRPr="00B66A66" w:rsidRDefault="00B66A66" w:rsidP="00B66A66">
      <w:pPr>
        <w:autoSpaceDE w:val="0"/>
        <w:autoSpaceDN w:val="0"/>
        <w:adjustRightInd w:val="0"/>
        <w:textboxTightWrap w:val="none"/>
        <w:rPr>
          <w:rStyle w:val="code"/>
        </w:rPr>
      </w:pPr>
      <w:r w:rsidRPr="00B66A66">
        <w:rPr>
          <w:rStyle w:val="code"/>
        </w:rPr>
        <w:tab/>
        <w:t>case 133:</w:t>
      </w:r>
    </w:p>
    <w:p w14:paraId="3D33E98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"50uA (High speed)";</w:t>
      </w:r>
    </w:p>
    <w:p w14:paraId="0B935609"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2E585742" w14:textId="77777777" w:rsidR="00B66A66" w:rsidRPr="00B66A66" w:rsidRDefault="00B66A66" w:rsidP="00B66A66">
      <w:pPr>
        <w:autoSpaceDE w:val="0"/>
        <w:autoSpaceDN w:val="0"/>
        <w:adjustRightInd w:val="0"/>
        <w:textboxTightWrap w:val="none"/>
        <w:rPr>
          <w:rStyle w:val="code"/>
        </w:rPr>
      </w:pPr>
      <w:r w:rsidRPr="00B66A66">
        <w:rPr>
          <w:rStyle w:val="code"/>
        </w:rPr>
        <w:tab/>
        <w:t>case 134:</w:t>
      </w:r>
    </w:p>
    <w:p w14:paraId="0E185D77"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"100uA (High speed)";</w:t>
      </w:r>
    </w:p>
    <w:p w14:paraId="57C65394"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6E813B31" w14:textId="77777777" w:rsidR="00B66A66" w:rsidRPr="00B66A66" w:rsidRDefault="00B66A66" w:rsidP="00B66A66">
      <w:pPr>
        <w:autoSpaceDE w:val="0"/>
        <w:autoSpaceDN w:val="0"/>
        <w:adjustRightInd w:val="0"/>
        <w:textboxTightWrap w:val="none"/>
        <w:rPr>
          <w:rStyle w:val="code"/>
        </w:rPr>
      </w:pPr>
      <w:r w:rsidRPr="00B66A66">
        <w:rPr>
          <w:rStyle w:val="code"/>
        </w:rPr>
        <w:tab/>
        <w:t>case 135:</w:t>
      </w:r>
    </w:p>
    <w:p w14:paraId="6EC8AC40"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"200uA (High speed)";</w:t>
      </w:r>
    </w:p>
    <w:p w14:paraId="2385115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42F79E82" w14:textId="77777777" w:rsidR="00B66A66" w:rsidRPr="00B66A66" w:rsidRDefault="00B66A66" w:rsidP="00B66A66">
      <w:pPr>
        <w:autoSpaceDE w:val="0"/>
        <w:autoSpaceDN w:val="0"/>
        <w:adjustRightInd w:val="0"/>
        <w:textboxTightWrap w:val="none"/>
        <w:rPr>
          <w:rStyle w:val="code"/>
        </w:rPr>
      </w:pPr>
      <w:r w:rsidRPr="00B66A66">
        <w:rPr>
          <w:rStyle w:val="code"/>
        </w:rPr>
        <w:tab/>
        <w:t>case 136:</w:t>
      </w:r>
    </w:p>
    <w:p w14:paraId="3088C1E3"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"1mA (High speed)";</w:t>
      </w:r>
    </w:p>
    <w:p w14:paraId="0982E115"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7D019E45" w14:textId="77777777" w:rsidR="00B66A66" w:rsidRPr="00B66A66" w:rsidRDefault="00B66A66" w:rsidP="00B66A66">
      <w:pPr>
        <w:autoSpaceDE w:val="0"/>
        <w:autoSpaceDN w:val="0"/>
        <w:adjustRightInd w:val="0"/>
        <w:textboxTightWrap w:val="none"/>
        <w:rPr>
          <w:rStyle w:val="code"/>
        </w:rPr>
      </w:pPr>
      <w:r w:rsidRPr="00B66A66">
        <w:rPr>
          <w:rStyle w:val="code"/>
        </w:rPr>
        <w:tab/>
        <w:t>case 137:</w:t>
      </w:r>
    </w:p>
    <w:p w14:paraId="4221AD6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"5mA (High speed)";</w:t>
      </w:r>
    </w:p>
    <w:p w14:paraId="21056D3C"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48522F85" w14:textId="683C4819" w:rsidR="009D25F4" w:rsidRDefault="00B66A66" w:rsidP="00B66A66">
      <w:pPr>
        <w:rPr>
          <w:rStyle w:val="code"/>
        </w:rPr>
      </w:pPr>
      <w:r w:rsidRPr="00B66A66">
        <w:rPr>
          <w:rStyle w:val="code"/>
        </w:rPr>
        <w:t>}</w:t>
      </w:r>
    </w:p>
    <w:p w14:paraId="57A0B953" w14:textId="5B791DE8" w:rsidR="009D25F4" w:rsidRDefault="009D25F4" w:rsidP="009D25F4">
      <w:pPr>
        <w:rPr>
          <w:rStyle w:val="code"/>
        </w:rPr>
      </w:pPr>
    </w:p>
    <w:p w14:paraId="6E1FC4E2" w14:textId="1F0BD79B" w:rsidR="00790B86" w:rsidRDefault="00160881" w:rsidP="009D25F4">
      <w:pPr>
        <w:rPr>
          <w:lang w:val="en-US"/>
        </w:rPr>
      </w:pPr>
      <w:r w:rsidRPr="00160881">
        <w:rPr>
          <w:lang w:val="en-US"/>
        </w:rPr>
        <w:t>For example, in the a</w:t>
      </w:r>
      <w:r>
        <w:rPr>
          <w:lang w:val="en-US"/>
        </w:rPr>
        <w:t>bove sample, the second meta data available is 288.</w:t>
      </w:r>
    </w:p>
    <w:p w14:paraId="245B136D" w14:textId="55050653" w:rsidR="00160881" w:rsidRDefault="00160881" w:rsidP="009D25F4">
      <w:pPr>
        <w:rPr>
          <w:lang w:val="en-US"/>
        </w:rPr>
      </w:pPr>
    </w:p>
    <w:p w14:paraId="3CD0942A" w14:textId="4EE4F7C5" w:rsidR="00160881" w:rsidRDefault="00160881" w:rsidP="009D25F4">
      <w:pPr>
        <w:rPr>
          <w:lang w:val="en-US"/>
        </w:rPr>
      </w:pPr>
      <w:r>
        <w:rPr>
          <w:lang w:val="en-US"/>
        </w:rPr>
        <w:t>2 – indicates the type – current range</w:t>
      </w:r>
    </w:p>
    <w:p w14:paraId="41022E30" w14:textId="3F7834C3" w:rsidR="00160881" w:rsidRPr="00160881" w:rsidRDefault="00160881" w:rsidP="009D25F4">
      <w:pPr>
        <w:rPr>
          <w:lang w:val="en-US"/>
        </w:rPr>
      </w:pPr>
      <w:r>
        <w:rPr>
          <w:lang w:val="en-US"/>
        </w:rPr>
        <w:t>88 – indicates the hex value for current range index – 1mA. The first bit 8 implies that it is high speed mode current range.</w:t>
      </w:r>
    </w:p>
    <w:p w14:paraId="3E49D692" w14:textId="4B248406" w:rsidR="00F256AD" w:rsidRPr="00C4078C" w:rsidRDefault="00F256AD" w:rsidP="00277BCD">
      <w:pPr>
        <w:pStyle w:val="Heading3"/>
        <w:numPr>
          <w:ilvl w:val="2"/>
          <w:numId w:val="1"/>
        </w:numPr>
      </w:pPr>
      <w:r w:rsidRPr="00C4078C">
        <w:t>Dis</w:t>
      </w:r>
      <w:r w:rsidR="00FC14B0">
        <w:t>p</w:t>
      </w:r>
      <w:r w:rsidRPr="00C4078C">
        <w:t xml:space="preserve">laying data </w:t>
      </w:r>
      <w:r w:rsidR="00774194">
        <w:t>on</w:t>
      </w:r>
      <w:r w:rsidRPr="00C4078C">
        <w:t xml:space="preserve"> the </w:t>
      </w:r>
      <w:r w:rsidR="00774194">
        <w:t>console window</w:t>
      </w:r>
    </w:p>
    <w:p w14:paraId="727018D5" w14:textId="5BA129AD" w:rsidR="00F256AD" w:rsidRDefault="00F256AD" w:rsidP="00F256AD">
      <w:pPr>
        <w:rPr>
          <w:lang w:val="en-US"/>
        </w:rPr>
      </w:pPr>
      <w:r>
        <w:rPr>
          <w:lang w:val="en-US"/>
        </w:rPr>
        <w:t xml:space="preserve">The data values and meta data values stored in the ‘MeasureData’ struct object ‘retData’ can be then </w:t>
      </w:r>
      <w:r w:rsidR="00517B0E">
        <w:rPr>
          <w:lang w:val="en-US"/>
        </w:rPr>
        <w:t xml:space="preserve">written </w:t>
      </w:r>
      <w:r>
        <w:rPr>
          <w:lang w:val="en-US"/>
        </w:rPr>
        <w:t>on the serial port in the arduino code based on the return code from ReceivePackage</w:t>
      </w:r>
      <w:r w:rsidR="00845133">
        <w:rPr>
          <w:lang w:val="en-US"/>
        </w:rPr>
        <w:t>()</w:t>
      </w:r>
      <w:r>
        <w:rPr>
          <w:lang w:val="en-US"/>
        </w:rPr>
        <w:t>.</w:t>
      </w:r>
      <w:r w:rsidR="00313D30">
        <w:rPr>
          <w:lang w:val="en-US"/>
        </w:rPr>
        <w:t xml:space="preserve"> </w:t>
      </w:r>
      <w:r>
        <w:rPr>
          <w:lang w:val="en-US"/>
        </w:rPr>
        <w:t>The return code from ReceivePackage</w:t>
      </w:r>
      <w:r w:rsidR="0061426D">
        <w:rPr>
          <w:lang w:val="en-US"/>
        </w:rPr>
        <w:t xml:space="preserve">() </w:t>
      </w:r>
      <w:r>
        <w:rPr>
          <w:lang w:val="en-US"/>
        </w:rPr>
        <w:t>is based on the identif</w:t>
      </w:r>
      <w:r w:rsidR="00F15086">
        <w:rPr>
          <w:lang w:val="en-US"/>
        </w:rPr>
        <w:t>ied</w:t>
      </w:r>
      <w:r>
        <w:rPr>
          <w:lang w:val="en-US"/>
        </w:rPr>
        <w:t xml:space="preserve"> char/string found in the response package</w:t>
      </w:r>
      <w:r w:rsidR="00263253">
        <w:rPr>
          <w:lang w:val="en-US"/>
        </w:rPr>
        <w:t>.</w:t>
      </w:r>
    </w:p>
    <w:p w14:paraId="7DA65001" w14:textId="77777777" w:rsidR="00F256AD" w:rsidRDefault="00F256AD" w:rsidP="00F256AD">
      <w:pPr>
        <w:rPr>
          <w:lang w:val="en-US"/>
        </w:rPr>
      </w:pPr>
    </w:p>
    <w:p w14:paraId="1592E974" w14:textId="1C68DC5C" w:rsidR="00F256AD" w:rsidRDefault="00F256AD" w:rsidP="00F256AD">
      <w:pPr>
        <w:rPr>
          <w:lang w:val="en-US"/>
        </w:rPr>
      </w:pPr>
      <w:r>
        <w:rPr>
          <w:lang w:val="en-US"/>
        </w:rPr>
        <w:t>‘e’</w:t>
      </w:r>
      <w:r w:rsidR="00263253">
        <w:rPr>
          <w:lang w:val="en-US"/>
        </w:rPr>
        <w:t xml:space="preserve"> indicates the beginning of a response and </w:t>
      </w:r>
      <w:r>
        <w:rPr>
          <w:lang w:val="en-US"/>
        </w:rPr>
        <w:t>the parsing continues.</w:t>
      </w:r>
    </w:p>
    <w:p w14:paraId="39B72D39" w14:textId="77777777" w:rsidR="00F256AD" w:rsidRDefault="00F256AD" w:rsidP="00F256AD">
      <w:pPr>
        <w:rPr>
          <w:lang w:val="en-US"/>
        </w:rPr>
      </w:pPr>
    </w:p>
    <w:p w14:paraId="36FE7300" w14:textId="77777777" w:rsidR="00F256AD" w:rsidRPr="008A2B14" w:rsidRDefault="00F256AD" w:rsidP="00F256AD">
      <w:pPr>
        <w:rPr>
          <w:rStyle w:val="code"/>
        </w:rPr>
      </w:pPr>
      <w:r w:rsidRPr="008A2B14">
        <w:rPr>
          <w:rStyle w:val="code"/>
        </w:rPr>
        <w:t>if(code == CODE_RESPONSE_BEGIN)</w:t>
      </w:r>
    </w:p>
    <w:p w14:paraId="5A8E94ED" w14:textId="77777777" w:rsidR="00F256AD" w:rsidRPr="008A2B14" w:rsidRDefault="00F256AD" w:rsidP="00F256AD">
      <w:pPr>
        <w:rPr>
          <w:rStyle w:val="code"/>
        </w:rPr>
      </w:pPr>
      <w:r w:rsidRPr="008A2B14">
        <w:rPr>
          <w:rStyle w:val="code"/>
        </w:rPr>
        <w:t>{</w:t>
      </w:r>
    </w:p>
    <w:p w14:paraId="2AF41E57" w14:textId="77777777" w:rsidR="00F256AD" w:rsidRPr="008A2B14" w:rsidRDefault="00F256AD" w:rsidP="00F256AD">
      <w:pPr>
        <w:rPr>
          <w:rStyle w:val="code"/>
        </w:rPr>
      </w:pPr>
      <w:r w:rsidRPr="008A2B14">
        <w:rPr>
          <w:rStyle w:val="code"/>
        </w:rPr>
        <w:t xml:space="preserve">  //do nothing</w:t>
      </w:r>
    </w:p>
    <w:p w14:paraId="723CCC10" w14:textId="15C57708" w:rsidR="00F256AD" w:rsidRPr="008A2B14" w:rsidRDefault="00F256AD" w:rsidP="00F256AD">
      <w:pPr>
        <w:rPr>
          <w:rStyle w:val="code"/>
        </w:rPr>
      </w:pPr>
      <w:r w:rsidRPr="008A2B14">
        <w:rPr>
          <w:rStyle w:val="code"/>
        </w:rPr>
        <w:t>}</w:t>
      </w:r>
    </w:p>
    <w:p w14:paraId="5374389C" w14:textId="2CAC962F" w:rsidR="00F256AD" w:rsidRDefault="00F256AD" w:rsidP="00F256AD">
      <w:pPr>
        <w:rPr>
          <w:lang w:val="en-US"/>
        </w:rPr>
      </w:pPr>
    </w:p>
    <w:p w14:paraId="740A56EC" w14:textId="38BB390E" w:rsidR="00F256AD" w:rsidRDefault="00F256AD" w:rsidP="00F256AD">
      <w:pPr>
        <w:rPr>
          <w:lang w:val="en-US"/>
        </w:rPr>
      </w:pPr>
      <w:r>
        <w:rPr>
          <w:lang w:val="en-US"/>
        </w:rPr>
        <w:t>‘M’ it indicates the beginning of a measurement loop response</w:t>
      </w:r>
    </w:p>
    <w:p w14:paraId="1A7166C2" w14:textId="77777777" w:rsidR="00F256AD" w:rsidRPr="00F256AD" w:rsidRDefault="00F256AD" w:rsidP="00F256AD">
      <w:pPr>
        <w:rPr>
          <w:lang w:val="en-US"/>
        </w:rPr>
      </w:pPr>
    </w:p>
    <w:p w14:paraId="216D8790" w14:textId="77777777" w:rsidR="00F256AD" w:rsidRPr="008A2B14" w:rsidRDefault="00F256AD" w:rsidP="00F256AD">
      <w:pPr>
        <w:rPr>
          <w:rStyle w:val="code"/>
        </w:rPr>
      </w:pPr>
      <w:r w:rsidRPr="008A2B14">
        <w:rPr>
          <w:rStyle w:val="code"/>
        </w:rPr>
        <w:t>else if(code == CODE_MEASURING)</w:t>
      </w:r>
    </w:p>
    <w:p w14:paraId="01F65BA2" w14:textId="77777777" w:rsidR="00F256AD" w:rsidRPr="008A2B14" w:rsidRDefault="00F256AD" w:rsidP="00F256AD">
      <w:pPr>
        <w:rPr>
          <w:rStyle w:val="code"/>
        </w:rPr>
      </w:pPr>
      <w:r w:rsidRPr="008A2B14">
        <w:rPr>
          <w:rStyle w:val="code"/>
        </w:rPr>
        <w:t>{</w:t>
      </w:r>
    </w:p>
    <w:p w14:paraId="05A2D786" w14:textId="1FAD3919" w:rsidR="00774194" w:rsidRPr="00774194" w:rsidRDefault="00774194" w:rsidP="00774194">
      <w:pPr>
        <w:autoSpaceDE w:val="0"/>
        <w:autoSpaceDN w:val="0"/>
        <w:adjustRightInd w:val="0"/>
        <w:textboxTightWrap w:val="none"/>
        <w:rPr>
          <w:rStyle w:val="code"/>
        </w:rPr>
      </w:pPr>
      <w:r w:rsidRPr="00774194">
        <w:rPr>
          <w:rStyle w:val="code"/>
        </w:rPr>
        <w:t xml:space="preserve">  </w:t>
      </w:r>
      <w:r w:rsidRPr="00774194">
        <w:rPr>
          <w:rStyle w:val="code"/>
          <w:highlight w:val="lightGray"/>
        </w:rPr>
        <w:t>printf</w:t>
      </w:r>
      <w:r w:rsidRPr="00774194">
        <w:rPr>
          <w:rStyle w:val="code"/>
        </w:rPr>
        <w:t>("\nMeasuring... \n");</w:t>
      </w:r>
    </w:p>
    <w:p w14:paraId="4F2EBA9F" w14:textId="73C8EB3C" w:rsidR="00F256AD" w:rsidRDefault="00F256AD" w:rsidP="00774194">
      <w:pPr>
        <w:rPr>
          <w:lang w:val="en-US"/>
        </w:rPr>
      </w:pPr>
      <w:r w:rsidRPr="008A2B14">
        <w:rPr>
          <w:rStyle w:val="code"/>
        </w:rPr>
        <w:t>}</w:t>
      </w:r>
    </w:p>
    <w:p w14:paraId="44A4EA46" w14:textId="6BCE20E8" w:rsidR="00F256AD" w:rsidRDefault="00F256AD" w:rsidP="00F256AD">
      <w:pPr>
        <w:rPr>
          <w:lang w:val="en-US"/>
        </w:rPr>
      </w:pPr>
    </w:p>
    <w:p w14:paraId="5DD14C6E" w14:textId="18649BB6" w:rsidR="008A2B14" w:rsidRDefault="008A2B14" w:rsidP="00F256AD">
      <w:pPr>
        <w:rPr>
          <w:lang w:val="en-US"/>
        </w:rPr>
      </w:pPr>
      <w:r>
        <w:rPr>
          <w:lang w:val="en-US"/>
        </w:rPr>
        <w:t>‘P’ indicates the beginning of data package and CODE_OK implies successful parsing of data package.</w:t>
      </w:r>
    </w:p>
    <w:p w14:paraId="516A0852" w14:textId="77777777" w:rsidR="008A2B14" w:rsidRDefault="008A2B14" w:rsidP="00F256AD">
      <w:pPr>
        <w:rPr>
          <w:lang w:val="en-US"/>
        </w:rPr>
      </w:pPr>
    </w:p>
    <w:p w14:paraId="416B5E6F" w14:textId="77777777" w:rsidR="008A2B14" w:rsidRPr="00774194" w:rsidRDefault="008A2B14" w:rsidP="008A2B14">
      <w:pPr>
        <w:autoSpaceDE w:val="0"/>
        <w:autoSpaceDN w:val="0"/>
        <w:adjustRightInd w:val="0"/>
        <w:textboxTightWrap w:val="none"/>
        <w:rPr>
          <w:rStyle w:val="code"/>
        </w:rPr>
      </w:pPr>
      <w:r w:rsidRPr="00774194">
        <w:rPr>
          <w:rStyle w:val="code"/>
        </w:rPr>
        <w:t>else if(code == CODE_OK)</w:t>
      </w:r>
    </w:p>
    <w:p w14:paraId="4F12A443" w14:textId="77777777" w:rsidR="008A2B14" w:rsidRPr="00774194" w:rsidRDefault="008A2B14" w:rsidP="008A2B14">
      <w:pPr>
        <w:autoSpaceDE w:val="0"/>
        <w:autoSpaceDN w:val="0"/>
        <w:adjustRightInd w:val="0"/>
        <w:textboxTightWrap w:val="none"/>
        <w:rPr>
          <w:rStyle w:val="code"/>
        </w:rPr>
      </w:pPr>
      <w:r w:rsidRPr="00774194">
        <w:rPr>
          <w:rStyle w:val="code"/>
        </w:rPr>
        <w:t>{</w:t>
      </w:r>
    </w:p>
    <w:p w14:paraId="2DDE7E7C" w14:textId="77777777" w:rsidR="00774194" w:rsidRPr="00774194" w:rsidRDefault="008A2B14" w:rsidP="00774194">
      <w:pPr>
        <w:autoSpaceDE w:val="0"/>
        <w:autoSpaceDN w:val="0"/>
        <w:adjustRightInd w:val="0"/>
        <w:textboxTightWrap w:val="none"/>
        <w:rPr>
          <w:rStyle w:val="code"/>
        </w:rPr>
      </w:pPr>
      <w:r w:rsidRPr="00774194">
        <w:rPr>
          <w:rStyle w:val="code"/>
        </w:rPr>
        <w:t xml:space="preserve">  </w:t>
      </w:r>
      <w:r w:rsidR="00774194" w:rsidRPr="00774194">
        <w:rPr>
          <w:rStyle w:val="code"/>
        </w:rPr>
        <w:t>if(nDataPoints == 0)</w:t>
      </w:r>
    </w:p>
    <w:p w14:paraId="4BA72EBE" w14:textId="6C6379D7" w:rsidR="00774194" w:rsidRPr="00774194" w:rsidRDefault="00774194" w:rsidP="00774194">
      <w:pPr>
        <w:autoSpaceDE w:val="0"/>
        <w:autoSpaceDN w:val="0"/>
        <w:adjustRightInd w:val="0"/>
        <w:textboxTightWrap w:val="none"/>
        <w:rPr>
          <w:rStyle w:val="code"/>
        </w:rPr>
      </w:pPr>
      <w:r w:rsidRPr="00774194">
        <w:rPr>
          <w:rStyle w:val="code"/>
        </w:rPr>
        <w:t xml:space="preserve">  </w:t>
      </w:r>
      <w:r w:rsidRPr="00774194">
        <w:rPr>
          <w:rStyle w:val="code"/>
          <w:highlight w:val="lightGray"/>
        </w:rPr>
        <w:t>printf</w:t>
      </w:r>
      <w:r w:rsidRPr="00774194">
        <w:rPr>
          <w:rStyle w:val="code"/>
        </w:rPr>
        <w:t>("\nReceiving measurement response:\n");</w:t>
      </w:r>
    </w:p>
    <w:p w14:paraId="67B904BD" w14:textId="3F461F4C" w:rsidR="00774194" w:rsidRPr="00774194" w:rsidRDefault="00774194" w:rsidP="00774194">
      <w:pPr>
        <w:autoSpaceDE w:val="0"/>
        <w:autoSpaceDN w:val="0"/>
        <w:adjustRightInd w:val="0"/>
        <w:textboxTightWrap w:val="none"/>
        <w:rPr>
          <w:rStyle w:val="code"/>
        </w:rPr>
      </w:pPr>
      <w:r w:rsidRPr="00774194">
        <w:rPr>
          <w:rStyle w:val="code"/>
        </w:rPr>
        <w:t xml:space="preserve">  //Received valid package, print it.</w:t>
      </w:r>
    </w:p>
    <w:p w14:paraId="3FF7BF12" w14:textId="002B798F" w:rsidR="00774194" w:rsidRPr="00774194" w:rsidRDefault="00774194" w:rsidP="00774194">
      <w:pPr>
        <w:autoSpaceDE w:val="0"/>
        <w:autoSpaceDN w:val="0"/>
        <w:adjustRightInd w:val="0"/>
        <w:textboxTightWrap w:val="none"/>
        <w:rPr>
          <w:rStyle w:val="code"/>
        </w:rPr>
      </w:pPr>
      <w:r w:rsidRPr="00774194">
        <w:rPr>
          <w:rStyle w:val="code"/>
        </w:rPr>
        <w:t xml:space="preserve">  </w:t>
      </w:r>
      <w:r w:rsidRPr="00774194">
        <w:rPr>
          <w:rStyle w:val="code"/>
          <w:highlight w:val="lightGray"/>
        </w:rPr>
        <w:t>printf</w:t>
      </w:r>
      <w:r w:rsidRPr="00774194">
        <w:rPr>
          <w:rStyle w:val="code"/>
        </w:rPr>
        <w:t>("\n %d \t", ++nDataPoints);</w:t>
      </w:r>
    </w:p>
    <w:p w14:paraId="1E69EB69" w14:textId="1EE31959" w:rsidR="00774194" w:rsidRPr="00774194" w:rsidRDefault="00774194" w:rsidP="00774194">
      <w:pPr>
        <w:autoSpaceDE w:val="0"/>
        <w:autoSpaceDN w:val="0"/>
        <w:adjustRightInd w:val="0"/>
        <w:textboxTightWrap w:val="none"/>
        <w:rPr>
          <w:rStyle w:val="code"/>
        </w:rPr>
      </w:pPr>
      <w:r w:rsidRPr="00774194">
        <w:rPr>
          <w:rStyle w:val="code"/>
        </w:rPr>
        <w:t xml:space="preserve">  </w:t>
      </w:r>
      <w:r w:rsidRPr="00774194">
        <w:rPr>
          <w:rStyle w:val="code"/>
          <w:highlight w:val="lightGray"/>
        </w:rPr>
        <w:t>printf</w:t>
      </w:r>
      <w:r w:rsidRPr="00774194">
        <w:rPr>
          <w:rStyle w:val="code"/>
        </w:rPr>
        <w:t>("E(V): %6.3f \t", data.potential);</w:t>
      </w:r>
    </w:p>
    <w:p w14:paraId="6078D4C3" w14:textId="0950403B" w:rsidR="00774194" w:rsidRPr="00774194" w:rsidRDefault="00774194" w:rsidP="00774194">
      <w:pPr>
        <w:autoSpaceDE w:val="0"/>
        <w:autoSpaceDN w:val="0"/>
        <w:adjustRightInd w:val="0"/>
        <w:textboxTightWrap w:val="none"/>
        <w:rPr>
          <w:rStyle w:val="code"/>
        </w:rPr>
      </w:pPr>
      <w:r w:rsidRPr="00774194">
        <w:rPr>
          <w:rStyle w:val="code"/>
        </w:rPr>
        <w:t xml:space="preserve">  fflush(stdout);</w:t>
      </w:r>
    </w:p>
    <w:p w14:paraId="168730D5" w14:textId="66BCD193" w:rsidR="00774194" w:rsidRPr="00774194" w:rsidRDefault="00774194" w:rsidP="00774194">
      <w:pPr>
        <w:autoSpaceDE w:val="0"/>
        <w:autoSpaceDN w:val="0"/>
        <w:adjustRightInd w:val="0"/>
        <w:textboxTightWrap w:val="none"/>
        <w:rPr>
          <w:rStyle w:val="code"/>
        </w:rPr>
      </w:pPr>
      <w:r w:rsidRPr="00774194">
        <w:rPr>
          <w:rStyle w:val="code"/>
        </w:rPr>
        <w:t xml:space="preserve">  </w:t>
      </w:r>
      <w:r w:rsidRPr="00774194">
        <w:rPr>
          <w:rStyle w:val="code"/>
          <w:highlight w:val="lightGray"/>
        </w:rPr>
        <w:t>printf</w:t>
      </w:r>
      <w:r w:rsidRPr="00774194">
        <w:rPr>
          <w:rStyle w:val="code"/>
        </w:rPr>
        <w:t>("i(A) : %11.3E \t", data.current);</w:t>
      </w:r>
    </w:p>
    <w:p w14:paraId="5B6915BF" w14:textId="74C0F2CE" w:rsidR="00774194" w:rsidRPr="00774194" w:rsidRDefault="00774194" w:rsidP="00774194">
      <w:pPr>
        <w:autoSpaceDE w:val="0"/>
        <w:autoSpaceDN w:val="0"/>
        <w:adjustRightInd w:val="0"/>
        <w:textboxTightWrap w:val="none"/>
        <w:rPr>
          <w:rStyle w:val="code"/>
        </w:rPr>
      </w:pPr>
      <w:r w:rsidRPr="00774194">
        <w:rPr>
          <w:rStyle w:val="code"/>
        </w:rPr>
        <w:t xml:space="preserve">  </w:t>
      </w:r>
      <w:r w:rsidRPr="00774194">
        <w:rPr>
          <w:rStyle w:val="code"/>
          <w:highlight w:val="lightGray"/>
        </w:rPr>
        <w:t>printf</w:t>
      </w:r>
      <w:r w:rsidRPr="00774194">
        <w:rPr>
          <w:rStyle w:val="code"/>
        </w:rPr>
        <w:t>("Status: %-15s  ", data.status);</w:t>
      </w:r>
    </w:p>
    <w:p w14:paraId="2F006C5C" w14:textId="25F61C59" w:rsidR="00F256AD" w:rsidRPr="00774194" w:rsidRDefault="00774194" w:rsidP="00774194">
      <w:pPr>
        <w:autoSpaceDE w:val="0"/>
        <w:autoSpaceDN w:val="0"/>
        <w:adjustRightInd w:val="0"/>
        <w:textboxTightWrap w:val="none"/>
        <w:rPr>
          <w:rStyle w:val="code"/>
        </w:rPr>
      </w:pPr>
      <w:r w:rsidRPr="00774194">
        <w:rPr>
          <w:rStyle w:val="code"/>
        </w:rPr>
        <w:t xml:space="preserve">  </w:t>
      </w:r>
      <w:r w:rsidRPr="00774194">
        <w:rPr>
          <w:rStyle w:val="code"/>
          <w:highlight w:val="lightGray"/>
        </w:rPr>
        <w:t>printf</w:t>
      </w:r>
      <w:r w:rsidRPr="00774194">
        <w:rPr>
          <w:rStyle w:val="code"/>
        </w:rPr>
        <w:t>("CR: %s ", data.cr);</w:t>
      </w:r>
      <w:r w:rsidRPr="00774194">
        <w:rPr>
          <w:rStyle w:val="code"/>
        </w:rPr>
        <w:t xml:space="preserve"> </w:t>
      </w:r>
      <w:r w:rsidR="008A2B14" w:rsidRPr="00774194">
        <w:rPr>
          <w:rStyle w:val="code"/>
        </w:rPr>
        <w:t>}</w:t>
      </w:r>
    </w:p>
    <w:p w14:paraId="5DE9B56A" w14:textId="77777777" w:rsidR="00774194" w:rsidRPr="00774194" w:rsidRDefault="00774194" w:rsidP="00774194">
      <w:pPr>
        <w:autoSpaceDE w:val="0"/>
        <w:autoSpaceDN w:val="0"/>
        <w:adjustRightInd w:val="0"/>
        <w:textboxTightWrap w:val="none"/>
        <w:rPr>
          <w:rStyle w:val="code"/>
        </w:rPr>
      </w:pPr>
      <w:r w:rsidRPr="00774194">
        <w:rPr>
          <w:rStyle w:val="code"/>
        </w:rPr>
        <w:t xml:space="preserve">  </w:t>
      </w:r>
      <w:r w:rsidRPr="00774194">
        <w:rPr>
          <w:rStyle w:val="code"/>
        </w:rPr>
        <w:t>fflush(stdout);</w:t>
      </w:r>
    </w:p>
    <w:p w14:paraId="6DAA5580" w14:textId="69E1837D" w:rsidR="00774194" w:rsidRPr="00774194" w:rsidRDefault="00774194" w:rsidP="00774194">
      <w:pPr>
        <w:autoSpaceDE w:val="0"/>
        <w:autoSpaceDN w:val="0"/>
        <w:adjustRightInd w:val="0"/>
        <w:textboxTightWrap w:val="none"/>
        <w:rPr>
          <w:rStyle w:val="code"/>
          <w:lang w:val="en-NL"/>
        </w:rPr>
      </w:pPr>
      <w:r w:rsidRPr="00774194">
        <w:rPr>
          <w:rStyle w:val="code"/>
        </w:rPr>
        <w:t>}</w:t>
      </w:r>
    </w:p>
    <w:p w14:paraId="79E382B3" w14:textId="3EF92EB0" w:rsidR="008A2B14" w:rsidRDefault="008A2B14" w:rsidP="008A2B14">
      <w:pPr>
        <w:autoSpaceDE w:val="0"/>
        <w:autoSpaceDN w:val="0"/>
        <w:adjustRightInd w:val="0"/>
        <w:textboxTightWrap w:val="none"/>
        <w:rPr>
          <w:rStyle w:val="code"/>
          <w:lang w:eastAsia="en-US"/>
        </w:rPr>
      </w:pPr>
    </w:p>
    <w:p w14:paraId="646F4999" w14:textId="66ECAC18" w:rsidR="008A2B14" w:rsidRDefault="00A83A87" w:rsidP="008A2B14">
      <w:pPr>
        <w:rPr>
          <w:lang w:val="en-US"/>
        </w:rPr>
      </w:pPr>
      <w:r>
        <w:rPr>
          <w:lang w:val="en-US"/>
        </w:rPr>
        <w:t>“</w:t>
      </w:r>
      <w:r w:rsidR="008A2B14">
        <w:rPr>
          <w:lang w:val="en-US"/>
        </w:rPr>
        <w:t>*\</w:t>
      </w:r>
      <w:r>
        <w:rPr>
          <w:lang w:val="en-US"/>
        </w:rPr>
        <w:t>n”</w:t>
      </w:r>
      <w:r w:rsidR="008A2B14">
        <w:rPr>
          <w:lang w:val="en-US"/>
        </w:rPr>
        <w:t xml:space="preserve"> indicates the end of a measurement loop.</w:t>
      </w:r>
    </w:p>
    <w:p w14:paraId="5F4396B3" w14:textId="77777777" w:rsidR="008A2B14" w:rsidRDefault="008A2B14" w:rsidP="008A2B14">
      <w:pPr>
        <w:autoSpaceDE w:val="0"/>
        <w:autoSpaceDN w:val="0"/>
        <w:adjustRightInd w:val="0"/>
        <w:textboxTightWrap w:val="none"/>
        <w:rPr>
          <w:rStyle w:val="code"/>
          <w:lang w:eastAsia="en-US"/>
        </w:rPr>
      </w:pPr>
    </w:p>
    <w:p w14:paraId="087935FB"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else if(code == CODE_MEASUREMENT_DONE)</w:t>
      </w:r>
    </w:p>
    <w:p w14:paraId="2D1880A7" w14:textId="76AD2569"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w:t>
      </w:r>
    </w:p>
    <w:p w14:paraId="19FF6F9E" w14:textId="3877C120" w:rsidR="00774194" w:rsidRPr="009967BF" w:rsidRDefault="008A2B14" w:rsidP="00774194">
      <w:pPr>
        <w:autoSpaceDE w:val="0"/>
        <w:autoSpaceDN w:val="0"/>
        <w:adjustRightInd w:val="0"/>
        <w:textboxTightWrap w:val="none"/>
        <w:rPr>
          <w:rStyle w:val="code"/>
        </w:rPr>
      </w:pPr>
      <w:r w:rsidRPr="009967BF">
        <w:rPr>
          <w:rStyle w:val="code"/>
        </w:rPr>
        <w:t xml:space="preserve">  </w:t>
      </w:r>
      <w:r w:rsidR="00774194" w:rsidRPr="009967BF">
        <w:rPr>
          <w:rStyle w:val="code"/>
        </w:rPr>
        <w:t>p</w:t>
      </w:r>
      <w:r w:rsidR="00774194" w:rsidRPr="009967BF">
        <w:rPr>
          <w:rStyle w:val="code"/>
        </w:rPr>
        <w:t>rintf("\nMeasurement completed. ");</w:t>
      </w:r>
    </w:p>
    <w:p w14:paraId="396B8AED" w14:textId="6538BCFE" w:rsidR="008A2B14" w:rsidRDefault="008A2B14" w:rsidP="00774194">
      <w:pPr>
        <w:autoSpaceDE w:val="0"/>
        <w:autoSpaceDN w:val="0"/>
        <w:adjustRightInd w:val="0"/>
        <w:textboxTightWrap w:val="none"/>
        <w:rPr>
          <w:rStyle w:val="code"/>
          <w:lang w:eastAsia="en-US"/>
        </w:rPr>
      </w:pPr>
      <w:r w:rsidRPr="008A2B14">
        <w:rPr>
          <w:rStyle w:val="code"/>
          <w:lang w:eastAsia="en-US"/>
        </w:rPr>
        <w:t>}</w:t>
      </w:r>
    </w:p>
    <w:p w14:paraId="078F03CF" w14:textId="4C74F850" w:rsidR="008A2B14" w:rsidRDefault="008A2B14" w:rsidP="008A2B14">
      <w:pPr>
        <w:autoSpaceDE w:val="0"/>
        <w:autoSpaceDN w:val="0"/>
        <w:adjustRightInd w:val="0"/>
        <w:textboxTightWrap w:val="none"/>
        <w:rPr>
          <w:rStyle w:val="code"/>
          <w:lang w:eastAsia="en-US"/>
        </w:rPr>
      </w:pPr>
    </w:p>
    <w:p w14:paraId="64313185" w14:textId="4A901D40" w:rsidR="00FE16B5" w:rsidRDefault="00FE16B5" w:rsidP="00FE16B5">
      <w:pPr>
        <w:rPr>
          <w:lang w:val="en-US"/>
        </w:rPr>
      </w:pPr>
      <w:r>
        <w:rPr>
          <w:lang w:val="en-US"/>
        </w:rPr>
        <w:t xml:space="preserve">‘\n’ indicates the end of </w:t>
      </w:r>
      <w:r w:rsidR="002D0B1B">
        <w:rPr>
          <w:lang w:val="en-US"/>
        </w:rPr>
        <w:t>response</w:t>
      </w:r>
      <w:r>
        <w:rPr>
          <w:lang w:val="en-US"/>
        </w:rPr>
        <w:t>.</w:t>
      </w:r>
    </w:p>
    <w:p w14:paraId="490E80EE" w14:textId="77777777" w:rsidR="00FE16B5" w:rsidRDefault="00FE16B5" w:rsidP="008A2B14">
      <w:pPr>
        <w:autoSpaceDE w:val="0"/>
        <w:autoSpaceDN w:val="0"/>
        <w:adjustRightInd w:val="0"/>
        <w:textboxTightWrap w:val="none"/>
        <w:rPr>
          <w:rStyle w:val="code"/>
          <w:lang w:eastAsia="en-US"/>
        </w:rPr>
      </w:pPr>
    </w:p>
    <w:p w14:paraId="39BD0601" w14:textId="77777777" w:rsidR="00FE16B5" w:rsidRDefault="00FE16B5" w:rsidP="00FE16B5">
      <w:pPr>
        <w:autoSpaceDE w:val="0"/>
        <w:autoSpaceDN w:val="0"/>
        <w:adjustRightInd w:val="0"/>
        <w:textboxTightWrap w:val="none"/>
        <w:rPr>
          <w:rStyle w:val="code"/>
          <w:lang w:eastAsia="en-US"/>
        </w:rPr>
      </w:pPr>
      <w:r w:rsidRPr="00FE16B5">
        <w:rPr>
          <w:rStyle w:val="code"/>
          <w:lang w:eastAsia="en-US"/>
        </w:rPr>
        <w:t>else if(code == CODE_RESPONSE_END)</w:t>
      </w:r>
    </w:p>
    <w:p w14:paraId="463DAA8E" w14:textId="0C8086B8" w:rsidR="00FE16B5" w:rsidRPr="00FE16B5" w:rsidRDefault="00FE16B5" w:rsidP="00FE16B5">
      <w:pPr>
        <w:autoSpaceDE w:val="0"/>
        <w:autoSpaceDN w:val="0"/>
        <w:adjustRightInd w:val="0"/>
        <w:textboxTightWrap w:val="none"/>
        <w:rPr>
          <w:rStyle w:val="code"/>
          <w:lang w:eastAsia="en-US"/>
        </w:rPr>
      </w:pPr>
      <w:r w:rsidRPr="00FE16B5">
        <w:rPr>
          <w:rStyle w:val="code"/>
          <w:lang w:eastAsia="en-US"/>
        </w:rPr>
        <w:t>{</w:t>
      </w:r>
    </w:p>
    <w:p w14:paraId="503C48BB" w14:textId="77777777" w:rsidR="009967BF" w:rsidRDefault="00FE16B5" w:rsidP="009967BF">
      <w:pPr>
        <w:autoSpaceDE w:val="0"/>
        <w:autoSpaceDN w:val="0"/>
        <w:adjustRightInd w:val="0"/>
        <w:textboxTightWrap w:val="none"/>
        <w:rPr>
          <w:rFonts w:ascii="Courier New" w:hAnsi="Courier New" w:cs="Courier New"/>
          <w:color w:val="auto"/>
          <w:lang w:val="en-NL"/>
        </w:rPr>
      </w:pPr>
      <w:r w:rsidRPr="00FE16B5">
        <w:rPr>
          <w:rStyle w:val="code"/>
          <w:lang w:eastAsia="en-US"/>
        </w:rPr>
        <w:t xml:space="preserve">  </w:t>
      </w:r>
      <w:r w:rsidR="009967BF">
        <w:rPr>
          <w:rFonts w:ascii="Courier New" w:hAnsi="Courier New" w:cs="Courier New"/>
          <w:b/>
          <w:bCs/>
          <w:color w:val="642880"/>
          <w:lang w:val="en-NL"/>
        </w:rPr>
        <w:t>printf</w:t>
      </w:r>
      <w:r w:rsidR="009967BF">
        <w:rPr>
          <w:rFonts w:ascii="Courier New" w:hAnsi="Courier New" w:cs="Courier New"/>
          <w:lang w:val="en-NL"/>
        </w:rPr>
        <w:t>(</w:t>
      </w:r>
      <w:r w:rsidR="009967BF">
        <w:rPr>
          <w:rFonts w:ascii="Courier New" w:hAnsi="Courier New" w:cs="Courier New"/>
          <w:color w:val="2A00FF"/>
          <w:lang w:val="en-NL"/>
        </w:rPr>
        <w:t>"%d data point(s) received."</w:t>
      </w:r>
      <w:r w:rsidR="009967BF">
        <w:rPr>
          <w:rFonts w:ascii="Courier New" w:hAnsi="Courier New" w:cs="Courier New"/>
          <w:lang w:val="en-NL"/>
        </w:rPr>
        <w:t>, nDataPoints);</w:t>
      </w:r>
    </w:p>
    <w:p w14:paraId="0BFC2B43" w14:textId="5CA1D7B3" w:rsidR="00FE16B5" w:rsidRPr="00FE16B5" w:rsidRDefault="009967BF" w:rsidP="009967BF">
      <w:pPr>
        <w:autoSpaceDE w:val="0"/>
        <w:autoSpaceDN w:val="0"/>
        <w:adjustRightInd w:val="0"/>
        <w:textboxTightWrap w:val="none"/>
        <w:rPr>
          <w:rStyle w:val="code"/>
          <w:lang w:eastAsia="en-US"/>
        </w:rPr>
      </w:pPr>
      <w:r>
        <w:rPr>
          <w:rFonts w:ascii="Courier New" w:hAnsi="Courier New" w:cs="Courier New"/>
          <w:lang w:val="en-NL"/>
        </w:rPr>
        <w:t xml:space="preserve">  </w:t>
      </w:r>
      <w:r>
        <w:rPr>
          <w:rFonts w:ascii="Courier New" w:hAnsi="Courier New" w:cs="Courier New"/>
          <w:b/>
          <w:bCs/>
          <w:color w:val="642880"/>
          <w:lang w:val="en-NL"/>
        </w:rPr>
        <w:t>fflush</w:t>
      </w:r>
      <w:r>
        <w:rPr>
          <w:rFonts w:ascii="Courier New" w:hAnsi="Courier New" w:cs="Courier New"/>
          <w:lang w:val="en-NL"/>
        </w:rPr>
        <w:t>(stdout);</w:t>
      </w:r>
    </w:p>
    <w:p w14:paraId="3DA0815C" w14:textId="45EA6B92" w:rsidR="00FE16B5" w:rsidRDefault="00FE16B5" w:rsidP="00FE16B5">
      <w:pPr>
        <w:autoSpaceDE w:val="0"/>
        <w:autoSpaceDN w:val="0"/>
        <w:adjustRightInd w:val="0"/>
        <w:textboxTightWrap w:val="none"/>
        <w:rPr>
          <w:rStyle w:val="code"/>
          <w:lang w:eastAsia="en-US"/>
        </w:rPr>
      </w:pPr>
      <w:r w:rsidRPr="00FE16B5">
        <w:rPr>
          <w:rStyle w:val="code"/>
          <w:lang w:eastAsia="en-US"/>
        </w:rPr>
        <w:t>}</w:t>
      </w:r>
    </w:p>
    <w:p w14:paraId="3773162B" w14:textId="77777777" w:rsidR="00C4078C" w:rsidRPr="008F363B" w:rsidRDefault="00C4078C" w:rsidP="00C4078C">
      <w:pPr>
        <w:rPr>
          <w:iCs/>
          <w:lang w:val="en-US"/>
        </w:rPr>
      </w:pPr>
    </w:p>
    <w:p w14:paraId="281FC293" w14:textId="50AA7C65" w:rsidR="00C4078C" w:rsidRPr="00C4078C" w:rsidRDefault="00C4078C" w:rsidP="00C4078C">
      <w:pPr>
        <w:rPr>
          <w:iCs/>
          <w:lang w:val="en-US"/>
        </w:rPr>
      </w:pPr>
      <w:r w:rsidRPr="00C4078C">
        <w:rPr>
          <w:iCs/>
          <w:lang w:val="en-US"/>
        </w:rPr>
        <w:t>Error message in case parsing fails.</w:t>
      </w:r>
    </w:p>
    <w:p w14:paraId="5F99A752" w14:textId="24B4EABA" w:rsidR="00517B0E" w:rsidRDefault="00517B0E" w:rsidP="00FE16B5">
      <w:pPr>
        <w:autoSpaceDE w:val="0"/>
        <w:autoSpaceDN w:val="0"/>
        <w:adjustRightInd w:val="0"/>
        <w:textboxTightWrap w:val="none"/>
        <w:rPr>
          <w:rStyle w:val="code"/>
          <w:lang w:eastAsia="en-US"/>
        </w:rPr>
      </w:pPr>
    </w:p>
    <w:p w14:paraId="7F7AADFD" w14:textId="40142742" w:rsidR="00517B0E" w:rsidRPr="00517B0E" w:rsidRDefault="00517B0E" w:rsidP="00517B0E">
      <w:pPr>
        <w:autoSpaceDE w:val="0"/>
        <w:autoSpaceDN w:val="0"/>
        <w:adjustRightInd w:val="0"/>
        <w:textboxTightWrap w:val="none"/>
        <w:rPr>
          <w:rStyle w:val="code"/>
          <w:lang w:eastAsia="en-US"/>
        </w:rPr>
      </w:pPr>
      <w:r w:rsidRPr="00517B0E">
        <w:rPr>
          <w:rStyle w:val="code"/>
          <w:lang w:eastAsia="en-US"/>
        </w:rPr>
        <w:t>else{</w:t>
      </w:r>
    </w:p>
    <w:p w14:paraId="2071C074" w14:textId="7FC78114" w:rsidR="00517B0E" w:rsidRPr="00517B0E" w:rsidRDefault="00517B0E" w:rsidP="00517B0E">
      <w:pPr>
        <w:autoSpaceDE w:val="0"/>
        <w:autoSpaceDN w:val="0"/>
        <w:adjustRightInd w:val="0"/>
        <w:textboxTightWrap w:val="none"/>
        <w:rPr>
          <w:rStyle w:val="code"/>
          <w:lang w:eastAsia="en-US"/>
        </w:rPr>
      </w:pPr>
      <w:r w:rsidRPr="00517B0E">
        <w:rPr>
          <w:rStyle w:val="code"/>
          <w:lang w:eastAsia="en-US"/>
        </w:rPr>
        <w:t xml:space="preserve">  //Failed to parse or identify package.</w:t>
      </w:r>
    </w:p>
    <w:p w14:paraId="6E33880E" w14:textId="2EF9DEB3" w:rsidR="009967BF" w:rsidRDefault="009967BF" w:rsidP="009967BF">
      <w:pPr>
        <w:autoSpaceDE w:val="0"/>
        <w:autoSpaceDN w:val="0"/>
        <w:adjustRightInd w:val="0"/>
        <w:textboxTightWrap w:val="none"/>
        <w:rPr>
          <w:rFonts w:ascii="Courier New" w:hAnsi="Courier New" w:cs="Courier New"/>
          <w:color w:val="auto"/>
          <w:lang w:val="en-NL"/>
        </w:rPr>
      </w:pPr>
      <w:r>
        <w:rPr>
          <w:rFonts w:ascii="Courier New" w:hAnsi="Courier New" w:cs="Courier New"/>
          <w:b/>
          <w:bCs/>
          <w:color w:val="642880"/>
          <w:highlight w:val="lightGray"/>
          <w:lang w:val="en-US"/>
        </w:rPr>
        <w:t xml:space="preserve">  </w:t>
      </w:r>
      <w:r>
        <w:rPr>
          <w:rFonts w:ascii="Courier New" w:hAnsi="Courier New" w:cs="Courier New"/>
          <w:b/>
          <w:bCs/>
          <w:color w:val="642880"/>
          <w:highlight w:val="lightGray"/>
          <w:lang w:val="en-NL"/>
        </w:rPr>
        <w:t>printf</w:t>
      </w:r>
      <w:r>
        <w:rPr>
          <w:rFonts w:ascii="Courier New" w:hAnsi="Courier New" w:cs="Courier New"/>
          <w:lang w:val="en-NL"/>
        </w:rPr>
        <w:t>(</w:t>
      </w:r>
      <w:r>
        <w:rPr>
          <w:rFonts w:ascii="Courier New" w:hAnsi="Courier New" w:cs="Courier New"/>
          <w:color w:val="2A00FF"/>
          <w:lang w:val="en-NL"/>
        </w:rPr>
        <w:t>"\nFailed to parse package: %d\n"</w:t>
      </w:r>
      <w:r>
        <w:rPr>
          <w:rFonts w:ascii="Courier New" w:hAnsi="Courier New" w:cs="Courier New"/>
          <w:lang w:val="en-NL"/>
        </w:rPr>
        <w:t>, code);</w:t>
      </w:r>
    </w:p>
    <w:p w14:paraId="4B9DB7AA" w14:textId="1B5CC534" w:rsidR="00517B0E" w:rsidRPr="004A475E" w:rsidRDefault="002D0B1B" w:rsidP="009967BF">
      <w:pPr>
        <w:autoSpaceDE w:val="0"/>
        <w:autoSpaceDN w:val="0"/>
        <w:adjustRightInd w:val="0"/>
        <w:textboxTightWrap w:val="none"/>
        <w:rPr>
          <w:rStyle w:val="code"/>
          <w:lang w:eastAsia="en-US"/>
        </w:rPr>
      </w:pPr>
      <w:r>
        <w:rPr>
          <w:rStyle w:val="code"/>
          <w:lang w:eastAsia="en-US"/>
        </w:rPr>
        <w:t>}</w:t>
      </w:r>
    </w:p>
    <w:sectPr w:rsidR="00517B0E" w:rsidRPr="004A47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vithra" w:date="2019-02-22T10:41:00Z" w:initials="P">
    <w:p w14:paraId="4C21B089" w14:textId="77777777" w:rsidR="00F81FDF" w:rsidRDefault="00F81FDF">
      <w:pPr>
        <w:pStyle w:val="CommentText"/>
      </w:pPr>
      <w:r>
        <w:rPr>
          <w:rStyle w:val="CommentReference"/>
        </w:rPr>
        <w:annotationRef/>
      </w:r>
      <w:r>
        <w:t>Tbu</w:t>
      </w:r>
    </w:p>
    <w:p w14:paraId="437E4745" w14:textId="77777777" w:rsidR="00F81FDF" w:rsidRDefault="00F81FD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E47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E4745" w16cid:durableId="201A5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1691F" w14:textId="77777777" w:rsidR="00DD6486" w:rsidRDefault="00DD6486" w:rsidP="00F778F1">
      <w:r>
        <w:separator/>
      </w:r>
    </w:p>
  </w:endnote>
  <w:endnote w:type="continuationSeparator" w:id="0">
    <w:p w14:paraId="7CD17FE1" w14:textId="77777777" w:rsidR="00DD6486" w:rsidRDefault="00DD6486"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Content>
      <w:p w14:paraId="69FA8D89" w14:textId="77777777" w:rsidR="00F81FDF" w:rsidRPr="007C5EF8" w:rsidRDefault="00F81FDF"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Content>
      <w:p w14:paraId="4F17403C" w14:textId="77777777" w:rsidR="00F81FDF" w:rsidRPr="004F48A0" w:rsidRDefault="00F81FDF"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F81FDF" w:rsidRPr="004F48A0" w:rsidRDefault="00F81FDF"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48CF" w14:textId="77777777" w:rsidR="00DD6486" w:rsidRDefault="00DD6486" w:rsidP="00F778F1">
      <w:r>
        <w:separator/>
      </w:r>
    </w:p>
  </w:footnote>
  <w:footnote w:type="continuationSeparator" w:id="0">
    <w:p w14:paraId="24C15FEE" w14:textId="77777777" w:rsidR="00DD6486" w:rsidRDefault="00DD6486"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F81FDF" w:rsidRDefault="00F81FDF">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3958DBB4" w:rsidR="00F81FDF" w:rsidRPr="006D49B4" w:rsidRDefault="00F81FDF"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SDK Example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3958DBB4" w:rsidR="00F81FDF" w:rsidRPr="006D49B4" w:rsidRDefault="00F81FDF"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SDK Example</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F81FDF" w:rsidRDefault="00F81FDF">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65C2B514" w:rsidR="00F81FDF" w:rsidRPr="006D49B4" w:rsidRDefault="00F81FDF"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SDK Example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65C2B514" w:rsidR="00F81FDF" w:rsidRPr="006D49B4" w:rsidRDefault="00F81FDF"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Content>
                        <w:r>
                          <w:rPr>
                            <w:lang w:val="en-US"/>
                          </w:rPr>
                          <w:t>Method SCRIPT SDK Example</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0D1B28"/>
    <w:multiLevelType w:val="hybridMultilevel"/>
    <w:tmpl w:val="3C226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A155B"/>
    <w:multiLevelType w:val="hybridMultilevel"/>
    <w:tmpl w:val="000E6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0C1277D"/>
    <w:multiLevelType w:val="hybridMultilevel"/>
    <w:tmpl w:val="40323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0"/>
  </w:num>
  <w:num w:numId="5">
    <w:abstractNumId w:val="5"/>
  </w:num>
  <w:num w:numId="6">
    <w:abstractNumId w:val="6"/>
  </w:num>
  <w:num w:numId="7">
    <w:abstractNumId w:val="1"/>
  </w:num>
  <w:num w:numId="8">
    <w:abstractNumId w:val="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vithra">
    <w15:presenceInfo w15:providerId="None" w15:userId="Pavit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2563"/>
    <w:rsid w:val="00016227"/>
    <w:rsid w:val="00016A34"/>
    <w:rsid w:val="00017402"/>
    <w:rsid w:val="00020C29"/>
    <w:rsid w:val="000213C6"/>
    <w:rsid w:val="00022EDA"/>
    <w:rsid w:val="00024488"/>
    <w:rsid w:val="000254E1"/>
    <w:rsid w:val="00027534"/>
    <w:rsid w:val="000323CF"/>
    <w:rsid w:val="00042F99"/>
    <w:rsid w:val="0004484E"/>
    <w:rsid w:val="000458D6"/>
    <w:rsid w:val="00050BEB"/>
    <w:rsid w:val="0005335E"/>
    <w:rsid w:val="00055658"/>
    <w:rsid w:val="00066EC2"/>
    <w:rsid w:val="00072141"/>
    <w:rsid w:val="0007215A"/>
    <w:rsid w:val="000923EC"/>
    <w:rsid w:val="00092C21"/>
    <w:rsid w:val="00092C41"/>
    <w:rsid w:val="000955C6"/>
    <w:rsid w:val="000A3436"/>
    <w:rsid w:val="000B07AF"/>
    <w:rsid w:val="000B31DC"/>
    <w:rsid w:val="000B3D6D"/>
    <w:rsid w:val="000C2E47"/>
    <w:rsid w:val="000C35E2"/>
    <w:rsid w:val="000C5DBA"/>
    <w:rsid w:val="000D2C56"/>
    <w:rsid w:val="000D2D8D"/>
    <w:rsid w:val="000D2F34"/>
    <w:rsid w:val="000D4415"/>
    <w:rsid w:val="000D45F4"/>
    <w:rsid w:val="000E18E8"/>
    <w:rsid w:val="000E33C5"/>
    <w:rsid w:val="000E630A"/>
    <w:rsid w:val="000F1209"/>
    <w:rsid w:val="000F1813"/>
    <w:rsid w:val="000F6F30"/>
    <w:rsid w:val="000F7FE5"/>
    <w:rsid w:val="00100343"/>
    <w:rsid w:val="00101578"/>
    <w:rsid w:val="00105CA5"/>
    <w:rsid w:val="0010760F"/>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90BEF"/>
    <w:rsid w:val="001915EF"/>
    <w:rsid w:val="00192605"/>
    <w:rsid w:val="00193352"/>
    <w:rsid w:val="001A4DD7"/>
    <w:rsid w:val="001A4EB1"/>
    <w:rsid w:val="001B0687"/>
    <w:rsid w:val="001B1437"/>
    <w:rsid w:val="001B3047"/>
    <w:rsid w:val="001B3D5E"/>
    <w:rsid w:val="001B5C08"/>
    <w:rsid w:val="001D094F"/>
    <w:rsid w:val="001D50F2"/>
    <w:rsid w:val="001E6F44"/>
    <w:rsid w:val="001E7CD1"/>
    <w:rsid w:val="001F2550"/>
    <w:rsid w:val="001F3CFE"/>
    <w:rsid w:val="001F45EF"/>
    <w:rsid w:val="001F69B8"/>
    <w:rsid w:val="002002B4"/>
    <w:rsid w:val="0020306C"/>
    <w:rsid w:val="00203807"/>
    <w:rsid w:val="00204627"/>
    <w:rsid w:val="00206F48"/>
    <w:rsid w:val="00207875"/>
    <w:rsid w:val="002132FC"/>
    <w:rsid w:val="00213419"/>
    <w:rsid w:val="002159DD"/>
    <w:rsid w:val="00220AE7"/>
    <w:rsid w:val="00220BCB"/>
    <w:rsid w:val="002217DB"/>
    <w:rsid w:val="00222267"/>
    <w:rsid w:val="0023056C"/>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8BE"/>
    <w:rsid w:val="00262234"/>
    <w:rsid w:val="0026322A"/>
    <w:rsid w:val="00263253"/>
    <w:rsid w:val="00264885"/>
    <w:rsid w:val="00265AE4"/>
    <w:rsid w:val="00266FF4"/>
    <w:rsid w:val="002675F7"/>
    <w:rsid w:val="00270131"/>
    <w:rsid w:val="00274E5A"/>
    <w:rsid w:val="002760BB"/>
    <w:rsid w:val="00276EA5"/>
    <w:rsid w:val="00277BCD"/>
    <w:rsid w:val="00280BD3"/>
    <w:rsid w:val="0028337E"/>
    <w:rsid w:val="002862D7"/>
    <w:rsid w:val="002875BE"/>
    <w:rsid w:val="002A123A"/>
    <w:rsid w:val="002A2E66"/>
    <w:rsid w:val="002A35A6"/>
    <w:rsid w:val="002B2368"/>
    <w:rsid w:val="002B3B6A"/>
    <w:rsid w:val="002B3CEE"/>
    <w:rsid w:val="002B5EBE"/>
    <w:rsid w:val="002B6077"/>
    <w:rsid w:val="002B7072"/>
    <w:rsid w:val="002B7B93"/>
    <w:rsid w:val="002C345F"/>
    <w:rsid w:val="002C5080"/>
    <w:rsid w:val="002D0B1B"/>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13D30"/>
    <w:rsid w:val="00325D3B"/>
    <w:rsid w:val="00325F76"/>
    <w:rsid w:val="003311F4"/>
    <w:rsid w:val="00332137"/>
    <w:rsid w:val="00333423"/>
    <w:rsid w:val="00334A83"/>
    <w:rsid w:val="00335751"/>
    <w:rsid w:val="00335DB9"/>
    <w:rsid w:val="00337BDD"/>
    <w:rsid w:val="00337C15"/>
    <w:rsid w:val="00337E50"/>
    <w:rsid w:val="0034156C"/>
    <w:rsid w:val="00341BCE"/>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D36BA"/>
    <w:rsid w:val="003D513D"/>
    <w:rsid w:val="003D5CE6"/>
    <w:rsid w:val="003E521D"/>
    <w:rsid w:val="003E65B0"/>
    <w:rsid w:val="003F597A"/>
    <w:rsid w:val="003F6C0E"/>
    <w:rsid w:val="00401360"/>
    <w:rsid w:val="00404ECF"/>
    <w:rsid w:val="004256E8"/>
    <w:rsid w:val="00425A79"/>
    <w:rsid w:val="00426903"/>
    <w:rsid w:val="004328AE"/>
    <w:rsid w:val="00435E81"/>
    <w:rsid w:val="00436E1C"/>
    <w:rsid w:val="004374DD"/>
    <w:rsid w:val="004421D6"/>
    <w:rsid w:val="00444251"/>
    <w:rsid w:val="00444A0D"/>
    <w:rsid w:val="0044593D"/>
    <w:rsid w:val="00451121"/>
    <w:rsid w:val="00455E99"/>
    <w:rsid w:val="00455FF6"/>
    <w:rsid w:val="004602D3"/>
    <w:rsid w:val="00463CE4"/>
    <w:rsid w:val="004650F9"/>
    <w:rsid w:val="00466795"/>
    <w:rsid w:val="0048539D"/>
    <w:rsid w:val="00491C01"/>
    <w:rsid w:val="004941BF"/>
    <w:rsid w:val="0049584E"/>
    <w:rsid w:val="004968ED"/>
    <w:rsid w:val="004A475E"/>
    <w:rsid w:val="004A4D54"/>
    <w:rsid w:val="004A619A"/>
    <w:rsid w:val="004A74A2"/>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E378C"/>
    <w:rsid w:val="004F4582"/>
    <w:rsid w:val="004F48A0"/>
    <w:rsid w:val="004F616D"/>
    <w:rsid w:val="004F6735"/>
    <w:rsid w:val="005018CF"/>
    <w:rsid w:val="005037A7"/>
    <w:rsid w:val="00505538"/>
    <w:rsid w:val="00512931"/>
    <w:rsid w:val="00515946"/>
    <w:rsid w:val="00517B0E"/>
    <w:rsid w:val="005206D8"/>
    <w:rsid w:val="005227D0"/>
    <w:rsid w:val="005245AF"/>
    <w:rsid w:val="00525FE7"/>
    <w:rsid w:val="00527242"/>
    <w:rsid w:val="005309C2"/>
    <w:rsid w:val="00533427"/>
    <w:rsid w:val="00537569"/>
    <w:rsid w:val="00540A55"/>
    <w:rsid w:val="005420C6"/>
    <w:rsid w:val="005424D6"/>
    <w:rsid w:val="00544D5E"/>
    <w:rsid w:val="00546B58"/>
    <w:rsid w:val="00551107"/>
    <w:rsid w:val="005515B2"/>
    <w:rsid w:val="00554956"/>
    <w:rsid w:val="00555567"/>
    <w:rsid w:val="005562B0"/>
    <w:rsid w:val="00556D56"/>
    <w:rsid w:val="005572E1"/>
    <w:rsid w:val="00561CC6"/>
    <w:rsid w:val="005632E2"/>
    <w:rsid w:val="00563C52"/>
    <w:rsid w:val="00563CC9"/>
    <w:rsid w:val="0056774E"/>
    <w:rsid w:val="005678CB"/>
    <w:rsid w:val="00571B44"/>
    <w:rsid w:val="00571FF5"/>
    <w:rsid w:val="005771D2"/>
    <w:rsid w:val="00577483"/>
    <w:rsid w:val="00583B12"/>
    <w:rsid w:val="00591D6B"/>
    <w:rsid w:val="00592B5A"/>
    <w:rsid w:val="005A3078"/>
    <w:rsid w:val="005A4D07"/>
    <w:rsid w:val="005A51D3"/>
    <w:rsid w:val="005B48AA"/>
    <w:rsid w:val="005B796A"/>
    <w:rsid w:val="005C6404"/>
    <w:rsid w:val="005D1518"/>
    <w:rsid w:val="005D3F5D"/>
    <w:rsid w:val="005D72CE"/>
    <w:rsid w:val="005E5770"/>
    <w:rsid w:val="005E5AFA"/>
    <w:rsid w:val="005E6069"/>
    <w:rsid w:val="005E62E7"/>
    <w:rsid w:val="005E6F71"/>
    <w:rsid w:val="005E76A2"/>
    <w:rsid w:val="005F448D"/>
    <w:rsid w:val="005F6AFF"/>
    <w:rsid w:val="00604E35"/>
    <w:rsid w:val="00607E05"/>
    <w:rsid w:val="006128AE"/>
    <w:rsid w:val="00613887"/>
    <w:rsid w:val="0061426D"/>
    <w:rsid w:val="00614E34"/>
    <w:rsid w:val="00614F95"/>
    <w:rsid w:val="00615A82"/>
    <w:rsid w:val="00615FE2"/>
    <w:rsid w:val="006229C8"/>
    <w:rsid w:val="00623612"/>
    <w:rsid w:val="006245C8"/>
    <w:rsid w:val="0063511C"/>
    <w:rsid w:val="00635BB4"/>
    <w:rsid w:val="00635EDF"/>
    <w:rsid w:val="00640C1C"/>
    <w:rsid w:val="00642B34"/>
    <w:rsid w:val="00651CF8"/>
    <w:rsid w:val="006523DB"/>
    <w:rsid w:val="00660635"/>
    <w:rsid w:val="00660A8E"/>
    <w:rsid w:val="00664976"/>
    <w:rsid w:val="006725DF"/>
    <w:rsid w:val="00672625"/>
    <w:rsid w:val="00673F51"/>
    <w:rsid w:val="0067408D"/>
    <w:rsid w:val="00674219"/>
    <w:rsid w:val="0067501F"/>
    <w:rsid w:val="00676AF5"/>
    <w:rsid w:val="00676F68"/>
    <w:rsid w:val="006815F8"/>
    <w:rsid w:val="00685271"/>
    <w:rsid w:val="006859ED"/>
    <w:rsid w:val="00685A05"/>
    <w:rsid w:val="00686EF7"/>
    <w:rsid w:val="00691E2F"/>
    <w:rsid w:val="006922B3"/>
    <w:rsid w:val="00694CB3"/>
    <w:rsid w:val="00697DA0"/>
    <w:rsid w:val="006A02F9"/>
    <w:rsid w:val="006A038F"/>
    <w:rsid w:val="006A59D6"/>
    <w:rsid w:val="006A7A3F"/>
    <w:rsid w:val="006A7ECE"/>
    <w:rsid w:val="006A7FD3"/>
    <w:rsid w:val="006B0288"/>
    <w:rsid w:val="006B08A8"/>
    <w:rsid w:val="006B24BA"/>
    <w:rsid w:val="006B2D18"/>
    <w:rsid w:val="006B30CE"/>
    <w:rsid w:val="006B52E1"/>
    <w:rsid w:val="006C10E8"/>
    <w:rsid w:val="006C1F05"/>
    <w:rsid w:val="006C3741"/>
    <w:rsid w:val="006C7D17"/>
    <w:rsid w:val="006D1ED9"/>
    <w:rsid w:val="006D2FE7"/>
    <w:rsid w:val="006D38CE"/>
    <w:rsid w:val="006D39AA"/>
    <w:rsid w:val="006D49B4"/>
    <w:rsid w:val="006E687B"/>
    <w:rsid w:val="006F00A1"/>
    <w:rsid w:val="006F080F"/>
    <w:rsid w:val="006F1195"/>
    <w:rsid w:val="006F2393"/>
    <w:rsid w:val="006F2ACB"/>
    <w:rsid w:val="006F3AAC"/>
    <w:rsid w:val="006F4362"/>
    <w:rsid w:val="00701338"/>
    <w:rsid w:val="0070157A"/>
    <w:rsid w:val="007046DB"/>
    <w:rsid w:val="00712B90"/>
    <w:rsid w:val="007132E2"/>
    <w:rsid w:val="007143F9"/>
    <w:rsid w:val="00714EF6"/>
    <w:rsid w:val="00714FF8"/>
    <w:rsid w:val="0072085B"/>
    <w:rsid w:val="007235D1"/>
    <w:rsid w:val="007240EC"/>
    <w:rsid w:val="0073103E"/>
    <w:rsid w:val="007313A7"/>
    <w:rsid w:val="00732BFF"/>
    <w:rsid w:val="00734924"/>
    <w:rsid w:val="00735CB3"/>
    <w:rsid w:val="007403CD"/>
    <w:rsid w:val="00743AE9"/>
    <w:rsid w:val="0074533C"/>
    <w:rsid w:val="00746F01"/>
    <w:rsid w:val="00753D0B"/>
    <w:rsid w:val="00754B1A"/>
    <w:rsid w:val="007567F3"/>
    <w:rsid w:val="00757AB7"/>
    <w:rsid w:val="0076114C"/>
    <w:rsid w:val="0076647F"/>
    <w:rsid w:val="007734C3"/>
    <w:rsid w:val="00773CAE"/>
    <w:rsid w:val="00774194"/>
    <w:rsid w:val="00774A30"/>
    <w:rsid w:val="0077528A"/>
    <w:rsid w:val="00775940"/>
    <w:rsid w:val="00776B95"/>
    <w:rsid w:val="007776F9"/>
    <w:rsid w:val="00780981"/>
    <w:rsid w:val="0078631B"/>
    <w:rsid w:val="007874F3"/>
    <w:rsid w:val="00790085"/>
    <w:rsid w:val="00790B86"/>
    <w:rsid w:val="00790EA2"/>
    <w:rsid w:val="00790EF5"/>
    <w:rsid w:val="00793BBE"/>
    <w:rsid w:val="00794BB9"/>
    <w:rsid w:val="007A037F"/>
    <w:rsid w:val="007B0607"/>
    <w:rsid w:val="007B0A6F"/>
    <w:rsid w:val="007B6C4F"/>
    <w:rsid w:val="007B750A"/>
    <w:rsid w:val="007C0412"/>
    <w:rsid w:val="007C16D5"/>
    <w:rsid w:val="007C4139"/>
    <w:rsid w:val="007C4DE9"/>
    <w:rsid w:val="007C5386"/>
    <w:rsid w:val="007C5EF8"/>
    <w:rsid w:val="007C7390"/>
    <w:rsid w:val="007C7DF8"/>
    <w:rsid w:val="007D0B34"/>
    <w:rsid w:val="007D3EC1"/>
    <w:rsid w:val="007D732D"/>
    <w:rsid w:val="007E0737"/>
    <w:rsid w:val="007E38AE"/>
    <w:rsid w:val="007E712F"/>
    <w:rsid w:val="007F4343"/>
    <w:rsid w:val="007F4A50"/>
    <w:rsid w:val="007F56D2"/>
    <w:rsid w:val="007F5938"/>
    <w:rsid w:val="00802E90"/>
    <w:rsid w:val="0080385D"/>
    <w:rsid w:val="00804E18"/>
    <w:rsid w:val="00810C39"/>
    <w:rsid w:val="008134A6"/>
    <w:rsid w:val="0081370A"/>
    <w:rsid w:val="00815393"/>
    <w:rsid w:val="0082088F"/>
    <w:rsid w:val="00821449"/>
    <w:rsid w:val="00822136"/>
    <w:rsid w:val="008239CF"/>
    <w:rsid w:val="0082520C"/>
    <w:rsid w:val="00827A96"/>
    <w:rsid w:val="00837C99"/>
    <w:rsid w:val="00840DF1"/>
    <w:rsid w:val="00842C3D"/>
    <w:rsid w:val="00845133"/>
    <w:rsid w:val="008509D3"/>
    <w:rsid w:val="00853FB3"/>
    <w:rsid w:val="00854B9C"/>
    <w:rsid w:val="00856095"/>
    <w:rsid w:val="00856233"/>
    <w:rsid w:val="008613C1"/>
    <w:rsid w:val="00863233"/>
    <w:rsid w:val="008638F5"/>
    <w:rsid w:val="00865D7D"/>
    <w:rsid w:val="00866C3A"/>
    <w:rsid w:val="00877A7F"/>
    <w:rsid w:val="00877E87"/>
    <w:rsid w:val="008869A3"/>
    <w:rsid w:val="00886DB9"/>
    <w:rsid w:val="00890831"/>
    <w:rsid w:val="0089096E"/>
    <w:rsid w:val="00890BB8"/>
    <w:rsid w:val="00890CA5"/>
    <w:rsid w:val="00891024"/>
    <w:rsid w:val="00891370"/>
    <w:rsid w:val="00892415"/>
    <w:rsid w:val="008971E6"/>
    <w:rsid w:val="0089732F"/>
    <w:rsid w:val="008A00D2"/>
    <w:rsid w:val="008A1C20"/>
    <w:rsid w:val="008A2B14"/>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1967"/>
    <w:rsid w:val="008F3178"/>
    <w:rsid w:val="008F363B"/>
    <w:rsid w:val="008F3D0B"/>
    <w:rsid w:val="008F446B"/>
    <w:rsid w:val="008F5993"/>
    <w:rsid w:val="00906911"/>
    <w:rsid w:val="00917CD5"/>
    <w:rsid w:val="00917D3A"/>
    <w:rsid w:val="00920178"/>
    <w:rsid w:val="00920B60"/>
    <w:rsid w:val="0092444B"/>
    <w:rsid w:val="0093071C"/>
    <w:rsid w:val="00931CC6"/>
    <w:rsid w:val="009338CF"/>
    <w:rsid w:val="00935259"/>
    <w:rsid w:val="00935607"/>
    <w:rsid w:val="00936CE5"/>
    <w:rsid w:val="0094292E"/>
    <w:rsid w:val="00942F83"/>
    <w:rsid w:val="009434BD"/>
    <w:rsid w:val="00945E0B"/>
    <w:rsid w:val="0094638D"/>
    <w:rsid w:val="009479DB"/>
    <w:rsid w:val="00956558"/>
    <w:rsid w:val="009567C9"/>
    <w:rsid w:val="00960091"/>
    <w:rsid w:val="009600D0"/>
    <w:rsid w:val="009600E3"/>
    <w:rsid w:val="00960467"/>
    <w:rsid w:val="00961F2E"/>
    <w:rsid w:val="00964592"/>
    <w:rsid w:val="009704F4"/>
    <w:rsid w:val="00971475"/>
    <w:rsid w:val="00972BBC"/>
    <w:rsid w:val="009747C1"/>
    <w:rsid w:val="00975C17"/>
    <w:rsid w:val="009779D9"/>
    <w:rsid w:val="0098054F"/>
    <w:rsid w:val="00981E56"/>
    <w:rsid w:val="00982BD1"/>
    <w:rsid w:val="00983942"/>
    <w:rsid w:val="00983B81"/>
    <w:rsid w:val="009859E0"/>
    <w:rsid w:val="009967BF"/>
    <w:rsid w:val="009974A7"/>
    <w:rsid w:val="009A5B93"/>
    <w:rsid w:val="009A5D07"/>
    <w:rsid w:val="009A6728"/>
    <w:rsid w:val="009A7FCF"/>
    <w:rsid w:val="009B3F20"/>
    <w:rsid w:val="009B4A6F"/>
    <w:rsid w:val="009C52C8"/>
    <w:rsid w:val="009C7581"/>
    <w:rsid w:val="009D25F4"/>
    <w:rsid w:val="009D2C4D"/>
    <w:rsid w:val="009D62D9"/>
    <w:rsid w:val="009E6CA9"/>
    <w:rsid w:val="009F1677"/>
    <w:rsid w:val="009F2493"/>
    <w:rsid w:val="009F2D36"/>
    <w:rsid w:val="00A0288E"/>
    <w:rsid w:val="00A02A8F"/>
    <w:rsid w:val="00A04B89"/>
    <w:rsid w:val="00A04C43"/>
    <w:rsid w:val="00A04E4E"/>
    <w:rsid w:val="00A05ABC"/>
    <w:rsid w:val="00A1106B"/>
    <w:rsid w:val="00A14ABC"/>
    <w:rsid w:val="00A17D22"/>
    <w:rsid w:val="00A21FDA"/>
    <w:rsid w:val="00A22DC3"/>
    <w:rsid w:val="00A2700F"/>
    <w:rsid w:val="00A30E5E"/>
    <w:rsid w:val="00A32830"/>
    <w:rsid w:val="00A36608"/>
    <w:rsid w:val="00A36FD0"/>
    <w:rsid w:val="00A452D1"/>
    <w:rsid w:val="00A50915"/>
    <w:rsid w:val="00A51A7F"/>
    <w:rsid w:val="00A572E7"/>
    <w:rsid w:val="00A60D39"/>
    <w:rsid w:val="00A613D8"/>
    <w:rsid w:val="00A62A3D"/>
    <w:rsid w:val="00A63CE1"/>
    <w:rsid w:val="00A64B95"/>
    <w:rsid w:val="00A726E6"/>
    <w:rsid w:val="00A73BF6"/>
    <w:rsid w:val="00A75EA0"/>
    <w:rsid w:val="00A77CEC"/>
    <w:rsid w:val="00A81490"/>
    <w:rsid w:val="00A83A87"/>
    <w:rsid w:val="00A87489"/>
    <w:rsid w:val="00A906C2"/>
    <w:rsid w:val="00A90D75"/>
    <w:rsid w:val="00A91A1C"/>
    <w:rsid w:val="00A922CE"/>
    <w:rsid w:val="00A92455"/>
    <w:rsid w:val="00A92E7D"/>
    <w:rsid w:val="00A95053"/>
    <w:rsid w:val="00A96296"/>
    <w:rsid w:val="00AA14D7"/>
    <w:rsid w:val="00AA23F1"/>
    <w:rsid w:val="00AA7474"/>
    <w:rsid w:val="00AB61E9"/>
    <w:rsid w:val="00AC0F4C"/>
    <w:rsid w:val="00AC25FA"/>
    <w:rsid w:val="00AD38FB"/>
    <w:rsid w:val="00AD4F0A"/>
    <w:rsid w:val="00AE00E9"/>
    <w:rsid w:val="00AE1F4C"/>
    <w:rsid w:val="00AE30D5"/>
    <w:rsid w:val="00AE390F"/>
    <w:rsid w:val="00AF40B6"/>
    <w:rsid w:val="00AF784B"/>
    <w:rsid w:val="00B0059F"/>
    <w:rsid w:val="00B028D1"/>
    <w:rsid w:val="00B0515B"/>
    <w:rsid w:val="00B05609"/>
    <w:rsid w:val="00B064D4"/>
    <w:rsid w:val="00B07036"/>
    <w:rsid w:val="00B07326"/>
    <w:rsid w:val="00B0754B"/>
    <w:rsid w:val="00B079CB"/>
    <w:rsid w:val="00B11E46"/>
    <w:rsid w:val="00B147DD"/>
    <w:rsid w:val="00B14980"/>
    <w:rsid w:val="00B1511B"/>
    <w:rsid w:val="00B16EF0"/>
    <w:rsid w:val="00B17B40"/>
    <w:rsid w:val="00B21509"/>
    <w:rsid w:val="00B2179E"/>
    <w:rsid w:val="00B21F6E"/>
    <w:rsid w:val="00B244E9"/>
    <w:rsid w:val="00B2561B"/>
    <w:rsid w:val="00B2733E"/>
    <w:rsid w:val="00B3363D"/>
    <w:rsid w:val="00B33E43"/>
    <w:rsid w:val="00B35620"/>
    <w:rsid w:val="00B40DD3"/>
    <w:rsid w:val="00B445CC"/>
    <w:rsid w:val="00B460D9"/>
    <w:rsid w:val="00B51FF9"/>
    <w:rsid w:val="00B522C0"/>
    <w:rsid w:val="00B54F31"/>
    <w:rsid w:val="00B578B4"/>
    <w:rsid w:val="00B61AED"/>
    <w:rsid w:val="00B661C3"/>
    <w:rsid w:val="00B66A66"/>
    <w:rsid w:val="00B67A1D"/>
    <w:rsid w:val="00B7259B"/>
    <w:rsid w:val="00B72E69"/>
    <w:rsid w:val="00B75009"/>
    <w:rsid w:val="00B77952"/>
    <w:rsid w:val="00B80021"/>
    <w:rsid w:val="00B80C1F"/>
    <w:rsid w:val="00B82166"/>
    <w:rsid w:val="00B82554"/>
    <w:rsid w:val="00B8526D"/>
    <w:rsid w:val="00B86D68"/>
    <w:rsid w:val="00B903AD"/>
    <w:rsid w:val="00B96763"/>
    <w:rsid w:val="00BA4549"/>
    <w:rsid w:val="00BA4CCF"/>
    <w:rsid w:val="00BA77D3"/>
    <w:rsid w:val="00BB0AE7"/>
    <w:rsid w:val="00BB4ECA"/>
    <w:rsid w:val="00BB79DF"/>
    <w:rsid w:val="00BC19EB"/>
    <w:rsid w:val="00BC334E"/>
    <w:rsid w:val="00BC3CC2"/>
    <w:rsid w:val="00BC7487"/>
    <w:rsid w:val="00BD664D"/>
    <w:rsid w:val="00BD6E5F"/>
    <w:rsid w:val="00BD71AD"/>
    <w:rsid w:val="00BE0A39"/>
    <w:rsid w:val="00BF117F"/>
    <w:rsid w:val="00BF2083"/>
    <w:rsid w:val="00BF2891"/>
    <w:rsid w:val="00BF755D"/>
    <w:rsid w:val="00BF7FFB"/>
    <w:rsid w:val="00C03B58"/>
    <w:rsid w:val="00C04358"/>
    <w:rsid w:val="00C10FF9"/>
    <w:rsid w:val="00C1391C"/>
    <w:rsid w:val="00C13F43"/>
    <w:rsid w:val="00C156FA"/>
    <w:rsid w:val="00C22357"/>
    <w:rsid w:val="00C230FB"/>
    <w:rsid w:val="00C26B54"/>
    <w:rsid w:val="00C4078C"/>
    <w:rsid w:val="00C42E73"/>
    <w:rsid w:val="00C4341B"/>
    <w:rsid w:val="00C44F74"/>
    <w:rsid w:val="00C461EF"/>
    <w:rsid w:val="00C56E80"/>
    <w:rsid w:val="00C57045"/>
    <w:rsid w:val="00C63B80"/>
    <w:rsid w:val="00C647EF"/>
    <w:rsid w:val="00C659C7"/>
    <w:rsid w:val="00C71857"/>
    <w:rsid w:val="00C7202A"/>
    <w:rsid w:val="00C803C3"/>
    <w:rsid w:val="00C80B5E"/>
    <w:rsid w:val="00C80C05"/>
    <w:rsid w:val="00C81D8A"/>
    <w:rsid w:val="00C848F2"/>
    <w:rsid w:val="00C86C08"/>
    <w:rsid w:val="00C907B2"/>
    <w:rsid w:val="00C90EAB"/>
    <w:rsid w:val="00C9118A"/>
    <w:rsid w:val="00CA4E58"/>
    <w:rsid w:val="00CB1A7A"/>
    <w:rsid w:val="00CB1A95"/>
    <w:rsid w:val="00CB1B0F"/>
    <w:rsid w:val="00CB2E65"/>
    <w:rsid w:val="00CC300A"/>
    <w:rsid w:val="00CC5FE4"/>
    <w:rsid w:val="00CC7C30"/>
    <w:rsid w:val="00CD0BB7"/>
    <w:rsid w:val="00CD0FFB"/>
    <w:rsid w:val="00CD10EF"/>
    <w:rsid w:val="00CD212B"/>
    <w:rsid w:val="00CD567C"/>
    <w:rsid w:val="00CD575C"/>
    <w:rsid w:val="00CD583D"/>
    <w:rsid w:val="00CD694A"/>
    <w:rsid w:val="00CD7603"/>
    <w:rsid w:val="00CE02F7"/>
    <w:rsid w:val="00CE2D7F"/>
    <w:rsid w:val="00CE6A04"/>
    <w:rsid w:val="00CE6BB0"/>
    <w:rsid w:val="00CE7A01"/>
    <w:rsid w:val="00CF0739"/>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631E"/>
    <w:rsid w:val="00D46B74"/>
    <w:rsid w:val="00D46DDA"/>
    <w:rsid w:val="00D473CB"/>
    <w:rsid w:val="00D50252"/>
    <w:rsid w:val="00D534CD"/>
    <w:rsid w:val="00D54B9D"/>
    <w:rsid w:val="00D558BD"/>
    <w:rsid w:val="00D5795E"/>
    <w:rsid w:val="00D641BF"/>
    <w:rsid w:val="00D65D52"/>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1E47"/>
    <w:rsid w:val="00DB6D64"/>
    <w:rsid w:val="00DC0054"/>
    <w:rsid w:val="00DC14F2"/>
    <w:rsid w:val="00DD160F"/>
    <w:rsid w:val="00DD16E9"/>
    <w:rsid w:val="00DD28DE"/>
    <w:rsid w:val="00DD5146"/>
    <w:rsid w:val="00DD550B"/>
    <w:rsid w:val="00DD6486"/>
    <w:rsid w:val="00DD77EF"/>
    <w:rsid w:val="00DE7EA3"/>
    <w:rsid w:val="00DF5500"/>
    <w:rsid w:val="00E03C00"/>
    <w:rsid w:val="00E04453"/>
    <w:rsid w:val="00E05E9C"/>
    <w:rsid w:val="00E10ED5"/>
    <w:rsid w:val="00E117F3"/>
    <w:rsid w:val="00E11B73"/>
    <w:rsid w:val="00E219D4"/>
    <w:rsid w:val="00E22124"/>
    <w:rsid w:val="00E24BA5"/>
    <w:rsid w:val="00E25038"/>
    <w:rsid w:val="00E27E33"/>
    <w:rsid w:val="00E321ED"/>
    <w:rsid w:val="00E432C9"/>
    <w:rsid w:val="00E43A7C"/>
    <w:rsid w:val="00E45216"/>
    <w:rsid w:val="00E45E6D"/>
    <w:rsid w:val="00E46BF0"/>
    <w:rsid w:val="00E50EB7"/>
    <w:rsid w:val="00E50ED1"/>
    <w:rsid w:val="00E541A5"/>
    <w:rsid w:val="00E56E13"/>
    <w:rsid w:val="00E62910"/>
    <w:rsid w:val="00E647A7"/>
    <w:rsid w:val="00E64FD7"/>
    <w:rsid w:val="00E666D5"/>
    <w:rsid w:val="00E7321F"/>
    <w:rsid w:val="00E73477"/>
    <w:rsid w:val="00E73FD1"/>
    <w:rsid w:val="00E7523C"/>
    <w:rsid w:val="00E765EC"/>
    <w:rsid w:val="00E826CE"/>
    <w:rsid w:val="00E8622E"/>
    <w:rsid w:val="00E8677A"/>
    <w:rsid w:val="00E8749B"/>
    <w:rsid w:val="00E91E66"/>
    <w:rsid w:val="00E956D8"/>
    <w:rsid w:val="00E963C2"/>
    <w:rsid w:val="00EA083E"/>
    <w:rsid w:val="00EA2792"/>
    <w:rsid w:val="00EA371D"/>
    <w:rsid w:val="00EA3E0F"/>
    <w:rsid w:val="00EA4121"/>
    <w:rsid w:val="00EB1C72"/>
    <w:rsid w:val="00EB2315"/>
    <w:rsid w:val="00EB4D75"/>
    <w:rsid w:val="00EB64A2"/>
    <w:rsid w:val="00EB735C"/>
    <w:rsid w:val="00EC1A97"/>
    <w:rsid w:val="00EC27FE"/>
    <w:rsid w:val="00EC3E4C"/>
    <w:rsid w:val="00EC4678"/>
    <w:rsid w:val="00EC4C25"/>
    <w:rsid w:val="00EC77C6"/>
    <w:rsid w:val="00EC7B75"/>
    <w:rsid w:val="00ED06B0"/>
    <w:rsid w:val="00ED1ACF"/>
    <w:rsid w:val="00ED62E8"/>
    <w:rsid w:val="00ED6843"/>
    <w:rsid w:val="00ED7E30"/>
    <w:rsid w:val="00EE21A2"/>
    <w:rsid w:val="00EE48D3"/>
    <w:rsid w:val="00EE57F1"/>
    <w:rsid w:val="00EF00A7"/>
    <w:rsid w:val="00EF092F"/>
    <w:rsid w:val="00EF55F4"/>
    <w:rsid w:val="00EF6ECA"/>
    <w:rsid w:val="00F019B9"/>
    <w:rsid w:val="00F05D52"/>
    <w:rsid w:val="00F0641B"/>
    <w:rsid w:val="00F15086"/>
    <w:rsid w:val="00F1509E"/>
    <w:rsid w:val="00F22052"/>
    <w:rsid w:val="00F24FA7"/>
    <w:rsid w:val="00F256AD"/>
    <w:rsid w:val="00F2577A"/>
    <w:rsid w:val="00F25F9B"/>
    <w:rsid w:val="00F263C1"/>
    <w:rsid w:val="00F2740F"/>
    <w:rsid w:val="00F32B89"/>
    <w:rsid w:val="00F33EED"/>
    <w:rsid w:val="00F43E81"/>
    <w:rsid w:val="00F443E6"/>
    <w:rsid w:val="00F51856"/>
    <w:rsid w:val="00F66DA1"/>
    <w:rsid w:val="00F74D71"/>
    <w:rsid w:val="00F74DDA"/>
    <w:rsid w:val="00F7698A"/>
    <w:rsid w:val="00F778F1"/>
    <w:rsid w:val="00F81B34"/>
    <w:rsid w:val="00F81FDF"/>
    <w:rsid w:val="00F84412"/>
    <w:rsid w:val="00F86E4D"/>
    <w:rsid w:val="00F97A55"/>
    <w:rsid w:val="00F97CFF"/>
    <w:rsid w:val="00FA0C99"/>
    <w:rsid w:val="00FA37E1"/>
    <w:rsid w:val="00FA4453"/>
    <w:rsid w:val="00FA6A24"/>
    <w:rsid w:val="00FB05A0"/>
    <w:rsid w:val="00FB1408"/>
    <w:rsid w:val="00FB1589"/>
    <w:rsid w:val="00FB3276"/>
    <w:rsid w:val="00FB5C5C"/>
    <w:rsid w:val="00FC14B0"/>
    <w:rsid w:val="00FC3A16"/>
    <w:rsid w:val="00FC49D5"/>
    <w:rsid w:val="00FC739B"/>
    <w:rsid w:val="00FD3F81"/>
    <w:rsid w:val="00FD5AAF"/>
    <w:rsid w:val="00FD5B1A"/>
    <w:rsid w:val="00FD63F0"/>
    <w:rsid w:val="00FD786C"/>
    <w:rsid w:val="00FE000B"/>
    <w:rsid w:val="00FE16B5"/>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2"/>
      </w:numPr>
      <w:spacing w:before="240" w:after="120"/>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BB79DF"/>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A2110"/>
    <w:rsid w:val="002D6EE5"/>
    <w:rsid w:val="0058434B"/>
    <w:rsid w:val="005B36A8"/>
    <w:rsid w:val="006439E2"/>
    <w:rsid w:val="006E4857"/>
    <w:rsid w:val="008B5A90"/>
    <w:rsid w:val="00913195"/>
    <w:rsid w:val="00970FBF"/>
    <w:rsid w:val="00980740"/>
    <w:rsid w:val="009F7CC5"/>
    <w:rsid w:val="00A85D04"/>
    <w:rsid w:val="00AA1347"/>
    <w:rsid w:val="00B15AAF"/>
    <w:rsid w:val="00B30536"/>
    <w:rsid w:val="00CD0F6D"/>
    <w:rsid w:val="00D504C9"/>
    <w:rsid w:val="00DB243A"/>
    <w:rsid w:val="00DC6109"/>
    <w:rsid w:val="00E16E19"/>
    <w:rsid w:val="00EC4B1D"/>
    <w:rsid w:val="00F10A9E"/>
    <w:rsid w:val="00F633AC"/>
    <w:rsid w:val="00FA3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BA50E-FB32-40CD-A8E8-F984BB2E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13</Pages>
  <Words>3082</Words>
  <Characters>17570</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 SCRIPT SDK Example</vt:lpstr>
      <vt:lpstr>Getting started with PalmSens SDK</vt:lpstr>
    </vt:vector>
  </TitlesOfParts>
  <Company>Microsoft</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SCRIPT SDK Example</dc:title>
  <dc:subject>PalmSens Mobile SDK for Xamarin</dc:subject>
  <dc:creator>PalmSens BV</dc:creator>
  <cp:lastModifiedBy>Pavithra</cp:lastModifiedBy>
  <cp:revision>173</cp:revision>
  <cp:lastPrinted>2015-08-24T16:11:00Z</cp:lastPrinted>
  <dcterms:created xsi:type="dcterms:W3CDTF">2015-08-24T16:10:00Z</dcterms:created>
  <dcterms:modified xsi:type="dcterms:W3CDTF">2019-02-26T10:53:00Z</dcterms:modified>
</cp:coreProperties>
</file>