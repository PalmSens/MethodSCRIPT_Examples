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60F52" w14:textId="77777777" w:rsidR="002862D7" w:rsidRDefault="002862D7" w:rsidP="002862D7"/>
    <w:p w14:paraId="16868326" w14:textId="77777777" w:rsidR="002862D7" w:rsidRDefault="002862D7" w:rsidP="002862D7"/>
    <w:p w14:paraId="416211C9" w14:textId="77777777" w:rsidR="002862D7" w:rsidRDefault="002862D7" w:rsidP="002862D7"/>
    <w:p w14:paraId="6A5122B6" w14:textId="77777777" w:rsidR="002862D7" w:rsidRDefault="002862D7" w:rsidP="002862D7"/>
    <w:p w14:paraId="190A979C" w14:textId="4F78AAE2" w:rsidR="002862D7" w:rsidRPr="00981E56" w:rsidRDefault="00E20828" w:rsidP="00A51A7F">
      <w:pPr>
        <w:pStyle w:val="Title"/>
        <w:pBdr>
          <w:bottom w:val="single" w:sz="12" w:space="1" w:color="auto"/>
        </w:pBdr>
        <w:rPr>
          <w:lang w:val="en-US"/>
        </w:rPr>
      </w:pPr>
      <w:sdt>
        <w:sdtPr>
          <w:rPr>
            <w:lang w:val="en-US"/>
          </w:rPr>
          <w:alias w:val="Titel"/>
          <w:tag w:val=""/>
          <w:id w:val="1200668152"/>
          <w:placeholder>
            <w:docPart w:val="8672C4E9C750499BAE0B8A23916818A0"/>
          </w:placeholder>
          <w:dataBinding w:prefixMappings="xmlns:ns0='http://purl.org/dc/elements/1.1/' xmlns:ns1='http://schemas.openxmlformats.org/package/2006/metadata/core-properties' " w:xpath="/ns1:coreProperties[1]/ns0:title[1]" w:storeItemID="{6C3C8BC8-F283-45AE-878A-BAB7291924A1}"/>
          <w:text/>
        </w:sdtPr>
        <w:sdtContent>
          <w:r w:rsidR="00FF3111">
            <w:rPr>
              <w:lang w:val="en-US"/>
            </w:rPr>
            <w:t>Method</w:t>
          </w:r>
          <w:r w:rsidR="006D49B4">
            <w:rPr>
              <w:lang w:val="en-US"/>
            </w:rPr>
            <w:t xml:space="preserve"> </w:t>
          </w:r>
          <w:r w:rsidR="00FF3111">
            <w:rPr>
              <w:lang w:val="en-US"/>
            </w:rPr>
            <w:t>SCRIPT</w:t>
          </w:r>
          <w:r w:rsidR="006D49B4">
            <w:rPr>
              <w:lang w:val="en-US"/>
            </w:rPr>
            <w:t xml:space="preserve"> </w:t>
          </w:r>
          <w:r w:rsidR="00A51A7F">
            <w:rPr>
              <w:lang w:val="en-US"/>
            </w:rPr>
            <w:t>Examples</w:t>
          </w:r>
        </w:sdtContent>
      </w:sdt>
    </w:p>
    <w:p w14:paraId="4666F43E" w14:textId="77777777" w:rsidR="002862D7" w:rsidRPr="00981E56" w:rsidRDefault="002862D7" w:rsidP="002862D7">
      <w:pPr>
        <w:rPr>
          <w:lang w:val="en-US"/>
        </w:rPr>
      </w:pPr>
    </w:p>
    <w:p w14:paraId="76B4CDAE" w14:textId="77777777" w:rsidR="002862D7" w:rsidRPr="00981E56" w:rsidRDefault="002862D7" w:rsidP="002862D7">
      <w:pPr>
        <w:rPr>
          <w:lang w:val="en-US"/>
        </w:rPr>
      </w:pPr>
    </w:p>
    <w:p w14:paraId="11438047" w14:textId="77777777" w:rsidR="002862D7" w:rsidRPr="00981E56" w:rsidRDefault="002862D7" w:rsidP="002862D7">
      <w:pPr>
        <w:rPr>
          <w:lang w:val="en-US"/>
        </w:rPr>
      </w:pPr>
    </w:p>
    <w:p w14:paraId="659CE534" w14:textId="77777777" w:rsidR="002862D7" w:rsidRPr="00981E56" w:rsidRDefault="00F22052" w:rsidP="002862D7">
      <w:pPr>
        <w:rPr>
          <w:lang w:val="en-US"/>
        </w:rPr>
      </w:pPr>
      <w:r>
        <w:rPr>
          <w:noProof/>
          <w:lang w:eastAsia="nl-NL"/>
        </w:rPr>
        <w:drawing>
          <wp:anchor distT="0" distB="0" distL="114300" distR="114300" simplePos="0" relativeHeight="251660288" behindDoc="0" locked="0" layoutInCell="1" allowOverlap="1" wp14:anchorId="7F12C82B" wp14:editId="0E9619C0">
            <wp:simplePos x="0" y="0"/>
            <wp:positionH relativeFrom="column">
              <wp:posOffset>-6350</wp:posOffset>
            </wp:positionH>
            <wp:positionV relativeFrom="paragraph">
              <wp:posOffset>120650</wp:posOffset>
            </wp:positionV>
            <wp:extent cx="2049780" cy="2313940"/>
            <wp:effectExtent l="0" t="0" r="762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8" cstate="print"/>
                    <a:srcRect/>
                    <a:stretch>
                      <a:fillRect/>
                    </a:stretch>
                  </pic:blipFill>
                  <pic:spPr bwMode="auto">
                    <a:xfrm>
                      <a:off x="0" y="0"/>
                      <a:ext cx="2049780" cy="23139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F11EBAF" w14:textId="77777777" w:rsidR="002862D7" w:rsidRPr="00981E56" w:rsidRDefault="002862D7" w:rsidP="002862D7">
      <w:pPr>
        <w:rPr>
          <w:lang w:val="en-US"/>
        </w:rPr>
      </w:pPr>
    </w:p>
    <w:p w14:paraId="7D8B72B6" w14:textId="77777777" w:rsidR="002862D7" w:rsidRPr="00981E56" w:rsidRDefault="002862D7" w:rsidP="002862D7">
      <w:pPr>
        <w:rPr>
          <w:lang w:val="en-US"/>
        </w:rPr>
      </w:pPr>
    </w:p>
    <w:p w14:paraId="69BC9DA9" w14:textId="77777777" w:rsidR="002862D7" w:rsidRPr="00981E56" w:rsidRDefault="002862D7" w:rsidP="002862D7">
      <w:pPr>
        <w:rPr>
          <w:lang w:val="en-US"/>
        </w:rPr>
      </w:pPr>
    </w:p>
    <w:p w14:paraId="03F94BD1" w14:textId="77777777" w:rsidR="002862D7" w:rsidRPr="00981E56" w:rsidRDefault="002862D7" w:rsidP="002862D7">
      <w:pPr>
        <w:rPr>
          <w:lang w:val="en-US"/>
        </w:rPr>
      </w:pPr>
    </w:p>
    <w:p w14:paraId="0DDE483A" w14:textId="77777777" w:rsidR="002862D7" w:rsidRPr="00981E56" w:rsidRDefault="002862D7" w:rsidP="002862D7">
      <w:pPr>
        <w:rPr>
          <w:lang w:val="en-US"/>
        </w:rPr>
      </w:pPr>
    </w:p>
    <w:p w14:paraId="23858E7F" w14:textId="77777777" w:rsidR="002862D7" w:rsidRPr="00981E56" w:rsidRDefault="002862D7" w:rsidP="002862D7">
      <w:pPr>
        <w:rPr>
          <w:lang w:val="en-US"/>
        </w:rPr>
      </w:pPr>
    </w:p>
    <w:p w14:paraId="55B8652B" w14:textId="77777777" w:rsidR="002862D7" w:rsidRPr="00981E56" w:rsidRDefault="002862D7" w:rsidP="002862D7">
      <w:pPr>
        <w:rPr>
          <w:lang w:val="en-US"/>
        </w:rPr>
      </w:pPr>
    </w:p>
    <w:p w14:paraId="1E0E03F5" w14:textId="77777777" w:rsidR="002862D7" w:rsidRPr="00981E56" w:rsidRDefault="002862D7" w:rsidP="002862D7">
      <w:pPr>
        <w:rPr>
          <w:lang w:val="en-US"/>
        </w:rPr>
      </w:pPr>
    </w:p>
    <w:p w14:paraId="1ABA7F9C" w14:textId="77777777" w:rsidR="002862D7" w:rsidRPr="00981E56" w:rsidRDefault="002862D7" w:rsidP="002862D7">
      <w:pPr>
        <w:rPr>
          <w:lang w:val="en-US"/>
        </w:rPr>
      </w:pPr>
    </w:p>
    <w:p w14:paraId="7FBE4096" w14:textId="77777777" w:rsidR="002862D7" w:rsidRPr="00981E56" w:rsidRDefault="002862D7" w:rsidP="002862D7">
      <w:pPr>
        <w:rPr>
          <w:lang w:val="en-US"/>
        </w:rPr>
      </w:pPr>
    </w:p>
    <w:p w14:paraId="40C0AE2F" w14:textId="77777777" w:rsidR="002862D7" w:rsidRPr="00981E56" w:rsidRDefault="002862D7" w:rsidP="002862D7">
      <w:pPr>
        <w:rPr>
          <w:lang w:val="en-US"/>
        </w:rPr>
      </w:pPr>
    </w:p>
    <w:p w14:paraId="3AE705EF" w14:textId="77777777" w:rsidR="002862D7" w:rsidRPr="00981E56" w:rsidRDefault="002862D7" w:rsidP="002862D7">
      <w:pPr>
        <w:rPr>
          <w:lang w:val="en-US"/>
        </w:rPr>
      </w:pPr>
    </w:p>
    <w:p w14:paraId="4BDB78E4" w14:textId="77777777" w:rsidR="002862D7" w:rsidRPr="00981E56" w:rsidRDefault="002862D7" w:rsidP="002862D7">
      <w:pPr>
        <w:rPr>
          <w:lang w:val="en-US"/>
        </w:rPr>
      </w:pPr>
    </w:p>
    <w:p w14:paraId="3DB99F37" w14:textId="77777777" w:rsidR="002862D7" w:rsidRPr="00981E56" w:rsidRDefault="002862D7" w:rsidP="002862D7">
      <w:pPr>
        <w:rPr>
          <w:lang w:val="en-US"/>
        </w:rPr>
      </w:pPr>
    </w:p>
    <w:p w14:paraId="151DD966" w14:textId="77777777" w:rsidR="002862D7" w:rsidRPr="00981E56" w:rsidRDefault="002862D7" w:rsidP="002862D7">
      <w:pPr>
        <w:rPr>
          <w:lang w:val="en-US"/>
        </w:rPr>
      </w:pPr>
    </w:p>
    <w:p w14:paraId="3529DE6B" w14:textId="77777777" w:rsidR="002862D7" w:rsidRPr="00981E56" w:rsidRDefault="002862D7" w:rsidP="002862D7">
      <w:pPr>
        <w:rPr>
          <w:lang w:val="en-US"/>
        </w:rPr>
      </w:pPr>
    </w:p>
    <w:p w14:paraId="224689D6" w14:textId="77777777" w:rsidR="002862D7" w:rsidRPr="00981E56" w:rsidRDefault="002862D7" w:rsidP="002862D7">
      <w:pPr>
        <w:rPr>
          <w:lang w:val="en-US"/>
        </w:rPr>
      </w:pPr>
    </w:p>
    <w:p w14:paraId="07229DDA" w14:textId="77777777" w:rsidR="002862D7" w:rsidRPr="00981E56" w:rsidRDefault="002862D7" w:rsidP="002862D7">
      <w:pPr>
        <w:rPr>
          <w:lang w:val="en-US"/>
        </w:rPr>
      </w:pPr>
    </w:p>
    <w:p w14:paraId="560E7622" w14:textId="77777777" w:rsidR="002862D7" w:rsidRPr="00981E56" w:rsidRDefault="002862D7" w:rsidP="002862D7">
      <w:pPr>
        <w:rPr>
          <w:lang w:val="en-US"/>
        </w:rPr>
      </w:pPr>
    </w:p>
    <w:p w14:paraId="03D6CA33" w14:textId="77777777" w:rsidR="002862D7" w:rsidRPr="00981E56" w:rsidRDefault="002862D7" w:rsidP="002862D7">
      <w:pPr>
        <w:rPr>
          <w:lang w:val="en-US"/>
        </w:rPr>
      </w:pPr>
    </w:p>
    <w:p w14:paraId="6217C3D1" w14:textId="77777777" w:rsidR="002862D7" w:rsidRPr="00981E56" w:rsidRDefault="002862D7" w:rsidP="002862D7">
      <w:pPr>
        <w:rPr>
          <w:lang w:val="en-US"/>
        </w:rPr>
      </w:pPr>
    </w:p>
    <w:p w14:paraId="44C01918" w14:textId="77777777" w:rsidR="002862D7" w:rsidRPr="00981E56" w:rsidRDefault="002862D7" w:rsidP="002862D7">
      <w:pPr>
        <w:rPr>
          <w:lang w:val="en-US"/>
        </w:rPr>
      </w:pPr>
    </w:p>
    <w:p w14:paraId="188F8457" w14:textId="77777777" w:rsidR="002862D7" w:rsidRPr="00981E56" w:rsidRDefault="002862D7" w:rsidP="002862D7">
      <w:pPr>
        <w:rPr>
          <w:lang w:val="en-US"/>
        </w:rPr>
      </w:pPr>
    </w:p>
    <w:p w14:paraId="54D4B02E" w14:textId="77777777" w:rsidR="002862D7" w:rsidRPr="00981E56" w:rsidRDefault="002862D7" w:rsidP="002862D7">
      <w:pPr>
        <w:rPr>
          <w:lang w:val="en-US"/>
        </w:rPr>
      </w:pPr>
    </w:p>
    <w:p w14:paraId="7E77C5D9" w14:textId="77777777" w:rsidR="002862D7" w:rsidRPr="00981E56" w:rsidRDefault="002862D7" w:rsidP="002862D7">
      <w:pPr>
        <w:rPr>
          <w:lang w:val="en-US"/>
        </w:rPr>
      </w:pPr>
    </w:p>
    <w:p w14:paraId="53EE20AC" w14:textId="77777777" w:rsidR="002862D7" w:rsidRPr="00981E56" w:rsidRDefault="002862D7" w:rsidP="002862D7">
      <w:pPr>
        <w:rPr>
          <w:lang w:val="en-US"/>
        </w:rPr>
      </w:pPr>
    </w:p>
    <w:p w14:paraId="716856A6" w14:textId="77777777" w:rsidR="002862D7" w:rsidRPr="00854B9C" w:rsidRDefault="002862D7" w:rsidP="002862D7">
      <w:pPr>
        <w:rPr>
          <w:lang w:val="en-US"/>
        </w:rPr>
      </w:pPr>
    </w:p>
    <w:p w14:paraId="4AD11B49" w14:textId="77777777" w:rsidR="002B7072" w:rsidRDefault="002B7072" w:rsidP="002862D7">
      <w:pPr>
        <w:rPr>
          <w:lang w:val="en-US"/>
        </w:rPr>
      </w:pPr>
    </w:p>
    <w:p w14:paraId="53109875" w14:textId="77777777" w:rsidR="002B7072" w:rsidRDefault="002B7072" w:rsidP="002862D7">
      <w:pPr>
        <w:rPr>
          <w:lang w:val="en-US"/>
        </w:rPr>
      </w:pPr>
    </w:p>
    <w:p w14:paraId="3EB5B1A5" w14:textId="77777777" w:rsidR="002B7072" w:rsidRPr="001430DC" w:rsidRDefault="001430DC" w:rsidP="002862D7">
      <w:pPr>
        <w:rPr>
          <w:lang w:val="en-US"/>
        </w:rPr>
      </w:pPr>
      <w:r>
        <w:rPr>
          <w:noProof/>
          <w:lang w:eastAsia="nl-NL"/>
        </w:rPr>
        <w:drawing>
          <wp:inline distT="0" distB="0" distL="0" distR="0" wp14:anchorId="2F66A59B" wp14:editId="0FEBF065">
            <wp:extent cx="3024554" cy="545920"/>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mSensBV Logo - RGB - with tagline - transpar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0638" cy="547018"/>
                    </a:xfrm>
                    <a:prstGeom prst="rect">
                      <a:avLst/>
                    </a:prstGeom>
                  </pic:spPr>
                </pic:pic>
              </a:graphicData>
            </a:graphic>
          </wp:inline>
        </w:drawing>
      </w:r>
    </w:p>
    <w:p w14:paraId="5B6CEB6B" w14:textId="77777777" w:rsidR="002B7072" w:rsidRDefault="002B7072" w:rsidP="002862D7">
      <w:pPr>
        <w:rPr>
          <w:lang w:val="en-US"/>
        </w:rPr>
      </w:pPr>
    </w:p>
    <w:p w14:paraId="7C9057F6" w14:textId="77777777" w:rsidR="002862D7" w:rsidRPr="00854B9C" w:rsidRDefault="002862D7" w:rsidP="002862D7">
      <w:pPr>
        <w:rPr>
          <w:lang w:val="en-US"/>
        </w:rPr>
      </w:pPr>
      <w:r>
        <w:rPr>
          <w:lang w:val="en-US"/>
        </w:rPr>
        <w:t>Last r</w:t>
      </w:r>
      <w:r w:rsidRPr="00854B9C">
        <w:rPr>
          <w:lang w:val="en-US"/>
        </w:rPr>
        <w:t xml:space="preserve">evision: </w:t>
      </w:r>
      <w:commentRangeStart w:id="0"/>
      <w:r w:rsidR="00FF3111">
        <w:rPr>
          <w:lang w:val="en-US"/>
        </w:rPr>
        <w:t>March</w:t>
      </w:r>
      <w:commentRangeEnd w:id="0"/>
      <w:r w:rsidR="00FF3111">
        <w:rPr>
          <w:rStyle w:val="CommentReference"/>
        </w:rPr>
        <w:commentReference w:id="0"/>
      </w:r>
      <w:r w:rsidR="00FF3111">
        <w:rPr>
          <w:lang w:val="en-US"/>
        </w:rPr>
        <w:t xml:space="preserve"> ?</w:t>
      </w:r>
      <w:r w:rsidR="00E22124">
        <w:rPr>
          <w:lang w:val="en-US"/>
        </w:rPr>
        <w:t xml:space="preserve"> 201</w:t>
      </w:r>
      <w:r w:rsidR="00FF3111">
        <w:rPr>
          <w:lang w:val="en-US"/>
        </w:rPr>
        <w:t>9</w:t>
      </w:r>
    </w:p>
    <w:p w14:paraId="488B6E61" w14:textId="77777777" w:rsidR="002862D7" w:rsidRPr="00854B9C" w:rsidRDefault="002862D7" w:rsidP="002862D7">
      <w:pPr>
        <w:rPr>
          <w:lang w:val="en-US"/>
        </w:rPr>
      </w:pPr>
    </w:p>
    <w:p w14:paraId="28165C60" w14:textId="77777777" w:rsidR="002862D7" w:rsidRDefault="002862D7" w:rsidP="002862D7">
      <w:pPr>
        <w:rPr>
          <w:lang w:val="en-US"/>
        </w:rPr>
      </w:pPr>
      <w:r>
        <w:rPr>
          <w:lang w:val="en-US"/>
        </w:rPr>
        <w:t>©</w:t>
      </w:r>
      <w:r w:rsidRPr="00854B9C">
        <w:rPr>
          <w:lang w:val="en-US"/>
        </w:rPr>
        <w:t xml:space="preserve"> 20</w:t>
      </w:r>
      <w:r w:rsidR="00FF3111">
        <w:rPr>
          <w:lang w:val="en-US"/>
        </w:rPr>
        <w:t>19</w:t>
      </w:r>
      <w:r w:rsidRPr="00854B9C">
        <w:rPr>
          <w:lang w:val="en-US"/>
        </w:rPr>
        <w:t xml:space="preserve"> PalmSens BV</w:t>
      </w:r>
    </w:p>
    <w:p w14:paraId="7CE2A03E" w14:textId="77777777" w:rsidR="002862D7" w:rsidRPr="00854B9C" w:rsidRDefault="002862D7" w:rsidP="002862D7">
      <w:pPr>
        <w:rPr>
          <w:lang w:val="en-US"/>
        </w:rPr>
      </w:pPr>
    </w:p>
    <w:p w14:paraId="1D2A74C5" w14:textId="77777777" w:rsidR="004F6735" w:rsidRPr="002E54D3" w:rsidRDefault="002862D7" w:rsidP="002B5EBE">
      <w:pPr>
        <w:rPr>
          <w:lang w:val="en-US"/>
        </w:rPr>
        <w:sectPr w:rsidR="004F6735" w:rsidRPr="002E54D3" w:rsidSect="00DD160F">
          <w:headerReference w:type="even" r:id="rId13"/>
          <w:headerReference w:type="default" r:id="rId14"/>
          <w:footerReference w:type="even" r:id="rId15"/>
          <w:footerReference w:type="default" r:id="rId16"/>
          <w:pgSz w:w="11907" w:h="16839" w:code="9"/>
          <w:pgMar w:top="1417" w:right="1417" w:bottom="1417" w:left="1417" w:header="708" w:footer="708" w:gutter="0"/>
          <w:pgNumType w:start="1"/>
          <w:cols w:space="708"/>
          <w:titlePg/>
          <w:docGrid w:linePitch="272"/>
        </w:sectPr>
      </w:pPr>
      <w:r w:rsidRPr="002E54D3">
        <w:rPr>
          <w:lang w:val="en-US"/>
        </w:rPr>
        <w:t>www.palmsens.com</w:t>
      </w:r>
    </w:p>
    <w:p w14:paraId="00CE61FE" w14:textId="0D8EE245" w:rsidR="00CC7C30" w:rsidRDefault="00CC7C30" w:rsidP="00CC7C30">
      <w:pPr>
        <w:pStyle w:val="Heading2"/>
      </w:pPr>
      <w:r>
        <w:lastRenderedPageBreak/>
        <w:t>Contents:</w:t>
      </w:r>
    </w:p>
    <w:p w14:paraId="1A7B6861" w14:textId="2E124DF7" w:rsidR="004C6E8B" w:rsidRPr="002D521D" w:rsidRDefault="002D521D" w:rsidP="004C6E8B">
      <w:pPr>
        <w:rPr>
          <w:lang w:val="en-US"/>
        </w:rPr>
      </w:pPr>
      <w:r w:rsidRPr="00886DB9">
        <w:rPr>
          <w:lang w:val="en-US"/>
        </w:rPr>
        <w:t xml:space="preserve">The examples </w:t>
      </w:r>
      <w:r w:rsidR="0067501F" w:rsidRPr="00886DB9">
        <w:rPr>
          <w:lang w:val="en-US"/>
        </w:rPr>
        <w:t xml:space="preserve">in the “/Method SCRIPT Examples” folder </w:t>
      </w:r>
      <w:r w:rsidRPr="00886DB9">
        <w:rPr>
          <w:lang w:val="en-US"/>
        </w:rPr>
        <w:t>demonstrate basic communication with the EmStat Pico like how to connect to the device, send method scripts to the device, run measurements on the device, read the response from the device, using simple plot objects to plot the data and close a connection to the device.</w:t>
      </w:r>
    </w:p>
    <w:p w14:paraId="13D652C3" w14:textId="77777777" w:rsidR="00CC7C30" w:rsidRPr="00C743CF" w:rsidRDefault="00CC7C30" w:rsidP="00CC7C30">
      <w:pPr>
        <w:pStyle w:val="Heading2"/>
      </w:pPr>
      <w:r w:rsidRPr="00C743CF">
        <w:t>Examples:</w:t>
      </w:r>
    </w:p>
    <w:p w14:paraId="2031C41B" w14:textId="4D863207" w:rsidR="00CC7C30" w:rsidRDefault="00CC7C30" w:rsidP="00CC7C30">
      <w:pPr>
        <w:pStyle w:val="Heading3"/>
      </w:pPr>
      <w:r w:rsidRPr="00C743CF">
        <w:t xml:space="preserve">Example 1: </w:t>
      </w:r>
      <w:r w:rsidR="002D521D">
        <w:t>Basic Console Example</w:t>
      </w:r>
      <w:r w:rsidR="0067501F">
        <w:t xml:space="preserve"> (MSConsoleExample)</w:t>
      </w:r>
    </w:p>
    <w:p w14:paraId="42C20614" w14:textId="77777777" w:rsidR="0067501F" w:rsidRDefault="00CC7C30" w:rsidP="00CC7C30">
      <w:pPr>
        <w:rPr>
          <w:lang w:val="en-US"/>
        </w:rPr>
      </w:pPr>
      <w:r>
        <w:rPr>
          <w:lang w:val="en-US"/>
        </w:rPr>
        <w:t xml:space="preserve">This example demonstrates the easiest and most minimalistic way of implementing USB </w:t>
      </w:r>
      <w:r w:rsidR="0067501F">
        <w:rPr>
          <w:lang w:val="en-US"/>
        </w:rPr>
        <w:t xml:space="preserve">serial </w:t>
      </w:r>
      <w:r>
        <w:rPr>
          <w:lang w:val="en-US"/>
        </w:rPr>
        <w:t>communication</w:t>
      </w:r>
      <w:r w:rsidR="0067501F">
        <w:rPr>
          <w:lang w:val="en-US"/>
        </w:rPr>
        <w:t xml:space="preserve"> to</w:t>
      </w:r>
    </w:p>
    <w:p w14:paraId="7DB12D0F" w14:textId="2841A52E" w:rsidR="0067501F" w:rsidRDefault="0067501F" w:rsidP="0067501F">
      <w:pPr>
        <w:pStyle w:val="ListParagraph"/>
        <w:numPr>
          <w:ilvl w:val="0"/>
          <w:numId w:val="35"/>
        </w:numPr>
        <w:rPr>
          <w:lang w:val="en-US"/>
        </w:rPr>
      </w:pPr>
      <w:r>
        <w:rPr>
          <w:lang w:val="en-US"/>
        </w:rPr>
        <w:t>Write</w:t>
      </w:r>
      <w:r w:rsidRPr="0067501F">
        <w:rPr>
          <w:lang w:val="en-US"/>
        </w:rPr>
        <w:t xml:space="preserve"> the input parameters for a measurement</w:t>
      </w:r>
      <w:r w:rsidR="00CC7C30" w:rsidRPr="0067501F">
        <w:rPr>
          <w:lang w:val="en-US"/>
        </w:rPr>
        <w:t xml:space="preserve"> </w:t>
      </w:r>
      <w:r w:rsidR="005A4D07">
        <w:rPr>
          <w:lang w:val="en-US"/>
        </w:rPr>
        <w:t xml:space="preserve">(LSV technique) </w:t>
      </w:r>
      <w:r w:rsidRPr="0067501F">
        <w:rPr>
          <w:lang w:val="en-US"/>
        </w:rPr>
        <w:t>read from a script file</w:t>
      </w:r>
    </w:p>
    <w:p w14:paraId="39980857" w14:textId="77777777" w:rsidR="0067501F" w:rsidRDefault="0067501F" w:rsidP="0067501F">
      <w:pPr>
        <w:pStyle w:val="ListParagraph"/>
        <w:numPr>
          <w:ilvl w:val="0"/>
          <w:numId w:val="35"/>
        </w:numPr>
        <w:rPr>
          <w:lang w:val="en-US"/>
        </w:rPr>
      </w:pPr>
      <w:r>
        <w:rPr>
          <w:lang w:val="en-US"/>
        </w:rPr>
        <w:t>Read</w:t>
      </w:r>
      <w:r w:rsidRPr="0067501F">
        <w:rPr>
          <w:lang w:val="en-US"/>
        </w:rPr>
        <w:t xml:space="preserve"> the measurement response from the device. </w:t>
      </w:r>
    </w:p>
    <w:p w14:paraId="146FA425" w14:textId="77777777" w:rsidR="0067501F" w:rsidRDefault="0067501F" w:rsidP="0067501F">
      <w:pPr>
        <w:pStyle w:val="ListParagraph"/>
        <w:numPr>
          <w:ilvl w:val="0"/>
          <w:numId w:val="35"/>
        </w:numPr>
        <w:rPr>
          <w:lang w:val="en-US"/>
        </w:rPr>
      </w:pPr>
      <w:r>
        <w:rPr>
          <w:lang w:val="en-US"/>
        </w:rPr>
        <w:t>Parse the response and display the results on the console.</w:t>
      </w:r>
    </w:p>
    <w:p w14:paraId="303CFB4E" w14:textId="6F5E6C5A" w:rsidR="00CC7C30" w:rsidRPr="0067501F" w:rsidRDefault="00CC7C30" w:rsidP="0067501F">
      <w:pPr>
        <w:rPr>
          <w:lang w:val="en-US"/>
        </w:rPr>
      </w:pPr>
      <w:r w:rsidRPr="0067501F">
        <w:rPr>
          <w:lang w:val="en-US"/>
        </w:rPr>
        <w:t>This does not include error handling, method validation etc.</w:t>
      </w:r>
    </w:p>
    <w:p w14:paraId="4BDA69B4" w14:textId="2E725019" w:rsidR="00CC7C30" w:rsidRDefault="00CC7C30" w:rsidP="00A04C43">
      <w:pPr>
        <w:pStyle w:val="Heading3"/>
      </w:pPr>
      <w:r>
        <w:t xml:space="preserve">Example </w:t>
      </w:r>
      <w:r w:rsidR="0067501F">
        <w:t>2</w:t>
      </w:r>
      <w:r>
        <w:t xml:space="preserve">: Plot </w:t>
      </w:r>
      <w:r w:rsidR="00A04C43">
        <w:t>Example (MSPlotExample)</w:t>
      </w:r>
    </w:p>
    <w:p w14:paraId="7277A279" w14:textId="19062CB1" w:rsidR="00A04C43" w:rsidRPr="00A04C43" w:rsidRDefault="00A04C43" w:rsidP="00A04C43">
      <w:pPr>
        <w:rPr>
          <w:lang w:val="en-US"/>
        </w:rPr>
      </w:pPr>
      <w:r>
        <w:rPr>
          <w:lang w:val="en-US"/>
        </w:rPr>
        <w:t>This example demonstrates how to implement the plot object (using the OxyPlot library for windows forms) and USB communication as well as how to receive and plot curve-data during measurements.</w:t>
      </w:r>
    </w:p>
    <w:p w14:paraId="1515EE31" w14:textId="28BA4DBD" w:rsidR="00CC7C30" w:rsidRDefault="00CC7C30" w:rsidP="00CC7C30">
      <w:pPr>
        <w:pStyle w:val="Heading3"/>
      </w:pPr>
      <w:r>
        <w:t xml:space="preserve">Example </w:t>
      </w:r>
      <w:r w:rsidR="00A04C43">
        <w:t>3</w:t>
      </w:r>
      <w:r>
        <w:t xml:space="preserve">: </w:t>
      </w:r>
      <w:r w:rsidR="00A04C43">
        <w:t>EIS Console Example (MSEISExample)</w:t>
      </w:r>
    </w:p>
    <w:p w14:paraId="47C39783" w14:textId="5E966068" w:rsidR="00A04C43" w:rsidRPr="00A04C43" w:rsidRDefault="00A04C43" w:rsidP="00A04C43">
      <w:pPr>
        <w:rPr>
          <w:lang w:val="en-US"/>
        </w:rPr>
      </w:pPr>
      <w:r>
        <w:rPr>
          <w:lang w:val="en-US"/>
        </w:rPr>
        <w:t>Thi</w:t>
      </w:r>
      <w:r w:rsidR="005A4D07">
        <w:rPr>
          <w:lang w:val="en-US"/>
        </w:rPr>
        <w:t>s console example demonstrates the send, receive and parsing data for</w:t>
      </w:r>
      <w:r>
        <w:rPr>
          <w:lang w:val="en-US"/>
        </w:rPr>
        <w:t xml:space="preserve"> a simple EIS measurement.</w:t>
      </w:r>
    </w:p>
    <w:p w14:paraId="4ADAD253" w14:textId="598D423F" w:rsidR="00A04C43" w:rsidRPr="00A04C43" w:rsidRDefault="00A04C43" w:rsidP="00A04C43">
      <w:pPr>
        <w:rPr>
          <w:lang w:val="en-US"/>
        </w:rPr>
      </w:pPr>
    </w:p>
    <w:p w14:paraId="3E8194D9" w14:textId="1A58067B" w:rsidR="005A4D07" w:rsidRDefault="00CC7C30" w:rsidP="005A4D07">
      <w:pPr>
        <w:pStyle w:val="Heading3"/>
      </w:pPr>
      <w:r>
        <w:t xml:space="preserve">Example </w:t>
      </w:r>
      <w:r w:rsidR="00B07036">
        <w:t>4</w:t>
      </w:r>
      <w:r>
        <w:t>:</w:t>
      </w:r>
      <w:r w:rsidR="005A4D07">
        <w:t xml:space="preserve"> EIS Plot Example (MSEISPlotExample)</w:t>
      </w:r>
    </w:p>
    <w:p w14:paraId="0C383196" w14:textId="12E27E1C" w:rsidR="00CC7C30" w:rsidRDefault="005A4D07" w:rsidP="00CC7C30">
      <w:pPr>
        <w:rPr>
          <w:lang w:val="en-US"/>
        </w:rPr>
      </w:pPr>
      <w:r>
        <w:rPr>
          <w:lang w:val="en-US"/>
        </w:rPr>
        <w:t>This example demonstrates how to implement the plot object (using the OxyPlot library for windows forms) and USB communication as well as how to receive and plot curve-data of a simple EIS measurement.</w:t>
      </w:r>
      <w:r w:rsidR="00CC7C30">
        <w:rPr>
          <w:lang w:val="en-US"/>
        </w:rPr>
        <w:br/>
      </w:r>
    </w:p>
    <w:p w14:paraId="62D2F86B" w14:textId="075568FB" w:rsidR="00CC7C30" w:rsidRDefault="005A4D07" w:rsidP="00CC7C30">
      <w:pPr>
        <w:pStyle w:val="Heading2"/>
      </w:pPr>
      <w:r>
        <w:t>Communications</w:t>
      </w:r>
    </w:p>
    <w:p w14:paraId="52911229" w14:textId="1FFBE0A8" w:rsidR="00F51856" w:rsidRDefault="00CC7C30" w:rsidP="00F51856">
      <w:pPr>
        <w:rPr>
          <w:lang w:val="en-US"/>
        </w:rPr>
      </w:pPr>
      <w:r>
        <w:rPr>
          <w:lang w:val="en-US"/>
        </w:rPr>
        <w:t>The example projects are built using Visual Studio</w:t>
      </w:r>
      <w:r w:rsidR="00886DB9">
        <w:rPr>
          <w:lang w:val="en-US"/>
        </w:rPr>
        <w:t xml:space="preserve"> 17</w:t>
      </w:r>
      <w:r w:rsidR="005A4D07">
        <w:rPr>
          <w:lang w:val="en-US"/>
        </w:rPr>
        <w:t>.</w:t>
      </w:r>
    </w:p>
    <w:p w14:paraId="261A9C2A" w14:textId="54E3F07D" w:rsidR="005A4D07" w:rsidRDefault="005A4D07" w:rsidP="005A4D07">
      <w:pPr>
        <w:pStyle w:val="Heading3"/>
      </w:pPr>
      <w:r>
        <w:t>Connecting to the device</w:t>
      </w:r>
    </w:p>
    <w:p w14:paraId="22CF5D2E" w14:textId="77777777" w:rsidR="005A4D07" w:rsidRPr="005A4D07" w:rsidRDefault="005A4D07" w:rsidP="005A4D07">
      <w:pPr>
        <w:rPr>
          <w:lang w:val="en-US"/>
        </w:rPr>
      </w:pPr>
    </w:p>
    <w:p w14:paraId="07071A8F" w14:textId="245C8659" w:rsidR="00C659C7" w:rsidRPr="008A00D2" w:rsidRDefault="005A4D07" w:rsidP="00C659C7">
      <w:pPr>
        <w:rPr>
          <w:rStyle w:val="code"/>
        </w:rPr>
      </w:pPr>
      <w:r w:rsidRPr="00886DB9">
        <w:rPr>
          <w:lang w:val="en-US"/>
        </w:rPr>
        <w:t>The following example shows how to get a list of all available serial com ports</w:t>
      </w:r>
      <w:r w:rsidR="00886DB9">
        <w:rPr>
          <w:lang w:val="en-US"/>
        </w:rPr>
        <w:t xml:space="preserve"> </w:t>
      </w:r>
      <w:r w:rsidR="00886DB9" w:rsidRPr="00886DB9">
        <w:rPr>
          <w:lang w:val="en-US"/>
        </w:rPr>
        <w:t>using the System.IO.Ports library</w:t>
      </w:r>
      <w:r w:rsidR="00886DB9">
        <w:rPr>
          <w:lang w:val="en-US"/>
        </w:rPr>
        <w:t xml:space="preserve"> </w:t>
      </w:r>
      <w:r w:rsidRPr="00886DB9">
        <w:rPr>
          <w:lang w:val="en-US"/>
        </w:rPr>
        <w:t>and how to identify</w:t>
      </w:r>
      <w:r w:rsidR="00886DB9">
        <w:rPr>
          <w:lang w:val="en-US"/>
        </w:rPr>
        <w:t xml:space="preserve"> the</w:t>
      </w:r>
      <w:r w:rsidRPr="00886DB9">
        <w:rPr>
          <w:lang w:val="en-US"/>
        </w:rPr>
        <w:t xml:space="preserve"> serial port connected to the EmStatPico</w:t>
      </w:r>
      <w:r w:rsidR="00886DB9">
        <w:rPr>
          <w:lang w:val="en-US"/>
        </w:rPr>
        <w:t xml:space="preserve">. The command “t\n” is sent to the port </w:t>
      </w:r>
      <w:r w:rsidR="00635BB4">
        <w:rPr>
          <w:lang w:val="en-US"/>
        </w:rPr>
        <w:t>to receive the version string from the device and I</w:t>
      </w:r>
      <w:r w:rsidR="00886DB9">
        <w:rPr>
          <w:lang w:val="en-US"/>
        </w:rPr>
        <w:t>f the response contains the string “esp”, it is identified as EmStat Pico.</w:t>
      </w:r>
      <w:r w:rsidR="00C9118A">
        <w:rPr>
          <w:lang w:val="en-US"/>
        </w:rPr>
        <w:t xml:space="preserve"> The read time out for the port is then set to 7000ms.</w:t>
      </w:r>
      <w:r w:rsidR="00C659C7">
        <w:rPr>
          <w:lang w:val="en-US"/>
        </w:rPr>
        <w:t xml:space="preserve"> </w:t>
      </w:r>
      <w:r w:rsidR="00C659C7" w:rsidRPr="008A00D2">
        <w:rPr>
          <w:lang w:val="en-US"/>
        </w:rPr>
        <w:t>Th</w:t>
      </w:r>
      <w:r w:rsidR="00C659C7">
        <w:rPr>
          <w:lang w:val="en-US"/>
        </w:rPr>
        <w:t>e</w:t>
      </w:r>
      <w:r w:rsidR="00C659C7" w:rsidRPr="008A00D2">
        <w:rPr>
          <w:lang w:val="en-US"/>
        </w:rPr>
        <w:t xml:space="preserve"> code</w:t>
      </w:r>
      <w:r w:rsidR="00C659C7">
        <w:rPr>
          <w:lang w:val="en-US"/>
        </w:rPr>
        <w:t xml:space="preserve"> below will</w:t>
      </w:r>
      <w:r w:rsidR="00C659C7" w:rsidRPr="008A00D2">
        <w:rPr>
          <w:lang w:val="en-US"/>
        </w:rPr>
        <w:t xml:space="preserve"> </w:t>
      </w:r>
      <w:r w:rsidR="00C659C7">
        <w:rPr>
          <w:lang w:val="en-US"/>
        </w:rPr>
        <w:t>identify and return the serial port connected to the EmStat Pico.</w:t>
      </w:r>
    </w:p>
    <w:p w14:paraId="3CCA2182" w14:textId="30B0BB1D" w:rsidR="005A4D07" w:rsidRPr="00886DB9" w:rsidRDefault="005A4D07" w:rsidP="005A4D07">
      <w:pPr>
        <w:rPr>
          <w:lang w:val="en-US"/>
        </w:rPr>
      </w:pPr>
    </w:p>
    <w:p w14:paraId="1FFA8349" w14:textId="5C3B686C" w:rsidR="005A4D07" w:rsidRDefault="005A4D07" w:rsidP="005A4D07">
      <w:pPr>
        <w:rPr>
          <w:rFonts w:ascii="Helvetica" w:hAnsi="Helvetica" w:cs="Helvetica"/>
          <w:color w:val="686868"/>
          <w:shd w:val="clear" w:color="auto" w:fill="FFFFFF"/>
          <w:lang w:val="en-US"/>
        </w:rPr>
      </w:pPr>
    </w:p>
    <w:p w14:paraId="6E21EA19" w14:textId="261EAC62" w:rsidR="00220AE7" w:rsidRDefault="00220AE7" w:rsidP="005A4D07">
      <w:pPr>
        <w:rPr>
          <w:rFonts w:ascii="Helvetica" w:hAnsi="Helvetica" w:cs="Helvetica"/>
          <w:color w:val="686868"/>
          <w:shd w:val="clear" w:color="auto" w:fill="FFFFFF"/>
          <w:lang w:val="en-US"/>
        </w:rPr>
      </w:pPr>
    </w:p>
    <w:p w14:paraId="01C7E347" w14:textId="6C66CCB1" w:rsidR="00220AE7" w:rsidRDefault="00220AE7" w:rsidP="005A4D07">
      <w:pPr>
        <w:rPr>
          <w:rFonts w:ascii="Helvetica" w:hAnsi="Helvetica" w:cs="Helvetica"/>
          <w:color w:val="686868"/>
          <w:shd w:val="clear" w:color="auto" w:fill="FFFFFF"/>
          <w:lang w:val="en-US"/>
        </w:rPr>
      </w:pPr>
    </w:p>
    <w:p w14:paraId="3EC7A175" w14:textId="0B89D95A" w:rsidR="00220AE7" w:rsidRPr="008A00D2" w:rsidRDefault="00220AE7" w:rsidP="005A4D07">
      <w:pPr>
        <w:rPr>
          <w:rFonts w:ascii="Helvetica" w:hAnsi="Helvetica" w:cs="Helvetica"/>
          <w:color w:val="686868"/>
          <w:shd w:val="clear" w:color="auto" w:fill="FFFFFF"/>
          <w:lang w:val="en-US"/>
        </w:rPr>
      </w:pPr>
    </w:p>
    <w:p w14:paraId="42640EFD" w14:textId="139FC9B8" w:rsidR="00220AE7" w:rsidRDefault="00220AE7" w:rsidP="005A4D07">
      <w:pPr>
        <w:rPr>
          <w:rFonts w:ascii="Helvetica" w:hAnsi="Helvetica" w:cs="Helvetica"/>
          <w:color w:val="686868"/>
          <w:shd w:val="clear" w:color="auto" w:fill="FFFFFF"/>
          <w:lang w:val="en-US"/>
        </w:rPr>
      </w:pPr>
    </w:p>
    <w:p w14:paraId="740A4818" w14:textId="497CC006" w:rsidR="00220AE7" w:rsidRDefault="00220AE7" w:rsidP="005A4D07">
      <w:pPr>
        <w:rPr>
          <w:rFonts w:ascii="Helvetica" w:hAnsi="Helvetica" w:cs="Helvetica"/>
          <w:color w:val="686868"/>
          <w:shd w:val="clear" w:color="auto" w:fill="FFFFFF"/>
          <w:lang w:val="en-US"/>
        </w:rPr>
      </w:pPr>
    </w:p>
    <w:p w14:paraId="51DF7108" w14:textId="04002B5B" w:rsidR="00220AE7" w:rsidRDefault="00220AE7" w:rsidP="005A4D07">
      <w:pPr>
        <w:rPr>
          <w:rFonts w:ascii="Helvetica" w:hAnsi="Helvetica" w:cs="Helvetica"/>
          <w:color w:val="686868"/>
          <w:shd w:val="clear" w:color="auto" w:fill="FFFFFF"/>
          <w:lang w:val="en-US"/>
        </w:rPr>
      </w:pPr>
    </w:p>
    <w:p w14:paraId="158C07AB" w14:textId="380EFB25" w:rsidR="00220AE7" w:rsidRDefault="00220AE7" w:rsidP="005A4D07">
      <w:pPr>
        <w:rPr>
          <w:rFonts w:ascii="Helvetica" w:hAnsi="Helvetica" w:cs="Helvetica"/>
          <w:color w:val="686868"/>
          <w:shd w:val="clear" w:color="auto" w:fill="FFFFFF"/>
          <w:lang w:val="en-US"/>
        </w:rPr>
      </w:pPr>
    </w:p>
    <w:p w14:paraId="31C593FB" w14:textId="03CAE059" w:rsidR="00220AE7" w:rsidRDefault="00220AE7" w:rsidP="005A4D07">
      <w:pPr>
        <w:rPr>
          <w:rFonts w:ascii="Helvetica" w:hAnsi="Helvetica" w:cs="Helvetica"/>
          <w:color w:val="686868"/>
          <w:shd w:val="clear" w:color="auto" w:fill="FFFFFF"/>
          <w:lang w:val="en-US"/>
        </w:rPr>
      </w:pPr>
    </w:p>
    <w:p w14:paraId="190D79D8" w14:textId="35082032" w:rsidR="00220AE7" w:rsidRDefault="00220AE7" w:rsidP="005A4D07">
      <w:pPr>
        <w:rPr>
          <w:rFonts w:ascii="Helvetica" w:hAnsi="Helvetica" w:cs="Helvetica"/>
          <w:color w:val="686868"/>
          <w:shd w:val="clear" w:color="auto" w:fill="FFFFFF"/>
          <w:lang w:val="en-US"/>
        </w:rPr>
      </w:pPr>
    </w:p>
    <w:p w14:paraId="13C7F802" w14:textId="79821008" w:rsidR="00220AE7" w:rsidRDefault="00220AE7" w:rsidP="005A4D07">
      <w:pPr>
        <w:rPr>
          <w:rFonts w:ascii="Helvetica" w:hAnsi="Helvetica" w:cs="Helvetica"/>
          <w:color w:val="686868"/>
          <w:shd w:val="clear" w:color="auto" w:fill="FFFFFF"/>
          <w:lang w:val="en-US"/>
        </w:rPr>
      </w:pPr>
    </w:p>
    <w:p w14:paraId="0DAE02AA" w14:textId="67A8DBB1" w:rsidR="00220AE7" w:rsidRDefault="00220AE7" w:rsidP="005A4D07">
      <w:pPr>
        <w:rPr>
          <w:rFonts w:ascii="Helvetica" w:hAnsi="Helvetica" w:cs="Helvetica"/>
          <w:color w:val="686868"/>
          <w:shd w:val="clear" w:color="auto" w:fill="FFFFFF"/>
          <w:lang w:val="en-US"/>
        </w:rPr>
      </w:pPr>
    </w:p>
    <w:p w14:paraId="54010E62" w14:textId="4791B3D2" w:rsidR="00220AE7" w:rsidRDefault="00220AE7" w:rsidP="005A4D07">
      <w:pPr>
        <w:rPr>
          <w:rFonts w:ascii="Helvetica" w:hAnsi="Helvetica" w:cs="Helvetica"/>
          <w:color w:val="686868"/>
          <w:shd w:val="clear" w:color="auto" w:fill="FFFFFF"/>
          <w:lang w:val="en-US"/>
        </w:rPr>
      </w:pPr>
    </w:p>
    <w:p w14:paraId="7EB48B79" w14:textId="77777777" w:rsidR="00635BB4" w:rsidRPr="00635BB4" w:rsidRDefault="00635BB4" w:rsidP="00635BB4">
      <w:pPr>
        <w:autoSpaceDE w:val="0"/>
        <w:autoSpaceDN w:val="0"/>
        <w:adjustRightInd w:val="0"/>
        <w:textboxTightWrap w:val="none"/>
        <w:rPr>
          <w:rStyle w:val="code"/>
        </w:rPr>
      </w:pPr>
      <w:r w:rsidRPr="00635BB4">
        <w:rPr>
          <w:rStyle w:val="code"/>
        </w:rPr>
        <w:t>private static SerialPort OpenSerialPort()</w:t>
      </w:r>
    </w:p>
    <w:p w14:paraId="6F57A37B" w14:textId="77777777" w:rsidR="00635BB4" w:rsidRPr="00635BB4" w:rsidRDefault="00635BB4" w:rsidP="00635BB4">
      <w:pPr>
        <w:autoSpaceDE w:val="0"/>
        <w:autoSpaceDN w:val="0"/>
        <w:adjustRightInd w:val="0"/>
        <w:textboxTightWrap w:val="none"/>
        <w:rPr>
          <w:rStyle w:val="code"/>
        </w:rPr>
      </w:pPr>
      <w:r w:rsidRPr="00635BB4">
        <w:rPr>
          <w:rStyle w:val="code"/>
        </w:rPr>
        <w:t>{</w:t>
      </w:r>
    </w:p>
    <w:p w14:paraId="10278FB6" w14:textId="77777777" w:rsidR="00635BB4" w:rsidRPr="00635BB4" w:rsidRDefault="00635BB4" w:rsidP="00635BB4">
      <w:pPr>
        <w:autoSpaceDE w:val="0"/>
        <w:autoSpaceDN w:val="0"/>
        <w:adjustRightInd w:val="0"/>
        <w:textboxTightWrap w:val="none"/>
        <w:rPr>
          <w:rStyle w:val="code"/>
        </w:rPr>
      </w:pPr>
      <w:r w:rsidRPr="00635BB4">
        <w:rPr>
          <w:rStyle w:val="code"/>
        </w:rPr>
        <w:t xml:space="preserve">    SerialPort serialPort = null;</w:t>
      </w:r>
    </w:p>
    <w:p w14:paraId="58C0ED7E" w14:textId="77777777" w:rsidR="00635BB4" w:rsidRPr="00635BB4" w:rsidRDefault="00635BB4" w:rsidP="00635BB4">
      <w:pPr>
        <w:autoSpaceDE w:val="0"/>
        <w:autoSpaceDN w:val="0"/>
        <w:adjustRightInd w:val="0"/>
        <w:textboxTightWrap w:val="none"/>
        <w:rPr>
          <w:rStyle w:val="code"/>
        </w:rPr>
      </w:pPr>
      <w:r w:rsidRPr="00635BB4">
        <w:rPr>
          <w:rStyle w:val="code"/>
        </w:rPr>
        <w:t xml:space="preserve">    string[] ports = SerialPort.GetPortNames();</w:t>
      </w:r>
    </w:p>
    <w:p w14:paraId="7C63D356" w14:textId="77777777" w:rsidR="00635BB4" w:rsidRPr="00635BB4" w:rsidRDefault="00635BB4" w:rsidP="00635BB4">
      <w:pPr>
        <w:autoSpaceDE w:val="0"/>
        <w:autoSpaceDN w:val="0"/>
        <w:adjustRightInd w:val="0"/>
        <w:textboxTightWrap w:val="none"/>
        <w:rPr>
          <w:rStyle w:val="code"/>
        </w:rPr>
      </w:pPr>
      <w:r w:rsidRPr="00635BB4">
        <w:rPr>
          <w:rStyle w:val="code"/>
        </w:rPr>
        <w:t xml:space="preserve">    for (int i = 0; i &lt; ports.Length; i++)</w:t>
      </w:r>
    </w:p>
    <w:p w14:paraId="1CAF7EE8" w14:textId="77777777" w:rsidR="00635BB4" w:rsidRPr="00635BB4" w:rsidRDefault="00635BB4" w:rsidP="00635BB4">
      <w:pPr>
        <w:autoSpaceDE w:val="0"/>
        <w:autoSpaceDN w:val="0"/>
        <w:adjustRightInd w:val="0"/>
        <w:textboxTightWrap w:val="none"/>
        <w:rPr>
          <w:rStyle w:val="code"/>
        </w:rPr>
      </w:pPr>
      <w:r w:rsidRPr="00635BB4">
        <w:rPr>
          <w:rStyle w:val="code"/>
        </w:rPr>
        <w:t xml:space="preserve">    {</w:t>
      </w:r>
    </w:p>
    <w:p w14:paraId="13A45D14" w14:textId="77777777" w:rsidR="00635BB4" w:rsidRPr="00635BB4" w:rsidRDefault="00635BB4" w:rsidP="00635BB4">
      <w:pPr>
        <w:autoSpaceDE w:val="0"/>
        <w:autoSpaceDN w:val="0"/>
        <w:adjustRightInd w:val="0"/>
        <w:textboxTightWrap w:val="none"/>
        <w:rPr>
          <w:rStyle w:val="code"/>
        </w:rPr>
      </w:pPr>
      <w:r w:rsidRPr="00635BB4">
        <w:rPr>
          <w:rStyle w:val="code"/>
        </w:rPr>
        <w:t xml:space="preserve">        serialPort = GetSerialPort(ports[i]);</w:t>
      </w:r>
    </w:p>
    <w:p w14:paraId="23939718" w14:textId="77777777" w:rsidR="00635BB4" w:rsidRPr="00635BB4" w:rsidRDefault="00635BB4" w:rsidP="00635BB4">
      <w:pPr>
        <w:autoSpaceDE w:val="0"/>
        <w:autoSpaceDN w:val="0"/>
        <w:adjustRightInd w:val="0"/>
        <w:textboxTightWrap w:val="none"/>
        <w:rPr>
          <w:rStyle w:val="code"/>
        </w:rPr>
      </w:pPr>
      <w:r w:rsidRPr="00635BB4">
        <w:rPr>
          <w:rStyle w:val="code"/>
        </w:rPr>
        <w:t xml:space="preserve">        try</w:t>
      </w:r>
    </w:p>
    <w:p w14:paraId="70182A7D" w14:textId="77777777" w:rsidR="00635BB4" w:rsidRPr="00635BB4" w:rsidRDefault="00635BB4" w:rsidP="00635BB4">
      <w:pPr>
        <w:autoSpaceDE w:val="0"/>
        <w:autoSpaceDN w:val="0"/>
        <w:adjustRightInd w:val="0"/>
        <w:textboxTightWrap w:val="none"/>
        <w:rPr>
          <w:rStyle w:val="code"/>
        </w:rPr>
      </w:pPr>
      <w:r w:rsidRPr="00635BB4">
        <w:rPr>
          <w:rStyle w:val="code"/>
        </w:rPr>
        <w:t xml:space="preserve">        {</w:t>
      </w:r>
    </w:p>
    <w:p w14:paraId="6A22F525" w14:textId="77777777" w:rsidR="00635BB4" w:rsidRPr="00635BB4" w:rsidRDefault="00635BB4" w:rsidP="00635BB4">
      <w:pPr>
        <w:autoSpaceDE w:val="0"/>
        <w:autoSpaceDN w:val="0"/>
        <w:adjustRightInd w:val="0"/>
        <w:textboxTightWrap w:val="none"/>
        <w:rPr>
          <w:rStyle w:val="code"/>
        </w:rPr>
      </w:pPr>
      <w:r w:rsidRPr="00635BB4">
        <w:rPr>
          <w:rStyle w:val="code"/>
        </w:rPr>
        <w:t xml:space="preserve">            serialPort.Open();                  // Open serial port </w:t>
      </w:r>
    </w:p>
    <w:p w14:paraId="5A237078" w14:textId="77777777" w:rsidR="00635BB4" w:rsidRPr="00635BB4" w:rsidRDefault="00635BB4" w:rsidP="00635BB4">
      <w:pPr>
        <w:autoSpaceDE w:val="0"/>
        <w:autoSpaceDN w:val="0"/>
        <w:adjustRightInd w:val="0"/>
        <w:textboxTightWrap w:val="none"/>
        <w:rPr>
          <w:rStyle w:val="code"/>
        </w:rPr>
      </w:pPr>
      <w:r w:rsidRPr="00635BB4">
        <w:rPr>
          <w:rStyle w:val="code"/>
        </w:rPr>
        <w:t xml:space="preserve">            if (serialPort.IsOpen)</w:t>
      </w:r>
    </w:p>
    <w:p w14:paraId="1C9E983E" w14:textId="77777777" w:rsidR="00635BB4" w:rsidRPr="00635BB4" w:rsidRDefault="00635BB4" w:rsidP="00635BB4">
      <w:pPr>
        <w:autoSpaceDE w:val="0"/>
        <w:autoSpaceDN w:val="0"/>
        <w:adjustRightInd w:val="0"/>
        <w:textboxTightWrap w:val="none"/>
        <w:rPr>
          <w:rStyle w:val="code"/>
        </w:rPr>
      </w:pPr>
      <w:r w:rsidRPr="00635BB4">
        <w:rPr>
          <w:rStyle w:val="code"/>
        </w:rPr>
        <w:t xml:space="preserve">            {</w:t>
      </w:r>
    </w:p>
    <w:p w14:paraId="0B43448A" w14:textId="77777777" w:rsidR="00635BB4" w:rsidRPr="00635BB4" w:rsidRDefault="00635BB4" w:rsidP="00635BB4">
      <w:pPr>
        <w:autoSpaceDE w:val="0"/>
        <w:autoSpaceDN w:val="0"/>
        <w:adjustRightInd w:val="0"/>
        <w:textboxTightWrap w:val="none"/>
        <w:rPr>
          <w:rStyle w:val="code"/>
        </w:rPr>
      </w:pPr>
      <w:r w:rsidRPr="00635BB4">
        <w:rPr>
          <w:rStyle w:val="code"/>
        </w:rPr>
        <w:t xml:space="preserve">                serialPort.Write("t\n");</w:t>
      </w:r>
    </w:p>
    <w:p w14:paraId="2EA91696" w14:textId="77777777" w:rsidR="00635BB4" w:rsidRPr="00635BB4" w:rsidRDefault="00635BB4" w:rsidP="00635BB4">
      <w:pPr>
        <w:autoSpaceDE w:val="0"/>
        <w:autoSpaceDN w:val="0"/>
        <w:adjustRightInd w:val="0"/>
        <w:textboxTightWrap w:val="none"/>
        <w:rPr>
          <w:rStyle w:val="code"/>
        </w:rPr>
      </w:pPr>
      <w:r w:rsidRPr="00635BB4">
        <w:rPr>
          <w:rStyle w:val="code"/>
        </w:rPr>
        <w:t xml:space="preserve">                string response = serialPort.ReadLine();</w:t>
      </w:r>
    </w:p>
    <w:p w14:paraId="27D431AA" w14:textId="77777777" w:rsidR="00635BB4" w:rsidRPr="00635BB4" w:rsidRDefault="00635BB4" w:rsidP="00635BB4">
      <w:pPr>
        <w:autoSpaceDE w:val="0"/>
        <w:autoSpaceDN w:val="0"/>
        <w:adjustRightInd w:val="0"/>
        <w:textboxTightWrap w:val="none"/>
        <w:rPr>
          <w:rStyle w:val="code"/>
        </w:rPr>
      </w:pPr>
      <w:r w:rsidRPr="00635BB4">
        <w:rPr>
          <w:rStyle w:val="code"/>
        </w:rPr>
        <w:t xml:space="preserve">                // Identify the port connected to EmStatPico</w:t>
      </w:r>
    </w:p>
    <w:p w14:paraId="128210F1" w14:textId="77777777" w:rsidR="00635BB4" w:rsidRPr="00635BB4" w:rsidRDefault="00635BB4" w:rsidP="00635BB4">
      <w:pPr>
        <w:autoSpaceDE w:val="0"/>
        <w:autoSpaceDN w:val="0"/>
        <w:adjustRightInd w:val="0"/>
        <w:textboxTightWrap w:val="none"/>
        <w:rPr>
          <w:rStyle w:val="code"/>
        </w:rPr>
      </w:pPr>
      <w:r w:rsidRPr="00635BB4">
        <w:rPr>
          <w:rStyle w:val="code"/>
        </w:rPr>
        <w:t xml:space="preserve">                if (response.Contains("esp"))   </w:t>
      </w:r>
    </w:p>
    <w:p w14:paraId="22D09A49" w14:textId="77777777" w:rsidR="00635BB4" w:rsidRPr="00635BB4" w:rsidRDefault="00635BB4" w:rsidP="00635BB4">
      <w:pPr>
        <w:autoSpaceDE w:val="0"/>
        <w:autoSpaceDN w:val="0"/>
        <w:adjustRightInd w:val="0"/>
        <w:textboxTightWrap w:val="none"/>
        <w:rPr>
          <w:rStyle w:val="code"/>
        </w:rPr>
      </w:pPr>
      <w:r w:rsidRPr="00635BB4">
        <w:rPr>
          <w:rStyle w:val="code"/>
        </w:rPr>
        <w:t xml:space="preserve">                {</w:t>
      </w:r>
    </w:p>
    <w:p w14:paraId="37BBA6DB" w14:textId="77777777" w:rsidR="00635BB4" w:rsidRPr="00635BB4" w:rsidRDefault="00635BB4" w:rsidP="00635BB4">
      <w:pPr>
        <w:autoSpaceDE w:val="0"/>
        <w:autoSpaceDN w:val="0"/>
        <w:adjustRightInd w:val="0"/>
        <w:textboxTightWrap w:val="none"/>
        <w:rPr>
          <w:rStyle w:val="code"/>
        </w:rPr>
      </w:pPr>
      <w:r w:rsidRPr="00635BB4">
        <w:rPr>
          <w:rStyle w:val="code"/>
        </w:rPr>
        <w:t xml:space="preserve">                    serialPort.ReadTimeout = 7000;</w:t>
      </w:r>
    </w:p>
    <w:p w14:paraId="34FCEC36" w14:textId="77777777" w:rsidR="00635BB4" w:rsidRPr="00635BB4" w:rsidRDefault="00635BB4" w:rsidP="00635BB4">
      <w:pPr>
        <w:autoSpaceDE w:val="0"/>
        <w:autoSpaceDN w:val="0"/>
        <w:adjustRightInd w:val="0"/>
        <w:textboxTightWrap w:val="none"/>
        <w:rPr>
          <w:rStyle w:val="code"/>
        </w:rPr>
      </w:pPr>
      <w:r w:rsidRPr="00635BB4">
        <w:rPr>
          <w:rStyle w:val="code"/>
        </w:rPr>
        <w:t xml:space="preserve">                    return serialPort;</w:t>
      </w:r>
    </w:p>
    <w:p w14:paraId="65FEA67C" w14:textId="77777777" w:rsidR="00635BB4" w:rsidRPr="00635BB4" w:rsidRDefault="00635BB4" w:rsidP="00635BB4">
      <w:pPr>
        <w:autoSpaceDE w:val="0"/>
        <w:autoSpaceDN w:val="0"/>
        <w:adjustRightInd w:val="0"/>
        <w:textboxTightWrap w:val="none"/>
        <w:rPr>
          <w:rStyle w:val="code"/>
        </w:rPr>
      </w:pPr>
      <w:r w:rsidRPr="00635BB4">
        <w:rPr>
          <w:rStyle w:val="code"/>
        </w:rPr>
        <w:t xml:space="preserve">                }</w:t>
      </w:r>
    </w:p>
    <w:p w14:paraId="7545DF33" w14:textId="77777777" w:rsidR="00635BB4" w:rsidRPr="00635BB4" w:rsidRDefault="00635BB4" w:rsidP="00635BB4">
      <w:pPr>
        <w:autoSpaceDE w:val="0"/>
        <w:autoSpaceDN w:val="0"/>
        <w:adjustRightInd w:val="0"/>
        <w:textboxTightWrap w:val="none"/>
        <w:rPr>
          <w:rStyle w:val="code"/>
        </w:rPr>
      </w:pPr>
      <w:r w:rsidRPr="00635BB4">
        <w:rPr>
          <w:rStyle w:val="code"/>
        </w:rPr>
        <w:t xml:space="preserve">            }</w:t>
      </w:r>
    </w:p>
    <w:p w14:paraId="1490A6E9" w14:textId="77777777" w:rsidR="00635BB4" w:rsidRPr="00635BB4" w:rsidRDefault="00635BB4" w:rsidP="00635BB4">
      <w:pPr>
        <w:autoSpaceDE w:val="0"/>
        <w:autoSpaceDN w:val="0"/>
        <w:adjustRightInd w:val="0"/>
        <w:textboxTightWrap w:val="none"/>
        <w:rPr>
          <w:rStyle w:val="code"/>
        </w:rPr>
      </w:pPr>
      <w:r w:rsidRPr="00635BB4">
        <w:rPr>
          <w:rStyle w:val="code"/>
        </w:rPr>
        <w:t xml:space="preserve">        }</w:t>
      </w:r>
    </w:p>
    <w:p w14:paraId="0C5FE408" w14:textId="77777777" w:rsidR="00635BB4" w:rsidRPr="00635BB4" w:rsidRDefault="00635BB4" w:rsidP="00635BB4">
      <w:pPr>
        <w:autoSpaceDE w:val="0"/>
        <w:autoSpaceDN w:val="0"/>
        <w:adjustRightInd w:val="0"/>
        <w:textboxTightWrap w:val="none"/>
        <w:rPr>
          <w:rStyle w:val="code"/>
        </w:rPr>
      </w:pPr>
      <w:r w:rsidRPr="00635BB4">
        <w:rPr>
          <w:rStyle w:val="code"/>
        </w:rPr>
        <w:t xml:space="preserve">        catch (Exception exception)</w:t>
      </w:r>
    </w:p>
    <w:p w14:paraId="55BBC0E6" w14:textId="77777777" w:rsidR="00635BB4" w:rsidRPr="00635BB4" w:rsidRDefault="00635BB4" w:rsidP="00635BB4">
      <w:pPr>
        <w:autoSpaceDE w:val="0"/>
        <w:autoSpaceDN w:val="0"/>
        <w:adjustRightInd w:val="0"/>
        <w:textboxTightWrap w:val="none"/>
        <w:rPr>
          <w:rStyle w:val="code"/>
        </w:rPr>
      </w:pPr>
      <w:r w:rsidRPr="00635BB4">
        <w:rPr>
          <w:rStyle w:val="code"/>
        </w:rPr>
        <w:t xml:space="preserve">        {</w:t>
      </w:r>
    </w:p>
    <w:p w14:paraId="1EE42806" w14:textId="77777777" w:rsidR="00635BB4" w:rsidRPr="00635BB4" w:rsidRDefault="00635BB4" w:rsidP="00635BB4">
      <w:pPr>
        <w:autoSpaceDE w:val="0"/>
        <w:autoSpaceDN w:val="0"/>
        <w:adjustRightInd w:val="0"/>
        <w:textboxTightWrap w:val="none"/>
        <w:rPr>
          <w:rStyle w:val="code"/>
        </w:rPr>
      </w:pPr>
      <w:r w:rsidRPr="00635BB4">
        <w:rPr>
          <w:rStyle w:val="code"/>
        </w:rPr>
        <w:t xml:space="preserve">             serialPort.Close();</w:t>
      </w:r>
    </w:p>
    <w:p w14:paraId="31E03A4F" w14:textId="77777777" w:rsidR="00635BB4" w:rsidRPr="00635BB4" w:rsidRDefault="00635BB4" w:rsidP="00635BB4">
      <w:pPr>
        <w:autoSpaceDE w:val="0"/>
        <w:autoSpaceDN w:val="0"/>
        <w:adjustRightInd w:val="0"/>
        <w:textboxTightWrap w:val="none"/>
        <w:rPr>
          <w:rStyle w:val="code"/>
        </w:rPr>
      </w:pPr>
      <w:r w:rsidRPr="00635BB4">
        <w:rPr>
          <w:rStyle w:val="code"/>
        </w:rPr>
        <w:t xml:space="preserve">        }</w:t>
      </w:r>
    </w:p>
    <w:p w14:paraId="0229B129" w14:textId="77777777" w:rsidR="00635BB4" w:rsidRPr="00635BB4" w:rsidRDefault="00635BB4" w:rsidP="00635BB4">
      <w:pPr>
        <w:autoSpaceDE w:val="0"/>
        <w:autoSpaceDN w:val="0"/>
        <w:adjustRightInd w:val="0"/>
        <w:textboxTightWrap w:val="none"/>
        <w:rPr>
          <w:rStyle w:val="code"/>
        </w:rPr>
      </w:pPr>
      <w:r w:rsidRPr="00635BB4">
        <w:rPr>
          <w:rStyle w:val="code"/>
        </w:rPr>
        <w:t xml:space="preserve">    }</w:t>
      </w:r>
    </w:p>
    <w:p w14:paraId="147E17D0" w14:textId="77777777" w:rsidR="00635BB4" w:rsidRPr="00635BB4" w:rsidRDefault="00635BB4" w:rsidP="00635BB4">
      <w:pPr>
        <w:autoSpaceDE w:val="0"/>
        <w:autoSpaceDN w:val="0"/>
        <w:adjustRightInd w:val="0"/>
        <w:textboxTightWrap w:val="none"/>
        <w:rPr>
          <w:rStyle w:val="code"/>
        </w:rPr>
      </w:pPr>
      <w:r w:rsidRPr="00635BB4">
        <w:rPr>
          <w:rStyle w:val="code"/>
        </w:rPr>
        <w:t xml:space="preserve">    return serialPort;</w:t>
      </w:r>
    </w:p>
    <w:p w14:paraId="5A279927" w14:textId="7CFFEF96" w:rsidR="00220AE7" w:rsidRDefault="00635BB4" w:rsidP="00635BB4">
      <w:pPr>
        <w:rPr>
          <w:rStyle w:val="code"/>
        </w:rPr>
      </w:pPr>
      <w:r w:rsidRPr="00635BB4">
        <w:rPr>
          <w:rStyle w:val="code"/>
        </w:rPr>
        <w:t>}</w:t>
      </w:r>
    </w:p>
    <w:p w14:paraId="01974D53" w14:textId="247E1822" w:rsidR="008A00D2" w:rsidRDefault="008A00D2" w:rsidP="00635BB4">
      <w:pPr>
        <w:rPr>
          <w:rStyle w:val="code"/>
        </w:rPr>
      </w:pPr>
    </w:p>
    <w:p w14:paraId="66070E12" w14:textId="6CA0FF3D" w:rsidR="00E10ED5" w:rsidRDefault="008A00D2" w:rsidP="00C659C7">
      <w:pPr>
        <w:rPr>
          <w:lang w:val="en-US"/>
        </w:rPr>
      </w:pPr>
      <w:r w:rsidRPr="008A00D2">
        <w:rPr>
          <w:lang w:val="en-US"/>
        </w:rPr>
        <w:t>To prevent your program from crashing it is recommended to use a try catch sequence when connecting to a</w:t>
      </w:r>
      <w:r w:rsidR="00972BBC">
        <w:rPr>
          <w:lang w:val="en-US"/>
        </w:rPr>
        <w:t xml:space="preserve"> </w:t>
      </w:r>
      <w:r>
        <w:rPr>
          <w:lang w:val="en-US"/>
        </w:rPr>
        <w:t>port</w:t>
      </w:r>
      <w:r w:rsidRPr="008A00D2">
        <w:rPr>
          <w:lang w:val="en-US"/>
        </w:rPr>
        <w:t xml:space="preserve">, this way </w:t>
      </w:r>
      <w:r>
        <w:rPr>
          <w:lang w:val="en-US"/>
        </w:rPr>
        <w:t>the port</w:t>
      </w:r>
      <w:r w:rsidRPr="008A00D2">
        <w:rPr>
          <w:lang w:val="en-US"/>
        </w:rPr>
        <w:t xml:space="preserve"> will be closed again when an exception occurs. </w:t>
      </w:r>
    </w:p>
    <w:p w14:paraId="545312AB" w14:textId="478DD3C9" w:rsidR="00635BB4" w:rsidRPr="00E10ED5" w:rsidRDefault="00635BB4" w:rsidP="00E10ED5">
      <w:pPr>
        <w:pStyle w:val="Heading3"/>
      </w:pPr>
      <w:r w:rsidRPr="00E10ED5">
        <w:rPr>
          <w:bCs w:val="0"/>
        </w:rPr>
        <w:t>Sending a script file</w:t>
      </w:r>
    </w:p>
    <w:p w14:paraId="2C7DE975" w14:textId="73BDDD29" w:rsidR="00972BBC" w:rsidRPr="00972BBC" w:rsidRDefault="00972BBC" w:rsidP="00972BBC">
      <w:pPr>
        <w:rPr>
          <w:lang w:val="en-US"/>
        </w:rPr>
      </w:pPr>
    </w:p>
    <w:p w14:paraId="22D19A58" w14:textId="4F89D6CA" w:rsidR="00635BB4" w:rsidRDefault="00972BBC" w:rsidP="00635BB4">
      <w:pPr>
        <w:rPr>
          <w:lang w:val="en-US"/>
        </w:rPr>
      </w:pPr>
      <w:r>
        <w:rPr>
          <w:lang w:val="en-US"/>
        </w:rPr>
        <w:t>The input parameters for a measurement can be read from a script file stored in the path “ScriptFilePath”. In this example the script file is stored in the same location as the location of the application executable.</w:t>
      </w:r>
    </w:p>
    <w:p w14:paraId="7601E157" w14:textId="2F9ECDE3" w:rsidR="00972BBC" w:rsidRDefault="00972BBC" w:rsidP="00635BB4">
      <w:pPr>
        <w:rPr>
          <w:lang w:val="en-US"/>
        </w:rPr>
      </w:pPr>
    </w:p>
    <w:p w14:paraId="7A4D54AE" w14:textId="7EA1EF5A" w:rsidR="00972BBC" w:rsidRPr="00BB79DF" w:rsidRDefault="00972BBC" w:rsidP="00972BBC">
      <w:pPr>
        <w:autoSpaceDE w:val="0"/>
        <w:autoSpaceDN w:val="0"/>
        <w:adjustRightInd w:val="0"/>
        <w:textboxTightWrap w:val="none"/>
        <w:rPr>
          <w:rStyle w:val="code"/>
          <w:lang w:val="en-NL"/>
        </w:rPr>
      </w:pPr>
      <w:r w:rsidRPr="00BB79DF">
        <w:rPr>
          <w:rStyle w:val="code"/>
        </w:rPr>
        <w:t>// Name of the script file</w:t>
      </w:r>
    </w:p>
    <w:p w14:paraId="41A053C2" w14:textId="3C089091" w:rsidR="00972BBC" w:rsidRPr="00BB79DF" w:rsidRDefault="00972BBC" w:rsidP="00972BBC">
      <w:pPr>
        <w:autoSpaceDE w:val="0"/>
        <w:autoSpaceDN w:val="0"/>
        <w:adjustRightInd w:val="0"/>
        <w:textboxTightWrap w:val="none"/>
        <w:rPr>
          <w:rStyle w:val="code"/>
        </w:rPr>
      </w:pPr>
      <w:r w:rsidRPr="00BB79DF">
        <w:rPr>
          <w:rStyle w:val="code"/>
        </w:rPr>
        <w:t xml:space="preserve">static string ScriptFileName = "meas_swv_test.txt";//"LSV_on_1KOhm.txt";                     </w:t>
      </w:r>
    </w:p>
    <w:p w14:paraId="3EBA1C4F" w14:textId="6AD28C08" w:rsidR="00972BBC" w:rsidRPr="00BB79DF" w:rsidRDefault="00972BBC" w:rsidP="00972BBC">
      <w:pPr>
        <w:autoSpaceDE w:val="0"/>
        <w:autoSpaceDN w:val="0"/>
        <w:adjustRightInd w:val="0"/>
        <w:textboxTightWrap w:val="none"/>
        <w:rPr>
          <w:rStyle w:val="code"/>
        </w:rPr>
      </w:pPr>
      <w:r w:rsidRPr="00BB79DF">
        <w:rPr>
          <w:rStyle w:val="code"/>
        </w:rPr>
        <w:t>static string AppLocation = Assembly.GetExecutingAssembly().Location;</w:t>
      </w:r>
    </w:p>
    <w:p w14:paraId="04DCCC95" w14:textId="389D572E" w:rsidR="00972BBC" w:rsidRPr="00BB79DF" w:rsidRDefault="00972BBC" w:rsidP="00972BBC">
      <w:pPr>
        <w:autoSpaceDE w:val="0"/>
        <w:autoSpaceDN w:val="0"/>
        <w:adjustRightInd w:val="0"/>
        <w:textboxTightWrap w:val="none"/>
        <w:rPr>
          <w:rStyle w:val="code"/>
        </w:rPr>
      </w:pPr>
      <w:r w:rsidRPr="00BB79DF">
        <w:rPr>
          <w:rStyle w:val="code"/>
        </w:rPr>
        <w:t>static string FilePath = System.IO.Path.GetDirectoryName(AppLocation) +</w:t>
      </w:r>
      <w:r w:rsidR="00BB79DF" w:rsidRPr="00BB79DF">
        <w:rPr>
          <w:rStyle w:val="code"/>
        </w:rPr>
        <w:t xml:space="preserve">        </w:t>
      </w:r>
      <w:r w:rsidRPr="00BB79DF">
        <w:rPr>
          <w:rStyle w:val="code"/>
        </w:rPr>
        <w:t xml:space="preserve">\\scripts";         </w:t>
      </w:r>
    </w:p>
    <w:p w14:paraId="7A65509C" w14:textId="545E7BBF" w:rsidR="00972BBC" w:rsidRPr="00BB79DF" w:rsidRDefault="00972BBC" w:rsidP="00972BBC">
      <w:pPr>
        <w:rPr>
          <w:rStyle w:val="code"/>
        </w:rPr>
      </w:pPr>
      <w:r w:rsidRPr="00BB79DF">
        <w:rPr>
          <w:rStyle w:val="code"/>
        </w:rPr>
        <w:t>// Path of the script file</w:t>
      </w:r>
    </w:p>
    <w:p w14:paraId="394613B1" w14:textId="506CD647" w:rsidR="00972BBC" w:rsidRPr="00BB79DF" w:rsidRDefault="00972BBC" w:rsidP="00972BBC">
      <w:pPr>
        <w:rPr>
          <w:rStyle w:val="code"/>
        </w:rPr>
      </w:pPr>
      <w:r w:rsidRPr="00BB79DF">
        <w:rPr>
          <w:rStyle w:val="code"/>
        </w:rPr>
        <w:t>static string ScriptFilePath = Path.Combine(FilePath, ScriptFileName);</w:t>
      </w:r>
    </w:p>
    <w:p w14:paraId="4AD695E8" w14:textId="735EB9B2" w:rsidR="00635BB4" w:rsidRDefault="00635BB4" w:rsidP="00635BB4">
      <w:pPr>
        <w:rPr>
          <w:lang w:val="en-US"/>
        </w:rPr>
      </w:pPr>
    </w:p>
    <w:p w14:paraId="1406C70C" w14:textId="34E61668" w:rsidR="00012563" w:rsidRDefault="00012563" w:rsidP="00635BB4">
      <w:pPr>
        <w:rPr>
          <w:lang w:val="en-US"/>
        </w:rPr>
      </w:pPr>
      <w:r>
        <w:rPr>
          <w:lang w:val="en-US"/>
        </w:rPr>
        <w:t xml:space="preserve">The contents of the script file can be then be read line by line </w:t>
      </w:r>
      <w:r w:rsidR="00C659C7">
        <w:rPr>
          <w:lang w:val="en-US"/>
        </w:rPr>
        <w:t xml:space="preserve">using StreamReader </w:t>
      </w:r>
      <w:r>
        <w:rPr>
          <w:lang w:val="en-US"/>
        </w:rPr>
        <w:t>and written on the device.</w:t>
      </w:r>
    </w:p>
    <w:p w14:paraId="5393B127" w14:textId="640003A7" w:rsidR="00012563" w:rsidRDefault="00012563" w:rsidP="00635BB4">
      <w:pPr>
        <w:rPr>
          <w:lang w:val="en-US"/>
        </w:rPr>
      </w:pPr>
    </w:p>
    <w:p w14:paraId="7797916A" w14:textId="77777777" w:rsidR="00635BB4" w:rsidRPr="00012563" w:rsidRDefault="00635BB4" w:rsidP="00635BB4">
      <w:pPr>
        <w:autoSpaceDE w:val="0"/>
        <w:autoSpaceDN w:val="0"/>
        <w:adjustRightInd w:val="0"/>
        <w:textboxTightWrap w:val="none"/>
        <w:rPr>
          <w:rStyle w:val="code"/>
        </w:rPr>
      </w:pPr>
      <w:r w:rsidRPr="00012563">
        <w:rPr>
          <w:rStyle w:val="code"/>
        </w:rPr>
        <w:t xml:space="preserve">    string line = "";</w:t>
      </w:r>
    </w:p>
    <w:p w14:paraId="0CB27D22" w14:textId="77777777" w:rsidR="00635BB4" w:rsidRPr="00012563" w:rsidRDefault="00635BB4" w:rsidP="00635BB4">
      <w:pPr>
        <w:autoSpaceDE w:val="0"/>
        <w:autoSpaceDN w:val="0"/>
        <w:adjustRightInd w:val="0"/>
        <w:textboxTightWrap w:val="none"/>
        <w:rPr>
          <w:rStyle w:val="code"/>
        </w:rPr>
      </w:pPr>
      <w:r w:rsidRPr="00012563">
        <w:rPr>
          <w:rStyle w:val="code"/>
        </w:rPr>
        <w:t xml:space="preserve">    using (StreamReader stream = new StreamReader(ScriptFilePath))</w:t>
      </w:r>
    </w:p>
    <w:p w14:paraId="36772AF0" w14:textId="77777777" w:rsidR="00635BB4" w:rsidRPr="00012563" w:rsidRDefault="00635BB4" w:rsidP="00635BB4">
      <w:pPr>
        <w:autoSpaceDE w:val="0"/>
        <w:autoSpaceDN w:val="0"/>
        <w:adjustRightInd w:val="0"/>
        <w:textboxTightWrap w:val="none"/>
        <w:rPr>
          <w:rStyle w:val="code"/>
        </w:rPr>
      </w:pPr>
      <w:r w:rsidRPr="00012563">
        <w:rPr>
          <w:rStyle w:val="code"/>
        </w:rPr>
        <w:t xml:space="preserve">    {</w:t>
      </w:r>
    </w:p>
    <w:p w14:paraId="14B70BC3" w14:textId="77777777" w:rsidR="00635BB4" w:rsidRPr="00012563" w:rsidRDefault="00635BB4" w:rsidP="00635BB4">
      <w:pPr>
        <w:autoSpaceDE w:val="0"/>
        <w:autoSpaceDN w:val="0"/>
        <w:adjustRightInd w:val="0"/>
        <w:textboxTightWrap w:val="none"/>
        <w:rPr>
          <w:rStyle w:val="code"/>
        </w:rPr>
      </w:pPr>
      <w:r w:rsidRPr="00012563">
        <w:rPr>
          <w:rStyle w:val="code"/>
        </w:rPr>
        <w:t xml:space="preserve">        while (!stream.EndOfStream)</w:t>
      </w:r>
    </w:p>
    <w:p w14:paraId="4D4AF1C2" w14:textId="77777777" w:rsidR="00635BB4" w:rsidRPr="00012563" w:rsidRDefault="00635BB4" w:rsidP="00635BB4">
      <w:pPr>
        <w:autoSpaceDE w:val="0"/>
        <w:autoSpaceDN w:val="0"/>
        <w:adjustRightInd w:val="0"/>
        <w:textboxTightWrap w:val="none"/>
        <w:rPr>
          <w:rStyle w:val="code"/>
        </w:rPr>
      </w:pPr>
      <w:r w:rsidRPr="00012563">
        <w:rPr>
          <w:rStyle w:val="code"/>
        </w:rPr>
        <w:t xml:space="preserve">        {</w:t>
      </w:r>
    </w:p>
    <w:p w14:paraId="4F2988FA" w14:textId="5BB57683" w:rsidR="00635BB4" w:rsidRPr="00012563" w:rsidRDefault="00635BB4" w:rsidP="00635BB4">
      <w:pPr>
        <w:autoSpaceDE w:val="0"/>
        <w:autoSpaceDN w:val="0"/>
        <w:adjustRightInd w:val="0"/>
        <w:textboxTightWrap w:val="none"/>
        <w:rPr>
          <w:rStyle w:val="code"/>
        </w:rPr>
      </w:pPr>
      <w:r w:rsidRPr="00012563">
        <w:rPr>
          <w:rStyle w:val="code"/>
        </w:rPr>
        <w:t xml:space="preserve">            line = stream.ReadLine();  // Read a line from the script file</w:t>
      </w:r>
    </w:p>
    <w:p w14:paraId="0778AF13" w14:textId="54A46EC0" w:rsidR="00635BB4" w:rsidRPr="00012563" w:rsidRDefault="00635BB4" w:rsidP="00635BB4">
      <w:pPr>
        <w:autoSpaceDE w:val="0"/>
        <w:autoSpaceDN w:val="0"/>
        <w:adjustRightInd w:val="0"/>
        <w:textboxTightWrap w:val="none"/>
        <w:rPr>
          <w:rStyle w:val="code"/>
        </w:rPr>
      </w:pPr>
      <w:r w:rsidRPr="00012563">
        <w:rPr>
          <w:rStyle w:val="code"/>
        </w:rPr>
        <w:t xml:space="preserve">            line += "\n";  </w:t>
      </w:r>
      <w:r w:rsidR="008A00D2" w:rsidRPr="00012563">
        <w:rPr>
          <w:rStyle w:val="code"/>
        </w:rPr>
        <w:t xml:space="preserve"> </w:t>
      </w:r>
      <w:r w:rsidRPr="00012563">
        <w:rPr>
          <w:rStyle w:val="code"/>
        </w:rPr>
        <w:t>// Append a new line character to the line read</w:t>
      </w:r>
    </w:p>
    <w:p w14:paraId="3BE10D9F" w14:textId="5866031E" w:rsidR="00635BB4" w:rsidRPr="00012563" w:rsidRDefault="00635BB4" w:rsidP="00635BB4">
      <w:pPr>
        <w:autoSpaceDE w:val="0"/>
        <w:autoSpaceDN w:val="0"/>
        <w:adjustRightInd w:val="0"/>
        <w:textboxTightWrap w:val="none"/>
        <w:rPr>
          <w:rStyle w:val="code"/>
        </w:rPr>
      </w:pPr>
      <w:r w:rsidRPr="00012563">
        <w:rPr>
          <w:rStyle w:val="code"/>
        </w:rPr>
        <w:t xml:space="preserve">            SerialPortEsP.Write(line); // Send the read line to EmStat Pico</w:t>
      </w:r>
    </w:p>
    <w:p w14:paraId="43D45C8F" w14:textId="77777777" w:rsidR="00635BB4" w:rsidRPr="00012563" w:rsidRDefault="00635BB4" w:rsidP="00635BB4">
      <w:pPr>
        <w:autoSpaceDE w:val="0"/>
        <w:autoSpaceDN w:val="0"/>
        <w:adjustRightInd w:val="0"/>
        <w:textboxTightWrap w:val="none"/>
        <w:rPr>
          <w:rStyle w:val="code"/>
        </w:rPr>
      </w:pPr>
      <w:r w:rsidRPr="00012563">
        <w:rPr>
          <w:rStyle w:val="code"/>
        </w:rPr>
        <w:t xml:space="preserve">        }</w:t>
      </w:r>
    </w:p>
    <w:p w14:paraId="44EFC4F2" w14:textId="77777777" w:rsidR="00635BB4" w:rsidRPr="00012563" w:rsidRDefault="00635BB4" w:rsidP="00635BB4">
      <w:pPr>
        <w:autoSpaceDE w:val="0"/>
        <w:autoSpaceDN w:val="0"/>
        <w:adjustRightInd w:val="0"/>
        <w:textboxTightWrap w:val="none"/>
        <w:rPr>
          <w:rStyle w:val="code"/>
        </w:rPr>
      </w:pPr>
      <w:r w:rsidRPr="00012563">
        <w:rPr>
          <w:rStyle w:val="code"/>
        </w:rPr>
        <w:lastRenderedPageBreak/>
        <w:t xml:space="preserve">        Console.WriteLine("Measurement started.");</w:t>
      </w:r>
    </w:p>
    <w:p w14:paraId="28CCCFF8" w14:textId="657BCBC9" w:rsidR="00635BB4" w:rsidRDefault="00635BB4" w:rsidP="008A1C20">
      <w:pPr>
        <w:autoSpaceDE w:val="0"/>
        <w:autoSpaceDN w:val="0"/>
        <w:adjustRightInd w:val="0"/>
        <w:textboxTightWrap w:val="none"/>
        <w:rPr>
          <w:rStyle w:val="code"/>
        </w:rPr>
      </w:pPr>
      <w:r w:rsidRPr="00012563">
        <w:rPr>
          <w:rStyle w:val="code"/>
        </w:rPr>
        <w:t xml:space="preserve">    }</w:t>
      </w:r>
    </w:p>
    <w:p w14:paraId="4CC69AF7" w14:textId="2702A0D6" w:rsidR="00012563" w:rsidRDefault="00012563" w:rsidP="00012563">
      <w:pPr>
        <w:pStyle w:val="Heading3"/>
        <w:numPr>
          <w:ilvl w:val="2"/>
          <w:numId w:val="2"/>
        </w:numPr>
      </w:pPr>
      <w:r>
        <w:t>Receiv</w:t>
      </w:r>
      <w:r w:rsidR="000923EC">
        <w:t>ing</w:t>
      </w:r>
      <w:r>
        <w:t xml:space="preserve"> response</w:t>
      </w:r>
    </w:p>
    <w:p w14:paraId="6E028D72" w14:textId="1166B0DB" w:rsidR="00012563" w:rsidRDefault="00012563" w:rsidP="00012563">
      <w:pPr>
        <w:rPr>
          <w:lang w:val="en-US"/>
        </w:rPr>
      </w:pPr>
      <w:r>
        <w:rPr>
          <w:lang w:val="en-US"/>
        </w:rPr>
        <w:t xml:space="preserve">Once the script file is sent to the device, the measurement response can be read continuously from the device. In </w:t>
      </w:r>
      <w:r w:rsidR="00E62910">
        <w:rPr>
          <w:lang w:val="en-US"/>
        </w:rPr>
        <w:t>the code below</w:t>
      </w:r>
      <w:r>
        <w:rPr>
          <w:lang w:val="en-US"/>
        </w:rPr>
        <w:t>, the response is read line by line</w:t>
      </w:r>
      <w:r w:rsidR="00C9118A">
        <w:rPr>
          <w:lang w:val="en-US"/>
        </w:rPr>
        <w:t xml:space="preserve"> (‘\n</w:t>
      </w:r>
      <w:r w:rsidR="005227D0">
        <w:rPr>
          <w:lang w:val="en-US"/>
        </w:rPr>
        <w:t>’</w:t>
      </w:r>
      <w:r w:rsidR="00C9118A">
        <w:rPr>
          <w:lang w:val="en-US"/>
        </w:rPr>
        <w:t xml:space="preserve"> is considered to </w:t>
      </w:r>
      <w:r w:rsidR="00C659C7">
        <w:rPr>
          <w:lang w:val="en-US"/>
        </w:rPr>
        <w:t>be the end of line character</w:t>
      </w:r>
      <w:r w:rsidR="00C9118A">
        <w:rPr>
          <w:lang w:val="en-US"/>
        </w:rPr>
        <w:t>)</w:t>
      </w:r>
      <w:r>
        <w:rPr>
          <w:lang w:val="en-US"/>
        </w:rPr>
        <w:t xml:space="preserve"> and each line is parsed to </w:t>
      </w:r>
      <w:r w:rsidR="00E62910">
        <w:rPr>
          <w:lang w:val="en-US"/>
        </w:rPr>
        <w:t>retrieve</w:t>
      </w:r>
      <w:r>
        <w:rPr>
          <w:lang w:val="en-US"/>
        </w:rPr>
        <w:t xml:space="preserve"> the actual data values.</w:t>
      </w:r>
    </w:p>
    <w:p w14:paraId="18F3CFF1" w14:textId="5C7D1DCD" w:rsidR="00012563" w:rsidRDefault="00012563" w:rsidP="00012563">
      <w:pPr>
        <w:rPr>
          <w:lang w:val="en-US"/>
        </w:rPr>
      </w:pPr>
    </w:p>
    <w:p w14:paraId="577326E4" w14:textId="77777777" w:rsidR="00012563" w:rsidRPr="003A6EC4" w:rsidRDefault="00012563" w:rsidP="00012563">
      <w:pPr>
        <w:autoSpaceDE w:val="0"/>
        <w:autoSpaceDN w:val="0"/>
        <w:adjustRightInd w:val="0"/>
        <w:textboxTightWrap w:val="none"/>
        <w:rPr>
          <w:rStyle w:val="code"/>
        </w:rPr>
      </w:pPr>
      <w:r w:rsidRPr="003A6EC4">
        <w:rPr>
          <w:rStyle w:val="code"/>
        </w:rPr>
        <w:t>private static string ReadResponseLine()</w:t>
      </w:r>
    </w:p>
    <w:p w14:paraId="77A7D25D" w14:textId="77777777" w:rsidR="00012563" w:rsidRPr="003A6EC4" w:rsidRDefault="00012563" w:rsidP="00012563">
      <w:pPr>
        <w:autoSpaceDE w:val="0"/>
        <w:autoSpaceDN w:val="0"/>
        <w:adjustRightInd w:val="0"/>
        <w:textboxTightWrap w:val="none"/>
        <w:rPr>
          <w:rStyle w:val="code"/>
        </w:rPr>
      </w:pPr>
      <w:r w:rsidRPr="003A6EC4">
        <w:rPr>
          <w:rStyle w:val="code"/>
        </w:rPr>
        <w:t>{</w:t>
      </w:r>
    </w:p>
    <w:p w14:paraId="7C3E3C4F" w14:textId="77777777" w:rsidR="00012563" w:rsidRPr="003A6EC4" w:rsidRDefault="00012563" w:rsidP="00012563">
      <w:pPr>
        <w:autoSpaceDE w:val="0"/>
        <w:autoSpaceDN w:val="0"/>
        <w:adjustRightInd w:val="0"/>
        <w:textboxTightWrap w:val="none"/>
        <w:rPr>
          <w:rStyle w:val="code"/>
        </w:rPr>
      </w:pPr>
      <w:r w:rsidRPr="003A6EC4">
        <w:rPr>
          <w:rStyle w:val="code"/>
        </w:rPr>
        <w:t xml:space="preserve">    string readLine = "";</w:t>
      </w:r>
    </w:p>
    <w:p w14:paraId="7A9C8CB8" w14:textId="77777777" w:rsidR="00012563" w:rsidRPr="003A6EC4" w:rsidRDefault="00012563" w:rsidP="00012563">
      <w:pPr>
        <w:autoSpaceDE w:val="0"/>
        <w:autoSpaceDN w:val="0"/>
        <w:adjustRightInd w:val="0"/>
        <w:textboxTightWrap w:val="none"/>
        <w:rPr>
          <w:rStyle w:val="code"/>
        </w:rPr>
      </w:pPr>
      <w:r w:rsidRPr="003A6EC4">
        <w:rPr>
          <w:rStyle w:val="code"/>
        </w:rPr>
        <w:t xml:space="preserve">    int readChar;</w:t>
      </w:r>
    </w:p>
    <w:p w14:paraId="62CF6FF2" w14:textId="77777777" w:rsidR="00012563" w:rsidRPr="003A6EC4" w:rsidRDefault="00012563" w:rsidP="00012563">
      <w:pPr>
        <w:autoSpaceDE w:val="0"/>
        <w:autoSpaceDN w:val="0"/>
        <w:adjustRightInd w:val="0"/>
        <w:textboxTightWrap w:val="none"/>
        <w:rPr>
          <w:rStyle w:val="code"/>
        </w:rPr>
      </w:pPr>
      <w:r w:rsidRPr="003A6EC4">
        <w:rPr>
          <w:rStyle w:val="code"/>
        </w:rPr>
        <w:t xml:space="preserve">    while (true)</w:t>
      </w:r>
    </w:p>
    <w:p w14:paraId="4B066F8E" w14:textId="2DEB66A6" w:rsidR="00012563" w:rsidRPr="003A6EC4" w:rsidRDefault="00012563" w:rsidP="00012563">
      <w:pPr>
        <w:autoSpaceDE w:val="0"/>
        <w:autoSpaceDN w:val="0"/>
        <w:adjustRightInd w:val="0"/>
        <w:textboxTightWrap w:val="none"/>
        <w:rPr>
          <w:rStyle w:val="code"/>
        </w:rPr>
      </w:pPr>
      <w:r w:rsidRPr="003A6EC4">
        <w:rPr>
          <w:rStyle w:val="code"/>
        </w:rPr>
        <w:t xml:space="preserve">    {</w:t>
      </w:r>
    </w:p>
    <w:p w14:paraId="3ACDAB12" w14:textId="0E486D74" w:rsidR="00012563" w:rsidRPr="003A6EC4" w:rsidRDefault="00012563" w:rsidP="00012563">
      <w:pPr>
        <w:autoSpaceDE w:val="0"/>
        <w:autoSpaceDN w:val="0"/>
        <w:adjustRightInd w:val="0"/>
        <w:ind w:firstLine="708"/>
        <w:textboxTightWrap w:val="none"/>
        <w:rPr>
          <w:rStyle w:val="code"/>
        </w:rPr>
      </w:pPr>
      <w:r w:rsidRPr="003A6EC4">
        <w:rPr>
          <w:rStyle w:val="code"/>
        </w:rPr>
        <w:t xml:space="preserve"> // Read a character from the serial port input buffer</w:t>
      </w:r>
    </w:p>
    <w:p w14:paraId="2B052EB7" w14:textId="77777777" w:rsidR="00012563" w:rsidRPr="003A6EC4" w:rsidRDefault="00012563" w:rsidP="00012563">
      <w:pPr>
        <w:autoSpaceDE w:val="0"/>
        <w:autoSpaceDN w:val="0"/>
        <w:adjustRightInd w:val="0"/>
        <w:textboxTightWrap w:val="none"/>
        <w:rPr>
          <w:rStyle w:val="code"/>
        </w:rPr>
      </w:pPr>
      <w:r w:rsidRPr="003A6EC4">
        <w:rPr>
          <w:rStyle w:val="code"/>
        </w:rPr>
        <w:t xml:space="preserve">        readChar = SerialPortEsP.ReadChar();    </w:t>
      </w:r>
    </w:p>
    <w:p w14:paraId="50F26FDB" w14:textId="00DDFECC" w:rsidR="00012563" w:rsidRPr="003A6EC4" w:rsidRDefault="00012563" w:rsidP="00012563">
      <w:pPr>
        <w:autoSpaceDE w:val="0"/>
        <w:autoSpaceDN w:val="0"/>
        <w:adjustRightInd w:val="0"/>
        <w:ind w:firstLine="708"/>
        <w:textboxTightWrap w:val="none"/>
        <w:rPr>
          <w:rStyle w:val="code"/>
        </w:rPr>
      </w:pPr>
      <w:r w:rsidRPr="003A6EC4">
        <w:rPr>
          <w:rStyle w:val="code"/>
        </w:rPr>
        <w:t xml:space="preserve">// Possibility of time out exception if the operation doesn't complete within the read time out    </w:t>
      </w:r>
    </w:p>
    <w:p w14:paraId="7FB9F328" w14:textId="6FF6A484" w:rsidR="00012563" w:rsidRPr="003A6EC4" w:rsidRDefault="00012563" w:rsidP="00012563">
      <w:pPr>
        <w:autoSpaceDE w:val="0"/>
        <w:autoSpaceDN w:val="0"/>
        <w:adjustRightInd w:val="0"/>
        <w:textboxTightWrap w:val="none"/>
        <w:rPr>
          <w:rStyle w:val="code"/>
        </w:rPr>
      </w:pPr>
      <w:r w:rsidRPr="003A6EC4">
        <w:rPr>
          <w:rStyle w:val="code"/>
        </w:rPr>
        <w:t xml:space="preserve">        if (readChar &gt; 0)                           </w:t>
      </w:r>
    </w:p>
    <w:p w14:paraId="1BB23421" w14:textId="3FF2D428" w:rsidR="00012563" w:rsidRPr="003A6EC4" w:rsidRDefault="00012563" w:rsidP="00012563">
      <w:pPr>
        <w:autoSpaceDE w:val="0"/>
        <w:autoSpaceDN w:val="0"/>
        <w:adjustRightInd w:val="0"/>
        <w:textboxTightWrap w:val="none"/>
        <w:rPr>
          <w:rStyle w:val="code"/>
        </w:rPr>
      </w:pPr>
      <w:r w:rsidRPr="003A6EC4">
        <w:rPr>
          <w:rStyle w:val="code"/>
        </w:rPr>
        <w:t xml:space="preserve">        {</w:t>
      </w:r>
    </w:p>
    <w:p w14:paraId="61C1D074" w14:textId="6DD69A73" w:rsidR="00012563" w:rsidRPr="003A6EC4" w:rsidRDefault="00012563" w:rsidP="00012563">
      <w:pPr>
        <w:autoSpaceDE w:val="0"/>
        <w:autoSpaceDN w:val="0"/>
        <w:adjustRightInd w:val="0"/>
        <w:ind w:left="708"/>
        <w:textboxTightWrap w:val="none"/>
        <w:rPr>
          <w:rStyle w:val="code"/>
        </w:rPr>
      </w:pPr>
      <w:r w:rsidRPr="003A6EC4">
        <w:rPr>
          <w:rStyle w:val="code"/>
        </w:rPr>
        <w:t xml:space="preserve">     // Append the read character to readLine to form a response line</w:t>
      </w:r>
    </w:p>
    <w:p w14:paraId="1E868D5D" w14:textId="3F306DD8" w:rsidR="00012563" w:rsidRPr="003A6EC4" w:rsidRDefault="00012563" w:rsidP="00012563">
      <w:pPr>
        <w:autoSpaceDE w:val="0"/>
        <w:autoSpaceDN w:val="0"/>
        <w:adjustRightInd w:val="0"/>
        <w:textboxTightWrap w:val="none"/>
        <w:rPr>
          <w:rStyle w:val="code"/>
        </w:rPr>
      </w:pPr>
      <w:r w:rsidRPr="003A6EC4">
        <w:rPr>
          <w:rStyle w:val="code"/>
        </w:rPr>
        <w:t xml:space="preserve">            readLine += (char)readChar;             </w:t>
      </w:r>
    </w:p>
    <w:p w14:paraId="2AE9E52E" w14:textId="77777777" w:rsidR="00012563" w:rsidRPr="003A6EC4" w:rsidRDefault="00012563" w:rsidP="00012563">
      <w:pPr>
        <w:autoSpaceDE w:val="0"/>
        <w:autoSpaceDN w:val="0"/>
        <w:adjustRightInd w:val="0"/>
        <w:textboxTightWrap w:val="none"/>
        <w:rPr>
          <w:rStyle w:val="code"/>
        </w:rPr>
      </w:pPr>
      <w:r w:rsidRPr="003A6EC4">
        <w:rPr>
          <w:rStyle w:val="code"/>
        </w:rPr>
        <w:t xml:space="preserve">            if ((char)readChar == '\n')</w:t>
      </w:r>
    </w:p>
    <w:p w14:paraId="6A09D89F" w14:textId="43CA229A" w:rsidR="00012563" w:rsidRPr="003A6EC4" w:rsidRDefault="00012563" w:rsidP="00012563">
      <w:pPr>
        <w:autoSpaceDE w:val="0"/>
        <w:autoSpaceDN w:val="0"/>
        <w:adjustRightInd w:val="0"/>
        <w:textboxTightWrap w:val="none"/>
        <w:rPr>
          <w:rStyle w:val="code"/>
        </w:rPr>
      </w:pPr>
      <w:r w:rsidRPr="003A6EC4">
        <w:rPr>
          <w:rStyle w:val="code"/>
        </w:rPr>
        <w:t xml:space="preserve">            {</w:t>
      </w:r>
    </w:p>
    <w:p w14:paraId="3C9E50C7" w14:textId="6FEC26BD" w:rsidR="00012563" w:rsidRPr="003A6EC4" w:rsidRDefault="00012563" w:rsidP="00012563">
      <w:pPr>
        <w:autoSpaceDE w:val="0"/>
        <w:autoSpaceDN w:val="0"/>
        <w:adjustRightInd w:val="0"/>
        <w:ind w:left="1416"/>
        <w:textboxTightWrap w:val="none"/>
        <w:rPr>
          <w:rStyle w:val="code"/>
        </w:rPr>
      </w:pPr>
      <w:r w:rsidRPr="003A6EC4">
        <w:rPr>
          <w:rStyle w:val="code"/>
        </w:rPr>
        <w:t xml:space="preserve">   // Return the readLine when a new line character is encountered</w:t>
      </w:r>
    </w:p>
    <w:p w14:paraId="16C82D79" w14:textId="05DE7F66" w:rsidR="00012563" w:rsidRPr="003A6EC4" w:rsidRDefault="00012563" w:rsidP="00012563">
      <w:pPr>
        <w:autoSpaceDE w:val="0"/>
        <w:autoSpaceDN w:val="0"/>
        <w:adjustRightInd w:val="0"/>
        <w:textboxTightWrap w:val="none"/>
        <w:rPr>
          <w:rStyle w:val="code"/>
        </w:rPr>
      </w:pPr>
      <w:r w:rsidRPr="003A6EC4">
        <w:rPr>
          <w:rStyle w:val="code"/>
        </w:rPr>
        <w:t xml:space="preserve">                return readLine;                    </w:t>
      </w:r>
    </w:p>
    <w:p w14:paraId="1885290A" w14:textId="77777777" w:rsidR="00012563" w:rsidRPr="003A6EC4" w:rsidRDefault="00012563" w:rsidP="00012563">
      <w:pPr>
        <w:autoSpaceDE w:val="0"/>
        <w:autoSpaceDN w:val="0"/>
        <w:adjustRightInd w:val="0"/>
        <w:textboxTightWrap w:val="none"/>
        <w:rPr>
          <w:rStyle w:val="code"/>
        </w:rPr>
      </w:pPr>
      <w:r w:rsidRPr="003A6EC4">
        <w:rPr>
          <w:rStyle w:val="code"/>
        </w:rPr>
        <w:t xml:space="preserve">            }</w:t>
      </w:r>
    </w:p>
    <w:p w14:paraId="4784334F" w14:textId="77777777" w:rsidR="00012563" w:rsidRPr="003A6EC4" w:rsidRDefault="00012563" w:rsidP="00012563">
      <w:pPr>
        <w:autoSpaceDE w:val="0"/>
        <w:autoSpaceDN w:val="0"/>
        <w:adjustRightInd w:val="0"/>
        <w:textboxTightWrap w:val="none"/>
        <w:rPr>
          <w:rStyle w:val="code"/>
        </w:rPr>
      </w:pPr>
      <w:r w:rsidRPr="003A6EC4">
        <w:rPr>
          <w:rStyle w:val="code"/>
        </w:rPr>
        <w:t xml:space="preserve">        }</w:t>
      </w:r>
    </w:p>
    <w:p w14:paraId="35B12CE6" w14:textId="77777777" w:rsidR="00012563" w:rsidRPr="003A6EC4" w:rsidRDefault="00012563" w:rsidP="00012563">
      <w:pPr>
        <w:autoSpaceDE w:val="0"/>
        <w:autoSpaceDN w:val="0"/>
        <w:adjustRightInd w:val="0"/>
        <w:textboxTightWrap w:val="none"/>
        <w:rPr>
          <w:rStyle w:val="code"/>
        </w:rPr>
      </w:pPr>
      <w:r w:rsidRPr="003A6EC4">
        <w:rPr>
          <w:rStyle w:val="code"/>
        </w:rPr>
        <w:t xml:space="preserve">    }</w:t>
      </w:r>
    </w:p>
    <w:p w14:paraId="46ED313A" w14:textId="385D7F35" w:rsidR="00F24FA7" w:rsidRDefault="00012563" w:rsidP="00F24FA7">
      <w:pPr>
        <w:autoSpaceDE w:val="0"/>
        <w:autoSpaceDN w:val="0"/>
        <w:adjustRightInd w:val="0"/>
        <w:textboxTightWrap w:val="none"/>
        <w:rPr>
          <w:rFonts w:ascii="Consolas" w:hAnsi="Consolas" w:cs="Consolas"/>
          <w:sz w:val="19"/>
          <w:szCs w:val="19"/>
          <w:lang w:val="en-NL"/>
        </w:rPr>
      </w:pPr>
      <w:r w:rsidRPr="003A6EC4">
        <w:rPr>
          <w:rStyle w:val="code"/>
        </w:rPr>
        <w:t>}</w:t>
      </w:r>
    </w:p>
    <w:p w14:paraId="102DA65C" w14:textId="2AE0EAEA" w:rsidR="00024488" w:rsidRDefault="00E62910" w:rsidP="00B445CC">
      <w:pPr>
        <w:pStyle w:val="Heading3"/>
        <w:numPr>
          <w:ilvl w:val="2"/>
          <w:numId w:val="2"/>
        </w:numPr>
      </w:pPr>
      <w:r>
        <w:t>Parsing the response</w:t>
      </w:r>
    </w:p>
    <w:p w14:paraId="0BA78372" w14:textId="77777777" w:rsidR="00337E50" w:rsidRDefault="00337E50" w:rsidP="00337E50">
      <w:pPr>
        <w:autoSpaceDE w:val="0"/>
        <w:autoSpaceDN w:val="0"/>
        <w:adjustRightInd w:val="0"/>
        <w:textboxTightWrap w:val="none"/>
        <w:rPr>
          <w:iCs/>
          <w:lang w:val="en-US"/>
        </w:rPr>
      </w:pPr>
      <w:r w:rsidRPr="00C659C7">
        <w:rPr>
          <w:iCs/>
          <w:lang w:val="en-US"/>
        </w:rPr>
        <w:t>Each line of response</w:t>
      </w:r>
      <w:r>
        <w:rPr>
          <w:iCs/>
          <w:lang w:val="en-US"/>
        </w:rPr>
        <w:t xml:space="preserve"> returned by the method </w:t>
      </w:r>
      <w:r w:rsidRPr="003A6EC4">
        <w:rPr>
          <w:rStyle w:val="code"/>
        </w:rPr>
        <w:t>ReadResponseLine()</w:t>
      </w:r>
      <w:r>
        <w:rPr>
          <w:iCs/>
          <w:lang w:val="en-US"/>
        </w:rPr>
        <w:t xml:space="preserve">, </w:t>
      </w:r>
      <w:r w:rsidRPr="00C659C7">
        <w:rPr>
          <w:iCs/>
          <w:lang w:val="en-US"/>
        </w:rPr>
        <w:t xml:space="preserve">can be added to </w:t>
      </w:r>
      <w:r>
        <w:rPr>
          <w:iCs/>
          <w:lang w:val="en-US"/>
        </w:rPr>
        <w:t>a string to form the raw data if needed. The response line can be further parsed if it is identified to be a data package.</w:t>
      </w:r>
    </w:p>
    <w:p w14:paraId="346A5E3E" w14:textId="77777777" w:rsidR="00337E50" w:rsidRDefault="00337E50" w:rsidP="00337E50">
      <w:pPr>
        <w:autoSpaceDE w:val="0"/>
        <w:autoSpaceDN w:val="0"/>
        <w:adjustRightInd w:val="0"/>
        <w:textboxTightWrap w:val="none"/>
        <w:rPr>
          <w:iCs/>
          <w:lang w:val="en-US"/>
        </w:rPr>
      </w:pPr>
    </w:p>
    <w:p w14:paraId="0B34114C" w14:textId="77777777" w:rsidR="00337E50" w:rsidRPr="00241973" w:rsidRDefault="00337E50" w:rsidP="00337E50">
      <w:pPr>
        <w:autoSpaceDE w:val="0"/>
        <w:autoSpaceDN w:val="0"/>
        <w:adjustRightInd w:val="0"/>
        <w:textboxTightWrap w:val="none"/>
        <w:rPr>
          <w:rStyle w:val="code"/>
        </w:rPr>
      </w:pPr>
      <w:r w:rsidRPr="00241973">
        <w:rPr>
          <w:rStyle w:val="code"/>
        </w:rPr>
        <w:t>while (true)</w:t>
      </w:r>
    </w:p>
    <w:p w14:paraId="678856AA" w14:textId="77777777" w:rsidR="00337E50" w:rsidRPr="00241973" w:rsidRDefault="00337E50" w:rsidP="00337E50">
      <w:pPr>
        <w:autoSpaceDE w:val="0"/>
        <w:autoSpaceDN w:val="0"/>
        <w:adjustRightInd w:val="0"/>
        <w:textboxTightWrap w:val="none"/>
        <w:rPr>
          <w:rStyle w:val="code"/>
        </w:rPr>
      </w:pPr>
      <w:r w:rsidRPr="00241973">
        <w:rPr>
          <w:rStyle w:val="code"/>
        </w:rPr>
        <w:t>{</w:t>
      </w:r>
    </w:p>
    <w:p w14:paraId="7471B197" w14:textId="77777777" w:rsidR="00337E50" w:rsidRPr="00241973" w:rsidRDefault="00337E50" w:rsidP="00337E50">
      <w:pPr>
        <w:autoSpaceDE w:val="0"/>
        <w:autoSpaceDN w:val="0"/>
        <w:adjustRightInd w:val="0"/>
        <w:textboxTightWrap w:val="none"/>
        <w:rPr>
          <w:rStyle w:val="code"/>
        </w:rPr>
      </w:pPr>
      <w:r w:rsidRPr="00241973">
        <w:rPr>
          <w:rStyle w:val="code"/>
        </w:rPr>
        <w:t xml:space="preserve">    readLine = ReadResponseLine();               // Read a line from the response</w:t>
      </w:r>
    </w:p>
    <w:p w14:paraId="48B6D508" w14:textId="77777777" w:rsidR="00337E50" w:rsidRPr="00241973" w:rsidRDefault="00337E50" w:rsidP="00337E50">
      <w:pPr>
        <w:autoSpaceDE w:val="0"/>
        <w:autoSpaceDN w:val="0"/>
        <w:adjustRightInd w:val="0"/>
        <w:textboxTightWrap w:val="none"/>
        <w:rPr>
          <w:rStyle w:val="code"/>
        </w:rPr>
      </w:pPr>
      <w:r w:rsidRPr="00241973">
        <w:rPr>
          <w:rStyle w:val="code"/>
        </w:rPr>
        <w:t xml:space="preserve">    RawData += readLine;                         // Add the response to raw data</w:t>
      </w:r>
    </w:p>
    <w:p w14:paraId="29177264" w14:textId="77777777" w:rsidR="00337E50" w:rsidRPr="00241973" w:rsidRDefault="00337E50" w:rsidP="00337E50">
      <w:pPr>
        <w:autoSpaceDE w:val="0"/>
        <w:autoSpaceDN w:val="0"/>
        <w:adjustRightInd w:val="0"/>
        <w:textboxTightWrap w:val="none"/>
        <w:rPr>
          <w:rStyle w:val="code"/>
        </w:rPr>
      </w:pPr>
      <w:r w:rsidRPr="00241973">
        <w:rPr>
          <w:rStyle w:val="code"/>
        </w:rPr>
        <w:t xml:space="preserve">    if (readLine == "\n")</w:t>
      </w:r>
    </w:p>
    <w:p w14:paraId="038C420B" w14:textId="77777777" w:rsidR="00337E50" w:rsidRPr="00241973" w:rsidRDefault="00337E50" w:rsidP="00337E50">
      <w:pPr>
        <w:autoSpaceDE w:val="0"/>
        <w:autoSpaceDN w:val="0"/>
        <w:adjustRightInd w:val="0"/>
        <w:textboxTightWrap w:val="none"/>
        <w:rPr>
          <w:rStyle w:val="code"/>
        </w:rPr>
      </w:pPr>
      <w:r w:rsidRPr="00241973">
        <w:rPr>
          <w:rStyle w:val="code"/>
        </w:rPr>
        <w:t xml:space="preserve">        break;</w:t>
      </w:r>
    </w:p>
    <w:p w14:paraId="36CE6010" w14:textId="77777777" w:rsidR="00337E50" w:rsidRPr="00241973" w:rsidRDefault="00337E50" w:rsidP="00337E50">
      <w:pPr>
        <w:autoSpaceDE w:val="0"/>
        <w:autoSpaceDN w:val="0"/>
        <w:adjustRightInd w:val="0"/>
        <w:textboxTightWrap w:val="none"/>
        <w:rPr>
          <w:rStyle w:val="code"/>
        </w:rPr>
      </w:pPr>
      <w:r w:rsidRPr="00241973">
        <w:rPr>
          <w:rStyle w:val="code"/>
        </w:rPr>
        <w:t xml:space="preserve">    else if (readLine.Contains("P"))</w:t>
      </w:r>
    </w:p>
    <w:p w14:paraId="264804E7" w14:textId="77777777" w:rsidR="00337E50" w:rsidRPr="00241973" w:rsidRDefault="00337E50" w:rsidP="00337E50">
      <w:pPr>
        <w:autoSpaceDE w:val="0"/>
        <w:autoSpaceDN w:val="0"/>
        <w:adjustRightInd w:val="0"/>
        <w:textboxTightWrap w:val="none"/>
        <w:rPr>
          <w:rStyle w:val="code"/>
        </w:rPr>
      </w:pPr>
      <w:r w:rsidRPr="00241973">
        <w:rPr>
          <w:rStyle w:val="code"/>
        </w:rPr>
        <w:t xml:space="preserve">    {</w:t>
      </w:r>
    </w:p>
    <w:p w14:paraId="33F0E983" w14:textId="1E98B7EF" w:rsidR="00337E50" w:rsidRPr="00241973" w:rsidRDefault="00337E50" w:rsidP="00337E50">
      <w:pPr>
        <w:autoSpaceDE w:val="0"/>
        <w:autoSpaceDN w:val="0"/>
        <w:adjustRightInd w:val="0"/>
        <w:textboxTightWrap w:val="none"/>
        <w:rPr>
          <w:rStyle w:val="code"/>
        </w:rPr>
      </w:pPr>
      <w:r w:rsidRPr="00241973">
        <w:rPr>
          <w:rStyle w:val="code"/>
        </w:rPr>
        <w:t>//Increment the number of data points if the read line contains the header char 'P</w:t>
      </w:r>
      <w:r w:rsidR="00241973">
        <w:rPr>
          <w:rStyle w:val="code"/>
        </w:rPr>
        <w:t>’</w:t>
      </w:r>
    </w:p>
    <w:p w14:paraId="3C3B0707" w14:textId="77777777" w:rsidR="00337E50" w:rsidRPr="00241973" w:rsidRDefault="00337E50" w:rsidP="00337E50">
      <w:pPr>
        <w:autoSpaceDE w:val="0"/>
        <w:autoSpaceDN w:val="0"/>
        <w:adjustRightInd w:val="0"/>
        <w:textboxTightWrap w:val="none"/>
        <w:rPr>
          <w:rStyle w:val="code"/>
        </w:rPr>
      </w:pPr>
      <w:r w:rsidRPr="00241973">
        <w:rPr>
          <w:rStyle w:val="code"/>
        </w:rPr>
        <w:t xml:space="preserve">        NDataPointsReceived++;                  </w:t>
      </w:r>
    </w:p>
    <w:p w14:paraId="3F897979" w14:textId="77777777" w:rsidR="00337E50" w:rsidRPr="00241973" w:rsidRDefault="00337E50" w:rsidP="00337E50">
      <w:pPr>
        <w:autoSpaceDE w:val="0"/>
        <w:autoSpaceDN w:val="0"/>
        <w:adjustRightInd w:val="0"/>
        <w:textboxTightWrap w:val="none"/>
        <w:rPr>
          <w:rStyle w:val="code"/>
        </w:rPr>
      </w:pPr>
      <w:r w:rsidRPr="00241973">
        <w:rPr>
          <w:rStyle w:val="code"/>
        </w:rPr>
        <w:t xml:space="preserve">        ParsePackageLine(readLine);             // Parse the line read </w:t>
      </w:r>
    </w:p>
    <w:p w14:paraId="788B7BF5" w14:textId="77777777" w:rsidR="00CE02F7" w:rsidRDefault="00337E50" w:rsidP="00CE02F7">
      <w:pPr>
        <w:autoSpaceDE w:val="0"/>
        <w:autoSpaceDN w:val="0"/>
        <w:adjustRightInd w:val="0"/>
        <w:textboxTightWrap w:val="none"/>
        <w:rPr>
          <w:rStyle w:val="code"/>
        </w:rPr>
      </w:pPr>
      <w:r w:rsidRPr="00241973">
        <w:rPr>
          <w:rStyle w:val="code"/>
        </w:rPr>
        <w:t xml:space="preserve">    }</w:t>
      </w:r>
    </w:p>
    <w:p w14:paraId="4B8AA30C" w14:textId="1A1F5114" w:rsidR="008B407F" w:rsidRDefault="00337E50" w:rsidP="00CE02F7">
      <w:pPr>
        <w:autoSpaceDE w:val="0"/>
        <w:autoSpaceDN w:val="0"/>
        <w:adjustRightInd w:val="0"/>
        <w:textboxTightWrap w:val="none"/>
        <w:rPr>
          <w:rStyle w:val="code"/>
        </w:rPr>
      </w:pPr>
      <w:r w:rsidRPr="00241973">
        <w:rPr>
          <w:rStyle w:val="code"/>
        </w:rPr>
        <w:t>}</w:t>
      </w:r>
    </w:p>
    <w:p w14:paraId="3E763579" w14:textId="77777777" w:rsidR="00CE02F7" w:rsidRDefault="00CE02F7" w:rsidP="00CE02F7">
      <w:pPr>
        <w:autoSpaceDE w:val="0"/>
        <w:autoSpaceDN w:val="0"/>
        <w:adjustRightInd w:val="0"/>
        <w:textboxTightWrap w:val="none"/>
        <w:rPr>
          <w:lang w:val="en-US"/>
        </w:rPr>
      </w:pPr>
    </w:p>
    <w:p w14:paraId="3AD32ED1" w14:textId="77777777" w:rsidR="008B407F" w:rsidRDefault="008B407F" w:rsidP="008B407F">
      <w:pPr>
        <w:rPr>
          <w:lang w:val="en-US"/>
        </w:rPr>
      </w:pPr>
      <w:r>
        <w:rPr>
          <w:lang w:val="en-US"/>
        </w:rPr>
        <w:t>Here’s a sample response (raw data) from a Linear sweep voltammetric measurement.</w:t>
      </w:r>
    </w:p>
    <w:p w14:paraId="52B7E9B5" w14:textId="77777777" w:rsidR="008B407F" w:rsidRDefault="008B407F" w:rsidP="008B407F">
      <w:pPr>
        <w:rPr>
          <w:lang w:val="en-US"/>
        </w:rPr>
      </w:pPr>
    </w:p>
    <w:p w14:paraId="748DA02A" w14:textId="09924F69" w:rsidR="008B407F" w:rsidRPr="00E10ED5" w:rsidRDefault="008B407F" w:rsidP="008B407F">
      <w:pPr>
        <w:rPr>
          <w:lang w:val="en-US"/>
        </w:rPr>
      </w:pPr>
      <w:r w:rsidRPr="00E10ED5">
        <w:rPr>
          <w:lang w:val="en-US"/>
        </w:rPr>
        <w:t>eM0000</w:t>
      </w:r>
      <w:r w:rsidR="00672625" w:rsidRPr="00E10ED5">
        <w:rPr>
          <w:lang w:val="en-US"/>
        </w:rPr>
        <w:t>\n</w:t>
      </w:r>
    </w:p>
    <w:p w14:paraId="78465C2C" w14:textId="23D2FA35" w:rsidR="008B407F" w:rsidRPr="00E10ED5" w:rsidRDefault="008B407F" w:rsidP="008B407F">
      <w:pPr>
        <w:rPr>
          <w:lang w:val="en-US"/>
        </w:rPr>
      </w:pPr>
      <w:r w:rsidRPr="00E10ED5">
        <w:rPr>
          <w:lang w:val="en-US"/>
        </w:rPr>
        <w:t>Pda7F85F3Fu;ba48D503Dp,10,288</w:t>
      </w:r>
      <w:r w:rsidR="00672625" w:rsidRPr="00E10ED5">
        <w:rPr>
          <w:lang w:val="en-US"/>
        </w:rPr>
        <w:t>\n</w:t>
      </w:r>
    </w:p>
    <w:p w14:paraId="0A359EDB" w14:textId="1C9E1EA1" w:rsidR="008B407F" w:rsidRPr="00E10ED5" w:rsidRDefault="008B407F" w:rsidP="008B407F">
      <w:pPr>
        <w:rPr>
          <w:lang w:val="en-US"/>
        </w:rPr>
      </w:pPr>
      <w:r w:rsidRPr="00E10ED5">
        <w:rPr>
          <w:lang w:val="en-US"/>
        </w:rPr>
        <w:t>Pda7F9234Bu;ba4E2C324p,10,288</w:t>
      </w:r>
      <w:r w:rsidR="00672625" w:rsidRPr="00E10ED5">
        <w:rPr>
          <w:lang w:val="en-US"/>
        </w:rPr>
        <w:t>\n</w:t>
      </w:r>
    </w:p>
    <w:p w14:paraId="461BEFE8" w14:textId="0B78931C" w:rsidR="008B407F" w:rsidRPr="008B407F" w:rsidRDefault="008B407F" w:rsidP="008B407F">
      <w:r w:rsidRPr="008B407F">
        <w:t>Pda806EC24u;baAE16C6Dp,10,288</w:t>
      </w:r>
      <w:r w:rsidR="00672625">
        <w:t>\n</w:t>
      </w:r>
    </w:p>
    <w:p w14:paraId="38CF6189" w14:textId="26A44087" w:rsidR="008B407F" w:rsidRPr="008B407F" w:rsidRDefault="008B407F" w:rsidP="008B407F">
      <w:r w:rsidRPr="008B407F">
        <w:lastRenderedPageBreak/>
        <w:t>Pda807B031u;baB360495p,10,288</w:t>
      </w:r>
      <w:r w:rsidR="00672625">
        <w:t>\n</w:t>
      </w:r>
    </w:p>
    <w:p w14:paraId="06DD9ED6" w14:textId="77777777" w:rsidR="008B407F" w:rsidRPr="00E10ED5" w:rsidRDefault="008B407F" w:rsidP="008B407F">
      <w:pPr>
        <w:rPr>
          <w:lang w:val="en-US"/>
        </w:rPr>
      </w:pPr>
      <w:r w:rsidRPr="00E10ED5">
        <w:rPr>
          <w:lang w:val="en-US"/>
        </w:rPr>
        <w:t>*\n</w:t>
      </w:r>
    </w:p>
    <w:p w14:paraId="7F2337F4" w14:textId="77777777" w:rsidR="008B407F" w:rsidRPr="00E10ED5" w:rsidRDefault="008B407F" w:rsidP="008B407F">
      <w:pPr>
        <w:rPr>
          <w:lang w:val="en-US"/>
        </w:rPr>
      </w:pPr>
      <w:r w:rsidRPr="00E10ED5">
        <w:rPr>
          <w:lang w:val="en-US"/>
        </w:rPr>
        <w:t>\n</w:t>
      </w:r>
    </w:p>
    <w:p w14:paraId="0B3D60C2" w14:textId="2AD903E7" w:rsidR="00853FB3" w:rsidRDefault="00853FB3" w:rsidP="00853FB3">
      <w:pPr>
        <w:rPr>
          <w:lang w:val="en-US"/>
        </w:rPr>
      </w:pPr>
      <w:r>
        <w:rPr>
          <w:lang w:val="en-US"/>
        </w:rPr>
        <w:t>While parsing the response</w:t>
      </w:r>
      <w:r w:rsidR="00C44F74">
        <w:rPr>
          <w:lang w:val="en-US"/>
        </w:rPr>
        <w:t>,</w:t>
      </w:r>
      <w:r>
        <w:rPr>
          <w:lang w:val="en-US"/>
        </w:rPr>
        <w:t xml:space="preserve"> various identifiers are used to identify the type of response pack</w:t>
      </w:r>
      <w:r w:rsidR="00C44F74">
        <w:rPr>
          <w:lang w:val="en-US"/>
        </w:rPr>
        <w:t>ages</w:t>
      </w:r>
      <w:r>
        <w:rPr>
          <w:lang w:val="en-US"/>
        </w:rPr>
        <w:t>.</w:t>
      </w:r>
      <w:r w:rsidR="008B407F">
        <w:rPr>
          <w:lang w:val="en-US"/>
        </w:rPr>
        <w:t xml:space="preserve"> For example, In the above sample </w:t>
      </w:r>
      <w:r w:rsidR="00571FF5">
        <w:rPr>
          <w:lang w:val="en-US"/>
        </w:rPr>
        <w:t xml:space="preserve">response </w:t>
      </w:r>
      <w:r w:rsidR="008B407F">
        <w:rPr>
          <w:lang w:val="en-US"/>
        </w:rPr>
        <w:t xml:space="preserve">package, </w:t>
      </w:r>
    </w:p>
    <w:p w14:paraId="5E46395F" w14:textId="77777777" w:rsidR="00853FB3" w:rsidRPr="00853FB3" w:rsidRDefault="00853FB3" w:rsidP="00853FB3">
      <w:pPr>
        <w:rPr>
          <w:lang w:val="en-US"/>
        </w:rPr>
      </w:pPr>
    </w:p>
    <w:p w14:paraId="4CCBA0BA" w14:textId="45FFEF3C" w:rsidR="00853FB3" w:rsidRPr="00853FB3" w:rsidRDefault="00672625" w:rsidP="00853FB3">
      <w:pPr>
        <w:pStyle w:val="ListParagraph"/>
        <w:numPr>
          <w:ilvl w:val="0"/>
          <w:numId w:val="43"/>
        </w:numPr>
        <w:rPr>
          <w:lang w:val="en-US"/>
        </w:rPr>
      </w:pPr>
      <w:r w:rsidRPr="00853FB3">
        <w:rPr>
          <w:lang w:val="en-US"/>
        </w:rPr>
        <w:t>‘e’</w:t>
      </w:r>
      <w:r>
        <w:rPr>
          <w:lang w:val="en-US"/>
        </w:rPr>
        <w:t xml:space="preserve"> marks the </w:t>
      </w:r>
      <w:r w:rsidR="00853FB3" w:rsidRPr="00853FB3">
        <w:rPr>
          <w:lang w:val="en-US"/>
        </w:rPr>
        <w:t>beginning of a response.</w:t>
      </w:r>
    </w:p>
    <w:p w14:paraId="08CA1565" w14:textId="406305B1" w:rsidR="00853FB3" w:rsidRDefault="00672625" w:rsidP="00853FB3">
      <w:pPr>
        <w:pStyle w:val="ListParagraph"/>
        <w:numPr>
          <w:ilvl w:val="0"/>
          <w:numId w:val="43"/>
        </w:numPr>
        <w:rPr>
          <w:lang w:val="en-US"/>
        </w:rPr>
      </w:pPr>
      <w:r>
        <w:rPr>
          <w:lang w:val="en-US"/>
        </w:rPr>
        <w:t>‘M’</w:t>
      </w:r>
      <w:r w:rsidR="00853FB3" w:rsidRPr="00853FB3">
        <w:rPr>
          <w:lang w:val="en-US"/>
        </w:rPr>
        <w:t xml:space="preserve"> marks the beginning of a measurement loop. </w:t>
      </w:r>
    </w:p>
    <w:p w14:paraId="1A2D3BB3" w14:textId="273BCACD" w:rsidR="00C44F74" w:rsidRDefault="00C44F74" w:rsidP="00853FB3">
      <w:pPr>
        <w:pStyle w:val="ListParagraph"/>
        <w:numPr>
          <w:ilvl w:val="0"/>
          <w:numId w:val="43"/>
        </w:numPr>
        <w:rPr>
          <w:lang w:val="en-US"/>
        </w:rPr>
      </w:pPr>
      <w:r>
        <w:rPr>
          <w:lang w:val="en-US"/>
        </w:rPr>
        <w:t>‘P’ marks the beginning of a row of data package.</w:t>
      </w:r>
    </w:p>
    <w:p w14:paraId="4B100413" w14:textId="3F2F1429" w:rsidR="00C44F74" w:rsidRDefault="00C44F74" w:rsidP="00853FB3">
      <w:pPr>
        <w:pStyle w:val="ListParagraph"/>
        <w:numPr>
          <w:ilvl w:val="0"/>
          <w:numId w:val="43"/>
        </w:numPr>
        <w:rPr>
          <w:lang w:val="en-US"/>
        </w:rPr>
      </w:pPr>
      <w:r>
        <w:rPr>
          <w:lang w:val="en-US"/>
        </w:rPr>
        <w:t>“*\n” marks the end of measurement.</w:t>
      </w:r>
    </w:p>
    <w:p w14:paraId="0EBCDE1B" w14:textId="39155EAD" w:rsidR="00C44F74" w:rsidRDefault="00C44F74" w:rsidP="00C44F74">
      <w:pPr>
        <w:pStyle w:val="ListParagraph"/>
        <w:numPr>
          <w:ilvl w:val="0"/>
          <w:numId w:val="43"/>
        </w:numPr>
        <w:rPr>
          <w:lang w:val="en-US"/>
        </w:rPr>
      </w:pPr>
      <w:r>
        <w:rPr>
          <w:lang w:val="en-US"/>
        </w:rPr>
        <w:t>“\n” marks the end of response.</w:t>
      </w:r>
    </w:p>
    <w:p w14:paraId="42F701D4" w14:textId="77777777" w:rsidR="00890CA5" w:rsidRDefault="00890CA5" w:rsidP="00F24FA7">
      <w:pPr>
        <w:rPr>
          <w:lang w:val="en-US"/>
        </w:rPr>
      </w:pPr>
    </w:p>
    <w:p w14:paraId="01DA75E0" w14:textId="6D5A7824" w:rsidR="006D2FE7" w:rsidRPr="00E62910" w:rsidRDefault="006D2FE7" w:rsidP="006D2FE7">
      <w:pPr>
        <w:spacing w:before="120" w:after="240"/>
        <w:textboxTightWrap w:val="none"/>
        <w:rPr>
          <w:rFonts w:ascii="Helvetica" w:hAnsi="Helvetica" w:cs="Helvetica"/>
          <w:color w:val="686868"/>
          <w:sz w:val="24"/>
          <w:szCs w:val="24"/>
          <w:lang w:val="en-NL" w:eastAsia="en-NL"/>
        </w:rPr>
      </w:pPr>
      <w:r w:rsidRPr="00E62910">
        <w:rPr>
          <w:lang w:val="en-US"/>
        </w:rPr>
        <w:t>The following information can be found in the </w:t>
      </w:r>
      <w:r w:rsidR="00C44F74">
        <w:rPr>
          <w:lang w:val="en-US"/>
        </w:rPr>
        <w:t>data packages</w:t>
      </w:r>
      <w:r w:rsidRPr="00E62910">
        <w:rPr>
          <w:lang w:val="en-US"/>
        </w:rPr>
        <w:t xml:space="preserve"> received </w:t>
      </w:r>
      <w:r w:rsidR="00853FB3">
        <w:rPr>
          <w:lang w:val="en-US"/>
        </w:rPr>
        <w:t>from the device.</w:t>
      </w:r>
    </w:p>
    <w:p w14:paraId="5F2763FD" w14:textId="359242AF" w:rsidR="00853FB3" w:rsidRPr="00853FB3" w:rsidRDefault="00853FB3" w:rsidP="00853FB3">
      <w:pPr>
        <w:numPr>
          <w:ilvl w:val="0"/>
          <w:numId w:val="42"/>
        </w:numPr>
        <w:spacing w:before="100" w:beforeAutospacing="1" w:after="100" w:afterAutospacing="1"/>
        <w:textboxTightWrap w:val="none"/>
        <w:rPr>
          <w:lang w:val="en-US"/>
        </w:rPr>
      </w:pPr>
      <w:r w:rsidRPr="00E62910">
        <w:rPr>
          <w:lang w:val="en-US"/>
        </w:rPr>
        <w:t>Potential (</w:t>
      </w:r>
      <w:r w:rsidR="001F2550">
        <w:rPr>
          <w:lang w:val="en-US"/>
        </w:rPr>
        <w:t>s</w:t>
      </w:r>
      <w:r w:rsidR="0025726B">
        <w:rPr>
          <w:lang w:val="en-US"/>
        </w:rPr>
        <w:t xml:space="preserve">et </w:t>
      </w:r>
      <w:r w:rsidR="003A4EDD">
        <w:rPr>
          <w:lang w:val="en-US"/>
        </w:rPr>
        <w:t xml:space="preserve">cell </w:t>
      </w:r>
      <w:r w:rsidR="0025726B">
        <w:rPr>
          <w:lang w:val="en-US"/>
        </w:rPr>
        <w:t>potential</w:t>
      </w:r>
      <w:r w:rsidRPr="00853FB3">
        <w:rPr>
          <w:lang w:val="en-US"/>
        </w:rPr>
        <w:t xml:space="preserve"> in V</w:t>
      </w:r>
      <w:r w:rsidRPr="00E62910">
        <w:rPr>
          <w:lang w:val="en-US"/>
        </w:rPr>
        <w:t>)</w:t>
      </w:r>
      <w:r w:rsidR="00B2561B">
        <w:rPr>
          <w:lang w:val="en-US"/>
        </w:rPr>
        <w:t xml:space="preserve"> </w:t>
      </w:r>
    </w:p>
    <w:p w14:paraId="4A33180D" w14:textId="77777777" w:rsidR="00B2561B" w:rsidRDefault="006D2FE7" w:rsidP="00B2561B">
      <w:pPr>
        <w:numPr>
          <w:ilvl w:val="0"/>
          <w:numId w:val="42"/>
        </w:numPr>
        <w:spacing w:before="100" w:beforeAutospacing="1" w:after="100" w:afterAutospacing="1"/>
        <w:textboxTightWrap w:val="none"/>
        <w:rPr>
          <w:lang w:val="en-US"/>
        </w:rPr>
      </w:pPr>
      <w:r w:rsidRPr="00E62910">
        <w:rPr>
          <w:lang w:val="en-US"/>
        </w:rPr>
        <w:t>Current (</w:t>
      </w:r>
      <w:r w:rsidR="0025726B">
        <w:rPr>
          <w:lang w:val="en-US"/>
        </w:rPr>
        <w:t xml:space="preserve">measured current </w:t>
      </w:r>
      <w:r w:rsidRPr="00E62910">
        <w:rPr>
          <w:lang w:val="en-US"/>
        </w:rPr>
        <w:t>in A</w:t>
      </w:r>
      <w:r w:rsidRPr="00853FB3">
        <w:rPr>
          <w:lang w:val="en-US"/>
        </w:rPr>
        <w:t>)</w:t>
      </w:r>
    </w:p>
    <w:p w14:paraId="08B46152" w14:textId="252E877C" w:rsidR="00853FB3" w:rsidRPr="00853FB3" w:rsidRDefault="006D2FE7" w:rsidP="00B2561B">
      <w:pPr>
        <w:numPr>
          <w:ilvl w:val="0"/>
          <w:numId w:val="42"/>
        </w:numPr>
        <w:spacing w:before="100" w:beforeAutospacing="1" w:after="100" w:afterAutospacing="1"/>
        <w:textboxTightWrap w:val="none"/>
        <w:rPr>
          <w:lang w:val="en-US"/>
        </w:rPr>
      </w:pPr>
      <w:r w:rsidRPr="00853FB3">
        <w:rPr>
          <w:lang w:val="en-US"/>
        </w:rPr>
        <w:t xml:space="preserve">In case of </w:t>
      </w:r>
      <w:r w:rsidR="00942F83">
        <w:rPr>
          <w:lang w:val="en-US"/>
        </w:rPr>
        <w:t xml:space="preserve">Impedance spectroscopy </w:t>
      </w:r>
      <w:r w:rsidRPr="00853FB3">
        <w:rPr>
          <w:lang w:val="en-US"/>
        </w:rPr>
        <w:t>measurement</w:t>
      </w:r>
      <w:r w:rsidR="00942F83">
        <w:rPr>
          <w:lang w:val="en-US"/>
        </w:rPr>
        <w:t>s</w:t>
      </w:r>
      <w:r w:rsidRPr="00853FB3">
        <w:rPr>
          <w:lang w:val="en-US"/>
        </w:rPr>
        <w:t xml:space="preserve">, </w:t>
      </w:r>
      <w:r w:rsidR="00853FB3">
        <w:rPr>
          <w:lang w:val="en-US"/>
        </w:rPr>
        <w:t>the following data values can be obtained from the response</w:t>
      </w:r>
    </w:p>
    <w:p w14:paraId="3547980E" w14:textId="6F66C870" w:rsidR="00853FB3" w:rsidRPr="00853FB3" w:rsidRDefault="00853FB3" w:rsidP="00853FB3">
      <w:pPr>
        <w:numPr>
          <w:ilvl w:val="0"/>
          <w:numId w:val="42"/>
        </w:numPr>
        <w:spacing w:before="100" w:beforeAutospacing="1" w:after="100" w:afterAutospacing="1"/>
        <w:textboxTightWrap w:val="none"/>
        <w:rPr>
          <w:lang w:val="en-US"/>
        </w:rPr>
      </w:pPr>
      <w:r>
        <w:rPr>
          <w:lang w:val="en-US"/>
        </w:rPr>
        <w:t>Frequency</w:t>
      </w:r>
      <w:r w:rsidRPr="00E62910">
        <w:rPr>
          <w:lang w:val="en-US"/>
        </w:rPr>
        <w:t xml:space="preserve"> (</w:t>
      </w:r>
      <w:r w:rsidR="007046DB">
        <w:rPr>
          <w:lang w:val="en-US"/>
        </w:rPr>
        <w:t xml:space="preserve">set frequency in </w:t>
      </w:r>
      <w:r>
        <w:rPr>
          <w:lang w:val="en-US"/>
        </w:rPr>
        <w:t>Hz</w:t>
      </w:r>
      <w:r w:rsidRPr="00E62910">
        <w:rPr>
          <w:lang w:val="en-US"/>
        </w:rPr>
        <w:t>)</w:t>
      </w:r>
    </w:p>
    <w:p w14:paraId="22A7E271" w14:textId="11FE75C9" w:rsidR="00024488" w:rsidRDefault="00853FB3" w:rsidP="00853FB3">
      <w:pPr>
        <w:numPr>
          <w:ilvl w:val="0"/>
          <w:numId w:val="42"/>
        </w:numPr>
        <w:spacing w:before="100" w:beforeAutospacing="1" w:after="100" w:afterAutospacing="1"/>
        <w:textboxTightWrap w:val="none"/>
        <w:rPr>
          <w:lang w:val="en-US"/>
        </w:rPr>
      </w:pPr>
      <w:r>
        <w:rPr>
          <w:lang w:val="en-US"/>
        </w:rPr>
        <w:t xml:space="preserve">Real </w:t>
      </w:r>
      <w:r w:rsidR="007046DB">
        <w:rPr>
          <w:lang w:val="en-US"/>
        </w:rPr>
        <w:t xml:space="preserve">part of complex </w:t>
      </w:r>
      <w:r>
        <w:rPr>
          <w:lang w:val="en-US"/>
        </w:rPr>
        <w:t>Impedance</w:t>
      </w:r>
      <w:r w:rsidRPr="00E62910">
        <w:rPr>
          <w:lang w:val="en-US"/>
        </w:rPr>
        <w:t xml:space="preserve"> (</w:t>
      </w:r>
      <w:r w:rsidR="007046DB">
        <w:rPr>
          <w:lang w:val="en-US"/>
        </w:rPr>
        <w:t xml:space="preserve">measured impedance </w:t>
      </w:r>
      <w:r>
        <w:rPr>
          <w:lang w:val="en-US"/>
        </w:rPr>
        <w:t>Ohm</w:t>
      </w:r>
      <w:r w:rsidRPr="00853FB3">
        <w:rPr>
          <w:lang w:val="en-US"/>
        </w:rPr>
        <w:t>)</w:t>
      </w:r>
    </w:p>
    <w:p w14:paraId="73B69641" w14:textId="4DFC40BC" w:rsidR="00853FB3" w:rsidRDefault="00853FB3" w:rsidP="00853FB3">
      <w:pPr>
        <w:numPr>
          <w:ilvl w:val="0"/>
          <w:numId w:val="42"/>
        </w:numPr>
        <w:spacing w:before="100" w:beforeAutospacing="1" w:after="100" w:afterAutospacing="1"/>
        <w:textboxTightWrap w:val="none"/>
        <w:rPr>
          <w:lang w:val="en-US"/>
        </w:rPr>
      </w:pPr>
      <w:r>
        <w:rPr>
          <w:lang w:val="en-US"/>
        </w:rPr>
        <w:t xml:space="preserve">Imaginary </w:t>
      </w:r>
      <w:r w:rsidR="007046DB">
        <w:rPr>
          <w:lang w:val="en-US"/>
        </w:rPr>
        <w:t xml:space="preserve">part of complex </w:t>
      </w:r>
      <w:r>
        <w:rPr>
          <w:lang w:val="en-US"/>
        </w:rPr>
        <w:t>Impedance (</w:t>
      </w:r>
      <w:r w:rsidR="007046DB">
        <w:rPr>
          <w:lang w:val="en-US"/>
        </w:rPr>
        <w:t xml:space="preserve">measured impedance in </w:t>
      </w:r>
      <w:r>
        <w:rPr>
          <w:lang w:val="en-US"/>
        </w:rPr>
        <w:t>Ohm)</w:t>
      </w:r>
    </w:p>
    <w:p w14:paraId="4D87003F" w14:textId="1F86B1BA" w:rsidR="00C44F74" w:rsidRPr="00E62910" w:rsidRDefault="00C44F74" w:rsidP="00C44F74">
      <w:pPr>
        <w:spacing w:before="100" w:beforeAutospacing="1" w:after="100" w:afterAutospacing="1"/>
        <w:textboxTightWrap w:val="none"/>
        <w:rPr>
          <w:lang w:val="en-US"/>
        </w:rPr>
      </w:pPr>
      <w:r>
        <w:rPr>
          <w:lang w:val="en-US"/>
        </w:rPr>
        <w:t>The following meta data values if present can also be obtained from the data packages.</w:t>
      </w:r>
    </w:p>
    <w:p w14:paraId="65374C09" w14:textId="77777777" w:rsidR="00C44F74" w:rsidRPr="00E62910" w:rsidRDefault="00C44F74" w:rsidP="00C44F74">
      <w:pPr>
        <w:numPr>
          <w:ilvl w:val="0"/>
          <w:numId w:val="42"/>
        </w:numPr>
        <w:spacing w:before="100" w:beforeAutospacing="1" w:after="100" w:afterAutospacing="1"/>
        <w:textboxTightWrap w:val="none"/>
        <w:rPr>
          <w:lang w:val="en-US"/>
        </w:rPr>
      </w:pPr>
      <w:r w:rsidRPr="00E62910">
        <w:rPr>
          <w:lang w:val="en-US"/>
        </w:rPr>
        <w:t>CurrentStatus (</w:t>
      </w:r>
      <w:r w:rsidRPr="00853FB3">
        <w:rPr>
          <w:lang w:val="en-US"/>
        </w:rPr>
        <w:t>OK, u</w:t>
      </w:r>
      <w:r w:rsidRPr="00E62910">
        <w:rPr>
          <w:lang w:val="en-US"/>
        </w:rPr>
        <w:t>nderload</w:t>
      </w:r>
      <w:r w:rsidRPr="00853FB3">
        <w:rPr>
          <w:lang w:val="en-US"/>
        </w:rPr>
        <w:t>,</w:t>
      </w:r>
      <w:r w:rsidRPr="00E62910">
        <w:rPr>
          <w:lang w:val="en-US"/>
        </w:rPr>
        <w:t xml:space="preserve"> overload, </w:t>
      </w:r>
      <w:r w:rsidRPr="00853FB3">
        <w:rPr>
          <w:lang w:val="en-US"/>
        </w:rPr>
        <w:t>overload warning</w:t>
      </w:r>
      <w:r w:rsidRPr="00E62910">
        <w:rPr>
          <w:lang w:val="en-US"/>
        </w:rPr>
        <w:t>)</w:t>
      </w:r>
    </w:p>
    <w:p w14:paraId="3863BC30" w14:textId="03DB3328" w:rsidR="00C44F74" w:rsidRPr="00C44F74" w:rsidRDefault="00C44F74" w:rsidP="00C44F74">
      <w:pPr>
        <w:numPr>
          <w:ilvl w:val="0"/>
          <w:numId w:val="42"/>
        </w:numPr>
        <w:spacing w:before="100" w:beforeAutospacing="1" w:after="100" w:afterAutospacing="1"/>
        <w:textboxTightWrap w:val="none"/>
        <w:rPr>
          <w:lang w:val="en-US"/>
        </w:rPr>
      </w:pPr>
      <w:r w:rsidRPr="00E62910">
        <w:rPr>
          <w:lang w:val="en-US"/>
        </w:rPr>
        <w:t>CurrentRange (the current range in use at the momen</w:t>
      </w:r>
      <w:r w:rsidRPr="00853FB3">
        <w:rPr>
          <w:lang w:val="en-US"/>
        </w:rPr>
        <w:t>t</w:t>
      </w:r>
      <w:r w:rsidRPr="00E62910">
        <w:rPr>
          <w:lang w:val="en-US"/>
        </w:rPr>
        <w:t>)</w:t>
      </w:r>
    </w:p>
    <w:p w14:paraId="56753B75" w14:textId="66DD5898" w:rsidR="00F24FA7" w:rsidRPr="004B2101" w:rsidRDefault="00C44F74" w:rsidP="004B2101">
      <w:pPr>
        <w:numPr>
          <w:ilvl w:val="0"/>
          <w:numId w:val="42"/>
        </w:numPr>
        <w:spacing w:before="100" w:beforeAutospacing="1" w:after="100" w:afterAutospacing="1"/>
        <w:textboxTightWrap w:val="none"/>
        <w:rPr>
          <w:rStyle w:val="code"/>
          <w:rFonts w:ascii="HelveticaNeueLT Com 45 Lt" w:hAnsi="HelveticaNeueLT Com 45 Lt"/>
          <w:iCs w:val="0"/>
          <w:color w:val="000000"/>
          <w:shd w:val="clear" w:color="auto" w:fill="auto"/>
          <w:lang w:eastAsia="en-US"/>
        </w:rPr>
      </w:pPr>
      <w:r w:rsidRPr="00E62910">
        <w:rPr>
          <w:lang w:val="en-US"/>
        </w:rPr>
        <w:t>Noise (Noise)</w:t>
      </w:r>
    </w:p>
    <w:p w14:paraId="363DB107" w14:textId="11A0DD31" w:rsidR="0082520C" w:rsidRDefault="0082520C" w:rsidP="0082520C">
      <w:pPr>
        <w:pStyle w:val="Heading4"/>
        <w:rPr>
          <w:b w:val="0"/>
          <w:lang w:val="en-US"/>
        </w:rPr>
      </w:pPr>
      <w:r w:rsidRPr="0082520C">
        <w:rPr>
          <w:b w:val="0"/>
          <w:lang w:val="en-US"/>
        </w:rPr>
        <w:t>Parsing the parameter values</w:t>
      </w:r>
    </w:p>
    <w:p w14:paraId="0060C16B" w14:textId="283902A9" w:rsidR="0082520C" w:rsidRDefault="00D40BDC" w:rsidP="0082520C">
      <w:pPr>
        <w:rPr>
          <w:lang w:val="en-US"/>
        </w:rPr>
      </w:pPr>
      <w:r>
        <w:rPr>
          <w:lang w:val="en-US"/>
        </w:rPr>
        <w:t>Each row of data package begins with the header ‘P’ which is removed first.</w:t>
      </w:r>
    </w:p>
    <w:p w14:paraId="62C188FB" w14:textId="53AC0899" w:rsidR="00D40BDC" w:rsidRDefault="00D40BDC" w:rsidP="00D40BDC">
      <w:pPr>
        <w:autoSpaceDE w:val="0"/>
        <w:autoSpaceDN w:val="0"/>
        <w:adjustRightInd w:val="0"/>
        <w:textboxTightWrap w:val="none"/>
        <w:rPr>
          <w:rStyle w:val="code"/>
        </w:rPr>
      </w:pPr>
      <w:r w:rsidRPr="00B96763">
        <w:rPr>
          <w:rStyle w:val="code"/>
        </w:rPr>
        <w:t xml:space="preserve">    int startingIndex = packageLine.IndexOf('P');</w:t>
      </w:r>
    </w:p>
    <w:p w14:paraId="4BA03015" w14:textId="3243994B" w:rsidR="00D40BDC" w:rsidRPr="00B96763" w:rsidRDefault="00D40BDC" w:rsidP="00D40BDC">
      <w:pPr>
        <w:autoSpaceDE w:val="0"/>
        <w:autoSpaceDN w:val="0"/>
        <w:adjustRightInd w:val="0"/>
        <w:textboxTightWrap w:val="none"/>
        <w:rPr>
          <w:rStyle w:val="code"/>
        </w:rPr>
      </w:pPr>
      <w:r w:rsidRPr="00B96763">
        <w:rPr>
          <w:rStyle w:val="code"/>
        </w:rPr>
        <w:t xml:space="preserve">    string responsePackageLine = packageLine.Remove(startingIndex, 1);</w:t>
      </w:r>
    </w:p>
    <w:p w14:paraId="6DB563C6" w14:textId="77777777" w:rsidR="00D40BDC" w:rsidRPr="0082520C" w:rsidRDefault="00D40BDC" w:rsidP="0082520C">
      <w:pPr>
        <w:rPr>
          <w:lang w:val="en-US"/>
        </w:rPr>
      </w:pPr>
    </w:p>
    <w:p w14:paraId="1CBAE05A" w14:textId="5A4108FE" w:rsidR="00614F95" w:rsidRDefault="00614F95" w:rsidP="007046DB">
      <w:pPr>
        <w:rPr>
          <w:lang w:val="en-US"/>
        </w:rPr>
      </w:pPr>
      <w:r>
        <w:rPr>
          <w:lang w:val="en-US"/>
        </w:rPr>
        <w:t xml:space="preserve">The </w:t>
      </w:r>
      <w:r w:rsidR="00D40BDC">
        <w:rPr>
          <w:lang w:val="en-US"/>
        </w:rPr>
        <w:t xml:space="preserve">rest of the package is contains the </w:t>
      </w:r>
      <w:r>
        <w:rPr>
          <w:lang w:val="en-US"/>
        </w:rPr>
        <w:t xml:space="preserve">parameters </w:t>
      </w:r>
      <w:r w:rsidR="00D40BDC">
        <w:rPr>
          <w:lang w:val="en-US"/>
        </w:rPr>
        <w:t>which are then</w:t>
      </w:r>
      <w:r>
        <w:rPr>
          <w:lang w:val="en-US"/>
        </w:rPr>
        <w:t xml:space="preserve"> separated </w:t>
      </w:r>
      <w:r w:rsidR="00D40BDC">
        <w:rPr>
          <w:lang w:val="en-US"/>
        </w:rPr>
        <w:t>by</w:t>
      </w:r>
      <w:r>
        <w:rPr>
          <w:lang w:val="en-US"/>
        </w:rPr>
        <w:t xml:space="preserve"> the delimiter character ‘;’</w:t>
      </w:r>
    </w:p>
    <w:p w14:paraId="67DB1F50" w14:textId="77777777" w:rsidR="00D40BDC" w:rsidRPr="00B96763" w:rsidRDefault="00D40BDC" w:rsidP="00D40BDC">
      <w:pPr>
        <w:autoSpaceDE w:val="0"/>
        <w:autoSpaceDN w:val="0"/>
        <w:adjustRightInd w:val="0"/>
        <w:textboxTightWrap w:val="none"/>
        <w:rPr>
          <w:rStyle w:val="code"/>
        </w:rPr>
      </w:pPr>
      <w:r w:rsidRPr="00B96763">
        <w:rPr>
          <w:rStyle w:val="code"/>
        </w:rPr>
        <w:t xml:space="preserve">    parameters = responsePackageLine.Split(';');</w:t>
      </w:r>
    </w:p>
    <w:p w14:paraId="0C02F0C3" w14:textId="69F1B857" w:rsidR="00D40BDC" w:rsidRDefault="00D40BDC" w:rsidP="007046DB">
      <w:pPr>
        <w:rPr>
          <w:lang w:val="en-US"/>
        </w:rPr>
      </w:pPr>
    </w:p>
    <w:p w14:paraId="7939D897" w14:textId="57EE2831" w:rsidR="007D0B34" w:rsidRDefault="007D0B34" w:rsidP="007046DB">
      <w:pPr>
        <w:rPr>
          <w:lang w:val="en-US"/>
        </w:rPr>
      </w:pPr>
      <w:r>
        <w:rPr>
          <w:lang w:val="en-US"/>
        </w:rPr>
        <w:t>Each of the parameters are then parsed.</w:t>
      </w:r>
      <w:r w:rsidR="00CE02F7">
        <w:rPr>
          <w:lang w:val="en-US"/>
        </w:rPr>
        <w:t xml:space="preserve"> </w:t>
      </w:r>
    </w:p>
    <w:p w14:paraId="66DFAC9F" w14:textId="0F21ED10" w:rsidR="00614F95" w:rsidRDefault="00614F95" w:rsidP="007046DB">
      <w:pPr>
        <w:rPr>
          <w:lang w:val="en-US"/>
        </w:rPr>
      </w:pPr>
      <w:r>
        <w:rPr>
          <w:lang w:val="en-US"/>
        </w:rPr>
        <w:t>The initial two characters of every parameter identifies the parameter.</w:t>
      </w:r>
    </w:p>
    <w:p w14:paraId="490AE695" w14:textId="25163050" w:rsidR="007D0B34" w:rsidRPr="00B96763" w:rsidRDefault="007D0B34" w:rsidP="007D0B34">
      <w:pPr>
        <w:autoSpaceDE w:val="0"/>
        <w:autoSpaceDN w:val="0"/>
        <w:adjustRightInd w:val="0"/>
        <w:textboxTightWrap w:val="none"/>
        <w:rPr>
          <w:rStyle w:val="code"/>
        </w:rPr>
      </w:pPr>
      <w:r w:rsidRPr="00B96763">
        <w:rPr>
          <w:rStyle w:val="code"/>
        </w:rPr>
        <w:t xml:space="preserve">    paramIdentifier = parameter.Substring(startingIndex, 2);   </w:t>
      </w:r>
    </w:p>
    <w:p w14:paraId="5F836AF6" w14:textId="5D9387CA" w:rsidR="00614F95" w:rsidRDefault="00614F95" w:rsidP="007046DB">
      <w:pPr>
        <w:rPr>
          <w:lang w:val="en-US"/>
        </w:rPr>
      </w:pPr>
    </w:p>
    <w:p w14:paraId="738F6607" w14:textId="77777777" w:rsidR="00B2561B" w:rsidRDefault="00B2561B" w:rsidP="007046DB">
      <w:pPr>
        <w:rPr>
          <w:lang w:val="en-US"/>
        </w:rPr>
      </w:pPr>
      <w:r>
        <w:rPr>
          <w:lang w:val="en-US"/>
        </w:rPr>
        <w:t xml:space="preserve">For example, in the sample package seen above, the parameter identifiers are </w:t>
      </w:r>
    </w:p>
    <w:p w14:paraId="7FCD4A5D" w14:textId="4DFF99B0" w:rsidR="00B2561B" w:rsidRDefault="00B2561B" w:rsidP="007046DB">
      <w:pPr>
        <w:rPr>
          <w:lang w:val="en-US"/>
        </w:rPr>
      </w:pPr>
      <w:r>
        <w:rPr>
          <w:lang w:val="en-US"/>
        </w:rPr>
        <w:t>‘</w:t>
      </w:r>
      <w:r w:rsidRPr="00B2561B">
        <w:rPr>
          <w:lang w:val="en-US"/>
        </w:rPr>
        <w:t>da7F85F3Fu</w:t>
      </w:r>
      <w:r>
        <w:rPr>
          <w:lang w:val="en-US"/>
        </w:rPr>
        <w:t>’  - ‘da’ Potential reading and</w:t>
      </w:r>
    </w:p>
    <w:p w14:paraId="61B7CA94" w14:textId="33E36479" w:rsidR="00B2561B" w:rsidRDefault="00B2561B" w:rsidP="007046DB">
      <w:pPr>
        <w:rPr>
          <w:lang w:val="en-US"/>
        </w:rPr>
      </w:pPr>
      <w:r>
        <w:rPr>
          <w:lang w:val="en-US"/>
        </w:rPr>
        <w:t>‘</w:t>
      </w:r>
      <w:r w:rsidRPr="00B2561B">
        <w:rPr>
          <w:lang w:val="en-US"/>
        </w:rPr>
        <w:t>ba48D503Dp,10,288</w:t>
      </w:r>
      <w:r>
        <w:rPr>
          <w:lang w:val="en-US"/>
        </w:rPr>
        <w:t>’ – ‘ba’ current reading.</w:t>
      </w:r>
    </w:p>
    <w:p w14:paraId="00C696CB" w14:textId="77777777" w:rsidR="00B2561B" w:rsidRDefault="00B2561B" w:rsidP="007046DB">
      <w:pPr>
        <w:rPr>
          <w:lang w:val="en-US"/>
        </w:rPr>
      </w:pPr>
    </w:p>
    <w:p w14:paraId="78176867" w14:textId="69538678" w:rsidR="00614F95" w:rsidRDefault="00614F95" w:rsidP="007046DB">
      <w:pPr>
        <w:rPr>
          <w:lang w:val="en-US"/>
        </w:rPr>
      </w:pPr>
      <w:r>
        <w:rPr>
          <w:lang w:val="en-US"/>
        </w:rPr>
        <w:t xml:space="preserve">The parameter values hold the next 8 characters. </w:t>
      </w:r>
    </w:p>
    <w:p w14:paraId="2AD1ADE8" w14:textId="25739A18" w:rsidR="00614F95" w:rsidRDefault="00614F95" w:rsidP="007046DB">
      <w:pPr>
        <w:rPr>
          <w:rStyle w:val="code"/>
        </w:rPr>
      </w:pPr>
      <w:r w:rsidRPr="00614F95">
        <w:rPr>
          <w:rStyle w:val="code"/>
        </w:rPr>
        <w:t>const int PACKAGE_PARAM_VALUE_LENGTH = 8;</w:t>
      </w:r>
    </w:p>
    <w:p w14:paraId="5EEB4C5B" w14:textId="03DD1D66" w:rsidR="00C1391C" w:rsidRDefault="00C1391C" w:rsidP="007046DB">
      <w:pPr>
        <w:rPr>
          <w:rStyle w:val="code"/>
        </w:rPr>
      </w:pPr>
    </w:p>
    <w:p w14:paraId="03E9B8E7" w14:textId="2130003D" w:rsidR="00C1391C" w:rsidRDefault="00C1391C" w:rsidP="00C1391C">
      <w:pPr>
        <w:autoSpaceDE w:val="0"/>
        <w:autoSpaceDN w:val="0"/>
        <w:adjustRightInd w:val="0"/>
        <w:textboxTightWrap w:val="none"/>
        <w:rPr>
          <w:rStyle w:val="code"/>
        </w:rPr>
      </w:pPr>
      <w:r w:rsidRPr="00B96763">
        <w:rPr>
          <w:rStyle w:val="code"/>
        </w:rPr>
        <w:t>paramValue = responsePackageLine.Substring(startingIndex + 2, PACKAGE_PARAM_VALUE_LENGTH);</w:t>
      </w:r>
    </w:p>
    <w:p w14:paraId="4985E5A6" w14:textId="1E595FB4" w:rsidR="00945E0B" w:rsidRDefault="00945E0B" w:rsidP="00C1391C">
      <w:pPr>
        <w:autoSpaceDE w:val="0"/>
        <w:autoSpaceDN w:val="0"/>
        <w:adjustRightInd w:val="0"/>
        <w:textboxTightWrap w:val="none"/>
        <w:rPr>
          <w:rStyle w:val="code"/>
        </w:rPr>
      </w:pPr>
    </w:p>
    <w:p w14:paraId="65B941D9" w14:textId="164A417A" w:rsidR="00945E0B" w:rsidRDefault="00945E0B" w:rsidP="00C1391C">
      <w:pPr>
        <w:autoSpaceDE w:val="0"/>
        <w:autoSpaceDN w:val="0"/>
        <w:adjustRightInd w:val="0"/>
        <w:textboxTightWrap w:val="none"/>
        <w:rPr>
          <w:iCs/>
          <w:lang w:val="en-US"/>
        </w:rPr>
      </w:pPr>
      <w:r w:rsidRPr="00945E0B">
        <w:rPr>
          <w:iCs/>
          <w:lang w:val="en-US"/>
        </w:rPr>
        <w:t>The parameter value for current reading (8 characters)from the above sample package is ‘</w:t>
      </w:r>
      <w:r w:rsidRPr="00B2561B">
        <w:rPr>
          <w:lang w:val="en-US"/>
        </w:rPr>
        <w:t>48D503Dp</w:t>
      </w:r>
      <w:r w:rsidRPr="00945E0B">
        <w:rPr>
          <w:iCs/>
          <w:lang w:val="en-US"/>
        </w:rPr>
        <w:t>’.</w:t>
      </w:r>
      <w:r>
        <w:rPr>
          <w:iCs/>
          <w:lang w:val="en-US"/>
        </w:rPr>
        <w:t xml:space="preserve"> This value is further parsed to retrieve the actual parameter value with the respective unit prefix. </w:t>
      </w:r>
    </w:p>
    <w:p w14:paraId="39BEAFCD" w14:textId="636B1414" w:rsidR="00945E0B" w:rsidRDefault="00945E0B" w:rsidP="00C1391C">
      <w:pPr>
        <w:autoSpaceDE w:val="0"/>
        <w:autoSpaceDN w:val="0"/>
        <w:adjustRightInd w:val="0"/>
        <w:textboxTightWrap w:val="none"/>
        <w:rPr>
          <w:iCs/>
          <w:lang w:val="en-US"/>
        </w:rPr>
      </w:pPr>
    </w:p>
    <w:p w14:paraId="52EDC5D5" w14:textId="77777777" w:rsidR="00945E0B" w:rsidRPr="00B96763" w:rsidRDefault="00945E0B" w:rsidP="00945E0B">
      <w:pPr>
        <w:autoSpaceDE w:val="0"/>
        <w:autoSpaceDN w:val="0"/>
        <w:adjustRightInd w:val="0"/>
        <w:textboxTightWrap w:val="none"/>
        <w:rPr>
          <w:rStyle w:val="code"/>
        </w:rPr>
      </w:pPr>
      <w:r w:rsidRPr="00B96763">
        <w:rPr>
          <w:rStyle w:val="code"/>
        </w:rPr>
        <w:t>double paramValueWithPrefix = ParseParamValues(paramValue);</w:t>
      </w:r>
    </w:p>
    <w:p w14:paraId="1DEE1D7B" w14:textId="77777777" w:rsidR="00945E0B" w:rsidRDefault="00945E0B" w:rsidP="00C1391C">
      <w:pPr>
        <w:autoSpaceDE w:val="0"/>
        <w:autoSpaceDN w:val="0"/>
        <w:adjustRightInd w:val="0"/>
        <w:textboxTightWrap w:val="none"/>
        <w:rPr>
          <w:iCs/>
          <w:lang w:val="en-US"/>
        </w:rPr>
      </w:pPr>
    </w:p>
    <w:p w14:paraId="1BF7C438" w14:textId="77777777" w:rsidR="00945E0B" w:rsidRPr="00C1391C" w:rsidRDefault="00945E0B" w:rsidP="00945E0B">
      <w:pPr>
        <w:autoSpaceDE w:val="0"/>
        <w:autoSpaceDN w:val="0"/>
        <w:adjustRightInd w:val="0"/>
        <w:textboxTightWrap w:val="none"/>
        <w:rPr>
          <w:lang w:val="en-US"/>
        </w:rPr>
      </w:pPr>
      <w:r w:rsidRPr="00C1391C">
        <w:rPr>
          <w:lang w:val="en-US"/>
        </w:rPr>
        <w:t>The SI unit prefix from the package can be obtained from the parameter value at position 8</w:t>
      </w:r>
    </w:p>
    <w:p w14:paraId="0B2F4DEC" w14:textId="77777777" w:rsidR="00945E0B" w:rsidRDefault="00945E0B" w:rsidP="00945E0B">
      <w:pPr>
        <w:autoSpaceDE w:val="0"/>
        <w:autoSpaceDN w:val="0"/>
        <w:adjustRightInd w:val="0"/>
        <w:textboxTightWrap w:val="none"/>
        <w:rPr>
          <w:rStyle w:val="code"/>
        </w:rPr>
      </w:pPr>
    </w:p>
    <w:p w14:paraId="1CF91DC5" w14:textId="1F23398D" w:rsidR="00945E0B" w:rsidRDefault="00945E0B" w:rsidP="00945E0B">
      <w:pPr>
        <w:autoSpaceDE w:val="0"/>
        <w:autoSpaceDN w:val="0"/>
        <w:adjustRightInd w:val="0"/>
        <w:textboxTightWrap w:val="none"/>
        <w:rPr>
          <w:rStyle w:val="code"/>
        </w:rPr>
      </w:pPr>
      <w:r w:rsidRPr="00B61AED">
        <w:rPr>
          <w:rStyle w:val="code"/>
        </w:rPr>
        <w:lastRenderedPageBreak/>
        <w:t xml:space="preserve">    char strUnitPrefix = paramValueString[7];</w:t>
      </w:r>
    </w:p>
    <w:p w14:paraId="2563A221" w14:textId="7A4F7F89" w:rsidR="00C156FA" w:rsidRDefault="00C156FA" w:rsidP="00945E0B">
      <w:pPr>
        <w:autoSpaceDE w:val="0"/>
        <w:autoSpaceDN w:val="0"/>
        <w:adjustRightInd w:val="0"/>
        <w:textboxTightWrap w:val="none"/>
        <w:rPr>
          <w:rStyle w:val="code"/>
        </w:rPr>
      </w:pPr>
    </w:p>
    <w:p w14:paraId="7F2A8C68" w14:textId="26685FA8" w:rsidR="00945E0B" w:rsidRPr="00B96763" w:rsidRDefault="00C156FA" w:rsidP="00C1391C">
      <w:pPr>
        <w:autoSpaceDE w:val="0"/>
        <w:autoSpaceDN w:val="0"/>
        <w:adjustRightInd w:val="0"/>
        <w:textboxTightWrap w:val="none"/>
        <w:rPr>
          <w:rStyle w:val="code"/>
        </w:rPr>
      </w:pPr>
      <w:r w:rsidRPr="00C156FA">
        <w:rPr>
          <w:iCs/>
          <w:lang w:val="en-US"/>
        </w:rPr>
        <w:t>In the above sample package, the unit prefix for current data is ‘p’ which is 1e-12 A.</w:t>
      </w:r>
      <w:r>
        <w:rPr>
          <w:iCs/>
          <w:lang w:val="en-US"/>
        </w:rPr>
        <w:t xml:space="preserve"> </w:t>
      </w:r>
    </w:p>
    <w:p w14:paraId="54BD7977" w14:textId="77777777" w:rsidR="00C1391C" w:rsidRDefault="00C1391C" w:rsidP="007046DB">
      <w:pPr>
        <w:rPr>
          <w:rStyle w:val="code"/>
        </w:rPr>
      </w:pPr>
    </w:p>
    <w:p w14:paraId="101ECB15" w14:textId="2C1744B9" w:rsidR="00C1391C" w:rsidRDefault="00C1391C" w:rsidP="00C1391C">
      <w:pPr>
        <w:autoSpaceDE w:val="0"/>
        <w:autoSpaceDN w:val="0"/>
        <w:adjustRightInd w:val="0"/>
        <w:textboxTightWrap w:val="none"/>
        <w:rPr>
          <w:iCs/>
          <w:lang w:val="en-US"/>
        </w:rPr>
      </w:pPr>
      <w:r w:rsidRPr="008A1C20">
        <w:rPr>
          <w:iCs/>
          <w:lang w:val="en-US"/>
        </w:rPr>
        <w:t xml:space="preserve">The code below parses the </w:t>
      </w:r>
      <w:r>
        <w:rPr>
          <w:iCs/>
          <w:lang w:val="en-US"/>
        </w:rPr>
        <w:t>actual</w:t>
      </w:r>
      <w:r w:rsidRPr="008A1C20">
        <w:rPr>
          <w:iCs/>
          <w:lang w:val="en-US"/>
        </w:rPr>
        <w:t xml:space="preserve"> parameter value</w:t>
      </w:r>
      <w:r w:rsidR="00CF0739">
        <w:rPr>
          <w:iCs/>
          <w:lang w:val="en-US"/>
        </w:rPr>
        <w:t xml:space="preserve"> </w:t>
      </w:r>
      <w:r w:rsidR="004968ED">
        <w:rPr>
          <w:iCs/>
          <w:lang w:val="en-US"/>
        </w:rPr>
        <w:t xml:space="preserve">excluding the unit prefix </w:t>
      </w:r>
      <w:r w:rsidR="00CF0739">
        <w:rPr>
          <w:iCs/>
          <w:lang w:val="en-US"/>
        </w:rPr>
        <w:t>(</w:t>
      </w:r>
      <w:r w:rsidR="004968ED">
        <w:rPr>
          <w:iCs/>
          <w:lang w:val="en-US"/>
        </w:rPr>
        <w:t>7</w:t>
      </w:r>
      <w:r w:rsidR="00CF0739">
        <w:rPr>
          <w:iCs/>
          <w:lang w:val="en-US"/>
        </w:rPr>
        <w:t xml:space="preserve"> characters)</w:t>
      </w:r>
      <w:r w:rsidRPr="008A1C20">
        <w:rPr>
          <w:iCs/>
          <w:lang w:val="en-US"/>
        </w:rPr>
        <w:t xml:space="preserve"> and appends the respective prefixes</w:t>
      </w:r>
      <w:r>
        <w:rPr>
          <w:iCs/>
          <w:lang w:val="en-US"/>
        </w:rPr>
        <w:t xml:space="preserve">. </w:t>
      </w:r>
    </w:p>
    <w:p w14:paraId="04505EB6" w14:textId="77777777" w:rsidR="00A63CE1" w:rsidRDefault="00A63CE1" w:rsidP="00A63CE1">
      <w:pPr>
        <w:autoSpaceDE w:val="0"/>
        <w:autoSpaceDN w:val="0"/>
        <w:adjustRightInd w:val="0"/>
        <w:textboxTightWrap w:val="none"/>
        <w:rPr>
          <w:rStyle w:val="code"/>
        </w:rPr>
      </w:pPr>
    </w:p>
    <w:p w14:paraId="6CF96A54" w14:textId="3770FAC0" w:rsidR="00A63CE1" w:rsidRPr="00337C15" w:rsidRDefault="00A63CE1" w:rsidP="00A63CE1">
      <w:pPr>
        <w:autoSpaceDE w:val="0"/>
        <w:autoSpaceDN w:val="0"/>
        <w:adjustRightInd w:val="0"/>
        <w:textboxTightWrap w:val="none"/>
        <w:rPr>
          <w:rStyle w:val="code"/>
        </w:rPr>
      </w:pPr>
      <w:r w:rsidRPr="00337C15">
        <w:rPr>
          <w:rStyle w:val="code"/>
        </w:rPr>
        <w:t>string strvalue = paramValueString.Remove(7);</w:t>
      </w:r>
    </w:p>
    <w:p w14:paraId="00342EF0" w14:textId="77777777" w:rsidR="00A63CE1" w:rsidRDefault="00A63CE1" w:rsidP="00C1391C">
      <w:pPr>
        <w:autoSpaceDE w:val="0"/>
        <w:autoSpaceDN w:val="0"/>
        <w:adjustRightInd w:val="0"/>
        <w:textboxTightWrap w:val="none"/>
        <w:rPr>
          <w:iCs/>
          <w:lang w:val="en-US"/>
        </w:rPr>
      </w:pPr>
    </w:p>
    <w:p w14:paraId="08619509" w14:textId="7B9E3220" w:rsidR="00C1391C" w:rsidRDefault="00C1391C" w:rsidP="00C1391C">
      <w:pPr>
        <w:autoSpaceDE w:val="0"/>
        <w:autoSpaceDN w:val="0"/>
        <w:adjustRightInd w:val="0"/>
        <w:textboxTightWrap w:val="none"/>
        <w:rPr>
          <w:iCs/>
          <w:lang w:val="en-US"/>
        </w:rPr>
      </w:pPr>
      <w:r>
        <w:rPr>
          <w:iCs/>
          <w:lang w:val="en-US"/>
        </w:rPr>
        <w:t>The value is</w:t>
      </w:r>
      <w:r w:rsidR="00A63CE1">
        <w:rPr>
          <w:iCs/>
          <w:lang w:val="en-US"/>
        </w:rPr>
        <w:t xml:space="preserve"> first</w:t>
      </w:r>
      <w:r>
        <w:rPr>
          <w:iCs/>
          <w:lang w:val="en-US"/>
        </w:rPr>
        <w:t xml:space="preserve"> converted from hex to int </w:t>
      </w:r>
    </w:p>
    <w:p w14:paraId="229F3AC9" w14:textId="22EDA370" w:rsidR="00C1391C" w:rsidRDefault="00C1391C" w:rsidP="00C1391C">
      <w:pPr>
        <w:autoSpaceDE w:val="0"/>
        <w:autoSpaceDN w:val="0"/>
        <w:adjustRightInd w:val="0"/>
        <w:textboxTightWrap w:val="none"/>
        <w:rPr>
          <w:iCs/>
          <w:lang w:val="en-US"/>
        </w:rPr>
      </w:pPr>
    </w:p>
    <w:p w14:paraId="519EF38E" w14:textId="1D484F4B" w:rsidR="00C1391C" w:rsidRDefault="00C1391C" w:rsidP="00C1391C">
      <w:pPr>
        <w:autoSpaceDE w:val="0"/>
        <w:autoSpaceDN w:val="0"/>
        <w:adjustRightInd w:val="0"/>
        <w:textboxTightWrap w:val="none"/>
        <w:rPr>
          <w:rStyle w:val="code"/>
        </w:rPr>
      </w:pPr>
      <w:r w:rsidRPr="00B61AED">
        <w:rPr>
          <w:rStyle w:val="code"/>
        </w:rPr>
        <w:t xml:space="preserve">int value = Convert.ToInt32(strvalue, 16);  </w:t>
      </w:r>
    </w:p>
    <w:p w14:paraId="59F273D0" w14:textId="77777777" w:rsidR="00C1391C" w:rsidRPr="00B61AED" w:rsidRDefault="00C1391C" w:rsidP="00C1391C">
      <w:pPr>
        <w:autoSpaceDE w:val="0"/>
        <w:autoSpaceDN w:val="0"/>
        <w:adjustRightInd w:val="0"/>
        <w:textboxTightWrap w:val="none"/>
        <w:rPr>
          <w:rStyle w:val="code"/>
        </w:rPr>
      </w:pPr>
      <w:r w:rsidRPr="00B61AED">
        <w:rPr>
          <w:rStyle w:val="code"/>
        </w:rPr>
        <w:t xml:space="preserve">                      </w:t>
      </w:r>
    </w:p>
    <w:p w14:paraId="4551DB9D" w14:textId="77777777" w:rsidR="00C1391C" w:rsidRDefault="00C1391C" w:rsidP="00C1391C">
      <w:pPr>
        <w:autoSpaceDE w:val="0"/>
        <w:autoSpaceDN w:val="0"/>
        <w:adjustRightInd w:val="0"/>
        <w:textboxTightWrap w:val="none"/>
        <w:rPr>
          <w:iCs/>
          <w:lang w:val="en-US"/>
        </w:rPr>
      </w:pPr>
      <w:r>
        <w:rPr>
          <w:iCs/>
          <w:lang w:val="en-US"/>
        </w:rPr>
        <w:t>Then value is then adjusted with the Offset value to receive only positive values.</w:t>
      </w:r>
    </w:p>
    <w:p w14:paraId="7062E2D6" w14:textId="77777777" w:rsidR="00C1391C" w:rsidRDefault="00C1391C" w:rsidP="00C1391C">
      <w:pPr>
        <w:autoSpaceDE w:val="0"/>
        <w:autoSpaceDN w:val="0"/>
        <w:adjustRightInd w:val="0"/>
        <w:textboxTightWrap w:val="none"/>
        <w:rPr>
          <w:iCs/>
          <w:lang w:val="en-US"/>
        </w:rPr>
      </w:pPr>
    </w:p>
    <w:p w14:paraId="1CA50C8D" w14:textId="77777777" w:rsidR="00C1391C" w:rsidRPr="00822136" w:rsidRDefault="00C1391C" w:rsidP="00C1391C">
      <w:pPr>
        <w:autoSpaceDE w:val="0"/>
        <w:autoSpaceDN w:val="0"/>
        <w:adjustRightInd w:val="0"/>
        <w:textboxTightWrap w:val="none"/>
        <w:rPr>
          <w:rStyle w:val="code"/>
          <w:lang w:eastAsia="en-US"/>
        </w:rPr>
      </w:pPr>
      <w:r w:rsidRPr="00822136">
        <w:rPr>
          <w:rStyle w:val="code"/>
        </w:rPr>
        <w:t>const int OFFSET_VALUE = 0x8000000;</w:t>
      </w:r>
    </w:p>
    <w:p w14:paraId="02DF4AC7" w14:textId="77777777" w:rsidR="00C1391C" w:rsidRDefault="00C1391C" w:rsidP="00C1391C">
      <w:pPr>
        <w:autoSpaceDE w:val="0"/>
        <w:autoSpaceDN w:val="0"/>
        <w:adjustRightInd w:val="0"/>
        <w:textboxTightWrap w:val="none"/>
        <w:rPr>
          <w:rStyle w:val="code"/>
        </w:rPr>
      </w:pPr>
      <w:r w:rsidRPr="00B61AED">
        <w:rPr>
          <w:rStyle w:val="code"/>
        </w:rPr>
        <w:t xml:space="preserve">double paramValue = value - OFFSET_VALUE;        </w:t>
      </w:r>
    </w:p>
    <w:p w14:paraId="4B4467B2" w14:textId="77777777" w:rsidR="00C1391C" w:rsidRDefault="00C1391C" w:rsidP="00C1391C">
      <w:pPr>
        <w:autoSpaceDE w:val="0"/>
        <w:autoSpaceDN w:val="0"/>
        <w:adjustRightInd w:val="0"/>
        <w:textboxTightWrap w:val="none"/>
        <w:rPr>
          <w:rStyle w:val="code"/>
        </w:rPr>
      </w:pPr>
    </w:p>
    <w:p w14:paraId="1A4AE25F" w14:textId="77777777" w:rsidR="00C1391C" w:rsidRPr="00C1391C" w:rsidRDefault="00C1391C" w:rsidP="00C1391C">
      <w:pPr>
        <w:autoSpaceDE w:val="0"/>
        <w:autoSpaceDN w:val="0"/>
        <w:adjustRightInd w:val="0"/>
        <w:textboxTightWrap w:val="none"/>
        <w:rPr>
          <w:lang w:val="en-US"/>
        </w:rPr>
      </w:pPr>
      <w:r w:rsidRPr="00C1391C">
        <w:rPr>
          <w:lang w:val="en-US"/>
        </w:rPr>
        <w:t>The value of the parameter is returned after appending the SI unit prefix</w:t>
      </w:r>
    </w:p>
    <w:p w14:paraId="45DB24A9" w14:textId="77777777" w:rsidR="00C1391C" w:rsidRPr="00C1391C" w:rsidRDefault="00C1391C" w:rsidP="00C1391C">
      <w:pPr>
        <w:autoSpaceDE w:val="0"/>
        <w:autoSpaceDN w:val="0"/>
        <w:adjustRightInd w:val="0"/>
        <w:textboxTightWrap w:val="none"/>
        <w:rPr>
          <w:lang w:val="en-US"/>
        </w:rPr>
      </w:pPr>
    </w:p>
    <w:p w14:paraId="1D178339" w14:textId="1AB02F4B" w:rsidR="00C1391C" w:rsidRDefault="00C1391C" w:rsidP="00C1391C">
      <w:pPr>
        <w:autoSpaceDE w:val="0"/>
        <w:autoSpaceDN w:val="0"/>
        <w:adjustRightInd w:val="0"/>
        <w:textboxTightWrap w:val="none"/>
        <w:rPr>
          <w:rStyle w:val="code"/>
        </w:rPr>
      </w:pPr>
      <w:r w:rsidRPr="00B61AED">
        <w:rPr>
          <w:rStyle w:val="code"/>
        </w:rPr>
        <w:t xml:space="preserve">return (paramValue * SI_Prefix_Factor[strUnitPrefix.ToString()]); </w:t>
      </w:r>
    </w:p>
    <w:p w14:paraId="74131DB8" w14:textId="1C681501" w:rsidR="00302DDC" w:rsidRDefault="00302DDC" w:rsidP="00C1391C">
      <w:pPr>
        <w:autoSpaceDE w:val="0"/>
        <w:autoSpaceDN w:val="0"/>
        <w:adjustRightInd w:val="0"/>
        <w:textboxTightWrap w:val="none"/>
        <w:rPr>
          <w:rStyle w:val="code"/>
        </w:rPr>
      </w:pPr>
    </w:p>
    <w:p w14:paraId="5FFA9643" w14:textId="4DEFB9E9" w:rsidR="00302DDC" w:rsidRPr="00E10ED5" w:rsidRDefault="00302DDC" w:rsidP="00C1391C">
      <w:pPr>
        <w:autoSpaceDE w:val="0"/>
        <w:autoSpaceDN w:val="0"/>
        <w:adjustRightInd w:val="0"/>
        <w:textboxTightWrap w:val="none"/>
        <w:rPr>
          <w:lang w:val="en-US"/>
        </w:rPr>
      </w:pPr>
      <w:r w:rsidRPr="00E10ED5">
        <w:rPr>
          <w:lang w:val="en-US"/>
        </w:rPr>
        <w:t>The SI unit prefixes are as follows.</w:t>
      </w:r>
    </w:p>
    <w:p w14:paraId="00BBED0D" w14:textId="77777777" w:rsidR="00FE000B" w:rsidRDefault="00FE000B" w:rsidP="00C1391C">
      <w:pPr>
        <w:autoSpaceDE w:val="0"/>
        <w:autoSpaceDN w:val="0"/>
        <w:adjustRightInd w:val="0"/>
        <w:textboxTightWrap w:val="none"/>
        <w:rPr>
          <w:rStyle w:val="code"/>
        </w:rPr>
      </w:pPr>
    </w:p>
    <w:p w14:paraId="4449F1E5" w14:textId="77777777" w:rsidR="00302DDC" w:rsidRDefault="00302DDC" w:rsidP="00302DDC">
      <w:pPr>
        <w:autoSpaceDE w:val="0"/>
        <w:autoSpaceDN w:val="0"/>
        <w:adjustRightInd w:val="0"/>
        <w:textboxTightWrap w:val="none"/>
        <w:rPr>
          <w:rStyle w:val="code"/>
        </w:rPr>
      </w:pPr>
      <w:r w:rsidRPr="00302DDC">
        <w:rPr>
          <w:rStyle w:val="code"/>
        </w:rPr>
        <w:t xml:space="preserve">readonly static Dictionary&lt;string, double&gt; SI_Prefix_Factor = new Dictionary&lt;string, double&gt; </w:t>
      </w:r>
    </w:p>
    <w:p w14:paraId="32072885" w14:textId="3C20758A" w:rsidR="00302DDC" w:rsidRPr="00302DDC" w:rsidRDefault="00302DDC" w:rsidP="00302DDC">
      <w:pPr>
        <w:autoSpaceDE w:val="0"/>
        <w:autoSpaceDN w:val="0"/>
        <w:adjustRightInd w:val="0"/>
        <w:ind w:left="1416" w:firstLine="708"/>
        <w:textboxTightWrap w:val="none"/>
        <w:rPr>
          <w:rStyle w:val="code"/>
          <w:lang w:val="it-IT"/>
        </w:rPr>
      </w:pPr>
      <w:r w:rsidRPr="00302DDC">
        <w:rPr>
          <w:rStyle w:val="code"/>
          <w:lang w:val="it-IT"/>
        </w:rPr>
        <w:t>{ { "a", 1e-18 },</w:t>
      </w:r>
    </w:p>
    <w:p w14:paraId="57AA49EF" w14:textId="7D6F9CB0"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"f", 1e-15 },</w:t>
      </w:r>
    </w:p>
    <w:p w14:paraId="3AE34AF0" w14:textId="759330D5"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"p", 1e-12 },</w:t>
      </w:r>
    </w:p>
    <w:p w14:paraId="3CBEAF5B" w14:textId="2AC550B8"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"n", 1e-9 },</w:t>
      </w:r>
    </w:p>
    <w:p w14:paraId="7A5A0B8C" w14:textId="6EB667B3"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"u", 1e-6 },</w:t>
      </w:r>
    </w:p>
    <w:p w14:paraId="6B7A03BA" w14:textId="66B53B75"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"m", 1e-3 },</w:t>
      </w:r>
    </w:p>
    <w:p w14:paraId="42EDD8CD" w14:textId="51B6D40A"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 ", 1 },</w:t>
      </w:r>
    </w:p>
    <w:p w14:paraId="39A30F68" w14:textId="6DF169FB"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"K", 1e3 },</w:t>
      </w:r>
    </w:p>
    <w:p w14:paraId="3F92E7F1" w14:textId="617BC708"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"M", 1e6 },</w:t>
      </w:r>
    </w:p>
    <w:p w14:paraId="01D8D641" w14:textId="648F59B1"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"G", 1e9 },</w:t>
      </w:r>
    </w:p>
    <w:p w14:paraId="76A03CF3" w14:textId="6A70C8B2"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"T", 1e12 },</w:t>
      </w:r>
    </w:p>
    <w:p w14:paraId="7C4F1F1A" w14:textId="03D03600" w:rsidR="00302DDC" w:rsidRPr="00302DDC" w:rsidRDefault="00302DDC" w:rsidP="00302DDC">
      <w:pPr>
        <w:autoSpaceDE w:val="0"/>
        <w:autoSpaceDN w:val="0"/>
        <w:adjustRightInd w:val="0"/>
        <w:textboxTightWrap w:val="none"/>
        <w:rPr>
          <w:rStyle w:val="code"/>
        </w:rPr>
      </w:pPr>
      <w:r w:rsidRPr="00302DDC">
        <w:rPr>
          <w:rStyle w:val="code"/>
          <w:lang w:val="it-IT"/>
        </w:rPr>
        <w:t xml:space="preserve">                    </w:t>
      </w:r>
      <w:r w:rsidRPr="00302DDC">
        <w:rPr>
          <w:rStyle w:val="code"/>
        </w:rPr>
        <w:t>{ "P", 1e15 },</w:t>
      </w:r>
    </w:p>
    <w:p w14:paraId="1687680B" w14:textId="65B44F9A" w:rsidR="00302DDC" w:rsidRDefault="00302DDC" w:rsidP="00302DDC">
      <w:pPr>
        <w:autoSpaceDE w:val="0"/>
        <w:autoSpaceDN w:val="0"/>
        <w:adjustRightInd w:val="0"/>
        <w:textboxTightWrap w:val="none"/>
        <w:rPr>
          <w:rStyle w:val="code"/>
        </w:rPr>
      </w:pPr>
      <w:r w:rsidRPr="00302DDC">
        <w:rPr>
          <w:rStyle w:val="code"/>
        </w:rPr>
        <w:t xml:space="preserve">                    { "E", 1e18 }};</w:t>
      </w:r>
    </w:p>
    <w:p w14:paraId="6411EC7A" w14:textId="1EA9F04B" w:rsidR="00C156FA" w:rsidRDefault="00C156FA" w:rsidP="00C1391C">
      <w:pPr>
        <w:autoSpaceDE w:val="0"/>
        <w:autoSpaceDN w:val="0"/>
        <w:adjustRightInd w:val="0"/>
        <w:textboxTightWrap w:val="none"/>
        <w:rPr>
          <w:rStyle w:val="code"/>
        </w:rPr>
      </w:pPr>
    </w:p>
    <w:p w14:paraId="7F0FC98D" w14:textId="2F9F5217" w:rsidR="00C659C7" w:rsidRPr="00302DDC" w:rsidRDefault="00C659C7" w:rsidP="00C1391C">
      <w:pPr>
        <w:autoSpaceDE w:val="0"/>
        <w:autoSpaceDN w:val="0"/>
        <w:adjustRightInd w:val="0"/>
        <w:textboxTightWrap w:val="none"/>
        <w:rPr>
          <w:iCs/>
          <w:lang w:val="en-US"/>
        </w:rPr>
      </w:pPr>
      <w:r w:rsidRPr="00302DDC">
        <w:rPr>
          <w:iCs/>
          <w:lang w:val="en-US"/>
        </w:rPr>
        <w:t>The parameter values can be added to the corresponding arrays based on the parameter identifiers.</w:t>
      </w:r>
    </w:p>
    <w:p w14:paraId="0AE1053F" w14:textId="77777777" w:rsidR="00C659C7" w:rsidRDefault="00C659C7" w:rsidP="00C659C7">
      <w:pPr>
        <w:rPr>
          <w:lang w:val="en-US"/>
        </w:rPr>
      </w:pPr>
      <w:r>
        <w:rPr>
          <w:lang w:val="en-US"/>
        </w:rPr>
        <w:t>The potential readings are identified by the string “da”</w:t>
      </w:r>
    </w:p>
    <w:p w14:paraId="0E1D08A3" w14:textId="245705E1" w:rsidR="00C659C7" w:rsidRPr="00C659C7" w:rsidRDefault="00C659C7" w:rsidP="00C659C7">
      <w:pPr>
        <w:rPr>
          <w:lang w:val="en-US"/>
        </w:rPr>
      </w:pPr>
      <w:r>
        <w:rPr>
          <w:lang w:val="en-US"/>
        </w:rPr>
        <w:t>The current readings are identified by the string “ba”</w:t>
      </w:r>
    </w:p>
    <w:p w14:paraId="120D9DBE" w14:textId="2F694935" w:rsidR="00C659C7" w:rsidRDefault="00C659C7" w:rsidP="00C1391C">
      <w:pPr>
        <w:autoSpaceDE w:val="0"/>
        <w:autoSpaceDN w:val="0"/>
        <w:adjustRightInd w:val="0"/>
        <w:textboxTightWrap w:val="none"/>
        <w:rPr>
          <w:rStyle w:val="code"/>
        </w:rPr>
      </w:pPr>
    </w:p>
    <w:p w14:paraId="70C5D79E" w14:textId="77777777" w:rsidR="00C659C7" w:rsidRPr="00B96763" w:rsidRDefault="00C659C7" w:rsidP="00C659C7">
      <w:pPr>
        <w:autoSpaceDE w:val="0"/>
        <w:autoSpaceDN w:val="0"/>
        <w:adjustRightInd w:val="0"/>
        <w:textboxTightWrap w:val="none"/>
        <w:rPr>
          <w:rStyle w:val="code"/>
        </w:rPr>
      </w:pPr>
      <w:r w:rsidRPr="00B96763">
        <w:rPr>
          <w:rStyle w:val="code"/>
        </w:rPr>
        <w:t>switch (paramIdentifier)</w:t>
      </w:r>
    </w:p>
    <w:p w14:paraId="70EDAC6D" w14:textId="77777777" w:rsidR="00C659C7" w:rsidRPr="00B96763" w:rsidRDefault="00C659C7" w:rsidP="00C659C7">
      <w:pPr>
        <w:autoSpaceDE w:val="0"/>
        <w:autoSpaceDN w:val="0"/>
        <w:adjustRightInd w:val="0"/>
        <w:textboxTightWrap w:val="none"/>
        <w:rPr>
          <w:rStyle w:val="code"/>
        </w:rPr>
      </w:pPr>
      <w:r w:rsidRPr="00B96763">
        <w:rPr>
          <w:rStyle w:val="code"/>
        </w:rPr>
        <w:t xml:space="preserve">        {</w:t>
      </w:r>
    </w:p>
    <w:p w14:paraId="68FCBE51" w14:textId="77777777" w:rsidR="00C659C7" w:rsidRPr="00B96763" w:rsidRDefault="00C659C7" w:rsidP="00C659C7">
      <w:pPr>
        <w:autoSpaceDE w:val="0"/>
        <w:autoSpaceDN w:val="0"/>
        <w:adjustRightInd w:val="0"/>
        <w:textboxTightWrap w:val="none"/>
        <w:rPr>
          <w:rStyle w:val="code"/>
        </w:rPr>
      </w:pPr>
      <w:r w:rsidRPr="00B96763">
        <w:rPr>
          <w:rStyle w:val="code"/>
        </w:rPr>
        <w:t xml:space="preserve">            case "da":                                // Potential reading</w:t>
      </w:r>
    </w:p>
    <w:p w14:paraId="431E18D8" w14:textId="77777777" w:rsidR="00C659C7" w:rsidRPr="00B96763" w:rsidRDefault="00C659C7" w:rsidP="00C659C7">
      <w:pPr>
        <w:autoSpaceDE w:val="0"/>
        <w:autoSpaceDN w:val="0"/>
        <w:adjustRightInd w:val="0"/>
        <w:ind w:left="708"/>
        <w:textboxTightWrap w:val="none"/>
        <w:rPr>
          <w:rStyle w:val="code"/>
        </w:rPr>
      </w:pPr>
      <w:r w:rsidRPr="00B96763">
        <w:rPr>
          <w:rStyle w:val="code"/>
        </w:rPr>
        <w:t>// If potential reading add the value to the VoltageReadings array</w:t>
      </w:r>
    </w:p>
    <w:p w14:paraId="74ABF420" w14:textId="77777777" w:rsidR="00C659C7" w:rsidRPr="00B96763" w:rsidRDefault="00C659C7" w:rsidP="00C659C7">
      <w:pPr>
        <w:autoSpaceDE w:val="0"/>
        <w:autoSpaceDN w:val="0"/>
        <w:adjustRightInd w:val="0"/>
        <w:textboxTightWrap w:val="none"/>
        <w:rPr>
          <w:rStyle w:val="code"/>
        </w:rPr>
      </w:pPr>
      <w:r w:rsidRPr="00B96763">
        <w:rPr>
          <w:rStyle w:val="code"/>
        </w:rPr>
        <w:t xml:space="preserve">                VoltageReadings.Add(paramValueWithPrefix);        </w:t>
      </w:r>
    </w:p>
    <w:p w14:paraId="03C171C8" w14:textId="77777777" w:rsidR="00C659C7" w:rsidRPr="00B96763" w:rsidRDefault="00C659C7" w:rsidP="00C659C7">
      <w:pPr>
        <w:autoSpaceDE w:val="0"/>
        <w:autoSpaceDN w:val="0"/>
        <w:adjustRightInd w:val="0"/>
        <w:textboxTightWrap w:val="none"/>
        <w:rPr>
          <w:rStyle w:val="code"/>
        </w:rPr>
      </w:pPr>
      <w:r w:rsidRPr="00B96763">
        <w:rPr>
          <w:rStyle w:val="code"/>
        </w:rPr>
        <w:t xml:space="preserve">                break;</w:t>
      </w:r>
    </w:p>
    <w:p w14:paraId="2F36A667" w14:textId="77777777" w:rsidR="00C659C7" w:rsidRPr="00B96763" w:rsidRDefault="00C659C7" w:rsidP="00C659C7">
      <w:pPr>
        <w:autoSpaceDE w:val="0"/>
        <w:autoSpaceDN w:val="0"/>
        <w:adjustRightInd w:val="0"/>
        <w:textboxTightWrap w:val="none"/>
        <w:rPr>
          <w:rStyle w:val="code"/>
        </w:rPr>
      </w:pPr>
      <w:r w:rsidRPr="00B96763">
        <w:rPr>
          <w:rStyle w:val="code"/>
        </w:rPr>
        <w:t xml:space="preserve">            case "ba": </w:t>
      </w:r>
      <w:r>
        <w:rPr>
          <w:rStyle w:val="code"/>
        </w:rPr>
        <w:t xml:space="preserve"> </w:t>
      </w:r>
      <w:r w:rsidRPr="00B96763">
        <w:rPr>
          <w:rStyle w:val="code"/>
        </w:rPr>
        <w:t xml:space="preserve">                              // Current reading</w:t>
      </w:r>
    </w:p>
    <w:p w14:paraId="5E9A7F5A" w14:textId="77777777" w:rsidR="00C659C7" w:rsidRPr="00B96763" w:rsidRDefault="00C659C7" w:rsidP="00C659C7">
      <w:pPr>
        <w:autoSpaceDE w:val="0"/>
        <w:autoSpaceDN w:val="0"/>
        <w:adjustRightInd w:val="0"/>
        <w:ind w:firstLine="708"/>
        <w:textboxTightWrap w:val="none"/>
        <w:rPr>
          <w:rStyle w:val="code"/>
          <w:lang w:val="en-NL"/>
        </w:rPr>
      </w:pPr>
      <w:r w:rsidRPr="00B96763">
        <w:rPr>
          <w:rStyle w:val="code"/>
        </w:rPr>
        <w:t>// If current reading add the value to the CurrentReadings array</w:t>
      </w:r>
    </w:p>
    <w:p w14:paraId="681499E7" w14:textId="77777777" w:rsidR="00C659C7" w:rsidRPr="00B96763" w:rsidRDefault="00C659C7" w:rsidP="00C659C7">
      <w:pPr>
        <w:autoSpaceDE w:val="0"/>
        <w:autoSpaceDN w:val="0"/>
        <w:adjustRightInd w:val="0"/>
        <w:textboxTightWrap w:val="none"/>
        <w:rPr>
          <w:rStyle w:val="code"/>
        </w:rPr>
      </w:pPr>
      <w:r w:rsidRPr="00B96763">
        <w:rPr>
          <w:rStyle w:val="code"/>
        </w:rPr>
        <w:t xml:space="preserve">                CurrentReadings.Add(paramValueWithPrefix);        </w:t>
      </w:r>
    </w:p>
    <w:p w14:paraId="79611692" w14:textId="77777777" w:rsidR="00C659C7" w:rsidRPr="00B96763" w:rsidRDefault="00C659C7" w:rsidP="00C659C7">
      <w:pPr>
        <w:autoSpaceDE w:val="0"/>
        <w:autoSpaceDN w:val="0"/>
        <w:adjustRightInd w:val="0"/>
        <w:textboxTightWrap w:val="none"/>
        <w:rPr>
          <w:rStyle w:val="code"/>
        </w:rPr>
      </w:pPr>
      <w:r w:rsidRPr="00B96763">
        <w:rPr>
          <w:rStyle w:val="code"/>
        </w:rPr>
        <w:t xml:space="preserve">                break;</w:t>
      </w:r>
    </w:p>
    <w:p w14:paraId="07E55E8B" w14:textId="21424663" w:rsidR="00C659C7" w:rsidRDefault="00C659C7" w:rsidP="00C659C7">
      <w:pPr>
        <w:autoSpaceDE w:val="0"/>
        <w:autoSpaceDN w:val="0"/>
        <w:adjustRightInd w:val="0"/>
        <w:textboxTightWrap w:val="none"/>
        <w:rPr>
          <w:rFonts w:ascii="Consolas" w:hAnsi="Consolas" w:cs="Consolas"/>
          <w:sz w:val="19"/>
          <w:szCs w:val="19"/>
          <w:lang w:val="en-GB"/>
        </w:rPr>
      </w:pPr>
      <w:r w:rsidRPr="00B96763">
        <w:rPr>
          <w:rStyle w:val="code"/>
        </w:rPr>
        <w:t xml:space="preserve">        }</w:t>
      </w:r>
    </w:p>
    <w:p w14:paraId="1D9BE779" w14:textId="77777777" w:rsidR="00C659C7" w:rsidRDefault="00C659C7" w:rsidP="00C659C7">
      <w:pPr>
        <w:autoSpaceDE w:val="0"/>
        <w:autoSpaceDN w:val="0"/>
        <w:adjustRightInd w:val="0"/>
        <w:textboxTightWrap w:val="none"/>
        <w:rPr>
          <w:rFonts w:ascii="Consolas" w:hAnsi="Consolas" w:cs="Consolas"/>
          <w:sz w:val="19"/>
          <w:szCs w:val="19"/>
          <w:lang w:val="en-GB"/>
        </w:rPr>
      </w:pPr>
    </w:p>
    <w:p w14:paraId="07C0973B" w14:textId="0568B95D" w:rsidR="00C659C7" w:rsidRPr="007B6C4F" w:rsidRDefault="00C659C7" w:rsidP="00C659C7">
      <w:pPr>
        <w:autoSpaceDE w:val="0"/>
        <w:autoSpaceDN w:val="0"/>
        <w:adjustRightInd w:val="0"/>
        <w:textboxTightWrap w:val="none"/>
        <w:rPr>
          <w:lang w:val="en-US"/>
        </w:rPr>
      </w:pPr>
      <w:r w:rsidRPr="007B6C4F">
        <w:rPr>
          <w:lang w:val="en-US"/>
        </w:rPr>
        <w:t>In case of Impedance sprctroscopy measurement, the following identifiers are used.</w:t>
      </w:r>
    </w:p>
    <w:p w14:paraId="59B7FF47" w14:textId="66FA1467" w:rsidR="00C659C7" w:rsidRDefault="00C659C7" w:rsidP="00C659C7">
      <w:pPr>
        <w:rPr>
          <w:lang w:val="en-US"/>
        </w:rPr>
      </w:pPr>
      <w:r>
        <w:rPr>
          <w:lang w:val="en-US"/>
        </w:rPr>
        <w:t>The frequency readings are identified by the string “dc”</w:t>
      </w:r>
    </w:p>
    <w:p w14:paraId="02C9395D" w14:textId="77777777" w:rsidR="00C659C7" w:rsidRDefault="00C659C7" w:rsidP="00C659C7">
      <w:pPr>
        <w:rPr>
          <w:lang w:val="en-US"/>
        </w:rPr>
      </w:pPr>
      <w:r>
        <w:rPr>
          <w:lang w:val="en-US"/>
        </w:rPr>
        <w:t>The real impedance readings are identified by the string “cc”</w:t>
      </w:r>
    </w:p>
    <w:p w14:paraId="3D78AE00" w14:textId="2EFE9F2F" w:rsidR="00C659C7" w:rsidRPr="00337C15" w:rsidRDefault="00C659C7" w:rsidP="00337C15">
      <w:pPr>
        <w:rPr>
          <w:lang w:val="en-US"/>
        </w:rPr>
      </w:pPr>
      <w:r>
        <w:rPr>
          <w:lang w:val="en-US"/>
        </w:rPr>
        <w:t>The imaginary impedance readings are identified by the string “cd”</w:t>
      </w:r>
    </w:p>
    <w:p w14:paraId="02765CB2" w14:textId="77777777" w:rsidR="00C659C7" w:rsidRDefault="00C659C7" w:rsidP="00C659C7">
      <w:pPr>
        <w:autoSpaceDE w:val="0"/>
        <w:autoSpaceDN w:val="0"/>
        <w:adjustRightInd w:val="0"/>
        <w:textboxTightWrap w:val="none"/>
        <w:rPr>
          <w:rFonts w:ascii="Consolas" w:hAnsi="Consolas" w:cs="Consolas"/>
          <w:sz w:val="19"/>
          <w:szCs w:val="19"/>
          <w:lang w:val="en-GB"/>
        </w:rPr>
      </w:pPr>
    </w:p>
    <w:p w14:paraId="2555251E" w14:textId="77777777" w:rsidR="00CE02F7" w:rsidRDefault="00CE02F7" w:rsidP="00C659C7">
      <w:pPr>
        <w:autoSpaceDE w:val="0"/>
        <w:autoSpaceDN w:val="0"/>
        <w:adjustRightInd w:val="0"/>
        <w:textboxTightWrap w:val="none"/>
        <w:rPr>
          <w:rStyle w:val="code"/>
        </w:rPr>
      </w:pPr>
    </w:p>
    <w:p w14:paraId="4502AAC5" w14:textId="77777777" w:rsidR="00CE02F7" w:rsidRDefault="00CE02F7" w:rsidP="00C659C7">
      <w:pPr>
        <w:autoSpaceDE w:val="0"/>
        <w:autoSpaceDN w:val="0"/>
        <w:adjustRightInd w:val="0"/>
        <w:textboxTightWrap w:val="none"/>
        <w:rPr>
          <w:rStyle w:val="code"/>
        </w:rPr>
      </w:pPr>
    </w:p>
    <w:p w14:paraId="11CEDD3A" w14:textId="4E7DA3D3" w:rsidR="00C659C7" w:rsidRPr="00B96763" w:rsidRDefault="00C659C7" w:rsidP="00C659C7">
      <w:pPr>
        <w:autoSpaceDE w:val="0"/>
        <w:autoSpaceDN w:val="0"/>
        <w:adjustRightInd w:val="0"/>
        <w:textboxTightWrap w:val="none"/>
        <w:rPr>
          <w:rStyle w:val="code"/>
        </w:rPr>
      </w:pPr>
      <w:r w:rsidRPr="00B96763">
        <w:rPr>
          <w:rStyle w:val="code"/>
        </w:rPr>
        <w:t>switch (paramIdentifier)</w:t>
      </w:r>
    </w:p>
    <w:p w14:paraId="4809B544" w14:textId="77777777" w:rsidR="00C659C7" w:rsidRPr="00B96763" w:rsidRDefault="00C659C7" w:rsidP="00C659C7">
      <w:pPr>
        <w:autoSpaceDE w:val="0"/>
        <w:autoSpaceDN w:val="0"/>
        <w:adjustRightInd w:val="0"/>
        <w:textboxTightWrap w:val="none"/>
        <w:rPr>
          <w:rStyle w:val="code"/>
        </w:rPr>
      </w:pPr>
      <w:r w:rsidRPr="00B96763">
        <w:rPr>
          <w:rStyle w:val="code"/>
        </w:rPr>
        <w:t>{</w:t>
      </w:r>
    </w:p>
    <w:p w14:paraId="377BCF37" w14:textId="77777777" w:rsidR="00C659C7" w:rsidRPr="00B96763" w:rsidRDefault="00C659C7" w:rsidP="00C659C7">
      <w:pPr>
        <w:autoSpaceDE w:val="0"/>
        <w:autoSpaceDN w:val="0"/>
        <w:adjustRightInd w:val="0"/>
        <w:textboxTightWrap w:val="none"/>
        <w:rPr>
          <w:rStyle w:val="code"/>
        </w:rPr>
      </w:pPr>
      <w:r w:rsidRPr="00B96763">
        <w:rPr>
          <w:rStyle w:val="code"/>
        </w:rPr>
        <w:t xml:space="preserve">    case "dc":                                   //Frequency reading</w:t>
      </w:r>
    </w:p>
    <w:p w14:paraId="23C93ED5" w14:textId="77777777" w:rsidR="00C659C7" w:rsidRPr="00B96763" w:rsidRDefault="00C659C7" w:rsidP="00C659C7">
      <w:pPr>
        <w:autoSpaceDE w:val="0"/>
        <w:autoSpaceDN w:val="0"/>
        <w:adjustRightInd w:val="0"/>
        <w:textboxTightWrap w:val="none"/>
        <w:rPr>
          <w:rStyle w:val="code"/>
        </w:rPr>
      </w:pPr>
      <w:r w:rsidRPr="00B96763">
        <w:rPr>
          <w:rStyle w:val="code"/>
        </w:rPr>
        <w:t xml:space="preserve">    //If frequency reading add the value to the FrequencyReadings list</w:t>
      </w:r>
    </w:p>
    <w:p w14:paraId="7A7C40A6" w14:textId="77777777" w:rsidR="00C659C7" w:rsidRPr="00B96763" w:rsidRDefault="00C659C7" w:rsidP="00C659C7">
      <w:pPr>
        <w:autoSpaceDE w:val="0"/>
        <w:autoSpaceDN w:val="0"/>
        <w:adjustRightInd w:val="0"/>
        <w:textboxTightWrap w:val="none"/>
        <w:rPr>
          <w:rStyle w:val="code"/>
        </w:rPr>
      </w:pPr>
      <w:r w:rsidRPr="00B96763">
        <w:rPr>
          <w:rStyle w:val="code"/>
        </w:rPr>
        <w:t xml:space="preserve">        FrequencyValues.Add(paramValueWithPrefix);           </w:t>
      </w:r>
    </w:p>
    <w:p w14:paraId="0BC92741" w14:textId="77777777" w:rsidR="00C659C7" w:rsidRPr="00B96763" w:rsidRDefault="00C659C7" w:rsidP="00C659C7">
      <w:pPr>
        <w:autoSpaceDE w:val="0"/>
        <w:autoSpaceDN w:val="0"/>
        <w:adjustRightInd w:val="0"/>
        <w:textboxTightWrap w:val="none"/>
        <w:rPr>
          <w:rStyle w:val="code"/>
        </w:rPr>
      </w:pPr>
      <w:r w:rsidRPr="00B96763">
        <w:rPr>
          <w:rStyle w:val="code"/>
        </w:rPr>
        <w:t xml:space="preserve">        break;</w:t>
      </w:r>
    </w:p>
    <w:p w14:paraId="3EF3A156" w14:textId="77777777" w:rsidR="00C659C7" w:rsidRPr="00B96763" w:rsidRDefault="00C659C7" w:rsidP="00C659C7">
      <w:pPr>
        <w:autoSpaceDE w:val="0"/>
        <w:autoSpaceDN w:val="0"/>
        <w:adjustRightInd w:val="0"/>
        <w:textboxTightWrap w:val="none"/>
        <w:rPr>
          <w:rStyle w:val="code"/>
        </w:rPr>
      </w:pPr>
      <w:r w:rsidRPr="00B96763">
        <w:rPr>
          <w:rStyle w:val="code"/>
        </w:rPr>
        <w:t xml:space="preserve">    case "cc":                               //Real Impedance reading</w:t>
      </w:r>
    </w:p>
    <w:p w14:paraId="238126FA" w14:textId="77777777" w:rsidR="00C659C7" w:rsidRPr="00B96763" w:rsidRDefault="00C659C7" w:rsidP="00C659C7">
      <w:pPr>
        <w:autoSpaceDE w:val="0"/>
        <w:autoSpaceDN w:val="0"/>
        <w:adjustRightInd w:val="0"/>
        <w:textboxTightWrap w:val="none"/>
        <w:rPr>
          <w:rStyle w:val="code"/>
        </w:rPr>
      </w:pPr>
      <w:r w:rsidRPr="00B96763">
        <w:rPr>
          <w:rStyle w:val="code"/>
        </w:rPr>
        <w:t xml:space="preserve">    //If Z(Real) reading add the value to RealImpedanceReadings list</w:t>
      </w:r>
    </w:p>
    <w:p w14:paraId="2CC10A48" w14:textId="77777777" w:rsidR="00C659C7" w:rsidRPr="00B96763" w:rsidRDefault="00C659C7" w:rsidP="00C659C7">
      <w:pPr>
        <w:autoSpaceDE w:val="0"/>
        <w:autoSpaceDN w:val="0"/>
        <w:adjustRightInd w:val="0"/>
        <w:textboxTightWrap w:val="none"/>
        <w:rPr>
          <w:rStyle w:val="code"/>
        </w:rPr>
      </w:pPr>
      <w:r w:rsidRPr="00B96763">
        <w:rPr>
          <w:rStyle w:val="code"/>
        </w:rPr>
        <w:t xml:space="preserve">        RealImpedanceValues.Add(paramValueWithPrefix);       </w:t>
      </w:r>
    </w:p>
    <w:p w14:paraId="04B42E3F" w14:textId="77777777" w:rsidR="00C659C7" w:rsidRPr="00B96763" w:rsidRDefault="00C659C7" w:rsidP="00C659C7">
      <w:pPr>
        <w:autoSpaceDE w:val="0"/>
        <w:autoSpaceDN w:val="0"/>
        <w:adjustRightInd w:val="0"/>
        <w:textboxTightWrap w:val="none"/>
        <w:rPr>
          <w:rStyle w:val="code"/>
        </w:rPr>
      </w:pPr>
      <w:r w:rsidRPr="00B96763">
        <w:rPr>
          <w:rStyle w:val="code"/>
        </w:rPr>
        <w:t xml:space="preserve">        break;</w:t>
      </w:r>
    </w:p>
    <w:p w14:paraId="0F5EE24F" w14:textId="77777777" w:rsidR="00C659C7" w:rsidRPr="00B96763" w:rsidRDefault="00C659C7" w:rsidP="00C659C7">
      <w:pPr>
        <w:autoSpaceDE w:val="0"/>
        <w:autoSpaceDN w:val="0"/>
        <w:adjustRightInd w:val="0"/>
        <w:textboxTightWrap w:val="none"/>
        <w:rPr>
          <w:rStyle w:val="code"/>
        </w:rPr>
      </w:pPr>
      <w:r w:rsidRPr="00B96763">
        <w:rPr>
          <w:rStyle w:val="code"/>
        </w:rPr>
        <w:t xml:space="preserve">    case "cd":                           //Imaginary Impedance reading</w:t>
      </w:r>
    </w:p>
    <w:p w14:paraId="461CA5C0" w14:textId="77777777" w:rsidR="00C659C7" w:rsidRPr="00B96763" w:rsidRDefault="00C659C7" w:rsidP="00C659C7">
      <w:pPr>
        <w:autoSpaceDE w:val="0"/>
        <w:autoSpaceDN w:val="0"/>
        <w:adjustRightInd w:val="0"/>
        <w:textboxTightWrap w:val="none"/>
        <w:rPr>
          <w:rStyle w:val="code"/>
        </w:rPr>
      </w:pPr>
      <w:r w:rsidRPr="00B96763">
        <w:rPr>
          <w:rStyle w:val="code"/>
        </w:rPr>
        <w:t xml:space="preserve">    //If Z(Img) reading add the value to ImgImpedanceReadings list</w:t>
      </w:r>
    </w:p>
    <w:p w14:paraId="540F814E" w14:textId="77777777" w:rsidR="00C659C7" w:rsidRPr="00B96763" w:rsidRDefault="00C659C7" w:rsidP="00C659C7">
      <w:pPr>
        <w:autoSpaceDE w:val="0"/>
        <w:autoSpaceDN w:val="0"/>
        <w:adjustRightInd w:val="0"/>
        <w:textboxTightWrap w:val="none"/>
        <w:rPr>
          <w:rStyle w:val="code"/>
        </w:rPr>
      </w:pPr>
      <w:r w:rsidRPr="00B96763">
        <w:rPr>
          <w:rStyle w:val="code"/>
        </w:rPr>
        <w:t xml:space="preserve">        ImgImpedanceValues.Add(paramValueWithPrefix);        </w:t>
      </w:r>
    </w:p>
    <w:p w14:paraId="71E05CE8" w14:textId="77777777" w:rsidR="00C659C7" w:rsidRPr="00B96763" w:rsidRDefault="00C659C7" w:rsidP="00C659C7">
      <w:pPr>
        <w:autoSpaceDE w:val="0"/>
        <w:autoSpaceDN w:val="0"/>
        <w:adjustRightInd w:val="0"/>
        <w:textboxTightWrap w:val="none"/>
        <w:rPr>
          <w:rStyle w:val="code"/>
        </w:rPr>
      </w:pPr>
      <w:r w:rsidRPr="00B96763">
        <w:rPr>
          <w:rStyle w:val="code"/>
        </w:rPr>
        <w:t xml:space="preserve">        break;</w:t>
      </w:r>
    </w:p>
    <w:p w14:paraId="47592CBD" w14:textId="77777777" w:rsidR="00C659C7" w:rsidRDefault="00C659C7" w:rsidP="00C659C7">
      <w:pPr>
        <w:autoSpaceDE w:val="0"/>
        <w:autoSpaceDN w:val="0"/>
        <w:adjustRightInd w:val="0"/>
        <w:textboxTightWrap w:val="none"/>
        <w:rPr>
          <w:rStyle w:val="code"/>
        </w:rPr>
      </w:pPr>
      <w:r w:rsidRPr="00B96763">
        <w:rPr>
          <w:rStyle w:val="code"/>
        </w:rPr>
        <w:t>}</w:t>
      </w:r>
    </w:p>
    <w:p w14:paraId="266F69D3" w14:textId="77777777" w:rsidR="00C1391C" w:rsidRDefault="00C1391C" w:rsidP="007046DB">
      <w:pPr>
        <w:rPr>
          <w:rStyle w:val="code"/>
        </w:rPr>
      </w:pPr>
    </w:p>
    <w:p w14:paraId="2D5329B5" w14:textId="77777777" w:rsidR="00337C15" w:rsidRDefault="00C156FA" w:rsidP="00337C15">
      <w:pPr>
        <w:rPr>
          <w:iCs/>
          <w:lang w:val="en-US"/>
        </w:rPr>
      </w:pPr>
      <w:r>
        <w:rPr>
          <w:iCs/>
          <w:lang w:val="en-US"/>
        </w:rPr>
        <w:t>After obtaining the parameter identifier and the parameter values from the package, the meta data values if present can be parsed.</w:t>
      </w:r>
      <w:r w:rsidR="00337C15">
        <w:rPr>
          <w:iCs/>
          <w:lang w:val="en-US"/>
        </w:rPr>
        <w:t xml:space="preserve"> </w:t>
      </w:r>
      <w:r w:rsidR="00337C15" w:rsidRPr="00B1511B">
        <w:rPr>
          <w:iCs/>
          <w:lang w:val="en-US"/>
        </w:rPr>
        <w:t>Meta data values if present are separated by the demiliter character ‘,’</w:t>
      </w:r>
    </w:p>
    <w:p w14:paraId="7943897E" w14:textId="77777777" w:rsidR="00337C15" w:rsidRDefault="00337C15" w:rsidP="00C156FA">
      <w:pPr>
        <w:autoSpaceDE w:val="0"/>
        <w:autoSpaceDN w:val="0"/>
        <w:adjustRightInd w:val="0"/>
        <w:textboxTightWrap w:val="none"/>
        <w:rPr>
          <w:rStyle w:val="code"/>
        </w:rPr>
      </w:pPr>
    </w:p>
    <w:p w14:paraId="01AD4B70" w14:textId="6A73D872" w:rsidR="00C156FA" w:rsidRPr="00B96763" w:rsidRDefault="00C156FA" w:rsidP="00C156FA">
      <w:pPr>
        <w:autoSpaceDE w:val="0"/>
        <w:autoSpaceDN w:val="0"/>
        <w:adjustRightInd w:val="0"/>
        <w:textboxTightWrap w:val="none"/>
        <w:rPr>
          <w:rStyle w:val="code"/>
        </w:rPr>
      </w:pPr>
      <w:r w:rsidRPr="00B96763">
        <w:rPr>
          <w:rStyle w:val="code"/>
        </w:rPr>
        <w:t>ParseMetaDataValues(parameter.Substring(10));</w:t>
      </w:r>
    </w:p>
    <w:p w14:paraId="4F268891" w14:textId="63524D88" w:rsidR="0082520C" w:rsidRDefault="0082520C" w:rsidP="0082520C">
      <w:pPr>
        <w:pStyle w:val="Heading4"/>
        <w:numPr>
          <w:ilvl w:val="3"/>
          <w:numId w:val="2"/>
        </w:numPr>
        <w:rPr>
          <w:b w:val="0"/>
          <w:lang w:val="en-US"/>
        </w:rPr>
      </w:pPr>
      <w:r w:rsidRPr="0082520C">
        <w:rPr>
          <w:b w:val="0"/>
          <w:lang w:val="en-US"/>
        </w:rPr>
        <w:t xml:space="preserve">Parsing the </w:t>
      </w:r>
      <w:r>
        <w:rPr>
          <w:b w:val="0"/>
          <w:lang w:val="en-US"/>
        </w:rPr>
        <w:t>meta data</w:t>
      </w:r>
      <w:r w:rsidRPr="0082520C">
        <w:rPr>
          <w:b w:val="0"/>
          <w:lang w:val="en-US"/>
        </w:rPr>
        <w:t xml:space="preserve"> values</w:t>
      </w:r>
    </w:p>
    <w:p w14:paraId="43AA337E" w14:textId="73638414" w:rsidR="00822136" w:rsidRDefault="008134A6" w:rsidP="00822136">
      <w:pPr>
        <w:autoSpaceDE w:val="0"/>
        <w:autoSpaceDN w:val="0"/>
        <w:adjustRightInd w:val="0"/>
        <w:textboxTightWrap w:val="none"/>
        <w:rPr>
          <w:iCs/>
          <w:lang w:val="en-US"/>
        </w:rPr>
      </w:pPr>
      <w:r>
        <w:rPr>
          <w:iCs/>
          <w:lang w:val="en-US"/>
        </w:rPr>
        <w:t xml:space="preserve">The meta data values are separated based on the delimiter ‘,’ and each of the values is further parsed to get the actual value. The first character of each meta data value identifies the type of meta data. </w:t>
      </w:r>
    </w:p>
    <w:p w14:paraId="4BCEF7AA" w14:textId="5E000D19" w:rsidR="008134A6" w:rsidRDefault="008134A6" w:rsidP="00822136">
      <w:pPr>
        <w:autoSpaceDE w:val="0"/>
        <w:autoSpaceDN w:val="0"/>
        <w:adjustRightInd w:val="0"/>
        <w:textboxTightWrap w:val="none"/>
        <w:rPr>
          <w:iCs/>
          <w:lang w:val="en-US"/>
        </w:rPr>
      </w:pPr>
    </w:p>
    <w:p w14:paraId="430357D7" w14:textId="1A5EE0C4" w:rsidR="008134A6" w:rsidRDefault="008134A6" w:rsidP="00822136">
      <w:pPr>
        <w:autoSpaceDE w:val="0"/>
        <w:autoSpaceDN w:val="0"/>
        <w:adjustRightInd w:val="0"/>
        <w:textboxTightWrap w:val="none"/>
        <w:rPr>
          <w:iCs/>
          <w:lang w:val="en-US"/>
        </w:rPr>
      </w:pPr>
      <w:r>
        <w:rPr>
          <w:iCs/>
          <w:lang w:val="en-US"/>
        </w:rPr>
        <w:t xml:space="preserve">‘1’ – status </w:t>
      </w:r>
    </w:p>
    <w:p w14:paraId="0C712BD3" w14:textId="44E174ED" w:rsidR="008134A6" w:rsidRDefault="008134A6" w:rsidP="00822136">
      <w:pPr>
        <w:autoSpaceDE w:val="0"/>
        <w:autoSpaceDN w:val="0"/>
        <w:adjustRightInd w:val="0"/>
        <w:textboxTightWrap w:val="none"/>
        <w:rPr>
          <w:iCs/>
          <w:lang w:val="en-US"/>
        </w:rPr>
      </w:pPr>
      <w:r>
        <w:rPr>
          <w:iCs/>
          <w:lang w:val="en-US"/>
        </w:rPr>
        <w:t xml:space="preserve">‘2’ </w:t>
      </w:r>
      <w:r w:rsidR="009D25F4">
        <w:rPr>
          <w:iCs/>
          <w:lang w:val="en-US"/>
        </w:rPr>
        <w:t>–</w:t>
      </w:r>
      <w:r>
        <w:rPr>
          <w:iCs/>
          <w:lang w:val="en-US"/>
        </w:rPr>
        <w:t xml:space="preserve"> </w:t>
      </w:r>
      <w:r w:rsidR="009D25F4">
        <w:rPr>
          <w:iCs/>
          <w:lang w:val="en-US"/>
        </w:rPr>
        <w:t xml:space="preserve">Current range index </w:t>
      </w:r>
    </w:p>
    <w:p w14:paraId="184F8B01" w14:textId="314AA477" w:rsidR="009D25F4" w:rsidRPr="00822136" w:rsidRDefault="009D25F4" w:rsidP="00822136">
      <w:pPr>
        <w:autoSpaceDE w:val="0"/>
        <w:autoSpaceDN w:val="0"/>
        <w:adjustRightInd w:val="0"/>
        <w:textboxTightWrap w:val="none"/>
        <w:rPr>
          <w:iCs/>
          <w:lang w:val="en-US"/>
        </w:rPr>
      </w:pPr>
      <w:r>
        <w:rPr>
          <w:iCs/>
          <w:lang w:val="en-US"/>
        </w:rPr>
        <w:t>‘4’ - Noise</w:t>
      </w:r>
    </w:p>
    <w:p w14:paraId="07CD177B" w14:textId="5A531906" w:rsidR="00012563" w:rsidRDefault="00012563" w:rsidP="00220AE7">
      <w:pPr>
        <w:rPr>
          <w:rStyle w:val="code"/>
        </w:rPr>
      </w:pPr>
    </w:p>
    <w:p w14:paraId="75A53EBE" w14:textId="77777777" w:rsidR="00CD7603" w:rsidRDefault="009D25F4" w:rsidP="00220AE7">
      <w:pPr>
        <w:rPr>
          <w:iCs/>
          <w:lang w:val="en-US"/>
        </w:rPr>
      </w:pPr>
      <w:r>
        <w:rPr>
          <w:iCs/>
          <w:lang w:val="en-US"/>
        </w:rPr>
        <w:t>The status is 1 character hex bit mask.</w:t>
      </w:r>
      <w:r w:rsidR="00CD7603">
        <w:rPr>
          <w:iCs/>
          <w:lang w:val="en-US"/>
        </w:rPr>
        <w:t xml:space="preserve"> It is converted to long int.</w:t>
      </w:r>
    </w:p>
    <w:p w14:paraId="37E0EB7E" w14:textId="77777777" w:rsidR="00CD7603" w:rsidRDefault="00CD7603" w:rsidP="00220AE7">
      <w:pPr>
        <w:rPr>
          <w:iCs/>
          <w:lang w:val="en-US"/>
        </w:rPr>
      </w:pPr>
    </w:p>
    <w:p w14:paraId="25DD7F62" w14:textId="3DBA872F" w:rsidR="009D25F4" w:rsidRDefault="009D25F4" w:rsidP="00220AE7">
      <w:pPr>
        <w:rPr>
          <w:iCs/>
          <w:lang w:val="en-US"/>
        </w:rPr>
      </w:pPr>
      <w:r>
        <w:rPr>
          <w:iCs/>
          <w:lang w:val="en-US"/>
        </w:rPr>
        <w:t>The status can be obtained as shown in the code below.</w:t>
      </w:r>
    </w:p>
    <w:p w14:paraId="10472B27" w14:textId="77777777" w:rsidR="009D25F4" w:rsidRDefault="009D25F4" w:rsidP="00220AE7">
      <w:pPr>
        <w:rPr>
          <w:iCs/>
          <w:lang w:val="en-US"/>
        </w:rPr>
      </w:pPr>
    </w:p>
    <w:p w14:paraId="2F975DC1" w14:textId="77777777" w:rsidR="009D25F4" w:rsidRPr="009D25F4" w:rsidRDefault="009D25F4" w:rsidP="009D25F4">
      <w:pPr>
        <w:autoSpaceDE w:val="0"/>
        <w:autoSpaceDN w:val="0"/>
        <w:adjustRightInd w:val="0"/>
        <w:textboxTightWrap w:val="none"/>
        <w:rPr>
          <w:rStyle w:val="code"/>
        </w:rPr>
      </w:pPr>
      <w:r w:rsidRPr="009D25F4">
        <w:rPr>
          <w:rStyle w:val="code"/>
        </w:rPr>
        <w:t>string status = "";</w:t>
      </w:r>
    </w:p>
    <w:p w14:paraId="5CF47A0C" w14:textId="45436E86" w:rsidR="009D25F4" w:rsidRDefault="009D25F4" w:rsidP="009D25F4">
      <w:pPr>
        <w:autoSpaceDE w:val="0"/>
        <w:autoSpaceDN w:val="0"/>
        <w:adjustRightInd w:val="0"/>
        <w:textboxTightWrap w:val="none"/>
        <w:rPr>
          <w:rStyle w:val="code"/>
        </w:rPr>
      </w:pPr>
      <w:r w:rsidRPr="009D25F4">
        <w:rPr>
          <w:rStyle w:val="code"/>
        </w:rPr>
        <w:t>long statusBits = (Convert.ToInt32(metaDatastatus[1].ToString(), 16));</w:t>
      </w:r>
    </w:p>
    <w:p w14:paraId="46F3DA1B" w14:textId="140305F8" w:rsidR="00435E81" w:rsidRDefault="00435E81" w:rsidP="009D25F4">
      <w:pPr>
        <w:autoSpaceDE w:val="0"/>
        <w:autoSpaceDN w:val="0"/>
        <w:adjustRightInd w:val="0"/>
        <w:textboxTightWrap w:val="none"/>
        <w:rPr>
          <w:rStyle w:val="code"/>
        </w:rPr>
      </w:pPr>
    </w:p>
    <w:p w14:paraId="5308AB7F" w14:textId="242513C4" w:rsidR="00435E81" w:rsidRDefault="00435E81" w:rsidP="009D25F4">
      <w:pPr>
        <w:autoSpaceDE w:val="0"/>
        <w:autoSpaceDN w:val="0"/>
        <w:adjustRightInd w:val="0"/>
        <w:textboxTightWrap w:val="none"/>
        <w:rPr>
          <w:iCs/>
          <w:lang w:val="en-US"/>
        </w:rPr>
      </w:pPr>
      <w:r>
        <w:rPr>
          <w:iCs/>
          <w:lang w:val="en-US"/>
        </w:rPr>
        <w:t>0 indicates OK</w:t>
      </w:r>
    </w:p>
    <w:p w14:paraId="3D741328" w14:textId="77777777" w:rsidR="00435E81" w:rsidRPr="009D25F4" w:rsidRDefault="00435E81" w:rsidP="009D25F4">
      <w:pPr>
        <w:autoSpaceDE w:val="0"/>
        <w:autoSpaceDN w:val="0"/>
        <w:adjustRightInd w:val="0"/>
        <w:textboxTightWrap w:val="none"/>
        <w:rPr>
          <w:rStyle w:val="code"/>
        </w:rPr>
      </w:pPr>
    </w:p>
    <w:p w14:paraId="29FAFC65" w14:textId="77777777" w:rsidR="009D25F4" w:rsidRPr="009D25F4" w:rsidRDefault="009D25F4" w:rsidP="009D25F4">
      <w:pPr>
        <w:autoSpaceDE w:val="0"/>
        <w:autoSpaceDN w:val="0"/>
        <w:adjustRightInd w:val="0"/>
        <w:textboxTightWrap w:val="none"/>
        <w:rPr>
          <w:rStyle w:val="code"/>
        </w:rPr>
      </w:pPr>
      <w:r w:rsidRPr="009D25F4">
        <w:rPr>
          <w:rStyle w:val="code"/>
        </w:rPr>
        <w:t>if ((statusBits &amp; 0x0) == (long) ReadingStatus.OK)</w:t>
      </w:r>
    </w:p>
    <w:p w14:paraId="1CB186F6" w14:textId="290FADEA" w:rsidR="009D25F4" w:rsidRDefault="009D25F4" w:rsidP="009D25F4">
      <w:pPr>
        <w:autoSpaceDE w:val="0"/>
        <w:autoSpaceDN w:val="0"/>
        <w:adjustRightInd w:val="0"/>
        <w:textboxTightWrap w:val="none"/>
        <w:rPr>
          <w:rStyle w:val="code"/>
        </w:rPr>
      </w:pPr>
      <w:r w:rsidRPr="009D25F4">
        <w:rPr>
          <w:rStyle w:val="code"/>
        </w:rPr>
        <w:t xml:space="preserve">    status = "OK";</w:t>
      </w:r>
    </w:p>
    <w:p w14:paraId="598FAF51" w14:textId="6230ABC5" w:rsidR="00435E81" w:rsidRDefault="00435E81" w:rsidP="009D25F4">
      <w:pPr>
        <w:autoSpaceDE w:val="0"/>
        <w:autoSpaceDN w:val="0"/>
        <w:adjustRightInd w:val="0"/>
        <w:textboxTightWrap w:val="none"/>
        <w:rPr>
          <w:rStyle w:val="code"/>
        </w:rPr>
      </w:pPr>
    </w:p>
    <w:p w14:paraId="003A9171" w14:textId="61EA4C9A" w:rsidR="00435E81" w:rsidRDefault="00435E81" w:rsidP="009D25F4">
      <w:pPr>
        <w:autoSpaceDE w:val="0"/>
        <w:autoSpaceDN w:val="0"/>
        <w:adjustRightInd w:val="0"/>
        <w:textboxTightWrap w:val="none"/>
        <w:rPr>
          <w:rStyle w:val="code"/>
        </w:rPr>
      </w:pPr>
      <w:r>
        <w:rPr>
          <w:iCs/>
          <w:lang w:val="en-US"/>
        </w:rPr>
        <w:t>1 indicates overload</w:t>
      </w:r>
    </w:p>
    <w:p w14:paraId="1FD63137" w14:textId="77777777" w:rsidR="00435E81" w:rsidRPr="009D25F4" w:rsidRDefault="00435E81" w:rsidP="009D25F4">
      <w:pPr>
        <w:autoSpaceDE w:val="0"/>
        <w:autoSpaceDN w:val="0"/>
        <w:adjustRightInd w:val="0"/>
        <w:textboxTightWrap w:val="none"/>
        <w:rPr>
          <w:rStyle w:val="code"/>
        </w:rPr>
      </w:pPr>
    </w:p>
    <w:p w14:paraId="61933DCB" w14:textId="77777777" w:rsidR="009D25F4" w:rsidRPr="009D25F4" w:rsidRDefault="009D25F4" w:rsidP="009D25F4">
      <w:pPr>
        <w:autoSpaceDE w:val="0"/>
        <w:autoSpaceDN w:val="0"/>
        <w:adjustRightInd w:val="0"/>
        <w:textboxTightWrap w:val="none"/>
        <w:rPr>
          <w:rStyle w:val="code"/>
        </w:rPr>
      </w:pPr>
      <w:r w:rsidRPr="009D25F4">
        <w:rPr>
          <w:rStyle w:val="code"/>
        </w:rPr>
        <w:t>if ((statusBits &amp; 0x2) == (long) ReadingStatus.Overload)</w:t>
      </w:r>
    </w:p>
    <w:p w14:paraId="68B677F3" w14:textId="40865DA9" w:rsidR="009D25F4" w:rsidRDefault="009D25F4" w:rsidP="009D25F4">
      <w:pPr>
        <w:autoSpaceDE w:val="0"/>
        <w:autoSpaceDN w:val="0"/>
        <w:adjustRightInd w:val="0"/>
        <w:textboxTightWrap w:val="none"/>
        <w:rPr>
          <w:rStyle w:val="code"/>
        </w:rPr>
      </w:pPr>
      <w:r w:rsidRPr="009D25F4">
        <w:rPr>
          <w:rStyle w:val="code"/>
        </w:rPr>
        <w:t xml:space="preserve">    status = "Overload";</w:t>
      </w:r>
    </w:p>
    <w:p w14:paraId="67CE5B59" w14:textId="7DB7AF86" w:rsidR="00435E81" w:rsidRDefault="00435E81" w:rsidP="009D25F4">
      <w:pPr>
        <w:autoSpaceDE w:val="0"/>
        <w:autoSpaceDN w:val="0"/>
        <w:adjustRightInd w:val="0"/>
        <w:textboxTightWrap w:val="none"/>
        <w:rPr>
          <w:rStyle w:val="code"/>
        </w:rPr>
      </w:pPr>
    </w:p>
    <w:p w14:paraId="1DDA2949" w14:textId="77777777" w:rsidR="00FE000B" w:rsidRPr="00E10ED5" w:rsidRDefault="00FE000B" w:rsidP="009D25F4">
      <w:pPr>
        <w:autoSpaceDE w:val="0"/>
        <w:autoSpaceDN w:val="0"/>
        <w:adjustRightInd w:val="0"/>
        <w:textboxTightWrap w:val="none"/>
        <w:rPr>
          <w:lang w:val="en-US"/>
        </w:rPr>
      </w:pPr>
    </w:p>
    <w:p w14:paraId="073B5CC0" w14:textId="72934743" w:rsidR="00435E81" w:rsidRDefault="00435E81" w:rsidP="009D25F4">
      <w:pPr>
        <w:autoSpaceDE w:val="0"/>
        <w:autoSpaceDN w:val="0"/>
        <w:adjustRightInd w:val="0"/>
        <w:textboxTightWrap w:val="none"/>
        <w:rPr>
          <w:iCs/>
          <w:lang w:val="en-US"/>
        </w:rPr>
      </w:pPr>
      <w:r>
        <w:rPr>
          <w:iCs/>
          <w:lang w:val="en-US"/>
        </w:rPr>
        <w:t>4 indicates underload</w:t>
      </w:r>
    </w:p>
    <w:p w14:paraId="55A747AC" w14:textId="77777777" w:rsidR="00435E81" w:rsidRPr="009D25F4" w:rsidRDefault="00435E81" w:rsidP="009D25F4">
      <w:pPr>
        <w:autoSpaceDE w:val="0"/>
        <w:autoSpaceDN w:val="0"/>
        <w:adjustRightInd w:val="0"/>
        <w:textboxTightWrap w:val="none"/>
        <w:rPr>
          <w:rStyle w:val="code"/>
        </w:rPr>
      </w:pPr>
    </w:p>
    <w:p w14:paraId="3B249200" w14:textId="77777777" w:rsidR="009D25F4" w:rsidRPr="009D25F4" w:rsidRDefault="009D25F4" w:rsidP="009D25F4">
      <w:pPr>
        <w:autoSpaceDE w:val="0"/>
        <w:autoSpaceDN w:val="0"/>
        <w:adjustRightInd w:val="0"/>
        <w:textboxTightWrap w:val="none"/>
        <w:rPr>
          <w:rStyle w:val="code"/>
        </w:rPr>
      </w:pPr>
      <w:r w:rsidRPr="009D25F4">
        <w:rPr>
          <w:rStyle w:val="code"/>
        </w:rPr>
        <w:t>if ((statusBits &amp; 0x4) == (long) ReadingStatus.Underload)</w:t>
      </w:r>
    </w:p>
    <w:p w14:paraId="0501D2FC" w14:textId="5FFE0BC2" w:rsidR="009D25F4" w:rsidRDefault="009D25F4" w:rsidP="009D25F4">
      <w:pPr>
        <w:autoSpaceDE w:val="0"/>
        <w:autoSpaceDN w:val="0"/>
        <w:adjustRightInd w:val="0"/>
        <w:textboxTightWrap w:val="none"/>
        <w:rPr>
          <w:rStyle w:val="code"/>
        </w:rPr>
      </w:pPr>
      <w:r w:rsidRPr="009D25F4">
        <w:rPr>
          <w:rStyle w:val="code"/>
        </w:rPr>
        <w:t xml:space="preserve">    status = "Underload";</w:t>
      </w:r>
    </w:p>
    <w:p w14:paraId="30160A7D" w14:textId="64A6CFBC" w:rsidR="00435E81" w:rsidRDefault="00435E81" w:rsidP="009D25F4">
      <w:pPr>
        <w:autoSpaceDE w:val="0"/>
        <w:autoSpaceDN w:val="0"/>
        <w:adjustRightInd w:val="0"/>
        <w:textboxTightWrap w:val="none"/>
        <w:rPr>
          <w:rStyle w:val="code"/>
        </w:rPr>
      </w:pPr>
    </w:p>
    <w:p w14:paraId="6E7C5921" w14:textId="4929ADB9" w:rsidR="00435E81" w:rsidRDefault="00435E81" w:rsidP="009D25F4">
      <w:pPr>
        <w:autoSpaceDE w:val="0"/>
        <w:autoSpaceDN w:val="0"/>
        <w:adjustRightInd w:val="0"/>
        <w:textboxTightWrap w:val="none"/>
        <w:rPr>
          <w:iCs/>
          <w:lang w:val="en-US"/>
        </w:rPr>
      </w:pPr>
      <w:r>
        <w:rPr>
          <w:iCs/>
          <w:lang w:val="en-US"/>
        </w:rPr>
        <w:t>and 8 indicates overload warning (80% of maximum).</w:t>
      </w:r>
    </w:p>
    <w:p w14:paraId="5EFA77A9" w14:textId="77777777" w:rsidR="00435E81" w:rsidRPr="009D25F4" w:rsidRDefault="00435E81" w:rsidP="009D25F4">
      <w:pPr>
        <w:autoSpaceDE w:val="0"/>
        <w:autoSpaceDN w:val="0"/>
        <w:adjustRightInd w:val="0"/>
        <w:textboxTightWrap w:val="none"/>
        <w:rPr>
          <w:rStyle w:val="code"/>
        </w:rPr>
      </w:pPr>
    </w:p>
    <w:p w14:paraId="3207BDE0" w14:textId="77777777" w:rsidR="009D25F4" w:rsidRPr="009D25F4" w:rsidRDefault="009D25F4" w:rsidP="009D25F4">
      <w:pPr>
        <w:autoSpaceDE w:val="0"/>
        <w:autoSpaceDN w:val="0"/>
        <w:adjustRightInd w:val="0"/>
        <w:textboxTightWrap w:val="none"/>
        <w:rPr>
          <w:rStyle w:val="code"/>
        </w:rPr>
      </w:pPr>
      <w:r w:rsidRPr="009D25F4">
        <w:rPr>
          <w:rStyle w:val="code"/>
        </w:rPr>
        <w:t>if ((statusBits &amp; 0x8) == (long) ReadingStatus.Overload_Warning)</w:t>
      </w:r>
    </w:p>
    <w:p w14:paraId="76DC00E5" w14:textId="4AB71D4F" w:rsidR="009D25F4" w:rsidRPr="00CD7603" w:rsidRDefault="009D25F4" w:rsidP="009D25F4">
      <w:pPr>
        <w:rPr>
          <w:rFonts w:ascii="Courier New" w:hAnsi="Courier New"/>
          <w:iCs/>
          <w:color w:val="000000" w:themeColor="text1"/>
          <w:shd w:val="clear" w:color="auto" w:fill="F2F2F2" w:themeFill="background1" w:themeFillShade="F2"/>
          <w:lang w:val="en-US" w:eastAsia="en-GB"/>
        </w:rPr>
      </w:pPr>
      <w:r w:rsidRPr="009D25F4">
        <w:rPr>
          <w:rStyle w:val="code"/>
        </w:rPr>
        <w:t xml:space="preserve">    status = "Overload warning";</w:t>
      </w:r>
    </w:p>
    <w:p w14:paraId="3CFAC4E0" w14:textId="7AA3ACB8" w:rsidR="009D25F4" w:rsidRDefault="009D25F4" w:rsidP="009D25F4">
      <w:pPr>
        <w:rPr>
          <w:iCs/>
          <w:lang w:val="en-US"/>
        </w:rPr>
      </w:pPr>
    </w:p>
    <w:p w14:paraId="74261530" w14:textId="77777777" w:rsidR="007B6C4F" w:rsidRDefault="007B6C4F" w:rsidP="009D25F4">
      <w:pPr>
        <w:rPr>
          <w:iCs/>
          <w:lang w:val="en-US"/>
        </w:rPr>
      </w:pPr>
    </w:p>
    <w:p w14:paraId="265F19DE" w14:textId="44655808" w:rsidR="00FE000B" w:rsidRDefault="00FE000B" w:rsidP="00FE000B">
      <w:pPr>
        <w:autoSpaceDE w:val="0"/>
        <w:autoSpaceDN w:val="0"/>
        <w:adjustRightInd w:val="0"/>
        <w:textboxTightWrap w:val="none"/>
        <w:rPr>
          <w:iCs/>
          <w:lang w:val="en-US"/>
        </w:rPr>
      </w:pPr>
      <w:r>
        <w:rPr>
          <w:iCs/>
          <w:lang w:val="en-US"/>
        </w:rPr>
        <w:t xml:space="preserve">For example, in the above sample, the </w:t>
      </w:r>
      <w:r w:rsidR="00160881">
        <w:rPr>
          <w:iCs/>
          <w:lang w:val="en-US"/>
        </w:rPr>
        <w:t xml:space="preserve">available </w:t>
      </w:r>
      <w:r>
        <w:rPr>
          <w:iCs/>
          <w:lang w:val="en-US"/>
        </w:rPr>
        <w:t xml:space="preserve">meta data values for current data are, </w:t>
      </w:r>
    </w:p>
    <w:p w14:paraId="2970221B" w14:textId="6E03AF4A" w:rsidR="00FE000B" w:rsidRDefault="00FE000B" w:rsidP="00FE000B">
      <w:pPr>
        <w:autoSpaceDE w:val="0"/>
        <w:autoSpaceDN w:val="0"/>
        <w:adjustRightInd w:val="0"/>
        <w:textboxTightWrap w:val="none"/>
        <w:rPr>
          <w:lang w:val="en-US"/>
        </w:rPr>
      </w:pPr>
      <w:r w:rsidRPr="00B2561B">
        <w:rPr>
          <w:lang w:val="en-US"/>
        </w:rPr>
        <w:t>10,288</w:t>
      </w:r>
      <w:r w:rsidR="00160881">
        <w:rPr>
          <w:lang w:val="en-US"/>
        </w:rPr>
        <w:t>. The first meta data value is 10.</w:t>
      </w:r>
    </w:p>
    <w:p w14:paraId="2E329842" w14:textId="77777777" w:rsidR="00160881" w:rsidRDefault="00160881" w:rsidP="00FE000B">
      <w:pPr>
        <w:autoSpaceDE w:val="0"/>
        <w:autoSpaceDN w:val="0"/>
        <w:adjustRightInd w:val="0"/>
        <w:textboxTightWrap w:val="none"/>
        <w:rPr>
          <w:lang w:val="en-US"/>
        </w:rPr>
      </w:pPr>
    </w:p>
    <w:p w14:paraId="20634C63" w14:textId="1E689BED" w:rsidR="00FE000B" w:rsidRPr="00160881" w:rsidRDefault="00FE000B" w:rsidP="00FE000B">
      <w:pPr>
        <w:autoSpaceDE w:val="0"/>
        <w:autoSpaceDN w:val="0"/>
        <w:adjustRightInd w:val="0"/>
        <w:textboxTightWrap w:val="none"/>
        <w:rPr>
          <w:lang w:val="en-US"/>
        </w:rPr>
      </w:pPr>
      <w:r w:rsidRPr="00160881">
        <w:rPr>
          <w:lang w:val="en-US"/>
        </w:rPr>
        <w:t>1 – meta data status – 0 indicates OK.</w:t>
      </w:r>
    </w:p>
    <w:p w14:paraId="7E027523" w14:textId="6A105DF0" w:rsidR="00FE000B" w:rsidRDefault="00FE000B" w:rsidP="009D25F4">
      <w:pPr>
        <w:rPr>
          <w:iCs/>
          <w:lang w:val="en-US"/>
        </w:rPr>
      </w:pPr>
    </w:p>
    <w:p w14:paraId="6E23F03E" w14:textId="64B12355" w:rsidR="009D25F4" w:rsidRDefault="009D25F4" w:rsidP="009D25F4">
      <w:pPr>
        <w:rPr>
          <w:iCs/>
          <w:lang w:val="en-US"/>
        </w:rPr>
      </w:pPr>
      <w:r>
        <w:rPr>
          <w:iCs/>
          <w:lang w:val="en-US"/>
        </w:rPr>
        <w:t xml:space="preserve">The </w:t>
      </w:r>
      <w:r w:rsidR="00B21F6E">
        <w:rPr>
          <w:iCs/>
          <w:lang w:val="en-US"/>
        </w:rPr>
        <w:t xml:space="preserve">meta data type </w:t>
      </w:r>
      <w:r>
        <w:rPr>
          <w:iCs/>
          <w:lang w:val="en-US"/>
        </w:rPr>
        <w:t>current range is 2 characters long hex value.</w:t>
      </w:r>
      <w:r w:rsidRPr="009D25F4">
        <w:rPr>
          <w:rFonts w:ascii="Roboto" w:hAnsi="Roboto"/>
          <w:shd w:val="clear" w:color="auto" w:fill="FFFFFF"/>
          <w:lang w:val="en-US"/>
        </w:rPr>
        <w:t xml:space="preserve"> </w:t>
      </w:r>
      <w:r>
        <w:rPr>
          <w:rFonts w:ascii="Roboto" w:hAnsi="Roboto"/>
          <w:shd w:val="clear" w:color="auto" w:fill="FFFFFF"/>
          <w:lang w:val="en-US"/>
        </w:rPr>
        <w:t>If the f</w:t>
      </w:r>
      <w:r w:rsidRPr="009D25F4">
        <w:rPr>
          <w:iCs/>
          <w:lang w:val="en-US"/>
        </w:rPr>
        <w:t xml:space="preserve">irst bit high (0x80) </w:t>
      </w:r>
      <w:r>
        <w:rPr>
          <w:iCs/>
          <w:lang w:val="en-US"/>
        </w:rPr>
        <w:t>it indicates</w:t>
      </w:r>
      <w:r w:rsidRPr="009D25F4">
        <w:rPr>
          <w:iCs/>
          <w:lang w:val="en-US"/>
        </w:rPr>
        <w:t xml:space="preserve"> a high speed mode c</w:t>
      </w:r>
      <w:r>
        <w:rPr>
          <w:iCs/>
          <w:lang w:val="en-US"/>
        </w:rPr>
        <w:t>urrent range</w:t>
      </w:r>
      <w:r w:rsidRPr="009D25F4">
        <w:rPr>
          <w:iCs/>
          <w:lang w:val="en-US"/>
        </w:rPr>
        <w:t>.</w:t>
      </w:r>
      <w:r>
        <w:rPr>
          <w:iCs/>
          <w:lang w:val="en-US"/>
        </w:rPr>
        <w:t xml:space="preserve"> </w:t>
      </w:r>
    </w:p>
    <w:p w14:paraId="4A02CCF3" w14:textId="687D5C25" w:rsidR="00790B86" w:rsidRDefault="00790B86" w:rsidP="009D25F4">
      <w:pPr>
        <w:rPr>
          <w:iCs/>
          <w:lang w:val="en-US"/>
        </w:rPr>
      </w:pPr>
    </w:p>
    <w:p w14:paraId="2C44D76D" w14:textId="042263B3" w:rsidR="00790B86" w:rsidRDefault="00790B86" w:rsidP="009D25F4">
      <w:pPr>
        <w:rPr>
          <w:iCs/>
          <w:lang w:val="en-US"/>
        </w:rPr>
      </w:pPr>
      <w:r>
        <w:rPr>
          <w:iCs/>
          <w:lang w:val="en-US"/>
        </w:rPr>
        <w:t>The possible current ranges supported by the EmStat Pico are as in the code below.</w:t>
      </w:r>
    </w:p>
    <w:p w14:paraId="032F6B46" w14:textId="4D3313E0" w:rsidR="00790B86" w:rsidRDefault="00790B86" w:rsidP="009D25F4">
      <w:pPr>
        <w:rPr>
          <w:iCs/>
          <w:lang w:val="en-US"/>
        </w:rPr>
      </w:pPr>
    </w:p>
    <w:p w14:paraId="3779A02D" w14:textId="77777777" w:rsidR="00790B86" w:rsidRPr="00B1511B" w:rsidRDefault="00790B86" w:rsidP="00790B86">
      <w:pPr>
        <w:autoSpaceDE w:val="0"/>
        <w:autoSpaceDN w:val="0"/>
        <w:adjustRightInd w:val="0"/>
        <w:textboxTightWrap w:val="none"/>
        <w:rPr>
          <w:rStyle w:val="code"/>
          <w:lang w:val="fr-FR"/>
        </w:rPr>
      </w:pPr>
      <w:r w:rsidRPr="00B1511B">
        <w:rPr>
          <w:rStyle w:val="code"/>
          <w:lang w:val="fr-FR"/>
        </w:rPr>
        <w:t>public enum CurrentRanges</w:t>
      </w:r>
    </w:p>
    <w:p w14:paraId="5002BCC2" w14:textId="77777777" w:rsidR="00790B86" w:rsidRPr="00B1511B" w:rsidRDefault="00790B86" w:rsidP="00790B86">
      <w:pPr>
        <w:autoSpaceDE w:val="0"/>
        <w:autoSpaceDN w:val="0"/>
        <w:adjustRightInd w:val="0"/>
        <w:textboxTightWrap w:val="none"/>
        <w:rPr>
          <w:rStyle w:val="code"/>
          <w:lang w:val="fr-FR"/>
        </w:rPr>
      </w:pPr>
      <w:r w:rsidRPr="00B1511B">
        <w:rPr>
          <w:rStyle w:val="code"/>
          <w:lang w:val="fr-FR"/>
        </w:rPr>
        <w:t>{</w:t>
      </w:r>
    </w:p>
    <w:p w14:paraId="14103339" w14:textId="77777777" w:rsidR="00790B86" w:rsidRPr="00B1511B" w:rsidRDefault="00790B86" w:rsidP="00790B86">
      <w:pPr>
        <w:autoSpaceDE w:val="0"/>
        <w:autoSpaceDN w:val="0"/>
        <w:adjustRightInd w:val="0"/>
        <w:textboxTightWrap w:val="none"/>
        <w:rPr>
          <w:rStyle w:val="code"/>
          <w:lang w:val="fr-FR"/>
        </w:rPr>
      </w:pPr>
      <w:r w:rsidRPr="00B1511B">
        <w:rPr>
          <w:rStyle w:val="code"/>
          <w:lang w:val="fr-FR"/>
        </w:rPr>
        <w:t xml:space="preserve">    cr100nA = 0,</w:t>
      </w:r>
    </w:p>
    <w:p w14:paraId="4C89D5E4" w14:textId="77777777" w:rsidR="00790B86" w:rsidRPr="00B1511B" w:rsidRDefault="00790B86" w:rsidP="00790B86">
      <w:pPr>
        <w:autoSpaceDE w:val="0"/>
        <w:autoSpaceDN w:val="0"/>
        <w:adjustRightInd w:val="0"/>
        <w:textboxTightWrap w:val="none"/>
        <w:rPr>
          <w:rStyle w:val="code"/>
          <w:lang w:val="fr-FR"/>
        </w:rPr>
      </w:pPr>
      <w:r w:rsidRPr="00B1511B">
        <w:rPr>
          <w:rStyle w:val="code"/>
          <w:lang w:val="fr-FR"/>
        </w:rPr>
        <w:t xml:space="preserve">    cr2uA = 1,</w:t>
      </w:r>
    </w:p>
    <w:p w14:paraId="5EDF70E8" w14:textId="77777777" w:rsidR="00790B86" w:rsidRPr="00B1511B" w:rsidRDefault="00790B86" w:rsidP="00790B86">
      <w:pPr>
        <w:autoSpaceDE w:val="0"/>
        <w:autoSpaceDN w:val="0"/>
        <w:adjustRightInd w:val="0"/>
        <w:textboxTightWrap w:val="none"/>
        <w:rPr>
          <w:rStyle w:val="code"/>
          <w:lang w:val="it-IT"/>
        </w:rPr>
      </w:pPr>
      <w:r w:rsidRPr="00B1511B">
        <w:rPr>
          <w:rStyle w:val="code"/>
          <w:lang w:val="fr-FR"/>
        </w:rPr>
        <w:t xml:space="preserve">    </w:t>
      </w:r>
      <w:r w:rsidRPr="00B1511B">
        <w:rPr>
          <w:rStyle w:val="code"/>
          <w:lang w:val="it-IT"/>
        </w:rPr>
        <w:t>cr4uA = 2,</w:t>
      </w:r>
    </w:p>
    <w:p w14:paraId="3CFB4F65" w14:textId="77777777" w:rsidR="00790B86" w:rsidRPr="00B1511B" w:rsidRDefault="00790B86" w:rsidP="00790B86">
      <w:pPr>
        <w:autoSpaceDE w:val="0"/>
        <w:autoSpaceDN w:val="0"/>
        <w:adjustRightInd w:val="0"/>
        <w:textboxTightWrap w:val="none"/>
        <w:rPr>
          <w:rStyle w:val="code"/>
          <w:lang w:val="it-IT"/>
        </w:rPr>
      </w:pPr>
      <w:r w:rsidRPr="00B1511B">
        <w:rPr>
          <w:rStyle w:val="code"/>
          <w:lang w:val="it-IT"/>
        </w:rPr>
        <w:t xml:space="preserve">    cr8uA = 3,</w:t>
      </w:r>
    </w:p>
    <w:p w14:paraId="1021AABD" w14:textId="77777777" w:rsidR="00790B86" w:rsidRPr="00B1511B" w:rsidRDefault="00790B86" w:rsidP="00790B86">
      <w:pPr>
        <w:autoSpaceDE w:val="0"/>
        <w:autoSpaceDN w:val="0"/>
        <w:adjustRightInd w:val="0"/>
        <w:textboxTightWrap w:val="none"/>
        <w:rPr>
          <w:rStyle w:val="code"/>
          <w:lang w:val="it-IT"/>
        </w:rPr>
      </w:pPr>
      <w:r w:rsidRPr="00B1511B">
        <w:rPr>
          <w:rStyle w:val="code"/>
          <w:lang w:val="it-IT"/>
        </w:rPr>
        <w:t xml:space="preserve">    cr16uA = 4,</w:t>
      </w:r>
    </w:p>
    <w:p w14:paraId="769FCE5A" w14:textId="77777777" w:rsidR="00790B86" w:rsidRPr="00B1511B" w:rsidRDefault="00790B86" w:rsidP="00790B86">
      <w:pPr>
        <w:autoSpaceDE w:val="0"/>
        <w:autoSpaceDN w:val="0"/>
        <w:adjustRightInd w:val="0"/>
        <w:textboxTightWrap w:val="none"/>
        <w:rPr>
          <w:rStyle w:val="code"/>
          <w:lang w:val="it-IT"/>
        </w:rPr>
      </w:pPr>
      <w:r w:rsidRPr="00B1511B">
        <w:rPr>
          <w:rStyle w:val="code"/>
          <w:lang w:val="it-IT"/>
        </w:rPr>
        <w:t xml:space="preserve">    cr32uA = 5,</w:t>
      </w:r>
    </w:p>
    <w:p w14:paraId="6BBC4DA6" w14:textId="77777777" w:rsidR="00790B86" w:rsidRPr="00B1511B" w:rsidRDefault="00790B86" w:rsidP="00790B86">
      <w:pPr>
        <w:autoSpaceDE w:val="0"/>
        <w:autoSpaceDN w:val="0"/>
        <w:adjustRightInd w:val="0"/>
        <w:textboxTightWrap w:val="none"/>
        <w:rPr>
          <w:rStyle w:val="code"/>
          <w:lang w:val="it-IT"/>
        </w:rPr>
      </w:pPr>
      <w:r w:rsidRPr="00B1511B">
        <w:rPr>
          <w:rStyle w:val="code"/>
          <w:lang w:val="it-IT"/>
        </w:rPr>
        <w:t xml:space="preserve">    cr63uA = 6,</w:t>
      </w:r>
    </w:p>
    <w:p w14:paraId="31FBDC5B" w14:textId="77777777" w:rsidR="00790B86" w:rsidRPr="00C659C7" w:rsidRDefault="00790B86" w:rsidP="00790B86">
      <w:pPr>
        <w:autoSpaceDE w:val="0"/>
        <w:autoSpaceDN w:val="0"/>
        <w:adjustRightInd w:val="0"/>
        <w:textboxTightWrap w:val="none"/>
        <w:rPr>
          <w:rStyle w:val="code"/>
          <w:lang w:val="it-IT"/>
        </w:rPr>
      </w:pPr>
      <w:r w:rsidRPr="00B1511B">
        <w:rPr>
          <w:rStyle w:val="code"/>
          <w:lang w:val="it-IT"/>
        </w:rPr>
        <w:t xml:space="preserve">    </w:t>
      </w:r>
      <w:r w:rsidRPr="00C659C7">
        <w:rPr>
          <w:rStyle w:val="code"/>
          <w:lang w:val="it-IT"/>
        </w:rPr>
        <w:t>cr125uA = 7,</w:t>
      </w:r>
    </w:p>
    <w:p w14:paraId="26415D10" w14:textId="77777777" w:rsidR="00790B86" w:rsidRPr="00C659C7" w:rsidRDefault="00790B86" w:rsidP="00790B86">
      <w:pPr>
        <w:autoSpaceDE w:val="0"/>
        <w:autoSpaceDN w:val="0"/>
        <w:adjustRightInd w:val="0"/>
        <w:textboxTightWrap w:val="none"/>
        <w:rPr>
          <w:rStyle w:val="code"/>
          <w:lang w:val="it-IT"/>
        </w:rPr>
      </w:pPr>
      <w:r w:rsidRPr="00C659C7">
        <w:rPr>
          <w:rStyle w:val="code"/>
          <w:lang w:val="it-IT"/>
        </w:rPr>
        <w:t xml:space="preserve">    cr250uA = 8,</w:t>
      </w:r>
    </w:p>
    <w:p w14:paraId="349BE5A9" w14:textId="77777777" w:rsidR="00790B86" w:rsidRPr="00C659C7" w:rsidRDefault="00790B86" w:rsidP="00790B86">
      <w:pPr>
        <w:autoSpaceDE w:val="0"/>
        <w:autoSpaceDN w:val="0"/>
        <w:adjustRightInd w:val="0"/>
        <w:textboxTightWrap w:val="none"/>
        <w:rPr>
          <w:rStyle w:val="code"/>
          <w:lang w:val="it-IT"/>
        </w:rPr>
      </w:pPr>
      <w:r w:rsidRPr="00C659C7">
        <w:rPr>
          <w:rStyle w:val="code"/>
          <w:lang w:val="it-IT"/>
        </w:rPr>
        <w:t xml:space="preserve">    cr500uA = 9,</w:t>
      </w:r>
    </w:p>
    <w:p w14:paraId="5BC65CBC" w14:textId="77777777" w:rsidR="00790B86" w:rsidRPr="00C659C7" w:rsidRDefault="00790B86" w:rsidP="00790B86">
      <w:pPr>
        <w:autoSpaceDE w:val="0"/>
        <w:autoSpaceDN w:val="0"/>
        <w:adjustRightInd w:val="0"/>
        <w:textboxTightWrap w:val="none"/>
        <w:rPr>
          <w:rStyle w:val="code"/>
          <w:lang w:val="it-IT"/>
        </w:rPr>
      </w:pPr>
      <w:r w:rsidRPr="00C659C7">
        <w:rPr>
          <w:rStyle w:val="code"/>
          <w:lang w:val="it-IT"/>
        </w:rPr>
        <w:t xml:space="preserve">    cr1mA = 10,</w:t>
      </w:r>
    </w:p>
    <w:p w14:paraId="191BEFD0" w14:textId="6F0B981F" w:rsidR="00AE00E9" w:rsidRPr="00C659C7" w:rsidRDefault="00790B86" w:rsidP="00AE00E9">
      <w:pPr>
        <w:autoSpaceDE w:val="0"/>
        <w:autoSpaceDN w:val="0"/>
        <w:adjustRightInd w:val="0"/>
        <w:textboxTightWrap w:val="none"/>
        <w:rPr>
          <w:rStyle w:val="code"/>
          <w:lang w:val="it-IT"/>
        </w:rPr>
      </w:pPr>
      <w:r w:rsidRPr="00C659C7">
        <w:rPr>
          <w:rStyle w:val="code"/>
          <w:lang w:val="it-IT"/>
        </w:rPr>
        <w:t xml:space="preserve">    cr5mA = 11,</w:t>
      </w:r>
      <w:r w:rsidR="00AE00E9" w:rsidRPr="00C659C7">
        <w:rPr>
          <w:rStyle w:val="code"/>
          <w:lang w:val="it-IT"/>
        </w:rPr>
        <w:t xml:space="preserve"> </w:t>
      </w:r>
    </w:p>
    <w:p w14:paraId="38820299" w14:textId="30EFF128" w:rsidR="00AE00E9" w:rsidRPr="00790B86" w:rsidRDefault="00AE00E9" w:rsidP="00790B86">
      <w:pPr>
        <w:autoSpaceDE w:val="0"/>
        <w:autoSpaceDN w:val="0"/>
        <w:adjustRightInd w:val="0"/>
        <w:textboxTightWrap w:val="none"/>
        <w:rPr>
          <w:rStyle w:val="code"/>
        </w:rPr>
      </w:pPr>
      <w:r w:rsidRPr="00C659C7">
        <w:rPr>
          <w:rStyle w:val="code"/>
          <w:lang w:val="it-IT"/>
        </w:rPr>
        <w:t xml:space="preserve">    </w:t>
      </w:r>
      <w:r>
        <w:rPr>
          <w:rStyle w:val="code"/>
        </w:rPr>
        <w:t>//High speed mode current ranges</w:t>
      </w:r>
    </w:p>
    <w:p w14:paraId="356A902C"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hscr100nA = 128,</w:t>
      </w:r>
    </w:p>
    <w:p w14:paraId="5429AEB7"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hscr1uA = 129,</w:t>
      </w:r>
    </w:p>
    <w:p w14:paraId="5E208E4D"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hscr6uA = 130,</w:t>
      </w:r>
    </w:p>
    <w:p w14:paraId="2200086D"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hscr13uA = 131,</w:t>
      </w:r>
    </w:p>
    <w:p w14:paraId="764FF903"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hscr25uA = 132,</w:t>
      </w:r>
    </w:p>
    <w:p w14:paraId="7510E9DD"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hscr50uA = 133,</w:t>
      </w:r>
    </w:p>
    <w:p w14:paraId="24E8B434"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hscr100uA = 134,</w:t>
      </w:r>
    </w:p>
    <w:p w14:paraId="0E55FE8B"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hscr200uA = 135,</w:t>
      </w:r>
    </w:p>
    <w:p w14:paraId="1412D132"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hscr1mA = 136,</w:t>
      </w:r>
    </w:p>
    <w:p w14:paraId="30F03592"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hscr5mA = 137,</w:t>
      </w:r>
    </w:p>
    <w:p w14:paraId="3B8E621A" w14:textId="0A43E3AE" w:rsidR="00790B86" w:rsidRPr="00790B86" w:rsidRDefault="00790B86" w:rsidP="00790B86">
      <w:pPr>
        <w:rPr>
          <w:rStyle w:val="code"/>
        </w:rPr>
      </w:pPr>
      <w:r w:rsidRPr="00790B86">
        <w:rPr>
          <w:rStyle w:val="code"/>
        </w:rPr>
        <w:t>}</w:t>
      </w:r>
    </w:p>
    <w:p w14:paraId="3F737A2C" w14:textId="22BD124D" w:rsidR="009D25F4" w:rsidRDefault="009D25F4" w:rsidP="009D25F4">
      <w:pPr>
        <w:autoSpaceDE w:val="0"/>
        <w:autoSpaceDN w:val="0"/>
        <w:adjustRightInd w:val="0"/>
        <w:textboxTightWrap w:val="none"/>
        <w:rPr>
          <w:rFonts w:ascii="Consolas" w:hAnsi="Consolas" w:cs="Consolas"/>
          <w:color w:val="0000FF"/>
          <w:sz w:val="19"/>
          <w:szCs w:val="19"/>
          <w:lang w:val="en-NL"/>
        </w:rPr>
      </w:pPr>
    </w:p>
    <w:p w14:paraId="4A73E485" w14:textId="5B12A645" w:rsidR="00790B86" w:rsidRDefault="00790B86" w:rsidP="009D25F4">
      <w:pPr>
        <w:autoSpaceDE w:val="0"/>
        <w:autoSpaceDN w:val="0"/>
        <w:adjustRightInd w:val="0"/>
        <w:textboxTightWrap w:val="none"/>
        <w:rPr>
          <w:rFonts w:ascii="Consolas" w:hAnsi="Consolas" w:cs="Consolas"/>
          <w:color w:val="0000FF"/>
          <w:sz w:val="19"/>
          <w:szCs w:val="19"/>
          <w:lang w:val="en-NL"/>
        </w:rPr>
      </w:pPr>
      <w:r>
        <w:rPr>
          <w:iCs/>
          <w:lang w:val="en-US"/>
        </w:rPr>
        <w:t>The code below can be used to get current range from the package.</w:t>
      </w:r>
    </w:p>
    <w:p w14:paraId="4EA4C8ED" w14:textId="77777777" w:rsidR="00790B86" w:rsidRDefault="00790B86" w:rsidP="009D25F4">
      <w:pPr>
        <w:autoSpaceDE w:val="0"/>
        <w:autoSpaceDN w:val="0"/>
        <w:adjustRightInd w:val="0"/>
        <w:textboxTightWrap w:val="none"/>
        <w:rPr>
          <w:rFonts w:ascii="Consolas" w:hAnsi="Consolas" w:cs="Consolas"/>
          <w:color w:val="0000FF"/>
          <w:sz w:val="19"/>
          <w:szCs w:val="19"/>
          <w:lang w:val="en-NL"/>
        </w:rPr>
      </w:pPr>
    </w:p>
    <w:p w14:paraId="617CE543" w14:textId="4C22C792" w:rsidR="009D25F4" w:rsidRPr="009D25F4" w:rsidRDefault="009D25F4" w:rsidP="009D25F4">
      <w:pPr>
        <w:autoSpaceDE w:val="0"/>
        <w:autoSpaceDN w:val="0"/>
        <w:adjustRightInd w:val="0"/>
        <w:textboxTightWrap w:val="none"/>
        <w:rPr>
          <w:rStyle w:val="code"/>
          <w:lang w:val="en-NL"/>
        </w:rPr>
      </w:pPr>
      <w:r w:rsidRPr="00C659C7">
        <w:rPr>
          <w:rStyle w:val="code"/>
          <w:lang w:val="en-NL"/>
        </w:rPr>
        <w:t>string currentRangeStr = "";</w:t>
      </w:r>
    </w:p>
    <w:p w14:paraId="153A96D6" w14:textId="77777777" w:rsidR="009D25F4" w:rsidRPr="00C659C7" w:rsidRDefault="009D25F4" w:rsidP="009D25F4">
      <w:pPr>
        <w:autoSpaceDE w:val="0"/>
        <w:autoSpaceDN w:val="0"/>
        <w:adjustRightInd w:val="0"/>
        <w:textboxTightWrap w:val="none"/>
        <w:rPr>
          <w:rStyle w:val="code"/>
          <w:lang w:val="en-NL"/>
        </w:rPr>
      </w:pPr>
      <w:r w:rsidRPr="00C659C7">
        <w:rPr>
          <w:rStyle w:val="code"/>
          <w:lang w:val="en-NL"/>
        </w:rPr>
        <w:t>byte crByte;</w:t>
      </w:r>
    </w:p>
    <w:p w14:paraId="03B94612" w14:textId="77777777" w:rsidR="009D25F4" w:rsidRPr="00C659C7" w:rsidRDefault="009D25F4" w:rsidP="009D25F4">
      <w:pPr>
        <w:autoSpaceDE w:val="0"/>
        <w:autoSpaceDN w:val="0"/>
        <w:adjustRightInd w:val="0"/>
        <w:textboxTightWrap w:val="none"/>
        <w:rPr>
          <w:rStyle w:val="code"/>
          <w:lang w:val="en-NL"/>
        </w:rPr>
      </w:pPr>
      <w:r w:rsidRPr="00C659C7">
        <w:rPr>
          <w:rStyle w:val="code"/>
          <w:lang w:val="en-NL"/>
        </w:rPr>
        <w:t>if(byte.TryParse(metaDataCR.Substring(1,2), NumberStyles.AllowHexSpecifier, CultureInfo.InvariantCulture, out crByte))</w:t>
      </w:r>
    </w:p>
    <w:p w14:paraId="75C1C819" w14:textId="77777777" w:rsidR="009D25F4" w:rsidRPr="009D25F4" w:rsidRDefault="009D25F4" w:rsidP="009D25F4">
      <w:pPr>
        <w:autoSpaceDE w:val="0"/>
        <w:autoSpaceDN w:val="0"/>
        <w:adjustRightInd w:val="0"/>
        <w:textboxTightWrap w:val="none"/>
        <w:rPr>
          <w:rStyle w:val="code"/>
        </w:rPr>
      </w:pPr>
      <w:r w:rsidRPr="009D25F4">
        <w:rPr>
          <w:rStyle w:val="code"/>
        </w:rPr>
        <w:t>{</w:t>
      </w:r>
    </w:p>
    <w:p w14:paraId="262663B1" w14:textId="77777777" w:rsidR="009D25F4" w:rsidRPr="009D25F4" w:rsidRDefault="009D25F4" w:rsidP="009D25F4">
      <w:pPr>
        <w:autoSpaceDE w:val="0"/>
        <w:autoSpaceDN w:val="0"/>
        <w:adjustRightInd w:val="0"/>
        <w:textboxTightWrap w:val="none"/>
        <w:rPr>
          <w:rStyle w:val="code"/>
        </w:rPr>
      </w:pPr>
      <w:r w:rsidRPr="009D25F4">
        <w:rPr>
          <w:rStyle w:val="code"/>
        </w:rPr>
        <w:t>switch (crByte)</w:t>
      </w:r>
    </w:p>
    <w:p w14:paraId="29CB337A" w14:textId="77777777" w:rsidR="009D25F4" w:rsidRPr="009D25F4" w:rsidRDefault="009D25F4" w:rsidP="009D25F4">
      <w:pPr>
        <w:autoSpaceDE w:val="0"/>
        <w:autoSpaceDN w:val="0"/>
        <w:adjustRightInd w:val="0"/>
        <w:textboxTightWrap w:val="none"/>
        <w:rPr>
          <w:rStyle w:val="code"/>
        </w:rPr>
      </w:pPr>
      <w:r w:rsidRPr="009D25F4">
        <w:rPr>
          <w:rStyle w:val="code"/>
        </w:rPr>
        <w:t>{</w:t>
      </w:r>
    </w:p>
    <w:p w14:paraId="34CBA4BD" w14:textId="56ABCCD6" w:rsidR="00B21F6E" w:rsidRPr="00E11B73" w:rsidRDefault="009D25F4" w:rsidP="00B21F6E">
      <w:pPr>
        <w:autoSpaceDE w:val="0"/>
        <w:autoSpaceDN w:val="0"/>
        <w:adjustRightInd w:val="0"/>
        <w:textboxTightWrap w:val="none"/>
        <w:rPr>
          <w:rStyle w:val="code"/>
        </w:rPr>
      </w:pPr>
      <w:r w:rsidRPr="009D25F4">
        <w:rPr>
          <w:rStyle w:val="code"/>
        </w:rPr>
        <w:t xml:space="preserve">    </w:t>
      </w:r>
      <w:r w:rsidR="00B21F6E" w:rsidRPr="00E11B73">
        <w:rPr>
          <w:rStyle w:val="code"/>
        </w:rPr>
        <w:t>case (byte)CurrentRanges.cr100nA:</w:t>
      </w:r>
    </w:p>
    <w:p w14:paraId="037BC06E"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"100nA";</w:t>
      </w:r>
    </w:p>
    <w:p w14:paraId="3D91E04D"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2056C77C"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(byte)CurrentRanges.cr2uA:</w:t>
      </w:r>
    </w:p>
    <w:p w14:paraId="3C2FADE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"2uA";</w:t>
      </w:r>
    </w:p>
    <w:p w14:paraId="0C2F1FD5"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06E4E89A"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(byte)CurrentRanges.cr4uA:</w:t>
      </w:r>
    </w:p>
    <w:p w14:paraId="16BC1498"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"4uA";</w:t>
      </w:r>
    </w:p>
    <w:p w14:paraId="486ECAFC"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5D6DEF20"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(byte)CurrentRanges.cr8uA:</w:t>
      </w:r>
    </w:p>
    <w:p w14:paraId="5D7B86B3"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"8uA";</w:t>
      </w:r>
    </w:p>
    <w:p w14:paraId="66EB6654"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6FC19488"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(byte)CurrentRanges.cr16uA:</w:t>
      </w:r>
    </w:p>
    <w:p w14:paraId="706C1473"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"16uA";</w:t>
      </w:r>
    </w:p>
    <w:p w14:paraId="7D59611B" w14:textId="77777777" w:rsidR="00B21F6E" w:rsidRPr="00E11B73" w:rsidRDefault="00B21F6E" w:rsidP="00B21F6E">
      <w:pPr>
        <w:autoSpaceDE w:val="0"/>
        <w:autoSpaceDN w:val="0"/>
        <w:adjustRightInd w:val="0"/>
        <w:textboxTightWrap w:val="none"/>
        <w:rPr>
          <w:rStyle w:val="code"/>
        </w:rPr>
      </w:pPr>
      <w:r w:rsidRPr="00E11B73">
        <w:rPr>
          <w:rStyle w:val="code"/>
        </w:rPr>
        <w:lastRenderedPageBreak/>
        <w:t xml:space="preserve">        break;</w:t>
      </w:r>
    </w:p>
    <w:p w14:paraId="68EF473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(byte)CurrentRanges.cr32uA:</w:t>
      </w:r>
    </w:p>
    <w:p w14:paraId="3E8BCCF1"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"32uA";</w:t>
      </w:r>
    </w:p>
    <w:p w14:paraId="144209BA"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447BE5AF"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(byte)CurrentRanges.cr63uA:</w:t>
      </w:r>
    </w:p>
    <w:p w14:paraId="60273E7E"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"63uA";</w:t>
      </w:r>
    </w:p>
    <w:p w14:paraId="5C955265"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6786D8BC"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(byte)CurrentRanges.cr125uA:</w:t>
      </w:r>
    </w:p>
    <w:p w14:paraId="3B35A1A7"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"125uA";</w:t>
      </w:r>
    </w:p>
    <w:p w14:paraId="13875917"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4A717D87"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(byte)CurrentRanges.cr250uA:</w:t>
      </w:r>
    </w:p>
    <w:p w14:paraId="7EE98A64"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"250uA";</w:t>
      </w:r>
    </w:p>
    <w:p w14:paraId="606F232D"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22A55123"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(byte)CurrentRanges.cr500uA:</w:t>
      </w:r>
    </w:p>
    <w:p w14:paraId="3B2672BF"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"500uA";</w:t>
      </w:r>
    </w:p>
    <w:p w14:paraId="4D0CEAB8"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03956CD0"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(byte)CurrentRanges.cr1mA:</w:t>
      </w:r>
    </w:p>
    <w:p w14:paraId="167C247B"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"1mA";</w:t>
      </w:r>
    </w:p>
    <w:p w14:paraId="33905003"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425A47F3"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(byte)CurrentRanges.cr5mA:</w:t>
      </w:r>
    </w:p>
    <w:p w14:paraId="1C870C59"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"15mA";</w:t>
      </w:r>
    </w:p>
    <w:p w14:paraId="03F1685C"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5F3D4379"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(byte)CurrentRanges.hscr100nA:</w:t>
      </w:r>
    </w:p>
    <w:p w14:paraId="4C525FAF"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"100nA (High speed)";</w:t>
      </w:r>
    </w:p>
    <w:p w14:paraId="0F2D978A"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631B503D"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(byte)CurrentRanges.hscr1uA:</w:t>
      </w:r>
    </w:p>
    <w:p w14:paraId="29E21C7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"1uA (High speed)";</w:t>
      </w:r>
    </w:p>
    <w:p w14:paraId="626AAEB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31BD5FC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(byte)CurrentRanges.hscr6uA:</w:t>
      </w:r>
    </w:p>
    <w:p w14:paraId="490FF8BC"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"6uA (High speed)";</w:t>
      </w:r>
    </w:p>
    <w:p w14:paraId="04C61AEB"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3F035BF3"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(byte)CurrentRanges.hscr13uA:</w:t>
      </w:r>
    </w:p>
    <w:p w14:paraId="7EEB440D"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"13uA (High speed)";</w:t>
      </w:r>
    </w:p>
    <w:p w14:paraId="229EB191"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3D0ED17B"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(byte)CurrentRanges.hscr25uA:</w:t>
      </w:r>
    </w:p>
    <w:p w14:paraId="7C87324C"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"25uA (High speed)";</w:t>
      </w:r>
    </w:p>
    <w:p w14:paraId="69A18CE9"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75A7B7DC"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(byte)CurrentRanges.hscr50uA:</w:t>
      </w:r>
    </w:p>
    <w:p w14:paraId="3E455E5F"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"50uA (High speed)";</w:t>
      </w:r>
    </w:p>
    <w:p w14:paraId="0642284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330FBD07"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(byte)CurrentRanges.hscr100uA:</w:t>
      </w:r>
    </w:p>
    <w:p w14:paraId="7DD386D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"100uA (High speed)";</w:t>
      </w:r>
    </w:p>
    <w:p w14:paraId="36E8C304"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1A8E5349"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(byte)CurrentRanges.hscr200uA:</w:t>
      </w:r>
    </w:p>
    <w:p w14:paraId="611DE16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"200uA (High speed)";</w:t>
      </w:r>
    </w:p>
    <w:p w14:paraId="525CE3A4"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5095DF65"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(byte)CurrentRanges.hscr1mA:</w:t>
      </w:r>
    </w:p>
    <w:p w14:paraId="20A8173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"1mA (High speed)";</w:t>
      </w:r>
    </w:p>
    <w:p w14:paraId="6B8F2D35"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6EC64C1A"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(byte)CurrentRanges.hscr5mA:</w:t>
      </w:r>
    </w:p>
    <w:p w14:paraId="48627968"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"5mA (High speed)";</w:t>
      </w:r>
    </w:p>
    <w:p w14:paraId="41FCB6E3" w14:textId="77777777" w:rsidR="00E11B73" w:rsidRDefault="00B21F6E" w:rsidP="00B21F6E">
      <w:pPr>
        <w:autoSpaceDE w:val="0"/>
        <w:autoSpaceDN w:val="0"/>
        <w:adjustRightInd w:val="0"/>
        <w:textboxTightWrap w:val="none"/>
        <w:rPr>
          <w:rStyle w:val="code"/>
        </w:rPr>
      </w:pPr>
      <w:r w:rsidRPr="00E11B73">
        <w:rPr>
          <w:rStyle w:val="code"/>
        </w:rPr>
        <w:t xml:space="preserve">        break;</w:t>
      </w:r>
    </w:p>
    <w:p w14:paraId="778AA745" w14:textId="45CF6FB1" w:rsidR="009D25F4" w:rsidRDefault="009D25F4" w:rsidP="00B21F6E">
      <w:pPr>
        <w:autoSpaceDE w:val="0"/>
        <w:autoSpaceDN w:val="0"/>
        <w:adjustRightInd w:val="0"/>
        <w:textboxTightWrap w:val="none"/>
        <w:rPr>
          <w:rStyle w:val="code"/>
        </w:rPr>
      </w:pPr>
      <w:r w:rsidRPr="009D25F4">
        <w:rPr>
          <w:rStyle w:val="code"/>
        </w:rPr>
        <w:t>}</w:t>
      </w:r>
    </w:p>
    <w:p w14:paraId="48522F85" w14:textId="13F5CC06" w:rsidR="009D25F4" w:rsidRDefault="009D25F4" w:rsidP="009D25F4">
      <w:pPr>
        <w:rPr>
          <w:rStyle w:val="code"/>
        </w:rPr>
      </w:pPr>
    </w:p>
    <w:p w14:paraId="57A0B953" w14:textId="5B791DE8" w:rsidR="009D25F4" w:rsidRDefault="009D25F4" w:rsidP="009D25F4">
      <w:pPr>
        <w:rPr>
          <w:rStyle w:val="code"/>
        </w:rPr>
      </w:pPr>
    </w:p>
    <w:p w14:paraId="6E1FC4E2" w14:textId="1F0BD79B" w:rsidR="00790B86" w:rsidRDefault="00160881" w:rsidP="009D25F4">
      <w:pPr>
        <w:rPr>
          <w:lang w:val="en-US"/>
        </w:rPr>
      </w:pPr>
      <w:r w:rsidRPr="00160881">
        <w:rPr>
          <w:lang w:val="en-US"/>
        </w:rPr>
        <w:t>For example, in the a</w:t>
      </w:r>
      <w:r>
        <w:rPr>
          <w:lang w:val="en-US"/>
        </w:rPr>
        <w:t>bove sample, the second meta data available is 288.</w:t>
      </w:r>
    </w:p>
    <w:p w14:paraId="245B136D" w14:textId="55050653" w:rsidR="00160881" w:rsidRDefault="00160881" w:rsidP="009D25F4">
      <w:pPr>
        <w:rPr>
          <w:lang w:val="en-US"/>
        </w:rPr>
      </w:pPr>
    </w:p>
    <w:p w14:paraId="3CD0942A" w14:textId="4EE4F7C5" w:rsidR="00160881" w:rsidRDefault="00160881" w:rsidP="009D25F4">
      <w:pPr>
        <w:rPr>
          <w:lang w:val="en-US"/>
        </w:rPr>
      </w:pPr>
      <w:r>
        <w:rPr>
          <w:lang w:val="en-US"/>
        </w:rPr>
        <w:t>2 – indicates the type – current range</w:t>
      </w:r>
    </w:p>
    <w:p w14:paraId="41022E30" w14:textId="45546BFF" w:rsidR="00160881" w:rsidRDefault="00160881" w:rsidP="009D25F4">
      <w:pPr>
        <w:rPr>
          <w:lang w:val="en-US"/>
        </w:rPr>
      </w:pPr>
      <w:r>
        <w:rPr>
          <w:lang w:val="en-US"/>
        </w:rPr>
        <w:t>88 – indicates the hex value for current range index – 1mA. The first bit 8 implies that it is high speed mode current range.</w:t>
      </w:r>
    </w:p>
    <w:p w14:paraId="52BFE536" w14:textId="26C91EB6" w:rsidR="00EF4A6B" w:rsidRDefault="00EF4A6B" w:rsidP="009D25F4">
      <w:pPr>
        <w:rPr>
          <w:lang w:val="en-US"/>
        </w:rPr>
      </w:pPr>
    </w:p>
    <w:p w14:paraId="693E5F34" w14:textId="156EE38E" w:rsidR="00EF4A6B" w:rsidRDefault="00EF4A6B" w:rsidP="00EF4A6B">
      <w:pPr>
        <w:rPr>
          <w:lang w:val="en-US"/>
        </w:rPr>
      </w:pPr>
      <w:r>
        <w:rPr>
          <w:lang w:val="en-US"/>
        </w:rPr>
        <w:lastRenderedPageBreak/>
        <w:t>Sample outputs:</w:t>
      </w:r>
    </w:p>
    <w:p w14:paraId="5A1C7881" w14:textId="201AD84B" w:rsidR="00EF4A6B" w:rsidRDefault="00EF4A6B" w:rsidP="00EF4A6B">
      <w:pPr>
        <w:rPr>
          <w:lang w:val="en-US"/>
        </w:rPr>
      </w:pPr>
    </w:p>
    <w:p w14:paraId="40E88785" w14:textId="7232BA34" w:rsidR="00EF4A6B" w:rsidRDefault="00EF4A6B" w:rsidP="00EF4A6B">
      <w:pPr>
        <w:rPr>
          <w:lang w:val="en-US"/>
        </w:rPr>
      </w:pPr>
      <w:r>
        <w:rPr>
          <w:lang w:val="en-US"/>
        </w:rPr>
        <w:t>The following are some sample data packages and their correponding outputs.</w:t>
      </w:r>
    </w:p>
    <w:p w14:paraId="1F1E5C32" w14:textId="5A7A70B8" w:rsidR="00EF4A6B" w:rsidRDefault="00EF4A6B" w:rsidP="00EF4A6B">
      <w:pPr>
        <w:rPr>
          <w:lang w:val="en-US"/>
        </w:rPr>
      </w:pPr>
    </w:p>
    <w:p w14:paraId="2643315D" w14:textId="29B7526F" w:rsidR="009849E4" w:rsidRDefault="00A80AD7" w:rsidP="00EF4A6B">
      <w:pPr>
        <w:rPr>
          <w:lang w:val="en-US"/>
        </w:rPr>
      </w:pPr>
      <w:r>
        <w:rPr>
          <w:lang w:val="en-US"/>
        </w:rPr>
        <w:t>(</w:t>
      </w:r>
      <w:r w:rsidR="009849E4" w:rsidRPr="00EF4A6B">
        <w:rPr>
          <w:lang w:val="en-US"/>
        </w:rPr>
        <w:t>Please note that the spaces</w:t>
      </w:r>
      <w:r w:rsidR="009849E4">
        <w:rPr>
          <w:lang w:val="en-US"/>
        </w:rPr>
        <w:t xml:space="preserve"> in the data packages</w:t>
      </w:r>
      <w:r w:rsidR="009849E4" w:rsidRPr="00EF4A6B">
        <w:rPr>
          <w:lang w:val="en-US"/>
        </w:rPr>
        <w:t xml:space="preserve"> are added for readability</w:t>
      </w:r>
      <w:r>
        <w:rPr>
          <w:lang w:val="en-US"/>
        </w:rPr>
        <w:t>).</w:t>
      </w:r>
    </w:p>
    <w:p w14:paraId="2F5BEA63" w14:textId="1BB706D7" w:rsidR="009849E4" w:rsidRDefault="009849E4" w:rsidP="00EF4A6B">
      <w:pPr>
        <w:rPr>
          <w:lang w:val="en-US"/>
        </w:rPr>
      </w:pPr>
      <w:r>
        <w:rPr>
          <w:lang w:val="en-US"/>
        </w:rPr>
        <w:t>A row of data package from LSV measurement response</w:t>
      </w:r>
    </w:p>
    <w:p w14:paraId="4D665047" w14:textId="77777777" w:rsidR="009849E4" w:rsidRPr="00A80AD7" w:rsidRDefault="009849E4" w:rsidP="00EF4A6B">
      <w:pPr>
        <w:rPr>
          <w:lang w:val="en-US"/>
        </w:rPr>
      </w:pPr>
    </w:p>
    <w:p w14:paraId="710445E6" w14:textId="278C5359" w:rsidR="00EF4A6B" w:rsidRPr="00E20828" w:rsidRDefault="00EF4A6B" w:rsidP="00EF4A6B">
      <w:pPr>
        <w:rPr>
          <w:lang w:val="it-IT"/>
        </w:rPr>
      </w:pPr>
      <w:r w:rsidRPr="00E20828">
        <w:rPr>
          <w:lang w:val="it-IT"/>
        </w:rPr>
        <w:t>P da7F85F3Fu ; ba4BA99F0p , 10 , 288</w:t>
      </w:r>
    </w:p>
    <w:p w14:paraId="1DA394B3" w14:textId="77777777" w:rsidR="009849E4" w:rsidRDefault="009849E4" w:rsidP="009849E4">
      <w:pPr>
        <w:rPr>
          <w:lang w:val="it-IT"/>
        </w:rPr>
      </w:pPr>
    </w:p>
    <w:p w14:paraId="28EA4396" w14:textId="033B8680" w:rsidR="009849E4" w:rsidRDefault="009849E4" w:rsidP="009849E4">
      <w:pPr>
        <w:rPr>
          <w:lang w:val="it-IT"/>
        </w:rPr>
      </w:pPr>
      <w:r>
        <w:rPr>
          <w:lang w:val="it-IT"/>
        </w:rPr>
        <w:t xml:space="preserve">Output: </w:t>
      </w:r>
      <w:r>
        <w:rPr>
          <w:lang w:val="it-IT"/>
        </w:rPr>
        <w:tab/>
      </w:r>
      <w:r>
        <w:rPr>
          <w:lang w:val="it-IT"/>
        </w:rPr>
        <w:tab/>
      </w:r>
      <w:r w:rsidR="00E20828" w:rsidRPr="00E20828">
        <w:rPr>
          <w:lang w:val="it-IT"/>
        </w:rPr>
        <w:t xml:space="preserve">E (V) = -4.999E-01   </w:t>
      </w:r>
    </w:p>
    <w:p w14:paraId="0970C953" w14:textId="62170A12" w:rsidR="00E20828" w:rsidRDefault="00E20828" w:rsidP="009849E4">
      <w:pPr>
        <w:ind w:left="708" w:firstLine="708"/>
        <w:rPr>
          <w:lang w:val="it-IT"/>
        </w:rPr>
      </w:pPr>
      <w:r w:rsidRPr="00E20828">
        <w:rPr>
          <w:lang w:val="it-IT"/>
        </w:rPr>
        <w:t xml:space="preserve">i (A) = -4.999E-01   </w:t>
      </w:r>
    </w:p>
    <w:p w14:paraId="52AAE2D3" w14:textId="77777777" w:rsidR="00E20828" w:rsidRDefault="00E20828" w:rsidP="009849E4">
      <w:pPr>
        <w:ind w:left="708" w:firstLine="708"/>
        <w:rPr>
          <w:lang w:val="en-US"/>
        </w:rPr>
      </w:pPr>
      <w:r w:rsidRPr="00E20828">
        <w:rPr>
          <w:lang w:val="en-US"/>
        </w:rPr>
        <w:t xml:space="preserve">Status : OK           </w:t>
      </w:r>
    </w:p>
    <w:p w14:paraId="62552F24" w14:textId="6922908D" w:rsidR="00EF4A6B" w:rsidRDefault="00E20828" w:rsidP="009849E4">
      <w:pPr>
        <w:ind w:left="708" w:firstLine="708"/>
        <w:rPr>
          <w:lang w:val="en-US"/>
        </w:rPr>
      </w:pPr>
      <w:r w:rsidRPr="00E20828">
        <w:rPr>
          <w:lang w:val="en-US"/>
        </w:rPr>
        <w:t>CR : 1mA (High speed)</w:t>
      </w:r>
    </w:p>
    <w:p w14:paraId="37A6C7AC" w14:textId="1446ED59" w:rsidR="009849E4" w:rsidRDefault="009849E4" w:rsidP="009849E4">
      <w:pPr>
        <w:rPr>
          <w:lang w:val="en-US"/>
        </w:rPr>
      </w:pPr>
    </w:p>
    <w:p w14:paraId="000C3D56" w14:textId="55EEAE12" w:rsidR="009849E4" w:rsidRDefault="009849E4" w:rsidP="009849E4">
      <w:pPr>
        <w:rPr>
          <w:lang w:val="en-US"/>
        </w:rPr>
      </w:pPr>
      <w:r>
        <w:rPr>
          <w:lang w:val="en-US"/>
        </w:rPr>
        <w:t>A row of data package fom EIS measurement response</w:t>
      </w:r>
    </w:p>
    <w:p w14:paraId="4098C693" w14:textId="4006CDAB" w:rsidR="009849E4" w:rsidRDefault="009849E4" w:rsidP="009849E4">
      <w:pPr>
        <w:rPr>
          <w:lang w:val="en-US"/>
        </w:rPr>
      </w:pPr>
    </w:p>
    <w:p w14:paraId="600CF1E9" w14:textId="2FE4D44A" w:rsidR="009849E4" w:rsidRDefault="009849E4" w:rsidP="009849E4">
      <w:pPr>
        <w:rPr>
          <w:lang w:val="en-US"/>
        </w:rPr>
      </w:pPr>
      <w:r w:rsidRPr="009849E4">
        <w:rPr>
          <w:lang w:val="en-US"/>
        </w:rPr>
        <w:t>P</w:t>
      </w:r>
      <w:r w:rsidR="00A80AD7">
        <w:rPr>
          <w:lang w:val="en-US"/>
        </w:rPr>
        <w:t xml:space="preserve"> </w:t>
      </w:r>
      <w:r w:rsidRPr="009849E4">
        <w:rPr>
          <w:lang w:val="en-US"/>
        </w:rPr>
        <w:t>dc8030D40 ;</w:t>
      </w:r>
      <w:r w:rsidR="00A80AD7">
        <w:rPr>
          <w:lang w:val="en-US"/>
        </w:rPr>
        <w:t xml:space="preserve"> </w:t>
      </w:r>
      <w:r w:rsidRPr="009849E4">
        <w:rPr>
          <w:lang w:val="en-US"/>
        </w:rPr>
        <w:t>cc8088C7Cm</w:t>
      </w:r>
      <w:r w:rsidR="00A80AD7">
        <w:rPr>
          <w:lang w:val="en-US"/>
        </w:rPr>
        <w:t xml:space="preserve"> </w:t>
      </w:r>
      <w:r w:rsidRPr="009849E4">
        <w:rPr>
          <w:lang w:val="en-US"/>
        </w:rPr>
        <w:t>,</w:t>
      </w:r>
      <w:r w:rsidR="00A80AD7">
        <w:rPr>
          <w:lang w:val="en-US"/>
        </w:rPr>
        <w:t xml:space="preserve"> </w:t>
      </w:r>
      <w:r w:rsidRPr="009849E4">
        <w:rPr>
          <w:lang w:val="en-US"/>
        </w:rPr>
        <w:t>12</w:t>
      </w:r>
      <w:r w:rsidR="00A80AD7">
        <w:rPr>
          <w:lang w:val="en-US"/>
        </w:rPr>
        <w:t xml:space="preserve"> </w:t>
      </w:r>
      <w:r w:rsidRPr="009849E4">
        <w:rPr>
          <w:lang w:val="en-US"/>
        </w:rPr>
        <w:t>,</w:t>
      </w:r>
      <w:r w:rsidR="00A80AD7">
        <w:rPr>
          <w:lang w:val="en-US"/>
        </w:rPr>
        <w:t xml:space="preserve"> </w:t>
      </w:r>
      <w:r w:rsidRPr="009849E4">
        <w:rPr>
          <w:lang w:val="en-US"/>
        </w:rPr>
        <w:t>289</w:t>
      </w:r>
      <w:r w:rsidR="00A80AD7">
        <w:rPr>
          <w:lang w:val="en-US"/>
        </w:rPr>
        <w:t xml:space="preserve"> </w:t>
      </w:r>
      <w:r w:rsidRPr="009849E4">
        <w:rPr>
          <w:lang w:val="en-US"/>
        </w:rPr>
        <w:t>;</w:t>
      </w:r>
      <w:r w:rsidR="00A80AD7">
        <w:rPr>
          <w:lang w:val="en-US"/>
        </w:rPr>
        <w:t xml:space="preserve"> </w:t>
      </w:r>
      <w:r w:rsidRPr="009849E4">
        <w:rPr>
          <w:lang w:val="en-US"/>
        </w:rPr>
        <w:t>cdA9279D1u</w:t>
      </w:r>
      <w:r w:rsidR="00A80AD7">
        <w:rPr>
          <w:lang w:val="en-US"/>
        </w:rPr>
        <w:t xml:space="preserve"> </w:t>
      </w:r>
      <w:r w:rsidRPr="009849E4">
        <w:rPr>
          <w:lang w:val="en-US"/>
        </w:rPr>
        <w:t>,12</w:t>
      </w:r>
      <w:r w:rsidR="00A80AD7">
        <w:rPr>
          <w:lang w:val="en-US"/>
        </w:rPr>
        <w:t xml:space="preserve"> </w:t>
      </w:r>
      <w:r w:rsidRPr="009849E4">
        <w:rPr>
          <w:lang w:val="en-US"/>
        </w:rPr>
        <w:t>,</w:t>
      </w:r>
      <w:r w:rsidR="00A80AD7">
        <w:rPr>
          <w:lang w:val="en-US"/>
        </w:rPr>
        <w:t xml:space="preserve"> </w:t>
      </w:r>
      <w:r w:rsidRPr="009849E4">
        <w:rPr>
          <w:lang w:val="en-US"/>
        </w:rPr>
        <w:t>289</w:t>
      </w:r>
    </w:p>
    <w:p w14:paraId="5DA84C18" w14:textId="1C7C300E" w:rsidR="009849E4" w:rsidRDefault="009849E4" w:rsidP="009849E4">
      <w:pPr>
        <w:rPr>
          <w:lang w:val="en-US"/>
        </w:rPr>
      </w:pPr>
    </w:p>
    <w:p w14:paraId="3CE3B286" w14:textId="77777777" w:rsidR="009849E4" w:rsidRDefault="009849E4" w:rsidP="009849E4">
      <w:pPr>
        <w:rPr>
          <w:lang w:val="en-US"/>
        </w:rPr>
      </w:pPr>
      <w:r>
        <w:rPr>
          <w:lang w:val="en-US"/>
        </w:rPr>
        <w:t xml:space="preserve">Output: </w:t>
      </w:r>
      <w:r>
        <w:rPr>
          <w:lang w:val="en-US"/>
        </w:rPr>
        <w:tab/>
      </w:r>
      <w:r>
        <w:rPr>
          <w:lang w:val="en-US"/>
        </w:rPr>
        <w:tab/>
      </w:r>
      <w:r w:rsidRPr="009849E4">
        <w:rPr>
          <w:lang w:val="en-US"/>
        </w:rPr>
        <w:t xml:space="preserve">Frequency (Hz) : 200000.00   </w:t>
      </w:r>
    </w:p>
    <w:p w14:paraId="04390B2F" w14:textId="4804A9C1" w:rsidR="009849E4" w:rsidRDefault="009849E4" w:rsidP="009849E4">
      <w:pPr>
        <w:ind w:left="708" w:firstLine="708"/>
        <w:rPr>
          <w:lang w:val="it-IT"/>
        </w:rPr>
      </w:pPr>
      <w:r w:rsidRPr="009849E4">
        <w:rPr>
          <w:lang w:val="it-IT"/>
        </w:rPr>
        <w:t xml:space="preserve">Z' (Ohm) : 2.000E+05 </w:t>
      </w:r>
      <w:r w:rsidRPr="009849E4">
        <w:rPr>
          <w:lang w:val="it-IT"/>
        </w:rPr>
        <w:tab/>
      </w:r>
      <w:r w:rsidRPr="009849E4">
        <w:rPr>
          <w:lang w:val="it-IT"/>
        </w:rPr>
        <w:t xml:space="preserve">Status : Overload </w:t>
      </w:r>
      <w:r>
        <w:rPr>
          <w:lang w:val="it-IT"/>
        </w:rPr>
        <w:tab/>
      </w:r>
      <w:r w:rsidRPr="009849E4">
        <w:rPr>
          <w:lang w:val="it-IT"/>
        </w:rPr>
        <w:t xml:space="preserve">CR : 5mA     </w:t>
      </w:r>
    </w:p>
    <w:p w14:paraId="4452307C" w14:textId="78E23779" w:rsidR="00EF4A6B" w:rsidRPr="00A80AD7" w:rsidRDefault="009849E4" w:rsidP="00A80AD7">
      <w:pPr>
        <w:ind w:left="1416"/>
        <w:rPr>
          <w:lang w:val="it-IT"/>
        </w:rPr>
      </w:pPr>
      <w:r w:rsidRPr="009849E4">
        <w:rPr>
          <w:lang w:val="it-IT"/>
        </w:rPr>
        <w:t>Z'' (Ohm) : 2.000E+05</w:t>
      </w:r>
      <w:r>
        <w:rPr>
          <w:lang w:val="it-IT"/>
        </w:rPr>
        <w:tab/>
      </w:r>
      <w:r w:rsidRPr="009849E4">
        <w:rPr>
          <w:lang w:val="it-IT"/>
        </w:rPr>
        <w:t>Status : Overload</w:t>
      </w:r>
      <w:r>
        <w:rPr>
          <w:lang w:val="it-IT"/>
        </w:rPr>
        <w:tab/>
        <w:t>C</w:t>
      </w:r>
      <w:r w:rsidRPr="009849E4">
        <w:rPr>
          <w:lang w:val="it-IT"/>
        </w:rPr>
        <w:t>R : 5mA</w:t>
      </w:r>
    </w:p>
    <w:p w14:paraId="5CD842DB" w14:textId="6775451A" w:rsidR="00790B86" w:rsidRDefault="00790B86" w:rsidP="00790B86">
      <w:pPr>
        <w:pStyle w:val="Heading3"/>
        <w:numPr>
          <w:ilvl w:val="2"/>
          <w:numId w:val="2"/>
        </w:numPr>
      </w:pPr>
      <w:r>
        <w:t>Plotting the response</w:t>
      </w:r>
    </w:p>
    <w:p w14:paraId="36685D83" w14:textId="6B4ADA4D" w:rsidR="00790B86" w:rsidRDefault="00790B86" w:rsidP="009D25F4">
      <w:pPr>
        <w:rPr>
          <w:rStyle w:val="code"/>
        </w:rPr>
      </w:pPr>
    </w:p>
    <w:p w14:paraId="31A5997C" w14:textId="75C27A0C" w:rsidR="00151808" w:rsidRDefault="0082088F" w:rsidP="009D25F4">
      <w:pPr>
        <w:rPr>
          <w:iCs/>
          <w:lang w:val="en-US"/>
        </w:rPr>
      </w:pPr>
      <w:r w:rsidRPr="006F3AAC">
        <w:rPr>
          <w:iCs/>
          <w:lang w:val="en-US"/>
        </w:rPr>
        <w:t xml:space="preserve">The </w:t>
      </w:r>
      <w:r w:rsidR="006F3AAC" w:rsidRPr="006F3AAC">
        <w:rPr>
          <w:iCs/>
          <w:lang w:val="en-US"/>
        </w:rPr>
        <w:t>OxyPlot library</w:t>
      </w:r>
      <w:r w:rsidR="006F3AAC">
        <w:rPr>
          <w:iCs/>
          <w:lang w:val="en-US"/>
        </w:rPr>
        <w:t xml:space="preserve"> from NuGet packages</w:t>
      </w:r>
      <w:r w:rsidR="006F3AAC" w:rsidRPr="006F3AAC">
        <w:rPr>
          <w:iCs/>
          <w:lang w:val="en-US"/>
        </w:rPr>
        <w:t xml:space="preserve"> is used i</w:t>
      </w:r>
      <w:r w:rsidR="006F3AAC">
        <w:rPr>
          <w:iCs/>
          <w:lang w:val="en-US"/>
        </w:rPr>
        <w:t xml:space="preserve">n this example for showing a simple plot of the measurement response parameters. </w:t>
      </w:r>
    </w:p>
    <w:p w14:paraId="40D11AAA" w14:textId="30F8D2C9" w:rsidR="006F3AAC" w:rsidRDefault="006F3AAC" w:rsidP="009D25F4">
      <w:pPr>
        <w:rPr>
          <w:iCs/>
          <w:lang w:val="en-US"/>
        </w:rPr>
      </w:pPr>
    </w:p>
    <w:p w14:paraId="52133F42" w14:textId="77777777" w:rsidR="006F3AAC" w:rsidRPr="006F3AAC" w:rsidRDefault="006F3AAC" w:rsidP="006F3AAC">
      <w:pPr>
        <w:autoSpaceDE w:val="0"/>
        <w:autoSpaceDN w:val="0"/>
        <w:adjustRightInd w:val="0"/>
        <w:textboxTightWrap w:val="none"/>
        <w:rPr>
          <w:rStyle w:val="code"/>
        </w:rPr>
      </w:pPr>
      <w:r w:rsidRPr="006F3AAC">
        <w:rPr>
          <w:rStyle w:val="code"/>
        </w:rPr>
        <w:t>using OxyPlot;</w:t>
      </w:r>
    </w:p>
    <w:p w14:paraId="476E9F3E" w14:textId="77777777" w:rsidR="006F3AAC" w:rsidRPr="006F3AAC" w:rsidRDefault="006F3AAC" w:rsidP="006F3AAC">
      <w:pPr>
        <w:autoSpaceDE w:val="0"/>
        <w:autoSpaceDN w:val="0"/>
        <w:adjustRightInd w:val="0"/>
        <w:textboxTightWrap w:val="none"/>
        <w:rPr>
          <w:rStyle w:val="code"/>
        </w:rPr>
      </w:pPr>
      <w:r w:rsidRPr="006F3AAC">
        <w:rPr>
          <w:rStyle w:val="code"/>
        </w:rPr>
        <w:t>using OxyPlot.Axes;</w:t>
      </w:r>
      <w:bookmarkStart w:id="1" w:name="_GoBack"/>
      <w:bookmarkEnd w:id="1"/>
    </w:p>
    <w:p w14:paraId="54BB397E" w14:textId="03C80595" w:rsidR="006F3AAC" w:rsidRDefault="006F3AAC" w:rsidP="006F3AAC">
      <w:pPr>
        <w:rPr>
          <w:rStyle w:val="code"/>
        </w:rPr>
      </w:pPr>
      <w:r w:rsidRPr="006F3AAC">
        <w:rPr>
          <w:rStyle w:val="code"/>
        </w:rPr>
        <w:t>using OxyPlot.Series;</w:t>
      </w:r>
    </w:p>
    <w:p w14:paraId="2B8AD576" w14:textId="082BC96A" w:rsidR="006F3AAC" w:rsidRDefault="006F3AAC" w:rsidP="006F3AAC">
      <w:pPr>
        <w:rPr>
          <w:rStyle w:val="code"/>
        </w:rPr>
      </w:pPr>
    </w:p>
    <w:p w14:paraId="766311EA" w14:textId="35F2F98D" w:rsidR="006F3AAC" w:rsidRPr="006F3AAC" w:rsidRDefault="006F3AAC" w:rsidP="006F3AAC">
      <w:pPr>
        <w:autoSpaceDE w:val="0"/>
        <w:autoSpaceDN w:val="0"/>
        <w:adjustRightInd w:val="0"/>
        <w:textboxTightWrap w:val="none"/>
        <w:rPr>
          <w:rStyle w:val="code"/>
        </w:rPr>
      </w:pPr>
      <w:r>
        <w:rPr>
          <w:iCs/>
          <w:lang w:val="en-US"/>
        </w:rPr>
        <w:t xml:space="preserve">A new instance of PlotModel is created and set as the model to the plot object created in the UI. </w:t>
      </w:r>
    </w:p>
    <w:p w14:paraId="3FBE6310" w14:textId="77777777" w:rsidR="006F3AAC" w:rsidRPr="006F3AAC" w:rsidRDefault="006F3AAC" w:rsidP="006F3AAC">
      <w:pPr>
        <w:autoSpaceDE w:val="0"/>
        <w:autoSpaceDN w:val="0"/>
        <w:adjustRightInd w:val="0"/>
        <w:textboxTightWrap w:val="none"/>
        <w:rPr>
          <w:rStyle w:val="code"/>
        </w:rPr>
      </w:pPr>
    </w:p>
    <w:p w14:paraId="1519685A" w14:textId="455C5BFB" w:rsidR="006F3AAC" w:rsidRPr="00E10ED5" w:rsidRDefault="006F3AAC" w:rsidP="006F3AAC">
      <w:pPr>
        <w:autoSpaceDE w:val="0"/>
        <w:autoSpaceDN w:val="0"/>
        <w:adjustRightInd w:val="0"/>
        <w:textboxTightWrap w:val="none"/>
        <w:rPr>
          <w:rStyle w:val="code"/>
        </w:rPr>
      </w:pPr>
      <w:r w:rsidRPr="00E10ED5">
        <w:rPr>
          <w:rStyle w:val="code"/>
        </w:rPr>
        <w:t>private PlotModel plotModel = new PlotModel();</w:t>
      </w:r>
    </w:p>
    <w:p w14:paraId="03418A26" w14:textId="5C265B98" w:rsidR="006F3AAC" w:rsidRPr="006523DB" w:rsidRDefault="006F3AAC" w:rsidP="006F3AAC">
      <w:pPr>
        <w:autoSpaceDE w:val="0"/>
        <w:autoSpaceDN w:val="0"/>
        <w:adjustRightInd w:val="0"/>
        <w:textboxTightWrap w:val="none"/>
        <w:rPr>
          <w:rStyle w:val="code"/>
        </w:rPr>
      </w:pPr>
      <w:r w:rsidRPr="006523DB">
        <w:rPr>
          <w:rStyle w:val="code"/>
        </w:rPr>
        <w:t>samplePlotView.Model = plotModel;</w:t>
      </w:r>
    </w:p>
    <w:p w14:paraId="4694B8D3" w14:textId="528351FD" w:rsidR="006F3AAC" w:rsidRDefault="006F3AAC" w:rsidP="006F3AAC">
      <w:pPr>
        <w:autoSpaceDE w:val="0"/>
        <w:autoSpaceDN w:val="0"/>
        <w:adjustRightInd w:val="0"/>
        <w:textboxTightWrap w:val="none"/>
        <w:rPr>
          <w:rFonts w:ascii="Consolas" w:hAnsi="Consolas" w:cs="Consolas"/>
          <w:sz w:val="19"/>
          <w:szCs w:val="19"/>
          <w:lang w:val="en-NL"/>
        </w:rPr>
      </w:pPr>
    </w:p>
    <w:p w14:paraId="12ED40DD" w14:textId="3F9FC26C" w:rsidR="006F3AAC" w:rsidRPr="00A80AD7" w:rsidRDefault="006F3AAC" w:rsidP="006F3AAC">
      <w:pPr>
        <w:autoSpaceDE w:val="0"/>
        <w:autoSpaceDN w:val="0"/>
        <w:adjustRightInd w:val="0"/>
        <w:textboxTightWrap w:val="none"/>
        <w:rPr>
          <w:iCs/>
          <w:lang w:val="en-US"/>
        </w:rPr>
      </w:pPr>
      <w:r w:rsidRPr="00A80AD7">
        <w:rPr>
          <w:iCs/>
          <w:lang w:val="en-US"/>
        </w:rPr>
        <w:t>A new instance of LineSeries is also created and added to the plot model.</w:t>
      </w:r>
    </w:p>
    <w:p w14:paraId="6EF26C71" w14:textId="77777777" w:rsidR="00A80AD7" w:rsidRPr="006F3AAC" w:rsidRDefault="00A80AD7" w:rsidP="006F3AAC">
      <w:pPr>
        <w:autoSpaceDE w:val="0"/>
        <w:autoSpaceDN w:val="0"/>
        <w:adjustRightInd w:val="0"/>
        <w:textboxTightWrap w:val="none"/>
        <w:rPr>
          <w:rStyle w:val="code"/>
          <w:lang w:val="en-GB"/>
        </w:rPr>
      </w:pPr>
    </w:p>
    <w:p w14:paraId="12DAAE2B" w14:textId="2049376B" w:rsidR="006F3AAC" w:rsidRPr="00E10ED5" w:rsidRDefault="006F3AAC" w:rsidP="006F3AAC">
      <w:pPr>
        <w:rPr>
          <w:rStyle w:val="code"/>
        </w:rPr>
      </w:pPr>
      <w:r w:rsidRPr="00E10ED5">
        <w:rPr>
          <w:rStyle w:val="code"/>
        </w:rPr>
        <w:t>private LineSeries plotData;</w:t>
      </w:r>
    </w:p>
    <w:p w14:paraId="7821B770" w14:textId="77777777" w:rsidR="006523DB" w:rsidRPr="006523DB" w:rsidRDefault="006523DB" w:rsidP="006523DB">
      <w:pPr>
        <w:autoSpaceDE w:val="0"/>
        <w:autoSpaceDN w:val="0"/>
        <w:adjustRightInd w:val="0"/>
        <w:textboxTightWrap w:val="none"/>
        <w:rPr>
          <w:rStyle w:val="code"/>
        </w:rPr>
      </w:pPr>
      <w:r w:rsidRPr="006523DB">
        <w:rPr>
          <w:rStyle w:val="code"/>
        </w:rPr>
        <w:t>plotData = new LineSeries()</w:t>
      </w:r>
    </w:p>
    <w:p w14:paraId="408741DE" w14:textId="77777777" w:rsidR="006523DB" w:rsidRPr="006523DB" w:rsidRDefault="006523DB" w:rsidP="006523DB">
      <w:pPr>
        <w:autoSpaceDE w:val="0"/>
        <w:autoSpaceDN w:val="0"/>
        <w:adjustRightInd w:val="0"/>
        <w:textboxTightWrap w:val="none"/>
        <w:rPr>
          <w:rStyle w:val="code"/>
        </w:rPr>
      </w:pPr>
      <w:r w:rsidRPr="006523DB">
        <w:rPr>
          <w:rStyle w:val="code"/>
        </w:rPr>
        <w:t xml:space="preserve">            {</w:t>
      </w:r>
    </w:p>
    <w:p w14:paraId="1FF6B6FE" w14:textId="77777777" w:rsidR="006523DB" w:rsidRPr="006523DB" w:rsidRDefault="006523DB" w:rsidP="006523DB">
      <w:pPr>
        <w:autoSpaceDE w:val="0"/>
        <w:autoSpaceDN w:val="0"/>
        <w:adjustRightInd w:val="0"/>
        <w:textboxTightWrap w:val="none"/>
        <w:rPr>
          <w:rStyle w:val="code"/>
        </w:rPr>
      </w:pPr>
      <w:r w:rsidRPr="006523DB">
        <w:rPr>
          <w:rStyle w:val="code"/>
        </w:rPr>
        <w:t xml:space="preserve">                Color = OxyColors.Green,</w:t>
      </w:r>
    </w:p>
    <w:p w14:paraId="56D703D7" w14:textId="77777777" w:rsidR="006523DB" w:rsidRPr="006523DB" w:rsidRDefault="006523DB" w:rsidP="006523DB">
      <w:pPr>
        <w:autoSpaceDE w:val="0"/>
        <w:autoSpaceDN w:val="0"/>
        <w:adjustRightInd w:val="0"/>
        <w:textboxTightWrap w:val="none"/>
        <w:rPr>
          <w:rStyle w:val="code"/>
        </w:rPr>
      </w:pPr>
      <w:r w:rsidRPr="006523DB">
        <w:rPr>
          <w:rStyle w:val="code"/>
        </w:rPr>
        <w:t xml:space="preserve">                MarkerType = MarkerType.Circle,</w:t>
      </w:r>
    </w:p>
    <w:p w14:paraId="11BB3995" w14:textId="77777777" w:rsidR="006523DB" w:rsidRPr="006523DB" w:rsidRDefault="006523DB" w:rsidP="006523DB">
      <w:pPr>
        <w:autoSpaceDE w:val="0"/>
        <w:autoSpaceDN w:val="0"/>
        <w:adjustRightInd w:val="0"/>
        <w:textboxTightWrap w:val="none"/>
        <w:rPr>
          <w:rStyle w:val="code"/>
        </w:rPr>
      </w:pPr>
      <w:r w:rsidRPr="006523DB">
        <w:rPr>
          <w:rStyle w:val="code"/>
        </w:rPr>
        <w:t xml:space="preserve">                MarkerSize = 6,</w:t>
      </w:r>
    </w:p>
    <w:p w14:paraId="569CC0E0" w14:textId="77777777" w:rsidR="006523DB" w:rsidRPr="006523DB" w:rsidRDefault="006523DB" w:rsidP="006523DB">
      <w:pPr>
        <w:autoSpaceDE w:val="0"/>
        <w:autoSpaceDN w:val="0"/>
        <w:adjustRightInd w:val="0"/>
        <w:textboxTightWrap w:val="none"/>
        <w:rPr>
          <w:rStyle w:val="code"/>
        </w:rPr>
      </w:pPr>
      <w:r w:rsidRPr="006523DB">
        <w:rPr>
          <w:rStyle w:val="code"/>
        </w:rPr>
        <w:t xml:space="preserve">                MarkerStroke = OxyColors.White,</w:t>
      </w:r>
    </w:p>
    <w:p w14:paraId="56A0309C" w14:textId="77777777" w:rsidR="006523DB" w:rsidRPr="006523DB" w:rsidRDefault="006523DB" w:rsidP="006523DB">
      <w:pPr>
        <w:autoSpaceDE w:val="0"/>
        <w:autoSpaceDN w:val="0"/>
        <w:adjustRightInd w:val="0"/>
        <w:textboxTightWrap w:val="none"/>
        <w:rPr>
          <w:rStyle w:val="code"/>
        </w:rPr>
      </w:pPr>
      <w:r w:rsidRPr="006523DB">
        <w:rPr>
          <w:rStyle w:val="code"/>
        </w:rPr>
        <w:t xml:space="preserve">                MarkerFill = OxyColors.Green,</w:t>
      </w:r>
    </w:p>
    <w:p w14:paraId="5A75A557" w14:textId="77777777" w:rsidR="006523DB" w:rsidRPr="006523DB" w:rsidRDefault="006523DB" w:rsidP="006523DB">
      <w:pPr>
        <w:autoSpaceDE w:val="0"/>
        <w:autoSpaceDN w:val="0"/>
        <w:adjustRightInd w:val="0"/>
        <w:textboxTightWrap w:val="none"/>
        <w:rPr>
          <w:rStyle w:val="code"/>
        </w:rPr>
      </w:pPr>
      <w:r w:rsidRPr="006523DB">
        <w:rPr>
          <w:rStyle w:val="code"/>
        </w:rPr>
        <w:t xml:space="preserve">                MarkerStrokeThickness = 1.5,</w:t>
      </w:r>
    </w:p>
    <w:p w14:paraId="33DFBEEA" w14:textId="6E54DE2F" w:rsidR="006523DB" w:rsidRPr="006523DB" w:rsidRDefault="006523DB" w:rsidP="006523DB">
      <w:pPr>
        <w:rPr>
          <w:rStyle w:val="code"/>
        </w:rPr>
      </w:pPr>
      <w:r w:rsidRPr="006523DB">
        <w:rPr>
          <w:rStyle w:val="code"/>
        </w:rPr>
        <w:t xml:space="preserve">            };</w:t>
      </w:r>
    </w:p>
    <w:p w14:paraId="44C39925" w14:textId="1ED70526" w:rsidR="006523DB" w:rsidRPr="006523DB" w:rsidRDefault="006523DB" w:rsidP="006F3AAC">
      <w:pPr>
        <w:rPr>
          <w:rStyle w:val="code"/>
        </w:rPr>
      </w:pPr>
      <w:r w:rsidRPr="006523DB">
        <w:rPr>
          <w:rStyle w:val="code"/>
        </w:rPr>
        <w:t>plotModel.Series.Add(plotData);</w:t>
      </w:r>
    </w:p>
    <w:p w14:paraId="6E0E2887" w14:textId="3035B490" w:rsidR="006F3AAC" w:rsidRPr="00E10ED5" w:rsidRDefault="006F3AAC" w:rsidP="006F3AAC">
      <w:pPr>
        <w:rPr>
          <w:rStyle w:val="code"/>
        </w:rPr>
      </w:pPr>
    </w:p>
    <w:p w14:paraId="175CB2FC" w14:textId="19772448" w:rsidR="006F3AAC" w:rsidRDefault="006F3AAC" w:rsidP="006F3AAC">
      <w:pPr>
        <w:rPr>
          <w:lang w:val="en-US"/>
        </w:rPr>
      </w:pPr>
      <w:r w:rsidRPr="006523DB">
        <w:rPr>
          <w:lang w:val="en-US"/>
        </w:rPr>
        <w:t>The axes for the plot m</w:t>
      </w:r>
      <w:r w:rsidRPr="00E10ED5">
        <w:rPr>
          <w:lang w:val="en-US"/>
        </w:rPr>
        <w:t>odel can be set as shown in the code below.</w:t>
      </w:r>
    </w:p>
    <w:p w14:paraId="0AB7936F" w14:textId="77777777" w:rsidR="00A80AD7" w:rsidRPr="00E10ED5" w:rsidRDefault="00A80AD7" w:rsidP="006F3AAC">
      <w:pPr>
        <w:rPr>
          <w:lang w:val="en-US"/>
        </w:rPr>
      </w:pPr>
    </w:p>
    <w:p w14:paraId="4712EA88" w14:textId="6475B622" w:rsidR="006F3AAC" w:rsidRPr="006523DB" w:rsidRDefault="006F3AAC" w:rsidP="006F3AAC">
      <w:pPr>
        <w:autoSpaceDE w:val="0"/>
        <w:autoSpaceDN w:val="0"/>
        <w:adjustRightInd w:val="0"/>
        <w:textboxTightWrap w:val="none"/>
        <w:rPr>
          <w:rStyle w:val="code"/>
        </w:rPr>
      </w:pPr>
      <w:r w:rsidRPr="006523DB">
        <w:rPr>
          <w:rStyle w:val="code"/>
        </w:rPr>
        <w:t>private void SetAxes()</w:t>
      </w:r>
    </w:p>
    <w:p w14:paraId="525A262B" w14:textId="77777777" w:rsidR="006F3AAC" w:rsidRPr="006523DB" w:rsidRDefault="006F3AAC" w:rsidP="006F3AAC">
      <w:pPr>
        <w:autoSpaceDE w:val="0"/>
        <w:autoSpaceDN w:val="0"/>
        <w:adjustRightInd w:val="0"/>
        <w:textboxTightWrap w:val="none"/>
        <w:rPr>
          <w:rStyle w:val="code"/>
        </w:rPr>
      </w:pPr>
      <w:r w:rsidRPr="006523DB">
        <w:rPr>
          <w:rStyle w:val="code"/>
        </w:rPr>
        <w:t>{</w:t>
      </w:r>
    </w:p>
    <w:p w14:paraId="67770F31" w14:textId="77777777" w:rsidR="006F3AAC" w:rsidRPr="006523DB" w:rsidRDefault="006F3AAC" w:rsidP="006F3AAC">
      <w:pPr>
        <w:autoSpaceDE w:val="0"/>
        <w:autoSpaceDN w:val="0"/>
        <w:adjustRightInd w:val="0"/>
        <w:textboxTightWrap w:val="none"/>
        <w:rPr>
          <w:rStyle w:val="code"/>
        </w:rPr>
      </w:pPr>
      <w:r w:rsidRPr="006523DB">
        <w:rPr>
          <w:rStyle w:val="code"/>
        </w:rPr>
        <w:t xml:space="preserve">    var xAxis = new LinearAxis()</w:t>
      </w:r>
    </w:p>
    <w:p w14:paraId="5D8EC741" w14:textId="77777777" w:rsidR="006F3AAC" w:rsidRPr="006523DB" w:rsidRDefault="006F3AAC" w:rsidP="006F3AAC">
      <w:pPr>
        <w:autoSpaceDE w:val="0"/>
        <w:autoSpaceDN w:val="0"/>
        <w:adjustRightInd w:val="0"/>
        <w:textboxTightWrap w:val="none"/>
        <w:rPr>
          <w:rStyle w:val="code"/>
        </w:rPr>
      </w:pPr>
      <w:r w:rsidRPr="006523DB">
        <w:rPr>
          <w:rStyle w:val="code"/>
        </w:rPr>
        <w:t xml:space="preserve">    {</w:t>
      </w:r>
    </w:p>
    <w:p w14:paraId="497EFD80" w14:textId="77777777" w:rsidR="006F3AAC" w:rsidRPr="006523DB" w:rsidRDefault="006F3AAC" w:rsidP="006F3AAC">
      <w:pPr>
        <w:autoSpaceDE w:val="0"/>
        <w:autoSpaceDN w:val="0"/>
        <w:adjustRightInd w:val="0"/>
        <w:textboxTightWrap w:val="none"/>
        <w:rPr>
          <w:rStyle w:val="code"/>
        </w:rPr>
      </w:pPr>
      <w:r w:rsidRPr="006523DB">
        <w:rPr>
          <w:rStyle w:val="code"/>
        </w:rPr>
        <w:t xml:space="preserve">        Position = OxyPlot.Axes.AxisPosition.Bottom,</w:t>
      </w:r>
    </w:p>
    <w:p w14:paraId="27CFFF21" w14:textId="77777777" w:rsidR="006F3AAC" w:rsidRPr="006523DB" w:rsidRDefault="006F3AAC" w:rsidP="006F3AAC">
      <w:pPr>
        <w:autoSpaceDE w:val="0"/>
        <w:autoSpaceDN w:val="0"/>
        <w:adjustRightInd w:val="0"/>
        <w:textboxTightWrap w:val="none"/>
        <w:rPr>
          <w:rStyle w:val="code"/>
        </w:rPr>
      </w:pPr>
      <w:r w:rsidRPr="006523DB">
        <w:rPr>
          <w:rStyle w:val="code"/>
        </w:rPr>
        <w:t xml:space="preserve">        MajorGridlineStyle = LineStyle.Dash,</w:t>
      </w:r>
    </w:p>
    <w:p w14:paraId="717B507B" w14:textId="77777777" w:rsidR="006F3AAC" w:rsidRPr="006523DB" w:rsidRDefault="006F3AAC" w:rsidP="006F3AAC">
      <w:pPr>
        <w:autoSpaceDE w:val="0"/>
        <w:autoSpaceDN w:val="0"/>
        <w:adjustRightInd w:val="0"/>
        <w:textboxTightWrap w:val="none"/>
        <w:rPr>
          <w:rStyle w:val="code"/>
        </w:rPr>
      </w:pPr>
      <w:r w:rsidRPr="006523DB">
        <w:rPr>
          <w:rStyle w:val="code"/>
        </w:rPr>
        <w:t xml:space="preserve">        Title = "Potential (V)"</w:t>
      </w:r>
    </w:p>
    <w:p w14:paraId="22CB6111" w14:textId="77777777" w:rsidR="006F3AAC" w:rsidRPr="006523DB" w:rsidRDefault="006F3AAC" w:rsidP="006F3AAC">
      <w:pPr>
        <w:autoSpaceDE w:val="0"/>
        <w:autoSpaceDN w:val="0"/>
        <w:adjustRightInd w:val="0"/>
        <w:textboxTightWrap w:val="none"/>
        <w:rPr>
          <w:rStyle w:val="code"/>
        </w:rPr>
      </w:pPr>
      <w:r w:rsidRPr="006523DB">
        <w:rPr>
          <w:rStyle w:val="code"/>
        </w:rPr>
        <w:lastRenderedPageBreak/>
        <w:t xml:space="preserve">    };</w:t>
      </w:r>
    </w:p>
    <w:p w14:paraId="6F578FAE" w14:textId="77777777" w:rsidR="006F3AAC" w:rsidRPr="006523DB" w:rsidRDefault="006F3AAC" w:rsidP="006F3AAC">
      <w:pPr>
        <w:autoSpaceDE w:val="0"/>
        <w:autoSpaceDN w:val="0"/>
        <w:adjustRightInd w:val="0"/>
        <w:textboxTightWrap w:val="none"/>
        <w:rPr>
          <w:rStyle w:val="code"/>
        </w:rPr>
      </w:pPr>
      <w:r w:rsidRPr="006523DB">
        <w:rPr>
          <w:rStyle w:val="code"/>
        </w:rPr>
        <w:t xml:space="preserve">    var yAxis = new OxyPlot.Axes.LinearAxis()</w:t>
      </w:r>
    </w:p>
    <w:p w14:paraId="0D30037F" w14:textId="77777777" w:rsidR="006F3AAC" w:rsidRPr="006523DB" w:rsidRDefault="006F3AAC" w:rsidP="006F3AAC">
      <w:pPr>
        <w:autoSpaceDE w:val="0"/>
        <w:autoSpaceDN w:val="0"/>
        <w:adjustRightInd w:val="0"/>
        <w:textboxTightWrap w:val="none"/>
        <w:rPr>
          <w:rStyle w:val="code"/>
        </w:rPr>
      </w:pPr>
      <w:r w:rsidRPr="006523DB">
        <w:rPr>
          <w:rStyle w:val="code"/>
        </w:rPr>
        <w:t xml:space="preserve">    {</w:t>
      </w:r>
    </w:p>
    <w:p w14:paraId="0602C73A" w14:textId="77777777" w:rsidR="006F3AAC" w:rsidRPr="006523DB" w:rsidRDefault="006F3AAC" w:rsidP="006F3AAC">
      <w:pPr>
        <w:autoSpaceDE w:val="0"/>
        <w:autoSpaceDN w:val="0"/>
        <w:adjustRightInd w:val="0"/>
        <w:textboxTightWrap w:val="none"/>
        <w:rPr>
          <w:rStyle w:val="code"/>
        </w:rPr>
      </w:pPr>
      <w:r w:rsidRPr="006523DB">
        <w:rPr>
          <w:rStyle w:val="code"/>
        </w:rPr>
        <w:t xml:space="preserve">        Position = OxyPlot.Axes.AxisPosition.Left,</w:t>
      </w:r>
    </w:p>
    <w:p w14:paraId="33A1B65E" w14:textId="77777777" w:rsidR="006F3AAC" w:rsidRPr="006523DB" w:rsidRDefault="006F3AAC" w:rsidP="006F3AAC">
      <w:pPr>
        <w:autoSpaceDE w:val="0"/>
        <w:autoSpaceDN w:val="0"/>
        <w:adjustRightInd w:val="0"/>
        <w:textboxTightWrap w:val="none"/>
        <w:rPr>
          <w:rStyle w:val="code"/>
        </w:rPr>
      </w:pPr>
      <w:r w:rsidRPr="006523DB">
        <w:rPr>
          <w:rStyle w:val="code"/>
        </w:rPr>
        <w:t xml:space="preserve">        MajorGridlineStyle = LineStyle.Dash,</w:t>
      </w:r>
    </w:p>
    <w:p w14:paraId="5DDDF3C3" w14:textId="77777777" w:rsidR="006F3AAC" w:rsidRPr="006523DB" w:rsidRDefault="006F3AAC" w:rsidP="006F3AAC">
      <w:pPr>
        <w:autoSpaceDE w:val="0"/>
        <w:autoSpaceDN w:val="0"/>
        <w:adjustRightInd w:val="0"/>
        <w:textboxTightWrap w:val="none"/>
        <w:rPr>
          <w:rStyle w:val="code"/>
        </w:rPr>
      </w:pPr>
      <w:r w:rsidRPr="006523DB">
        <w:rPr>
          <w:rStyle w:val="code"/>
        </w:rPr>
        <w:t xml:space="preserve">        Title = "Current (uA)"</w:t>
      </w:r>
    </w:p>
    <w:p w14:paraId="26DD61D9" w14:textId="77777777" w:rsidR="006F3AAC" w:rsidRPr="006523DB" w:rsidRDefault="006F3AAC" w:rsidP="006F3AAC">
      <w:pPr>
        <w:autoSpaceDE w:val="0"/>
        <w:autoSpaceDN w:val="0"/>
        <w:adjustRightInd w:val="0"/>
        <w:textboxTightWrap w:val="none"/>
        <w:rPr>
          <w:rStyle w:val="code"/>
        </w:rPr>
      </w:pPr>
      <w:r w:rsidRPr="006523DB">
        <w:rPr>
          <w:rStyle w:val="code"/>
        </w:rPr>
        <w:t xml:space="preserve">    };</w:t>
      </w:r>
    </w:p>
    <w:p w14:paraId="15FF8BCA" w14:textId="77777777" w:rsidR="006F3AAC" w:rsidRPr="006523DB" w:rsidRDefault="006F3AAC" w:rsidP="006F3AAC">
      <w:pPr>
        <w:autoSpaceDE w:val="0"/>
        <w:autoSpaceDN w:val="0"/>
        <w:adjustRightInd w:val="0"/>
        <w:textboxTightWrap w:val="none"/>
        <w:rPr>
          <w:rStyle w:val="code"/>
        </w:rPr>
      </w:pPr>
      <w:r w:rsidRPr="006523DB">
        <w:rPr>
          <w:rStyle w:val="code"/>
        </w:rPr>
        <w:t xml:space="preserve">    //Set the x-axis and y-axis for the plot model</w:t>
      </w:r>
    </w:p>
    <w:p w14:paraId="07A28294" w14:textId="77777777" w:rsidR="006F3AAC" w:rsidRPr="006523DB" w:rsidRDefault="006F3AAC" w:rsidP="006F3AAC">
      <w:pPr>
        <w:autoSpaceDE w:val="0"/>
        <w:autoSpaceDN w:val="0"/>
        <w:adjustRightInd w:val="0"/>
        <w:textboxTightWrap w:val="none"/>
        <w:rPr>
          <w:rStyle w:val="code"/>
        </w:rPr>
      </w:pPr>
      <w:r w:rsidRPr="006523DB">
        <w:rPr>
          <w:rStyle w:val="code"/>
        </w:rPr>
        <w:t xml:space="preserve">    plotModel.Axes.Add(xAxis);</w:t>
      </w:r>
    </w:p>
    <w:p w14:paraId="0078121B" w14:textId="77777777" w:rsidR="006F3AAC" w:rsidRPr="006523DB" w:rsidRDefault="006F3AAC" w:rsidP="006F3AAC">
      <w:pPr>
        <w:autoSpaceDE w:val="0"/>
        <w:autoSpaceDN w:val="0"/>
        <w:adjustRightInd w:val="0"/>
        <w:textboxTightWrap w:val="none"/>
        <w:rPr>
          <w:rStyle w:val="code"/>
        </w:rPr>
      </w:pPr>
      <w:r w:rsidRPr="006523DB">
        <w:rPr>
          <w:rStyle w:val="code"/>
        </w:rPr>
        <w:t xml:space="preserve">    plotModel.Axes.Add(yAxis);</w:t>
      </w:r>
    </w:p>
    <w:p w14:paraId="409A5F25" w14:textId="7D7F9BB0" w:rsidR="006F3AAC" w:rsidRDefault="006F3AAC" w:rsidP="006F3AAC">
      <w:pPr>
        <w:rPr>
          <w:rStyle w:val="code"/>
        </w:rPr>
      </w:pPr>
      <w:r w:rsidRPr="006523DB">
        <w:rPr>
          <w:rStyle w:val="code"/>
        </w:rPr>
        <w:t>}</w:t>
      </w:r>
    </w:p>
    <w:p w14:paraId="2384BC67" w14:textId="363C92DC" w:rsidR="006523DB" w:rsidRDefault="006523DB" w:rsidP="006F3AAC">
      <w:pPr>
        <w:rPr>
          <w:rStyle w:val="code"/>
        </w:rPr>
      </w:pPr>
    </w:p>
    <w:p w14:paraId="4CDADAC9" w14:textId="50A0FC93" w:rsidR="006523DB" w:rsidRDefault="006523DB" w:rsidP="006F3AAC">
      <w:pPr>
        <w:rPr>
          <w:rStyle w:val="code"/>
        </w:rPr>
      </w:pPr>
      <w:r w:rsidRPr="00E10ED5">
        <w:rPr>
          <w:iCs/>
          <w:lang w:val="en-US"/>
        </w:rPr>
        <w:t>As and when a new line of response is read and parameter values are added to their corresponding arrays, the plot is updated</w:t>
      </w:r>
      <w:r w:rsidRPr="00E10ED5">
        <w:rPr>
          <w:lang w:val="en-US"/>
        </w:rPr>
        <w:t>.</w:t>
      </w:r>
    </w:p>
    <w:p w14:paraId="6D7341D6" w14:textId="76E94222" w:rsidR="006523DB" w:rsidRDefault="006523DB" w:rsidP="006F3AAC">
      <w:pPr>
        <w:rPr>
          <w:rStyle w:val="code"/>
        </w:rPr>
      </w:pPr>
    </w:p>
    <w:p w14:paraId="715D20BE" w14:textId="77777777" w:rsidR="002B2368" w:rsidRPr="006523DB" w:rsidRDefault="002B2368" w:rsidP="002B2368">
      <w:pPr>
        <w:autoSpaceDE w:val="0"/>
        <w:autoSpaceDN w:val="0"/>
        <w:adjustRightInd w:val="0"/>
        <w:textboxTightWrap w:val="none"/>
        <w:rPr>
          <w:rStyle w:val="code"/>
        </w:rPr>
      </w:pPr>
      <w:r w:rsidRPr="006523DB">
        <w:rPr>
          <w:rStyle w:val="code"/>
        </w:rPr>
        <w:t>// Add the last added measurement values as new data points and update the plot</w:t>
      </w:r>
    </w:p>
    <w:p w14:paraId="58A713A9" w14:textId="77777777" w:rsidR="006523DB" w:rsidRPr="006523DB" w:rsidRDefault="006523DB" w:rsidP="006523DB">
      <w:pPr>
        <w:autoSpaceDE w:val="0"/>
        <w:autoSpaceDN w:val="0"/>
        <w:adjustRightInd w:val="0"/>
        <w:textboxTightWrap w:val="none"/>
        <w:rPr>
          <w:rStyle w:val="code"/>
        </w:rPr>
      </w:pPr>
      <w:r w:rsidRPr="006523DB">
        <w:rPr>
          <w:rStyle w:val="code"/>
        </w:rPr>
        <w:t>plotData.Points.Add(new DataPoint(VoltageReadings.Last(), CurrentReadings.Last()));</w:t>
      </w:r>
    </w:p>
    <w:p w14:paraId="2CD9D665" w14:textId="35DF4978" w:rsidR="006523DB" w:rsidRDefault="006523DB" w:rsidP="006523DB">
      <w:pPr>
        <w:rPr>
          <w:rStyle w:val="code"/>
        </w:rPr>
      </w:pPr>
      <w:r w:rsidRPr="006523DB">
        <w:rPr>
          <w:rStyle w:val="code"/>
        </w:rPr>
        <w:t>plotModel.InvalidatePlot(true);</w:t>
      </w:r>
    </w:p>
    <w:p w14:paraId="52125E8E" w14:textId="25C23EE3" w:rsidR="00092C21" w:rsidRDefault="00092C21" w:rsidP="006523DB">
      <w:pPr>
        <w:rPr>
          <w:rStyle w:val="code"/>
        </w:rPr>
      </w:pPr>
    </w:p>
    <w:p w14:paraId="13C5BC2D" w14:textId="77777777" w:rsidR="00092C21" w:rsidRPr="00E10ED5" w:rsidRDefault="00092C21" w:rsidP="006523DB">
      <w:pPr>
        <w:rPr>
          <w:lang w:val="en-US"/>
        </w:rPr>
      </w:pPr>
    </w:p>
    <w:p w14:paraId="1962A116" w14:textId="77777777" w:rsidR="00092C21" w:rsidRPr="00E10ED5" w:rsidRDefault="00092C21" w:rsidP="006523DB">
      <w:pPr>
        <w:rPr>
          <w:lang w:val="en-US"/>
        </w:rPr>
      </w:pPr>
    </w:p>
    <w:p w14:paraId="3093FC8E" w14:textId="77777777" w:rsidR="00092C21" w:rsidRPr="00E10ED5" w:rsidRDefault="00092C21" w:rsidP="006523DB">
      <w:pPr>
        <w:rPr>
          <w:lang w:val="en-US"/>
        </w:rPr>
      </w:pPr>
    </w:p>
    <w:p w14:paraId="7174F6F5" w14:textId="77777777" w:rsidR="00092C21" w:rsidRPr="00E10ED5" w:rsidRDefault="00092C21" w:rsidP="006523DB">
      <w:pPr>
        <w:rPr>
          <w:lang w:val="en-US"/>
        </w:rPr>
      </w:pPr>
    </w:p>
    <w:p w14:paraId="27F34104" w14:textId="6A14321F" w:rsidR="00092C21" w:rsidRDefault="00092C21" w:rsidP="006523DB">
      <w:pPr>
        <w:rPr>
          <w:lang w:val="en-US"/>
        </w:rPr>
      </w:pPr>
      <w:r w:rsidRPr="00092C21">
        <w:rPr>
          <w:lang w:val="en-US"/>
        </w:rPr>
        <w:t>Here’s a sample plot with the response for a Linear sweep measurement on EmStat Pico.</w:t>
      </w:r>
    </w:p>
    <w:p w14:paraId="23D3CA12" w14:textId="77777777" w:rsidR="00092C21" w:rsidRPr="00092C21" w:rsidRDefault="00092C21" w:rsidP="006523DB">
      <w:pPr>
        <w:rPr>
          <w:lang w:val="en-US"/>
        </w:rPr>
      </w:pPr>
    </w:p>
    <w:p w14:paraId="0E73EF7B" w14:textId="154B0544" w:rsidR="00092C21" w:rsidRDefault="00092C21" w:rsidP="006523DB">
      <w:pPr>
        <w:rPr>
          <w:rStyle w:val="code"/>
          <w:lang w:eastAsia="en-US"/>
        </w:rPr>
      </w:pPr>
      <w:r w:rsidRPr="00092C21">
        <w:rPr>
          <w:rStyle w:val="code"/>
          <w:noProof/>
          <w:lang w:eastAsia="en-US"/>
        </w:rPr>
        <w:drawing>
          <wp:inline distT="0" distB="0" distL="0" distR="0" wp14:anchorId="7ADD6C8F" wp14:editId="59DA0C75">
            <wp:extent cx="3587853"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2778" cy="3175455"/>
                    </a:xfrm>
                    <a:prstGeom prst="rect">
                      <a:avLst/>
                    </a:prstGeom>
                  </pic:spPr>
                </pic:pic>
              </a:graphicData>
            </a:graphic>
          </wp:inline>
        </w:drawing>
      </w:r>
    </w:p>
    <w:p w14:paraId="7A15BDCB" w14:textId="7D39E493" w:rsidR="00092C21" w:rsidRDefault="00092C21" w:rsidP="006523DB">
      <w:pPr>
        <w:rPr>
          <w:rStyle w:val="code"/>
          <w:lang w:eastAsia="en-US"/>
        </w:rPr>
      </w:pPr>
    </w:p>
    <w:p w14:paraId="3102D709" w14:textId="17CA2C8B" w:rsidR="00092C21" w:rsidRDefault="00092C21" w:rsidP="006523DB">
      <w:pPr>
        <w:rPr>
          <w:iCs/>
          <w:lang w:val="en-US"/>
        </w:rPr>
      </w:pPr>
      <w:r w:rsidRPr="00092C21">
        <w:rPr>
          <w:iCs/>
          <w:lang w:val="en-US"/>
        </w:rPr>
        <w:t>In case of an Impedance spectroscopy measurement,</w:t>
      </w:r>
      <w:r>
        <w:rPr>
          <w:iCs/>
          <w:lang w:val="en-US"/>
        </w:rPr>
        <w:t xml:space="preserve"> two separate plot objects and plot models are to be created. One for Nyquist plot and the other for Bode plot.</w:t>
      </w:r>
    </w:p>
    <w:p w14:paraId="421B8CF7" w14:textId="50C4E69A" w:rsidR="00092C21" w:rsidRDefault="00092C21" w:rsidP="006523DB">
      <w:pPr>
        <w:rPr>
          <w:iCs/>
          <w:lang w:val="en-US"/>
        </w:rPr>
      </w:pPr>
    </w:p>
    <w:p w14:paraId="2CCF93C3" w14:textId="0408DFFB" w:rsidR="00092C21" w:rsidRDefault="00092C21" w:rsidP="006523DB">
      <w:pPr>
        <w:rPr>
          <w:iCs/>
          <w:lang w:val="en-US"/>
        </w:rPr>
      </w:pPr>
      <w:r>
        <w:rPr>
          <w:iCs/>
          <w:lang w:val="en-US"/>
        </w:rPr>
        <w:t>The plot type is set to ‘Cartesian’ type in case of Nyquist plot model and ‘XY’ type in case of Bode plot model.</w:t>
      </w:r>
    </w:p>
    <w:p w14:paraId="63855A1A" w14:textId="77777777" w:rsidR="00092C21" w:rsidRDefault="00092C21" w:rsidP="006523DB">
      <w:pPr>
        <w:rPr>
          <w:iCs/>
          <w:lang w:val="en-US"/>
        </w:rPr>
      </w:pPr>
    </w:p>
    <w:p w14:paraId="12A6A343" w14:textId="0DDE80F3" w:rsidR="00092C21" w:rsidRDefault="00092C21" w:rsidP="006523DB">
      <w:pPr>
        <w:rPr>
          <w:rStyle w:val="code"/>
        </w:rPr>
      </w:pPr>
      <w:r w:rsidRPr="00092C21">
        <w:rPr>
          <w:rStyle w:val="code"/>
        </w:rPr>
        <w:t>plotModel.PlotType = plotModel.Equals(NyquistPlotModel) ? PlotType.Cartesian : PlotType.XY;</w:t>
      </w:r>
    </w:p>
    <w:p w14:paraId="2C05942A" w14:textId="6D11D756" w:rsidR="00092C21" w:rsidRDefault="00092C21" w:rsidP="006523DB">
      <w:pPr>
        <w:rPr>
          <w:rStyle w:val="code"/>
        </w:rPr>
      </w:pPr>
    </w:p>
    <w:p w14:paraId="607EF467" w14:textId="0C9D903A" w:rsidR="00092C21" w:rsidRPr="00E10ED5" w:rsidRDefault="005E5AFA" w:rsidP="006523DB">
      <w:pPr>
        <w:rPr>
          <w:lang w:val="en-US"/>
        </w:rPr>
      </w:pPr>
      <w:r w:rsidRPr="00E10ED5">
        <w:rPr>
          <w:lang w:val="en-US"/>
        </w:rPr>
        <w:t>The plot axes for both the plot models are set as below.</w:t>
      </w:r>
    </w:p>
    <w:p w14:paraId="13B2B513" w14:textId="49D94FA0" w:rsidR="005E5AFA" w:rsidRPr="00E10ED5" w:rsidRDefault="005E5AFA" w:rsidP="006523DB">
      <w:pPr>
        <w:rPr>
          <w:lang w:val="en-US"/>
        </w:rPr>
      </w:pPr>
    </w:p>
    <w:p w14:paraId="30D09008" w14:textId="468FEACA" w:rsidR="005E5AFA" w:rsidRDefault="005E5AFA" w:rsidP="006523DB">
      <w:pPr>
        <w:rPr>
          <w:lang w:val="en-US"/>
        </w:rPr>
      </w:pPr>
      <w:r w:rsidRPr="005E5AFA">
        <w:rPr>
          <w:lang w:val="en-US"/>
        </w:rPr>
        <w:t>Nyquist plot axes are s</w:t>
      </w:r>
      <w:r>
        <w:rPr>
          <w:lang w:val="en-US"/>
        </w:rPr>
        <w:t xml:space="preserve">et </w:t>
      </w:r>
      <w:r w:rsidR="00D12F99">
        <w:rPr>
          <w:lang w:val="en-US"/>
        </w:rPr>
        <w:t>to</w:t>
      </w:r>
      <w:r>
        <w:rPr>
          <w:lang w:val="en-US"/>
        </w:rPr>
        <w:t xml:space="preserve"> linear axes.</w:t>
      </w:r>
    </w:p>
    <w:p w14:paraId="657A105C" w14:textId="16D2950E" w:rsidR="005E5AFA" w:rsidRDefault="005E5AFA" w:rsidP="006523DB">
      <w:pPr>
        <w:rPr>
          <w:lang w:val="en-US"/>
        </w:rPr>
      </w:pPr>
    </w:p>
    <w:p w14:paraId="5FA42D8B" w14:textId="77777777" w:rsidR="005E5AFA" w:rsidRPr="0070157A" w:rsidRDefault="005E5AFA" w:rsidP="005E5AFA">
      <w:pPr>
        <w:autoSpaceDE w:val="0"/>
        <w:autoSpaceDN w:val="0"/>
        <w:adjustRightInd w:val="0"/>
        <w:textboxTightWrap w:val="none"/>
        <w:rPr>
          <w:rStyle w:val="code"/>
        </w:rPr>
      </w:pPr>
      <w:r w:rsidRPr="0070157A">
        <w:rPr>
          <w:rStyle w:val="code"/>
        </w:rPr>
        <w:t xml:space="preserve">    var xAxisNyquistPlot = GetLinearAxis("Z (Ohm)", AxisPosition.Bottom);</w:t>
      </w:r>
    </w:p>
    <w:p w14:paraId="387412E0" w14:textId="77777777" w:rsidR="005E5AFA" w:rsidRPr="0070157A" w:rsidRDefault="005E5AFA" w:rsidP="005E5AFA">
      <w:pPr>
        <w:autoSpaceDE w:val="0"/>
        <w:autoSpaceDN w:val="0"/>
        <w:adjustRightInd w:val="0"/>
        <w:textboxTightWrap w:val="none"/>
        <w:rPr>
          <w:rStyle w:val="code"/>
        </w:rPr>
      </w:pPr>
      <w:r w:rsidRPr="0070157A">
        <w:rPr>
          <w:rStyle w:val="code"/>
        </w:rPr>
        <w:t xml:space="preserve">    var yAxisNyquistPlot = GetLinearAxis("-Z'' (Ohm)", AxisPosition.Left);</w:t>
      </w:r>
    </w:p>
    <w:p w14:paraId="5804EBFF" w14:textId="77777777" w:rsidR="005E5AFA" w:rsidRPr="0070157A" w:rsidRDefault="005E5AFA" w:rsidP="005E5AFA">
      <w:pPr>
        <w:autoSpaceDE w:val="0"/>
        <w:autoSpaceDN w:val="0"/>
        <w:adjustRightInd w:val="0"/>
        <w:textboxTightWrap w:val="none"/>
        <w:rPr>
          <w:rStyle w:val="code"/>
        </w:rPr>
      </w:pPr>
    </w:p>
    <w:p w14:paraId="4FDE808F" w14:textId="77777777" w:rsidR="005E5AFA" w:rsidRPr="0070157A" w:rsidRDefault="005E5AFA" w:rsidP="005E5AFA">
      <w:pPr>
        <w:autoSpaceDE w:val="0"/>
        <w:autoSpaceDN w:val="0"/>
        <w:adjustRightInd w:val="0"/>
        <w:textboxTightWrap w:val="none"/>
        <w:rPr>
          <w:rStyle w:val="code"/>
        </w:rPr>
      </w:pPr>
      <w:r w:rsidRPr="0070157A">
        <w:rPr>
          <w:rStyle w:val="code"/>
        </w:rPr>
        <w:t xml:space="preserve">    //Add the axes to the Nyquist plot model</w:t>
      </w:r>
    </w:p>
    <w:p w14:paraId="25F6CF82" w14:textId="77777777" w:rsidR="005E5AFA" w:rsidRPr="0070157A" w:rsidRDefault="005E5AFA" w:rsidP="005E5AFA">
      <w:pPr>
        <w:autoSpaceDE w:val="0"/>
        <w:autoSpaceDN w:val="0"/>
        <w:adjustRightInd w:val="0"/>
        <w:textboxTightWrap w:val="none"/>
        <w:rPr>
          <w:rStyle w:val="code"/>
        </w:rPr>
      </w:pPr>
      <w:r w:rsidRPr="0070157A">
        <w:rPr>
          <w:rStyle w:val="code"/>
        </w:rPr>
        <w:t xml:space="preserve">    NyquistPlotModel.Axes.Add(xAxisNyquistPlot);</w:t>
      </w:r>
    </w:p>
    <w:p w14:paraId="088374BD" w14:textId="77777777" w:rsidR="005E5AFA" w:rsidRPr="0070157A" w:rsidRDefault="005E5AFA" w:rsidP="005E5AFA">
      <w:pPr>
        <w:autoSpaceDE w:val="0"/>
        <w:autoSpaceDN w:val="0"/>
        <w:adjustRightInd w:val="0"/>
        <w:textboxTightWrap w:val="none"/>
        <w:rPr>
          <w:rStyle w:val="code"/>
        </w:rPr>
      </w:pPr>
      <w:r w:rsidRPr="0070157A">
        <w:rPr>
          <w:rStyle w:val="code"/>
        </w:rPr>
        <w:t xml:space="preserve">    NyquistPlotModel.Axes.Add(yAxisNyquistPlot);</w:t>
      </w:r>
    </w:p>
    <w:p w14:paraId="2C8BFAE2" w14:textId="11247A0F" w:rsidR="005E5AFA" w:rsidRDefault="005E5AFA" w:rsidP="005E5AFA">
      <w:pPr>
        <w:rPr>
          <w:rFonts w:ascii="Consolas" w:hAnsi="Consolas" w:cs="Consolas"/>
          <w:sz w:val="19"/>
          <w:szCs w:val="19"/>
          <w:lang w:val="en-NL"/>
        </w:rPr>
      </w:pPr>
    </w:p>
    <w:p w14:paraId="3F6B4FA4" w14:textId="1686604F" w:rsidR="005E5AFA" w:rsidRPr="00E10ED5" w:rsidRDefault="005E5AFA" w:rsidP="005E5AFA">
      <w:pPr>
        <w:rPr>
          <w:iCs/>
          <w:lang w:val="en-US"/>
        </w:rPr>
      </w:pPr>
      <w:r w:rsidRPr="00E10ED5">
        <w:rPr>
          <w:lang w:val="en-US"/>
        </w:rPr>
        <w:t xml:space="preserve">Bode plot axes are set </w:t>
      </w:r>
      <w:r w:rsidR="00D12F99" w:rsidRPr="00E10ED5">
        <w:rPr>
          <w:lang w:val="en-US"/>
        </w:rPr>
        <w:t>to</w:t>
      </w:r>
      <w:r w:rsidRPr="00E10ED5">
        <w:rPr>
          <w:lang w:val="en-US"/>
        </w:rPr>
        <w:t xml:space="preserve"> logarithmic axes.</w:t>
      </w:r>
    </w:p>
    <w:p w14:paraId="2B4F5DBC" w14:textId="1ECBCE8A" w:rsidR="005E5AFA" w:rsidRPr="0070157A" w:rsidRDefault="005E5AFA" w:rsidP="006523DB">
      <w:pPr>
        <w:rPr>
          <w:rStyle w:val="code"/>
          <w:lang w:val="en-GB"/>
        </w:rPr>
      </w:pPr>
    </w:p>
    <w:p w14:paraId="0FB476ED" w14:textId="77777777" w:rsidR="005E5AFA" w:rsidRPr="0070157A" w:rsidRDefault="005E5AFA" w:rsidP="005E5AFA">
      <w:pPr>
        <w:autoSpaceDE w:val="0"/>
        <w:autoSpaceDN w:val="0"/>
        <w:adjustRightInd w:val="0"/>
        <w:textboxTightWrap w:val="none"/>
        <w:rPr>
          <w:rStyle w:val="code"/>
        </w:rPr>
      </w:pPr>
      <w:r w:rsidRPr="0070157A">
        <w:rPr>
          <w:rStyle w:val="code"/>
        </w:rPr>
        <w:t xml:space="preserve">    var xAxisBodePlot = GetLogAxis("Frequency", "Frequency (HZ)", AxisPosition.Bottom, OxyColors.Black);</w:t>
      </w:r>
    </w:p>
    <w:p w14:paraId="194322EA" w14:textId="77777777" w:rsidR="005E5AFA" w:rsidRPr="0070157A" w:rsidRDefault="005E5AFA" w:rsidP="005E5AFA">
      <w:pPr>
        <w:autoSpaceDE w:val="0"/>
        <w:autoSpaceDN w:val="0"/>
        <w:adjustRightInd w:val="0"/>
        <w:textboxTightWrap w:val="none"/>
        <w:rPr>
          <w:rStyle w:val="code"/>
        </w:rPr>
      </w:pPr>
      <w:r w:rsidRPr="0070157A">
        <w:rPr>
          <w:rStyle w:val="code"/>
        </w:rPr>
        <w:t xml:space="preserve">    var yAxisBodePlot = GetLogAxis("Z", "Z (Ohm)", AxisPosition.Left, OxyColors.Blue);</w:t>
      </w:r>
    </w:p>
    <w:p w14:paraId="3F9F230E" w14:textId="77777777" w:rsidR="005E5AFA" w:rsidRPr="0070157A" w:rsidRDefault="005E5AFA" w:rsidP="005E5AFA">
      <w:pPr>
        <w:autoSpaceDE w:val="0"/>
        <w:autoSpaceDN w:val="0"/>
        <w:adjustRightInd w:val="0"/>
        <w:textboxTightWrap w:val="none"/>
        <w:rPr>
          <w:rStyle w:val="code"/>
        </w:rPr>
      </w:pPr>
      <w:r w:rsidRPr="0070157A">
        <w:rPr>
          <w:rStyle w:val="code"/>
        </w:rPr>
        <w:t xml:space="preserve">    var yAxisSecondaryBodePlot = GetLogAxis("Phase", "-Phase (deg)", AxisPosition.Right, OxyColors.Red);</w:t>
      </w:r>
    </w:p>
    <w:p w14:paraId="5710A4D4" w14:textId="77777777" w:rsidR="005E5AFA" w:rsidRPr="0070157A" w:rsidRDefault="005E5AFA" w:rsidP="005E5AFA">
      <w:pPr>
        <w:autoSpaceDE w:val="0"/>
        <w:autoSpaceDN w:val="0"/>
        <w:adjustRightInd w:val="0"/>
        <w:textboxTightWrap w:val="none"/>
        <w:rPr>
          <w:rStyle w:val="code"/>
        </w:rPr>
      </w:pPr>
    </w:p>
    <w:p w14:paraId="34904391" w14:textId="77777777" w:rsidR="005E5AFA" w:rsidRPr="0070157A" w:rsidRDefault="005E5AFA" w:rsidP="005E5AFA">
      <w:pPr>
        <w:autoSpaceDE w:val="0"/>
        <w:autoSpaceDN w:val="0"/>
        <w:adjustRightInd w:val="0"/>
        <w:textboxTightWrap w:val="none"/>
        <w:rPr>
          <w:rStyle w:val="code"/>
        </w:rPr>
      </w:pPr>
      <w:r w:rsidRPr="0070157A">
        <w:rPr>
          <w:rStyle w:val="code"/>
        </w:rPr>
        <w:t xml:space="preserve">    //Add the axes to the Bode plot model</w:t>
      </w:r>
    </w:p>
    <w:p w14:paraId="1D7CD065" w14:textId="77777777" w:rsidR="005E5AFA" w:rsidRPr="0070157A" w:rsidRDefault="005E5AFA" w:rsidP="005E5AFA">
      <w:pPr>
        <w:autoSpaceDE w:val="0"/>
        <w:autoSpaceDN w:val="0"/>
        <w:adjustRightInd w:val="0"/>
        <w:textboxTightWrap w:val="none"/>
        <w:rPr>
          <w:rStyle w:val="code"/>
        </w:rPr>
      </w:pPr>
      <w:r w:rsidRPr="0070157A">
        <w:rPr>
          <w:rStyle w:val="code"/>
        </w:rPr>
        <w:t xml:space="preserve">    BodePlotModel.Axes.Add(xAxisBodePlot);</w:t>
      </w:r>
    </w:p>
    <w:p w14:paraId="58536771" w14:textId="77777777" w:rsidR="005E5AFA" w:rsidRPr="0070157A" w:rsidRDefault="005E5AFA" w:rsidP="005E5AFA">
      <w:pPr>
        <w:autoSpaceDE w:val="0"/>
        <w:autoSpaceDN w:val="0"/>
        <w:adjustRightInd w:val="0"/>
        <w:textboxTightWrap w:val="none"/>
        <w:rPr>
          <w:rStyle w:val="code"/>
        </w:rPr>
      </w:pPr>
      <w:r w:rsidRPr="0070157A">
        <w:rPr>
          <w:rStyle w:val="code"/>
        </w:rPr>
        <w:t xml:space="preserve">    BodePlotModel.Axes.Add(yAxisBodePlot);</w:t>
      </w:r>
    </w:p>
    <w:p w14:paraId="12B42F19" w14:textId="77777777" w:rsidR="005E5AFA" w:rsidRPr="0070157A" w:rsidRDefault="005E5AFA" w:rsidP="005E5AFA">
      <w:pPr>
        <w:autoSpaceDE w:val="0"/>
        <w:autoSpaceDN w:val="0"/>
        <w:adjustRightInd w:val="0"/>
        <w:textboxTightWrap w:val="none"/>
        <w:rPr>
          <w:rStyle w:val="code"/>
        </w:rPr>
      </w:pPr>
      <w:r w:rsidRPr="0070157A">
        <w:rPr>
          <w:rStyle w:val="code"/>
        </w:rPr>
        <w:t xml:space="preserve">    BodePlotModel.Axes.Add(yAxisSecondaryBodePlot);</w:t>
      </w:r>
    </w:p>
    <w:p w14:paraId="0BBF446D" w14:textId="72155429" w:rsidR="005E5AFA" w:rsidRDefault="005E5AFA" w:rsidP="005E5AFA">
      <w:pPr>
        <w:autoSpaceDE w:val="0"/>
        <w:autoSpaceDN w:val="0"/>
        <w:adjustRightInd w:val="0"/>
        <w:textboxTightWrap w:val="none"/>
        <w:rPr>
          <w:rStyle w:val="code"/>
          <w:lang w:eastAsia="en-US"/>
        </w:rPr>
      </w:pPr>
    </w:p>
    <w:p w14:paraId="374A9F35" w14:textId="077F643F" w:rsidR="00CC5FE4" w:rsidRPr="00E10ED5" w:rsidRDefault="00CC5FE4" w:rsidP="00780981">
      <w:pPr>
        <w:rPr>
          <w:lang w:val="en-US"/>
        </w:rPr>
      </w:pPr>
      <w:r w:rsidRPr="00463CE4">
        <w:rPr>
          <w:lang w:val="en-US"/>
        </w:rPr>
        <w:t xml:space="preserve">The magnitude of and phase of impedance is required for the Bode plot. </w:t>
      </w:r>
      <w:r w:rsidRPr="00E10ED5">
        <w:rPr>
          <w:lang w:val="en-US"/>
        </w:rPr>
        <w:t>This can be obtained by calculating the complex impedance value the real and imaginary parts of the impedance retrieved from the package as in the code below.</w:t>
      </w:r>
    </w:p>
    <w:p w14:paraId="64D294D0" w14:textId="7DA3ED83" w:rsidR="00CC5FE4" w:rsidRDefault="00CC5FE4" w:rsidP="005E5AFA">
      <w:pPr>
        <w:autoSpaceDE w:val="0"/>
        <w:autoSpaceDN w:val="0"/>
        <w:adjustRightInd w:val="0"/>
        <w:textboxTightWrap w:val="none"/>
        <w:rPr>
          <w:rStyle w:val="code"/>
          <w:lang w:eastAsia="en-US"/>
        </w:rPr>
      </w:pPr>
    </w:p>
    <w:p w14:paraId="780A2DC0" w14:textId="77777777" w:rsidR="00CC5FE4" w:rsidRPr="00CC5FE4" w:rsidRDefault="00CC5FE4" w:rsidP="00CC5FE4">
      <w:pPr>
        <w:autoSpaceDE w:val="0"/>
        <w:autoSpaceDN w:val="0"/>
        <w:adjustRightInd w:val="0"/>
        <w:textboxTightWrap w:val="none"/>
        <w:rPr>
          <w:rStyle w:val="code"/>
        </w:rPr>
      </w:pPr>
      <w:r w:rsidRPr="00CC5FE4">
        <w:rPr>
          <w:rStyle w:val="code"/>
        </w:rPr>
        <w:t>Complex ZComplex = new Complex(RealImpedanceValues.Last(), ImgImpedanceValues.Last());</w:t>
      </w:r>
    </w:p>
    <w:p w14:paraId="398A10CB" w14:textId="2A4DA246" w:rsidR="00CC5FE4" w:rsidRPr="00CC5FE4" w:rsidRDefault="00CC5FE4" w:rsidP="00CC5FE4">
      <w:pPr>
        <w:autoSpaceDE w:val="0"/>
        <w:autoSpaceDN w:val="0"/>
        <w:adjustRightInd w:val="0"/>
        <w:textboxTightWrap w:val="none"/>
        <w:rPr>
          <w:rStyle w:val="code"/>
        </w:rPr>
      </w:pPr>
      <w:r w:rsidRPr="00CC5FE4">
        <w:rPr>
          <w:rStyle w:val="code"/>
        </w:rPr>
        <w:t>ComplexImpedanceValues.Add(ZComplex);</w:t>
      </w:r>
    </w:p>
    <w:p w14:paraId="00B300E9" w14:textId="7F5713BE" w:rsidR="00CC5FE4" w:rsidRPr="00CC5FE4" w:rsidRDefault="00CC5FE4" w:rsidP="00CC5FE4">
      <w:pPr>
        <w:autoSpaceDE w:val="0"/>
        <w:autoSpaceDN w:val="0"/>
        <w:adjustRightInd w:val="0"/>
        <w:textboxTightWrap w:val="none"/>
        <w:rPr>
          <w:rStyle w:val="code"/>
        </w:rPr>
      </w:pPr>
      <w:r w:rsidRPr="00CC5FE4">
        <w:rPr>
          <w:rStyle w:val="code"/>
        </w:rPr>
        <w:t>ImpedanceMagnitudeValues.Add(ComplexImpedanceValues.Last().Magnitude);</w:t>
      </w:r>
    </w:p>
    <w:p w14:paraId="14DBC7C2" w14:textId="3650F48D" w:rsidR="00CC5FE4" w:rsidRDefault="00CC5FE4" w:rsidP="00CC5FE4">
      <w:pPr>
        <w:autoSpaceDE w:val="0"/>
        <w:autoSpaceDN w:val="0"/>
        <w:adjustRightInd w:val="0"/>
        <w:textboxTightWrap w:val="none"/>
        <w:rPr>
          <w:rStyle w:val="code"/>
        </w:rPr>
      </w:pPr>
      <w:r w:rsidRPr="00CC5FE4">
        <w:rPr>
          <w:rStyle w:val="code"/>
        </w:rPr>
        <w:t>PhaseValues.Add(ComplexImpedanceValues.Last().Phase * 180 / Math.PI);</w:t>
      </w:r>
    </w:p>
    <w:p w14:paraId="5AC2880F" w14:textId="73EA822F" w:rsidR="00CC5FE4" w:rsidRDefault="00CC5FE4" w:rsidP="00CC5FE4">
      <w:pPr>
        <w:autoSpaceDE w:val="0"/>
        <w:autoSpaceDN w:val="0"/>
        <w:adjustRightInd w:val="0"/>
        <w:textboxTightWrap w:val="none"/>
        <w:rPr>
          <w:rStyle w:val="code"/>
        </w:rPr>
      </w:pPr>
    </w:p>
    <w:p w14:paraId="06914402" w14:textId="7AB1BE71" w:rsidR="00CC5FE4" w:rsidRDefault="00CC5FE4" w:rsidP="00CC5FE4">
      <w:pPr>
        <w:autoSpaceDE w:val="0"/>
        <w:autoSpaceDN w:val="0"/>
        <w:adjustRightInd w:val="0"/>
        <w:textboxTightWrap w:val="none"/>
        <w:rPr>
          <w:rFonts w:ascii="Consolas" w:hAnsi="Consolas" w:cs="Consolas"/>
          <w:sz w:val="19"/>
          <w:szCs w:val="19"/>
          <w:lang w:val="en-GB"/>
        </w:rPr>
      </w:pPr>
      <w:r w:rsidRPr="00B0515B">
        <w:rPr>
          <w:rFonts w:ascii="Consolas" w:hAnsi="Consolas" w:cs="Consolas"/>
          <w:sz w:val="19"/>
          <w:szCs w:val="19"/>
          <w:lang w:val="en-GB"/>
        </w:rPr>
        <w:t>The plot</w:t>
      </w:r>
      <w:r w:rsidR="00B0515B" w:rsidRPr="00B0515B">
        <w:rPr>
          <w:rFonts w:ascii="Consolas" w:hAnsi="Consolas" w:cs="Consolas"/>
          <w:sz w:val="19"/>
          <w:szCs w:val="19"/>
          <w:lang w:val="en-GB"/>
        </w:rPr>
        <w:t>s</w:t>
      </w:r>
      <w:r w:rsidRPr="00B0515B">
        <w:rPr>
          <w:rFonts w:ascii="Consolas" w:hAnsi="Consolas" w:cs="Consolas"/>
          <w:sz w:val="19"/>
          <w:szCs w:val="19"/>
          <w:lang w:val="en-GB"/>
        </w:rPr>
        <w:t xml:space="preserve"> </w:t>
      </w:r>
      <w:r w:rsidR="00B0515B" w:rsidRPr="00B0515B">
        <w:rPr>
          <w:rFonts w:ascii="Consolas" w:hAnsi="Consolas" w:cs="Consolas"/>
          <w:sz w:val="19"/>
          <w:szCs w:val="19"/>
          <w:lang w:val="en-GB"/>
        </w:rPr>
        <w:t>are</w:t>
      </w:r>
      <w:r w:rsidRPr="00B0515B">
        <w:rPr>
          <w:rFonts w:ascii="Consolas" w:hAnsi="Consolas" w:cs="Consolas"/>
          <w:sz w:val="19"/>
          <w:szCs w:val="19"/>
          <w:lang w:val="en-GB"/>
        </w:rPr>
        <w:t xml:space="preserve"> then updated with the data values.</w:t>
      </w:r>
    </w:p>
    <w:p w14:paraId="0FE3F016" w14:textId="77777777" w:rsidR="00840DF1" w:rsidRDefault="00840DF1" w:rsidP="00CC5FE4">
      <w:pPr>
        <w:autoSpaceDE w:val="0"/>
        <w:autoSpaceDN w:val="0"/>
        <w:adjustRightInd w:val="0"/>
        <w:textboxTightWrap w:val="none"/>
        <w:rPr>
          <w:rFonts w:ascii="Consolas" w:hAnsi="Consolas" w:cs="Consolas"/>
          <w:sz w:val="19"/>
          <w:szCs w:val="19"/>
          <w:lang w:val="en-GB"/>
        </w:rPr>
      </w:pPr>
    </w:p>
    <w:p w14:paraId="5AE2C03D" w14:textId="77777777" w:rsidR="00B0515B" w:rsidRPr="00840DF1" w:rsidRDefault="00B0515B" w:rsidP="00B0515B">
      <w:pPr>
        <w:autoSpaceDE w:val="0"/>
        <w:autoSpaceDN w:val="0"/>
        <w:adjustRightInd w:val="0"/>
        <w:textboxTightWrap w:val="none"/>
        <w:rPr>
          <w:rStyle w:val="code"/>
        </w:rPr>
      </w:pPr>
      <w:r w:rsidRPr="00840DF1">
        <w:rPr>
          <w:rStyle w:val="code"/>
        </w:rPr>
        <w:t>NyquistPlotData.Points.Add(new DataPoint(RealImpedanceValues.Last(), ImgImpedanceValues.Last()));    // Add the last added measurement values as new data points and update the plot</w:t>
      </w:r>
    </w:p>
    <w:p w14:paraId="47F5CDBC" w14:textId="53E5669F" w:rsidR="00B0515B" w:rsidRPr="00840DF1" w:rsidRDefault="00B0515B" w:rsidP="00B0515B">
      <w:pPr>
        <w:autoSpaceDE w:val="0"/>
        <w:autoSpaceDN w:val="0"/>
        <w:adjustRightInd w:val="0"/>
        <w:textboxTightWrap w:val="none"/>
        <w:rPr>
          <w:rStyle w:val="code"/>
        </w:rPr>
      </w:pPr>
      <w:r w:rsidRPr="00840DF1">
        <w:rPr>
          <w:rStyle w:val="code"/>
        </w:rPr>
        <w:t>NyquistPlotModel.InvalidatePlot(true);</w:t>
      </w:r>
    </w:p>
    <w:p w14:paraId="3BE27C84" w14:textId="367E395C" w:rsidR="00B0515B" w:rsidRPr="00840DF1" w:rsidRDefault="00B0515B" w:rsidP="00B0515B">
      <w:pPr>
        <w:autoSpaceDE w:val="0"/>
        <w:autoSpaceDN w:val="0"/>
        <w:adjustRightInd w:val="0"/>
        <w:textboxTightWrap w:val="none"/>
        <w:rPr>
          <w:rStyle w:val="code"/>
        </w:rPr>
      </w:pPr>
      <w:r w:rsidRPr="00840DF1">
        <w:rPr>
          <w:rStyle w:val="code"/>
        </w:rPr>
        <w:t>NyquistPlotModel.ResetAllAxes();</w:t>
      </w:r>
    </w:p>
    <w:p w14:paraId="7ACF97E9" w14:textId="77777777" w:rsidR="00B0515B" w:rsidRPr="00840DF1" w:rsidRDefault="00B0515B" w:rsidP="00B0515B">
      <w:pPr>
        <w:autoSpaceDE w:val="0"/>
        <w:autoSpaceDN w:val="0"/>
        <w:adjustRightInd w:val="0"/>
        <w:textboxTightWrap w:val="none"/>
        <w:rPr>
          <w:rStyle w:val="code"/>
        </w:rPr>
      </w:pPr>
    </w:p>
    <w:p w14:paraId="0903BC2F" w14:textId="229EBB74" w:rsidR="00B0515B" w:rsidRPr="00840DF1" w:rsidRDefault="00B0515B" w:rsidP="00B0515B">
      <w:pPr>
        <w:autoSpaceDE w:val="0"/>
        <w:autoSpaceDN w:val="0"/>
        <w:adjustRightInd w:val="0"/>
        <w:textboxTightWrap w:val="none"/>
        <w:rPr>
          <w:rStyle w:val="code"/>
        </w:rPr>
      </w:pPr>
      <w:r w:rsidRPr="00840DF1">
        <w:rPr>
          <w:rStyle w:val="code"/>
        </w:rPr>
        <w:t>BodePlotDataMagnitude.Points.Add(new DataPoint(FrequencyValues.Last(), ImpedanceMagnitudeValues.Last()));</w:t>
      </w:r>
    </w:p>
    <w:p w14:paraId="7B4D7D18" w14:textId="7535E351" w:rsidR="00B0515B" w:rsidRPr="00840DF1" w:rsidRDefault="00B0515B" w:rsidP="00B0515B">
      <w:pPr>
        <w:autoSpaceDE w:val="0"/>
        <w:autoSpaceDN w:val="0"/>
        <w:adjustRightInd w:val="0"/>
        <w:textboxTightWrap w:val="none"/>
        <w:rPr>
          <w:rStyle w:val="code"/>
        </w:rPr>
      </w:pPr>
      <w:r w:rsidRPr="00840DF1">
        <w:rPr>
          <w:rStyle w:val="code"/>
        </w:rPr>
        <w:t>BodePlotDataPhase.Points.Add(new DataPoint(FrequencyValues.Last(), PhaseValues.Last()));BodePlotModel.InvalidatePlot(true);</w:t>
      </w:r>
    </w:p>
    <w:p w14:paraId="5F7A682F" w14:textId="572C9534" w:rsidR="00B0515B" w:rsidRPr="00B0515B" w:rsidRDefault="00B0515B" w:rsidP="00B0515B">
      <w:pPr>
        <w:autoSpaceDE w:val="0"/>
        <w:autoSpaceDN w:val="0"/>
        <w:adjustRightInd w:val="0"/>
        <w:textboxTightWrap w:val="none"/>
        <w:rPr>
          <w:rFonts w:ascii="Consolas" w:hAnsi="Consolas" w:cs="Consolas"/>
          <w:sz w:val="19"/>
          <w:szCs w:val="19"/>
          <w:lang w:val="en-GB"/>
        </w:rPr>
      </w:pPr>
      <w:r w:rsidRPr="00840DF1">
        <w:rPr>
          <w:rStyle w:val="code"/>
        </w:rPr>
        <w:t>BodePlotModel.ResetAllAxes();</w:t>
      </w:r>
    </w:p>
    <w:p w14:paraId="3375BBE6" w14:textId="46B641BE" w:rsidR="00CC5FE4" w:rsidRDefault="00CC5FE4" w:rsidP="00CC5FE4">
      <w:pPr>
        <w:autoSpaceDE w:val="0"/>
        <w:autoSpaceDN w:val="0"/>
        <w:adjustRightInd w:val="0"/>
        <w:textboxTightWrap w:val="none"/>
        <w:rPr>
          <w:rStyle w:val="code"/>
        </w:rPr>
      </w:pPr>
    </w:p>
    <w:p w14:paraId="0909C5BB" w14:textId="6FEE67BF" w:rsidR="004A475E" w:rsidRDefault="004A475E" w:rsidP="004A475E">
      <w:pPr>
        <w:rPr>
          <w:lang w:val="en-US"/>
        </w:rPr>
      </w:pPr>
      <w:r w:rsidRPr="00092C21">
        <w:rPr>
          <w:lang w:val="en-US"/>
        </w:rPr>
        <w:t xml:space="preserve">Here’s </w:t>
      </w:r>
      <w:r>
        <w:rPr>
          <w:lang w:val="en-US"/>
        </w:rPr>
        <w:t>are</w:t>
      </w:r>
      <w:r w:rsidRPr="00092C21">
        <w:rPr>
          <w:lang w:val="en-US"/>
        </w:rPr>
        <w:t xml:space="preserve"> </w:t>
      </w:r>
      <w:r>
        <w:rPr>
          <w:lang w:val="en-US"/>
        </w:rPr>
        <w:t>the Nyquist and Bode plots</w:t>
      </w:r>
      <w:r w:rsidRPr="00092C21">
        <w:rPr>
          <w:lang w:val="en-US"/>
        </w:rPr>
        <w:t xml:space="preserve"> with the response for a</w:t>
      </w:r>
      <w:r>
        <w:rPr>
          <w:lang w:val="en-US"/>
        </w:rPr>
        <w:t xml:space="preserve">n Impedance sprctroscopy measurement </w:t>
      </w:r>
      <w:r w:rsidRPr="00092C21">
        <w:rPr>
          <w:lang w:val="en-US"/>
        </w:rPr>
        <w:t>on EmStat Pico.</w:t>
      </w:r>
    </w:p>
    <w:p w14:paraId="5904F209" w14:textId="3CE21D05" w:rsidR="00CC5FE4" w:rsidRDefault="00CC5FE4" w:rsidP="00CC5FE4">
      <w:pPr>
        <w:autoSpaceDE w:val="0"/>
        <w:autoSpaceDN w:val="0"/>
        <w:adjustRightInd w:val="0"/>
        <w:textboxTightWrap w:val="none"/>
        <w:rPr>
          <w:rStyle w:val="code"/>
          <w:lang w:eastAsia="en-US"/>
        </w:rPr>
      </w:pPr>
    </w:p>
    <w:p w14:paraId="498012C5" w14:textId="57324C00" w:rsidR="00E24BA5" w:rsidRPr="004A475E" w:rsidRDefault="00E24BA5" w:rsidP="00CC5FE4">
      <w:pPr>
        <w:autoSpaceDE w:val="0"/>
        <w:autoSpaceDN w:val="0"/>
        <w:adjustRightInd w:val="0"/>
        <w:textboxTightWrap w:val="none"/>
        <w:rPr>
          <w:rStyle w:val="code"/>
          <w:lang w:eastAsia="en-US"/>
        </w:rPr>
      </w:pPr>
      <w:r w:rsidRPr="00E24BA5">
        <w:rPr>
          <w:rStyle w:val="code"/>
          <w:noProof/>
          <w:lang w:eastAsia="en-US"/>
        </w:rPr>
        <w:lastRenderedPageBreak/>
        <w:drawing>
          <wp:inline distT="0" distB="0" distL="0" distR="0" wp14:anchorId="3F9A7311" wp14:editId="0BF8E3A7">
            <wp:extent cx="5760720" cy="2675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675890"/>
                    </a:xfrm>
                    <a:prstGeom prst="rect">
                      <a:avLst/>
                    </a:prstGeom>
                  </pic:spPr>
                </pic:pic>
              </a:graphicData>
            </a:graphic>
          </wp:inline>
        </w:drawing>
      </w:r>
    </w:p>
    <w:sectPr w:rsidR="00E24BA5" w:rsidRPr="004A475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vithra" w:date="2019-02-22T10:41:00Z" w:initials="P">
    <w:p w14:paraId="4C21B089" w14:textId="77777777" w:rsidR="00E20828" w:rsidRDefault="00E20828">
      <w:pPr>
        <w:pStyle w:val="CommentText"/>
      </w:pPr>
      <w:r>
        <w:rPr>
          <w:rStyle w:val="CommentReference"/>
        </w:rPr>
        <w:annotationRef/>
      </w:r>
      <w:r>
        <w:t>Tbu</w:t>
      </w:r>
    </w:p>
    <w:p w14:paraId="437E4745" w14:textId="77777777" w:rsidR="00E20828" w:rsidRDefault="00E2082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7E47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7E4745" w16cid:durableId="201A50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736EB" w14:textId="77777777" w:rsidR="004D0686" w:rsidRDefault="004D0686" w:rsidP="00F778F1">
      <w:r>
        <w:separator/>
      </w:r>
    </w:p>
  </w:endnote>
  <w:endnote w:type="continuationSeparator" w:id="0">
    <w:p w14:paraId="42554126" w14:textId="77777777" w:rsidR="004D0686" w:rsidRDefault="004D0686" w:rsidP="00F77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45 Lt">
    <w:altName w:val="Corbel"/>
    <w:panose1 w:val="020B0403020202020204"/>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Com 37 ThCn">
    <w:altName w:val="Arial Narrow"/>
    <w:panose1 w:val="020B0406020202030204"/>
    <w:charset w:val="00"/>
    <w:family w:val="swiss"/>
    <w:pitch w:val="variable"/>
    <w:sig w:usb0="800000AF" w:usb1="5000204A" w:usb2="00000000" w:usb3="00000000" w:csb0="0000009B" w:csb1="00000000"/>
  </w:font>
  <w:font w:name="HelveticaNeueLT Com 67 MdCn">
    <w:altName w:val="Franklin Gothic Medium Cond"/>
    <w:panose1 w:val="020B0606030502030204"/>
    <w:charset w:val="00"/>
    <w:family w:val="swiss"/>
    <w:pitch w:val="variable"/>
    <w:sig w:usb0="8000008F" w:usb1="00002042" w:usb2="00000000" w:usb3="00000000" w:csb0="0000009B"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747214"/>
      <w:docPartObj>
        <w:docPartGallery w:val="Page Numbers (Bottom of Page)"/>
        <w:docPartUnique/>
      </w:docPartObj>
    </w:sdtPr>
    <w:sdtContent>
      <w:p w14:paraId="69FA8D89" w14:textId="77777777" w:rsidR="00E20828" w:rsidRPr="007C5EF8" w:rsidRDefault="00E20828" w:rsidP="007C5EF8">
        <w:pPr>
          <w:pStyle w:val="Footer"/>
          <w:pBdr>
            <w:top w:val="single" w:sz="4" w:space="1" w:color="auto"/>
          </w:pBdr>
        </w:pPr>
        <w:r>
          <w:fldChar w:fldCharType="begin"/>
        </w:r>
        <w:r>
          <w:instrText>PAGE   \* MERGEFORMAT</w:instrText>
        </w:r>
        <w:r>
          <w:fldChar w:fldCharType="separate"/>
        </w:r>
        <w:r>
          <w:rPr>
            <w:noProof/>
          </w:rPr>
          <w:t>6</w:t>
        </w:r>
        <w:r>
          <w:fldChar w:fldCharType="end"/>
        </w:r>
        <w:r>
          <w:tab/>
        </w:r>
        <w:r>
          <w:tab/>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570202"/>
      <w:docPartObj>
        <w:docPartGallery w:val="Page Numbers (Bottom of Page)"/>
        <w:docPartUnique/>
      </w:docPartObj>
    </w:sdtPr>
    <w:sdtContent>
      <w:p w14:paraId="4F17403C" w14:textId="77777777" w:rsidR="00E20828" w:rsidRPr="004F48A0" w:rsidRDefault="00E20828" w:rsidP="007C5EF8">
        <w:pPr>
          <w:pStyle w:val="Footer"/>
          <w:pBdr>
            <w:top w:val="single" w:sz="4" w:space="1" w:color="auto"/>
          </w:pBdr>
          <w:rPr>
            <w:lang w:val="en-US"/>
          </w:rPr>
        </w:pPr>
        <w:r w:rsidRPr="004F48A0">
          <w:rPr>
            <w:lang w:val="en-US"/>
          </w:rPr>
          <w:t xml:space="preserve"> </w:t>
        </w:r>
        <w:r w:rsidRPr="004F48A0">
          <w:rPr>
            <w:lang w:val="en-US"/>
          </w:rPr>
          <w:tab/>
        </w:r>
        <w:r w:rsidRPr="004F48A0">
          <w:rPr>
            <w:lang w:val="en-US"/>
          </w:rPr>
          <w:tab/>
        </w:r>
        <w:r>
          <w:fldChar w:fldCharType="begin"/>
        </w:r>
        <w:r w:rsidRPr="004F48A0">
          <w:rPr>
            <w:lang w:val="en-US"/>
          </w:rPr>
          <w:instrText>PAGE   \* MERGEFORMAT</w:instrText>
        </w:r>
        <w:r>
          <w:fldChar w:fldCharType="separate"/>
        </w:r>
        <w:r>
          <w:rPr>
            <w:noProof/>
            <w:lang w:val="en-US"/>
          </w:rPr>
          <w:t>5</w:t>
        </w:r>
        <w:r>
          <w:fldChar w:fldCharType="end"/>
        </w:r>
      </w:p>
    </w:sdtContent>
  </w:sdt>
  <w:p w14:paraId="4A082AE4" w14:textId="77777777" w:rsidR="00E20828" w:rsidRPr="004F48A0" w:rsidRDefault="00E20828" w:rsidP="007C5EF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D84DD" w14:textId="77777777" w:rsidR="004D0686" w:rsidRDefault="004D0686" w:rsidP="00F778F1">
      <w:r>
        <w:separator/>
      </w:r>
    </w:p>
  </w:footnote>
  <w:footnote w:type="continuationSeparator" w:id="0">
    <w:p w14:paraId="7834AD27" w14:textId="77777777" w:rsidR="004D0686" w:rsidRDefault="004D0686" w:rsidP="00F77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BDCF9" w14:textId="77777777" w:rsidR="00E20828" w:rsidRDefault="00E20828">
    <w:pPr>
      <w:pStyle w:val="Header"/>
    </w:pPr>
    <w:r>
      <w:rPr>
        <w:noProof/>
        <w:lang w:eastAsia="nl-NL"/>
      </w:rPr>
      <mc:AlternateContent>
        <mc:Choice Requires="wps">
          <w:drawing>
            <wp:anchor distT="0" distB="0" distL="114300" distR="114300" simplePos="0" relativeHeight="251667456" behindDoc="0" locked="0" layoutInCell="1" allowOverlap="1" wp14:anchorId="09C28DE6" wp14:editId="07CA65AF">
              <wp:simplePos x="0" y="0"/>
              <wp:positionH relativeFrom="column">
                <wp:posOffset>-371573</wp:posOffset>
              </wp:positionH>
              <wp:positionV relativeFrom="paragraph">
                <wp:posOffset>-449580</wp:posOffset>
              </wp:positionV>
              <wp:extent cx="6485255" cy="462915"/>
              <wp:effectExtent l="0" t="0" r="0" b="0"/>
              <wp:wrapNone/>
              <wp:docPr id="15" name="Rechthoek 15"/>
              <wp:cNvGraphicFramePr/>
              <a:graphic xmlns:a="http://schemas.openxmlformats.org/drawingml/2006/main">
                <a:graphicData uri="http://schemas.microsoft.com/office/word/2010/wordprocessingShape">
                  <wps:wsp>
                    <wps:cNvSpPr/>
                    <wps:spPr>
                      <a:xfrm>
                        <a:off x="0" y="0"/>
                        <a:ext cx="6485255" cy="462915"/>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6E544B" w14:textId="60067367" w:rsidR="00E20828" w:rsidRPr="006D49B4" w:rsidRDefault="00E20828"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Content>
                              <w:r>
                                <w:rPr>
                                  <w:lang w:val="en-US"/>
                                </w:rPr>
                                <w:t>Method SCRIPT Examples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C28DE6" id="Rechthoek 15" o:spid="_x0000_s1026" style="position:absolute;margin-left:-29.25pt;margin-top:-35.4pt;width:510.65pt;height:36.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" fillcolor="#358ed7" stroked="f" strokeweight="2pt">
              <v:textbox>
                <w:txbxContent>
                  <w:p w14:paraId="366E544B" w14:textId="60067367" w:rsidR="00E20828" w:rsidRPr="006D49B4" w:rsidRDefault="00E20828"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Content>
                        <w:r>
                          <w:rPr>
                            <w:lang w:val="en-US"/>
                          </w:rPr>
                          <w:t>Method SCRIPT Examples</w:t>
                        </w:r>
                      </w:sdtContent>
                    </w:sdt>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EC783" w14:textId="77777777" w:rsidR="00E20828" w:rsidRDefault="00E20828">
    <w:pPr>
      <w:pStyle w:val="Header"/>
    </w:pPr>
    <w:r>
      <w:rPr>
        <w:noProof/>
        <w:lang w:eastAsia="nl-NL"/>
      </w:rPr>
      <mc:AlternateContent>
        <mc:Choice Requires="wps">
          <w:drawing>
            <wp:anchor distT="0" distB="0" distL="114300" distR="114300" simplePos="0" relativeHeight="251663360" behindDoc="0" locked="0" layoutInCell="1" allowOverlap="1" wp14:anchorId="7AAB95BB" wp14:editId="239C18C0">
              <wp:simplePos x="0" y="0"/>
              <wp:positionH relativeFrom="column">
                <wp:posOffset>-156845</wp:posOffset>
              </wp:positionH>
              <wp:positionV relativeFrom="paragraph">
                <wp:posOffset>-454548</wp:posOffset>
              </wp:positionV>
              <wp:extent cx="6485860" cy="463138"/>
              <wp:effectExtent l="0" t="0" r="0" b="0"/>
              <wp:wrapNone/>
              <wp:docPr id="5" name="Rechthoek 5"/>
              <wp:cNvGraphicFramePr/>
              <a:graphic xmlns:a="http://schemas.openxmlformats.org/drawingml/2006/main">
                <a:graphicData uri="http://schemas.microsoft.com/office/word/2010/wordprocessingShape">
                  <wps:wsp>
                    <wps:cNvSpPr/>
                    <wps:spPr>
                      <a:xfrm>
                        <a:off x="0" y="0"/>
                        <a:ext cx="6485860" cy="463138"/>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B09A3E" w14:textId="3DE24ADD" w:rsidR="00E20828" w:rsidRPr="006D49B4" w:rsidRDefault="00E20828"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Content>
                              <w:r>
                                <w:rPr>
                                  <w:lang w:val="en-US"/>
                                </w:rPr>
                                <w:t>Method SCRIPT Examples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AB95BB" id="Rechthoek 5" o:spid="_x0000_s1027" style="position:absolute;margin-left:-12.35pt;margin-top:-35.8pt;width:510.7pt;height:36.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" fillcolor="#358ed7" stroked="f" strokeweight="2pt">
              <v:textbox>
                <w:txbxContent>
                  <w:p w14:paraId="61B09A3E" w14:textId="3DE24ADD" w:rsidR="00E20828" w:rsidRPr="006D49B4" w:rsidRDefault="00E20828"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Content>
                        <w:r>
                          <w:rPr>
                            <w:lang w:val="en-US"/>
                          </w:rPr>
                          <w:t>Method SCRIPT Examples</w:t>
                        </w:r>
                      </w:sdtContent>
                    </w:sdt>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CB83F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C787D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722D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2F8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DAB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0E40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78B3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CC93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C4E58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3A9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26335"/>
    <w:multiLevelType w:val="hybridMultilevel"/>
    <w:tmpl w:val="491A0046"/>
    <w:lvl w:ilvl="0" w:tplc="5A88A194">
      <w:start w:val="1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526417F"/>
    <w:multiLevelType w:val="hybridMultilevel"/>
    <w:tmpl w:val="7A3A83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5A9413E"/>
    <w:multiLevelType w:val="multilevel"/>
    <w:tmpl w:val="6214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F8701B"/>
    <w:multiLevelType w:val="hybridMultilevel"/>
    <w:tmpl w:val="D4EE6358"/>
    <w:lvl w:ilvl="0" w:tplc="7CA8AE0E">
      <w:start w:val="1"/>
      <w:numFmt w:val="bullet"/>
      <w:lvlText w:val="-"/>
      <w:lvlJc w:val="left"/>
      <w:pPr>
        <w:ind w:left="405" w:hanging="360"/>
      </w:pPr>
      <w:rPr>
        <w:rFonts w:ascii="HelveticaNeueLT Com 45 Lt" w:eastAsia="Times New Roman" w:hAnsi="HelveticaNeueLT Com 45 Lt" w:cs="Arial"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14" w15:restartNumberingAfterBreak="0">
    <w:nsid w:val="139313C4"/>
    <w:multiLevelType w:val="hybridMultilevel"/>
    <w:tmpl w:val="35FC6B10"/>
    <w:lvl w:ilvl="0" w:tplc="8DC6886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3EE3361"/>
    <w:multiLevelType w:val="hybridMultilevel"/>
    <w:tmpl w:val="FFE45930"/>
    <w:lvl w:ilvl="0" w:tplc="DC38F176">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AA1E15"/>
    <w:multiLevelType w:val="multilevel"/>
    <w:tmpl w:val="8B08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E527A0"/>
    <w:multiLevelType w:val="multilevel"/>
    <w:tmpl w:val="6D10A1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86F6B26"/>
    <w:multiLevelType w:val="hybridMultilevel"/>
    <w:tmpl w:val="997CC0B0"/>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9" w15:restartNumberingAfterBreak="0">
    <w:nsid w:val="2D070EEF"/>
    <w:multiLevelType w:val="hybridMultilevel"/>
    <w:tmpl w:val="E38C2ADC"/>
    <w:lvl w:ilvl="0" w:tplc="8EBAF3C8">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D1836EB"/>
    <w:multiLevelType w:val="multilevel"/>
    <w:tmpl w:val="09F4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E901A4"/>
    <w:multiLevelType w:val="hybridMultilevel"/>
    <w:tmpl w:val="F594FB08"/>
    <w:lvl w:ilvl="0" w:tplc="317494E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BE6121"/>
    <w:multiLevelType w:val="hybridMultilevel"/>
    <w:tmpl w:val="09B4B136"/>
    <w:lvl w:ilvl="0" w:tplc="19A2D4A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4C1CC8"/>
    <w:multiLevelType w:val="multilevel"/>
    <w:tmpl w:val="D906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2D398A"/>
    <w:multiLevelType w:val="hybridMultilevel"/>
    <w:tmpl w:val="2D8C9F68"/>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800A6D"/>
    <w:multiLevelType w:val="multilevel"/>
    <w:tmpl w:val="61CE9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471C6C"/>
    <w:multiLevelType w:val="hybridMultilevel"/>
    <w:tmpl w:val="7FB82908"/>
    <w:lvl w:ilvl="0" w:tplc="965CC3A0">
      <w:numFmt w:val="bullet"/>
      <w:lvlText w:val="-"/>
      <w:lvlJc w:val="left"/>
      <w:pPr>
        <w:ind w:left="720" w:hanging="360"/>
      </w:pPr>
      <w:rPr>
        <w:rFonts w:ascii="Courier New" w:eastAsia="Times New Roman" w:hAnsi="Courier New" w:cs="Courier New"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8C160E"/>
    <w:multiLevelType w:val="multilevel"/>
    <w:tmpl w:val="A808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955FFD"/>
    <w:multiLevelType w:val="hybridMultilevel"/>
    <w:tmpl w:val="57E2D83C"/>
    <w:lvl w:ilvl="0" w:tplc="79308832">
      <w:start w:val="1"/>
      <w:numFmt w:val="bullet"/>
      <w:lvlText w:val="-"/>
      <w:lvlJc w:val="left"/>
      <w:pPr>
        <w:ind w:left="720" w:hanging="360"/>
      </w:pPr>
      <w:rPr>
        <w:rFonts w:ascii="HelveticaNeueLT Com 45 Lt" w:eastAsia="Times New Roman" w:hAnsi="HelveticaNeueLT Com 45 Lt"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3C05159"/>
    <w:multiLevelType w:val="multilevel"/>
    <w:tmpl w:val="F55A3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E11698"/>
    <w:multiLevelType w:val="hybridMultilevel"/>
    <w:tmpl w:val="2EF03BF0"/>
    <w:lvl w:ilvl="0" w:tplc="F06026F0">
      <w:start w:val="1"/>
      <w:numFmt w:val="bullet"/>
      <w:lvlText w:val="-"/>
      <w:lvlJc w:val="left"/>
      <w:pPr>
        <w:ind w:left="720" w:hanging="360"/>
      </w:pPr>
      <w:rPr>
        <w:rFonts w:ascii="HelveticaNeueLT Com 45 Lt" w:eastAsia="Times New Roman" w:hAnsi="HelveticaNeueLT Com 45 Lt"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7136C0E"/>
    <w:multiLevelType w:val="hybridMultilevel"/>
    <w:tmpl w:val="5F60394C"/>
    <w:lvl w:ilvl="0" w:tplc="2A7AEBC4">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ED450F3"/>
    <w:multiLevelType w:val="hybridMultilevel"/>
    <w:tmpl w:val="6ADAC86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7"/>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24"/>
  </w:num>
  <w:num w:numId="14">
    <w:abstractNumId w:val="31"/>
  </w:num>
  <w:num w:numId="15">
    <w:abstractNumId w:val="32"/>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9"/>
  </w:num>
  <w:num w:numId="28">
    <w:abstractNumId w:val="14"/>
  </w:num>
  <w:num w:numId="29">
    <w:abstractNumId w:val="21"/>
  </w:num>
  <w:num w:numId="30">
    <w:abstractNumId w:val="22"/>
  </w:num>
  <w:num w:numId="31">
    <w:abstractNumId w:val="26"/>
  </w:num>
  <w:num w:numId="32">
    <w:abstractNumId w:val="28"/>
  </w:num>
  <w:num w:numId="33">
    <w:abstractNumId w:val="13"/>
  </w:num>
  <w:num w:numId="34">
    <w:abstractNumId w:val="30"/>
  </w:num>
  <w:num w:numId="35">
    <w:abstractNumId w:val="18"/>
  </w:num>
  <w:num w:numId="36">
    <w:abstractNumId w:val="23"/>
  </w:num>
  <w:num w:numId="37">
    <w:abstractNumId w:val="16"/>
  </w:num>
  <w:num w:numId="38">
    <w:abstractNumId w:val="25"/>
  </w:num>
  <w:num w:numId="39">
    <w:abstractNumId w:val="12"/>
  </w:num>
  <w:num w:numId="40">
    <w:abstractNumId w:val="27"/>
  </w:num>
  <w:num w:numId="41">
    <w:abstractNumId w:val="29"/>
  </w:num>
  <w:num w:numId="42">
    <w:abstractNumId w:val="20"/>
  </w:num>
  <w:num w:numId="43">
    <w:abstractNumId w:val="11"/>
  </w:num>
  <w:num w:numId="4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vithra">
    <w15:presenceInfo w15:providerId="None" w15:userId="Pavith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796A"/>
    <w:rsid w:val="00007618"/>
    <w:rsid w:val="00011A2D"/>
    <w:rsid w:val="00012563"/>
    <w:rsid w:val="00016A34"/>
    <w:rsid w:val="00020C29"/>
    <w:rsid w:val="000213C6"/>
    <w:rsid w:val="00022EDA"/>
    <w:rsid w:val="00024488"/>
    <w:rsid w:val="000254E1"/>
    <w:rsid w:val="00027534"/>
    <w:rsid w:val="000323CF"/>
    <w:rsid w:val="00042F99"/>
    <w:rsid w:val="00045293"/>
    <w:rsid w:val="000458D6"/>
    <w:rsid w:val="00050BEB"/>
    <w:rsid w:val="0005335E"/>
    <w:rsid w:val="00055658"/>
    <w:rsid w:val="00066EC2"/>
    <w:rsid w:val="00072141"/>
    <w:rsid w:val="0007215A"/>
    <w:rsid w:val="000923EC"/>
    <w:rsid w:val="00092C21"/>
    <w:rsid w:val="00092C41"/>
    <w:rsid w:val="000A3436"/>
    <w:rsid w:val="000B07AF"/>
    <w:rsid w:val="000B31DC"/>
    <w:rsid w:val="000B3D6D"/>
    <w:rsid w:val="000C2E47"/>
    <w:rsid w:val="000C5DBA"/>
    <w:rsid w:val="000D2C56"/>
    <w:rsid w:val="000D2D8D"/>
    <w:rsid w:val="000D2F34"/>
    <w:rsid w:val="000D4415"/>
    <w:rsid w:val="000D45F4"/>
    <w:rsid w:val="000E18E8"/>
    <w:rsid w:val="000E33C5"/>
    <w:rsid w:val="000E630A"/>
    <w:rsid w:val="000F1209"/>
    <w:rsid w:val="000F6F30"/>
    <w:rsid w:val="00100343"/>
    <w:rsid w:val="00105CA5"/>
    <w:rsid w:val="00111101"/>
    <w:rsid w:val="0011121A"/>
    <w:rsid w:val="00112B5C"/>
    <w:rsid w:val="001268F8"/>
    <w:rsid w:val="00127A42"/>
    <w:rsid w:val="00132B25"/>
    <w:rsid w:val="00135ED7"/>
    <w:rsid w:val="00140E03"/>
    <w:rsid w:val="001430DC"/>
    <w:rsid w:val="00143249"/>
    <w:rsid w:val="00144D74"/>
    <w:rsid w:val="001513FD"/>
    <w:rsid w:val="00151808"/>
    <w:rsid w:val="00152B70"/>
    <w:rsid w:val="0015326C"/>
    <w:rsid w:val="00160881"/>
    <w:rsid w:val="00160DC4"/>
    <w:rsid w:val="00162E18"/>
    <w:rsid w:val="00165614"/>
    <w:rsid w:val="00165F75"/>
    <w:rsid w:val="00171ACA"/>
    <w:rsid w:val="00173831"/>
    <w:rsid w:val="00174607"/>
    <w:rsid w:val="00183883"/>
    <w:rsid w:val="00186741"/>
    <w:rsid w:val="00190BEF"/>
    <w:rsid w:val="001915EF"/>
    <w:rsid w:val="00192605"/>
    <w:rsid w:val="001A4DD7"/>
    <w:rsid w:val="001A4EB1"/>
    <w:rsid w:val="001B0687"/>
    <w:rsid w:val="001B1437"/>
    <w:rsid w:val="001B3047"/>
    <w:rsid w:val="001B3D5E"/>
    <w:rsid w:val="001D094F"/>
    <w:rsid w:val="001D50F2"/>
    <w:rsid w:val="001E6F44"/>
    <w:rsid w:val="001E7CD1"/>
    <w:rsid w:val="001F2550"/>
    <w:rsid w:val="001F3CFE"/>
    <w:rsid w:val="001F45EF"/>
    <w:rsid w:val="001F69B8"/>
    <w:rsid w:val="002002B4"/>
    <w:rsid w:val="0020306C"/>
    <w:rsid w:val="00203807"/>
    <w:rsid w:val="00204627"/>
    <w:rsid w:val="00206F48"/>
    <w:rsid w:val="002132FC"/>
    <w:rsid w:val="00213419"/>
    <w:rsid w:val="002159DD"/>
    <w:rsid w:val="00220AE7"/>
    <w:rsid w:val="002217DB"/>
    <w:rsid w:val="00222267"/>
    <w:rsid w:val="0023056C"/>
    <w:rsid w:val="00233673"/>
    <w:rsid w:val="00234F2C"/>
    <w:rsid w:val="00237347"/>
    <w:rsid w:val="00241973"/>
    <w:rsid w:val="00241ED6"/>
    <w:rsid w:val="0024233F"/>
    <w:rsid w:val="00242AF3"/>
    <w:rsid w:val="00242B8B"/>
    <w:rsid w:val="002453F7"/>
    <w:rsid w:val="00245C31"/>
    <w:rsid w:val="0024662A"/>
    <w:rsid w:val="00252084"/>
    <w:rsid w:val="00255E9D"/>
    <w:rsid w:val="00256847"/>
    <w:rsid w:val="0025726B"/>
    <w:rsid w:val="002618BE"/>
    <w:rsid w:val="00262234"/>
    <w:rsid w:val="0026322A"/>
    <w:rsid w:val="00264885"/>
    <w:rsid w:val="00266FF4"/>
    <w:rsid w:val="002675F7"/>
    <w:rsid w:val="00270131"/>
    <w:rsid w:val="00274E5A"/>
    <w:rsid w:val="002760BB"/>
    <w:rsid w:val="00276EA5"/>
    <w:rsid w:val="00280BD3"/>
    <w:rsid w:val="002862D7"/>
    <w:rsid w:val="002A123A"/>
    <w:rsid w:val="002A2E66"/>
    <w:rsid w:val="002A35A6"/>
    <w:rsid w:val="002B2368"/>
    <w:rsid w:val="002B3B6A"/>
    <w:rsid w:val="002B3CEE"/>
    <w:rsid w:val="002B5EBE"/>
    <w:rsid w:val="002B6077"/>
    <w:rsid w:val="002B7072"/>
    <w:rsid w:val="002B7B93"/>
    <w:rsid w:val="002C5080"/>
    <w:rsid w:val="002D521D"/>
    <w:rsid w:val="002D543A"/>
    <w:rsid w:val="002D6370"/>
    <w:rsid w:val="002E2278"/>
    <w:rsid w:val="002E306C"/>
    <w:rsid w:val="002E54D3"/>
    <w:rsid w:val="002E7126"/>
    <w:rsid w:val="002F0626"/>
    <w:rsid w:val="002F5F7D"/>
    <w:rsid w:val="002F6DA5"/>
    <w:rsid w:val="003018E3"/>
    <w:rsid w:val="00302DDC"/>
    <w:rsid w:val="003034EF"/>
    <w:rsid w:val="003058E3"/>
    <w:rsid w:val="00305929"/>
    <w:rsid w:val="00312C53"/>
    <w:rsid w:val="00325D3B"/>
    <w:rsid w:val="00325F76"/>
    <w:rsid w:val="003311F4"/>
    <w:rsid w:val="00332137"/>
    <w:rsid w:val="00333423"/>
    <w:rsid w:val="00334A83"/>
    <w:rsid w:val="00335DB9"/>
    <w:rsid w:val="00337BDD"/>
    <w:rsid w:val="00337C15"/>
    <w:rsid w:val="00337E50"/>
    <w:rsid w:val="0034156C"/>
    <w:rsid w:val="0034261C"/>
    <w:rsid w:val="00344D14"/>
    <w:rsid w:val="00353580"/>
    <w:rsid w:val="00362483"/>
    <w:rsid w:val="0036464A"/>
    <w:rsid w:val="003646A6"/>
    <w:rsid w:val="00366451"/>
    <w:rsid w:val="003709C3"/>
    <w:rsid w:val="00373A0F"/>
    <w:rsid w:val="00382E1F"/>
    <w:rsid w:val="00383AFC"/>
    <w:rsid w:val="00384576"/>
    <w:rsid w:val="00385936"/>
    <w:rsid w:val="00385D88"/>
    <w:rsid w:val="00390CAF"/>
    <w:rsid w:val="00391448"/>
    <w:rsid w:val="00392C2C"/>
    <w:rsid w:val="00394E5D"/>
    <w:rsid w:val="00395C82"/>
    <w:rsid w:val="00395CD2"/>
    <w:rsid w:val="003A1F7A"/>
    <w:rsid w:val="003A240A"/>
    <w:rsid w:val="003A3B73"/>
    <w:rsid w:val="003A4C20"/>
    <w:rsid w:val="003A4EDD"/>
    <w:rsid w:val="003A6EC4"/>
    <w:rsid w:val="003B56B3"/>
    <w:rsid w:val="003B7657"/>
    <w:rsid w:val="003C1E55"/>
    <w:rsid w:val="003C38A2"/>
    <w:rsid w:val="003D36BA"/>
    <w:rsid w:val="003D513D"/>
    <w:rsid w:val="003D5CE6"/>
    <w:rsid w:val="003E65B0"/>
    <w:rsid w:val="003F597A"/>
    <w:rsid w:val="003F6C0E"/>
    <w:rsid w:val="00404ECF"/>
    <w:rsid w:val="004256E8"/>
    <w:rsid w:val="00425A79"/>
    <w:rsid w:val="00426903"/>
    <w:rsid w:val="00435E81"/>
    <w:rsid w:val="004374DD"/>
    <w:rsid w:val="004421D6"/>
    <w:rsid w:val="00444A0D"/>
    <w:rsid w:val="0044593D"/>
    <w:rsid w:val="00451121"/>
    <w:rsid w:val="00455E99"/>
    <w:rsid w:val="00455FF6"/>
    <w:rsid w:val="00463CE4"/>
    <w:rsid w:val="004650F9"/>
    <w:rsid w:val="00466795"/>
    <w:rsid w:val="0048539D"/>
    <w:rsid w:val="00491C01"/>
    <w:rsid w:val="004941BF"/>
    <w:rsid w:val="0049584E"/>
    <w:rsid w:val="004968ED"/>
    <w:rsid w:val="004A475E"/>
    <w:rsid w:val="004A4D54"/>
    <w:rsid w:val="004A619A"/>
    <w:rsid w:val="004A74A2"/>
    <w:rsid w:val="004B2101"/>
    <w:rsid w:val="004B66D8"/>
    <w:rsid w:val="004B6EAD"/>
    <w:rsid w:val="004C0EF1"/>
    <w:rsid w:val="004C22D4"/>
    <w:rsid w:val="004C317A"/>
    <w:rsid w:val="004C591D"/>
    <w:rsid w:val="004C66D1"/>
    <w:rsid w:val="004C6E8B"/>
    <w:rsid w:val="004D0686"/>
    <w:rsid w:val="004D1328"/>
    <w:rsid w:val="004D14B0"/>
    <w:rsid w:val="004D3521"/>
    <w:rsid w:val="004D58A6"/>
    <w:rsid w:val="004D5B96"/>
    <w:rsid w:val="004E0AB5"/>
    <w:rsid w:val="004E35F3"/>
    <w:rsid w:val="004F4582"/>
    <w:rsid w:val="004F48A0"/>
    <w:rsid w:val="004F616D"/>
    <w:rsid w:val="004F6735"/>
    <w:rsid w:val="005037A7"/>
    <w:rsid w:val="00505538"/>
    <w:rsid w:val="00512931"/>
    <w:rsid w:val="00515946"/>
    <w:rsid w:val="005227D0"/>
    <w:rsid w:val="005245AF"/>
    <w:rsid w:val="00525FE7"/>
    <w:rsid w:val="00527242"/>
    <w:rsid w:val="00533427"/>
    <w:rsid w:val="00537569"/>
    <w:rsid w:val="00540A55"/>
    <w:rsid w:val="005420C6"/>
    <w:rsid w:val="005424D6"/>
    <w:rsid w:val="00546B58"/>
    <w:rsid w:val="00551107"/>
    <w:rsid w:val="005515B2"/>
    <w:rsid w:val="00554956"/>
    <w:rsid w:val="00555567"/>
    <w:rsid w:val="005562B0"/>
    <w:rsid w:val="00556D56"/>
    <w:rsid w:val="005572E1"/>
    <w:rsid w:val="00561CC6"/>
    <w:rsid w:val="005632E2"/>
    <w:rsid w:val="00563CC9"/>
    <w:rsid w:val="0056774E"/>
    <w:rsid w:val="005678CB"/>
    <w:rsid w:val="00571B44"/>
    <w:rsid w:val="00571FF5"/>
    <w:rsid w:val="005771D2"/>
    <w:rsid w:val="00577483"/>
    <w:rsid w:val="00583B12"/>
    <w:rsid w:val="00591D6B"/>
    <w:rsid w:val="00592B5A"/>
    <w:rsid w:val="005A3078"/>
    <w:rsid w:val="005A4D07"/>
    <w:rsid w:val="005A51D3"/>
    <w:rsid w:val="005B48AA"/>
    <w:rsid w:val="005B796A"/>
    <w:rsid w:val="005C6404"/>
    <w:rsid w:val="005D3F5D"/>
    <w:rsid w:val="005E5AFA"/>
    <w:rsid w:val="005E6069"/>
    <w:rsid w:val="005E62E7"/>
    <w:rsid w:val="005E6F71"/>
    <w:rsid w:val="005E76A2"/>
    <w:rsid w:val="005F448D"/>
    <w:rsid w:val="005F6AFF"/>
    <w:rsid w:val="00604E35"/>
    <w:rsid w:val="00607E05"/>
    <w:rsid w:val="006128AE"/>
    <w:rsid w:val="00613887"/>
    <w:rsid w:val="00614E34"/>
    <w:rsid w:val="00614F95"/>
    <w:rsid w:val="00615FE2"/>
    <w:rsid w:val="006229C8"/>
    <w:rsid w:val="00623612"/>
    <w:rsid w:val="006245C8"/>
    <w:rsid w:val="0063511C"/>
    <w:rsid w:val="00635BB4"/>
    <w:rsid w:val="00635EDF"/>
    <w:rsid w:val="00640C1C"/>
    <w:rsid w:val="00642B34"/>
    <w:rsid w:val="00651CF8"/>
    <w:rsid w:val="006523DB"/>
    <w:rsid w:val="00660635"/>
    <w:rsid w:val="00660A8E"/>
    <w:rsid w:val="006725DF"/>
    <w:rsid w:val="00672625"/>
    <w:rsid w:val="0067408D"/>
    <w:rsid w:val="00674219"/>
    <w:rsid w:val="0067501F"/>
    <w:rsid w:val="00676AF5"/>
    <w:rsid w:val="00676F68"/>
    <w:rsid w:val="006815F8"/>
    <w:rsid w:val="00685271"/>
    <w:rsid w:val="006859ED"/>
    <w:rsid w:val="00685A05"/>
    <w:rsid w:val="00691E2F"/>
    <w:rsid w:val="006922B3"/>
    <w:rsid w:val="00694CB3"/>
    <w:rsid w:val="00697DA0"/>
    <w:rsid w:val="006A02F9"/>
    <w:rsid w:val="006A038F"/>
    <w:rsid w:val="006A59D6"/>
    <w:rsid w:val="006A7A3F"/>
    <w:rsid w:val="006A7ECE"/>
    <w:rsid w:val="006B0288"/>
    <w:rsid w:val="006B24BA"/>
    <w:rsid w:val="006B52E1"/>
    <w:rsid w:val="006C10E8"/>
    <w:rsid w:val="006C1F05"/>
    <w:rsid w:val="006C3741"/>
    <w:rsid w:val="006D1ED9"/>
    <w:rsid w:val="006D2FE7"/>
    <w:rsid w:val="006D38CE"/>
    <w:rsid w:val="006D39AA"/>
    <w:rsid w:val="006D49B4"/>
    <w:rsid w:val="006E687B"/>
    <w:rsid w:val="006F00A1"/>
    <w:rsid w:val="006F080F"/>
    <w:rsid w:val="006F1195"/>
    <w:rsid w:val="006F2393"/>
    <w:rsid w:val="006F3AAC"/>
    <w:rsid w:val="006F4362"/>
    <w:rsid w:val="00701338"/>
    <w:rsid w:val="0070157A"/>
    <w:rsid w:val="007046DB"/>
    <w:rsid w:val="007132E2"/>
    <w:rsid w:val="007143F9"/>
    <w:rsid w:val="00714EF6"/>
    <w:rsid w:val="00714FF8"/>
    <w:rsid w:val="0072085B"/>
    <w:rsid w:val="007235D1"/>
    <w:rsid w:val="0073103E"/>
    <w:rsid w:val="007313A7"/>
    <w:rsid w:val="00734924"/>
    <w:rsid w:val="00735CB3"/>
    <w:rsid w:val="00743AE9"/>
    <w:rsid w:val="0074533C"/>
    <w:rsid w:val="00746F01"/>
    <w:rsid w:val="00753D0B"/>
    <w:rsid w:val="00754B1A"/>
    <w:rsid w:val="007567F3"/>
    <w:rsid w:val="00757AB7"/>
    <w:rsid w:val="0076114C"/>
    <w:rsid w:val="0076647F"/>
    <w:rsid w:val="007734C3"/>
    <w:rsid w:val="00773CAE"/>
    <w:rsid w:val="00774A30"/>
    <w:rsid w:val="0077528A"/>
    <w:rsid w:val="00775940"/>
    <w:rsid w:val="00776B95"/>
    <w:rsid w:val="007776F9"/>
    <w:rsid w:val="00780981"/>
    <w:rsid w:val="0078631B"/>
    <w:rsid w:val="007874F3"/>
    <w:rsid w:val="00790B86"/>
    <w:rsid w:val="00790EA2"/>
    <w:rsid w:val="00790EF5"/>
    <w:rsid w:val="00793BBE"/>
    <w:rsid w:val="00794BB9"/>
    <w:rsid w:val="007B0607"/>
    <w:rsid w:val="007B0A6F"/>
    <w:rsid w:val="007B6C4F"/>
    <w:rsid w:val="007B750A"/>
    <w:rsid w:val="007C0412"/>
    <w:rsid w:val="007C16D5"/>
    <w:rsid w:val="007C4139"/>
    <w:rsid w:val="007C4DE9"/>
    <w:rsid w:val="007C5386"/>
    <w:rsid w:val="007C5EF8"/>
    <w:rsid w:val="007C7390"/>
    <w:rsid w:val="007C7DF8"/>
    <w:rsid w:val="007D0B34"/>
    <w:rsid w:val="007D3EC1"/>
    <w:rsid w:val="007D732D"/>
    <w:rsid w:val="007E0737"/>
    <w:rsid w:val="007E38AE"/>
    <w:rsid w:val="007E712F"/>
    <w:rsid w:val="007F4343"/>
    <w:rsid w:val="007F4A50"/>
    <w:rsid w:val="007F5938"/>
    <w:rsid w:val="00802E90"/>
    <w:rsid w:val="0080385D"/>
    <w:rsid w:val="00804E18"/>
    <w:rsid w:val="00810C39"/>
    <w:rsid w:val="008134A6"/>
    <w:rsid w:val="0081370A"/>
    <w:rsid w:val="00815393"/>
    <w:rsid w:val="0082088F"/>
    <w:rsid w:val="00821449"/>
    <w:rsid w:val="00822136"/>
    <w:rsid w:val="008239CF"/>
    <w:rsid w:val="0082520C"/>
    <w:rsid w:val="00837C99"/>
    <w:rsid w:val="00840DF1"/>
    <w:rsid w:val="00842C3D"/>
    <w:rsid w:val="008509D3"/>
    <w:rsid w:val="00853FB3"/>
    <w:rsid w:val="00854B9C"/>
    <w:rsid w:val="00856095"/>
    <w:rsid w:val="00856233"/>
    <w:rsid w:val="008613C1"/>
    <w:rsid w:val="00863233"/>
    <w:rsid w:val="008638F5"/>
    <w:rsid w:val="00865D7D"/>
    <w:rsid w:val="00877A7F"/>
    <w:rsid w:val="00877E87"/>
    <w:rsid w:val="008869A3"/>
    <w:rsid w:val="00886DB9"/>
    <w:rsid w:val="00890831"/>
    <w:rsid w:val="0089096E"/>
    <w:rsid w:val="00890BB8"/>
    <w:rsid w:val="00890CA5"/>
    <w:rsid w:val="00891024"/>
    <w:rsid w:val="00891370"/>
    <w:rsid w:val="00892415"/>
    <w:rsid w:val="008971E6"/>
    <w:rsid w:val="008A00D2"/>
    <w:rsid w:val="008A1C20"/>
    <w:rsid w:val="008A3829"/>
    <w:rsid w:val="008B2825"/>
    <w:rsid w:val="008B407F"/>
    <w:rsid w:val="008B41F6"/>
    <w:rsid w:val="008B42C6"/>
    <w:rsid w:val="008C00CF"/>
    <w:rsid w:val="008C0972"/>
    <w:rsid w:val="008C1131"/>
    <w:rsid w:val="008C4255"/>
    <w:rsid w:val="008C5266"/>
    <w:rsid w:val="008C5337"/>
    <w:rsid w:val="008C5EA8"/>
    <w:rsid w:val="008D1A43"/>
    <w:rsid w:val="008D46D7"/>
    <w:rsid w:val="008D63B0"/>
    <w:rsid w:val="008E3BEF"/>
    <w:rsid w:val="008E43B2"/>
    <w:rsid w:val="008E6333"/>
    <w:rsid w:val="008E6AFB"/>
    <w:rsid w:val="008E6D29"/>
    <w:rsid w:val="008E6DA8"/>
    <w:rsid w:val="008E7896"/>
    <w:rsid w:val="008F3178"/>
    <w:rsid w:val="008F3D0B"/>
    <w:rsid w:val="008F446B"/>
    <w:rsid w:val="008F5993"/>
    <w:rsid w:val="00906911"/>
    <w:rsid w:val="00917CD5"/>
    <w:rsid w:val="00917D3A"/>
    <w:rsid w:val="00920B60"/>
    <w:rsid w:val="0092444B"/>
    <w:rsid w:val="0093071C"/>
    <w:rsid w:val="00931CC6"/>
    <w:rsid w:val="009338CF"/>
    <w:rsid w:val="00935259"/>
    <w:rsid w:val="00935607"/>
    <w:rsid w:val="00936CE5"/>
    <w:rsid w:val="0094292E"/>
    <w:rsid w:val="00942F83"/>
    <w:rsid w:val="009434BD"/>
    <w:rsid w:val="00945E0B"/>
    <w:rsid w:val="0094638D"/>
    <w:rsid w:val="009479DB"/>
    <w:rsid w:val="00956558"/>
    <w:rsid w:val="009567C9"/>
    <w:rsid w:val="00960091"/>
    <w:rsid w:val="009600D0"/>
    <w:rsid w:val="00960467"/>
    <w:rsid w:val="00961F2E"/>
    <w:rsid w:val="00964592"/>
    <w:rsid w:val="009704F4"/>
    <w:rsid w:val="00971475"/>
    <w:rsid w:val="00972BBC"/>
    <w:rsid w:val="009747C1"/>
    <w:rsid w:val="00975C17"/>
    <w:rsid w:val="00981E56"/>
    <w:rsid w:val="00982BD1"/>
    <w:rsid w:val="00983942"/>
    <w:rsid w:val="00983B81"/>
    <w:rsid w:val="009849E4"/>
    <w:rsid w:val="009859E0"/>
    <w:rsid w:val="009974A7"/>
    <w:rsid w:val="009A5B93"/>
    <w:rsid w:val="009A6728"/>
    <w:rsid w:val="009A7FCF"/>
    <w:rsid w:val="009B3F20"/>
    <w:rsid w:val="009B4A6F"/>
    <w:rsid w:val="009C52C8"/>
    <w:rsid w:val="009C7581"/>
    <w:rsid w:val="009D25F4"/>
    <w:rsid w:val="009D2C4D"/>
    <w:rsid w:val="009D62D9"/>
    <w:rsid w:val="009E6CA9"/>
    <w:rsid w:val="009F1677"/>
    <w:rsid w:val="009F2493"/>
    <w:rsid w:val="009F2D36"/>
    <w:rsid w:val="00A0288E"/>
    <w:rsid w:val="00A02A8F"/>
    <w:rsid w:val="00A04B89"/>
    <w:rsid w:val="00A04C43"/>
    <w:rsid w:val="00A04E4E"/>
    <w:rsid w:val="00A1106B"/>
    <w:rsid w:val="00A14ABC"/>
    <w:rsid w:val="00A17D22"/>
    <w:rsid w:val="00A21FDA"/>
    <w:rsid w:val="00A2700F"/>
    <w:rsid w:val="00A30E5E"/>
    <w:rsid w:val="00A32830"/>
    <w:rsid w:val="00A36608"/>
    <w:rsid w:val="00A36FD0"/>
    <w:rsid w:val="00A50915"/>
    <w:rsid w:val="00A51A7F"/>
    <w:rsid w:val="00A572E7"/>
    <w:rsid w:val="00A60D39"/>
    <w:rsid w:val="00A613D8"/>
    <w:rsid w:val="00A62A3D"/>
    <w:rsid w:val="00A63CE1"/>
    <w:rsid w:val="00A64B95"/>
    <w:rsid w:val="00A73BF6"/>
    <w:rsid w:val="00A75EA0"/>
    <w:rsid w:val="00A77CEC"/>
    <w:rsid w:val="00A80AD7"/>
    <w:rsid w:val="00A81490"/>
    <w:rsid w:val="00A87489"/>
    <w:rsid w:val="00A906C2"/>
    <w:rsid w:val="00A90D75"/>
    <w:rsid w:val="00A91A1C"/>
    <w:rsid w:val="00A922CE"/>
    <w:rsid w:val="00A92E7D"/>
    <w:rsid w:val="00A95053"/>
    <w:rsid w:val="00A96296"/>
    <w:rsid w:val="00AA23F1"/>
    <w:rsid w:val="00AA7474"/>
    <w:rsid w:val="00AC0F4C"/>
    <w:rsid w:val="00AC25FA"/>
    <w:rsid w:val="00AD38FB"/>
    <w:rsid w:val="00AD4F0A"/>
    <w:rsid w:val="00AE00E9"/>
    <w:rsid w:val="00AE1F4C"/>
    <w:rsid w:val="00AE30D5"/>
    <w:rsid w:val="00AF40B6"/>
    <w:rsid w:val="00AF784B"/>
    <w:rsid w:val="00B0059F"/>
    <w:rsid w:val="00B028D1"/>
    <w:rsid w:val="00B0515B"/>
    <w:rsid w:val="00B05609"/>
    <w:rsid w:val="00B064D4"/>
    <w:rsid w:val="00B07036"/>
    <w:rsid w:val="00B07326"/>
    <w:rsid w:val="00B0754B"/>
    <w:rsid w:val="00B079CB"/>
    <w:rsid w:val="00B147DD"/>
    <w:rsid w:val="00B14980"/>
    <w:rsid w:val="00B1511B"/>
    <w:rsid w:val="00B16EF0"/>
    <w:rsid w:val="00B17B40"/>
    <w:rsid w:val="00B21509"/>
    <w:rsid w:val="00B2179E"/>
    <w:rsid w:val="00B21F6E"/>
    <w:rsid w:val="00B2561B"/>
    <w:rsid w:val="00B2733E"/>
    <w:rsid w:val="00B3363D"/>
    <w:rsid w:val="00B33E43"/>
    <w:rsid w:val="00B35620"/>
    <w:rsid w:val="00B40DD3"/>
    <w:rsid w:val="00B445CC"/>
    <w:rsid w:val="00B460D9"/>
    <w:rsid w:val="00B51FF9"/>
    <w:rsid w:val="00B522C0"/>
    <w:rsid w:val="00B54F31"/>
    <w:rsid w:val="00B578B4"/>
    <w:rsid w:val="00B61AED"/>
    <w:rsid w:val="00B661C3"/>
    <w:rsid w:val="00B67A1D"/>
    <w:rsid w:val="00B7259B"/>
    <w:rsid w:val="00B72E69"/>
    <w:rsid w:val="00B75009"/>
    <w:rsid w:val="00B77952"/>
    <w:rsid w:val="00B80021"/>
    <w:rsid w:val="00B80C1F"/>
    <w:rsid w:val="00B82166"/>
    <w:rsid w:val="00B82554"/>
    <w:rsid w:val="00B903AD"/>
    <w:rsid w:val="00B96763"/>
    <w:rsid w:val="00BA4549"/>
    <w:rsid w:val="00BA4CCF"/>
    <w:rsid w:val="00BB0AE7"/>
    <w:rsid w:val="00BB4ECA"/>
    <w:rsid w:val="00BB79DF"/>
    <w:rsid w:val="00BC334E"/>
    <w:rsid w:val="00BC3CC2"/>
    <w:rsid w:val="00BC7487"/>
    <w:rsid w:val="00BD664D"/>
    <w:rsid w:val="00BD71AD"/>
    <w:rsid w:val="00BE0A39"/>
    <w:rsid w:val="00BF117F"/>
    <w:rsid w:val="00BF2891"/>
    <w:rsid w:val="00BF755D"/>
    <w:rsid w:val="00BF7FFB"/>
    <w:rsid w:val="00C03B58"/>
    <w:rsid w:val="00C04358"/>
    <w:rsid w:val="00C10FF9"/>
    <w:rsid w:val="00C1391C"/>
    <w:rsid w:val="00C156FA"/>
    <w:rsid w:val="00C22357"/>
    <w:rsid w:val="00C230FB"/>
    <w:rsid w:val="00C26B54"/>
    <w:rsid w:val="00C42E73"/>
    <w:rsid w:val="00C4341B"/>
    <w:rsid w:val="00C44F74"/>
    <w:rsid w:val="00C461EF"/>
    <w:rsid w:val="00C57045"/>
    <w:rsid w:val="00C63B80"/>
    <w:rsid w:val="00C647EF"/>
    <w:rsid w:val="00C659C7"/>
    <w:rsid w:val="00C71857"/>
    <w:rsid w:val="00C803C3"/>
    <w:rsid w:val="00C80C05"/>
    <w:rsid w:val="00C81D8A"/>
    <w:rsid w:val="00C848F2"/>
    <w:rsid w:val="00C86C08"/>
    <w:rsid w:val="00C907B2"/>
    <w:rsid w:val="00C90EAB"/>
    <w:rsid w:val="00C9118A"/>
    <w:rsid w:val="00CA4E58"/>
    <w:rsid w:val="00CB1A7A"/>
    <w:rsid w:val="00CB1A95"/>
    <w:rsid w:val="00CB1B0F"/>
    <w:rsid w:val="00CB2E65"/>
    <w:rsid w:val="00CC300A"/>
    <w:rsid w:val="00CC5FE4"/>
    <w:rsid w:val="00CC7C30"/>
    <w:rsid w:val="00CD0FFB"/>
    <w:rsid w:val="00CD10EF"/>
    <w:rsid w:val="00CD212B"/>
    <w:rsid w:val="00CD567C"/>
    <w:rsid w:val="00CD575C"/>
    <w:rsid w:val="00CD694A"/>
    <w:rsid w:val="00CD7603"/>
    <w:rsid w:val="00CE02F7"/>
    <w:rsid w:val="00CE6A04"/>
    <w:rsid w:val="00CE6BB0"/>
    <w:rsid w:val="00CE7A01"/>
    <w:rsid w:val="00CF0739"/>
    <w:rsid w:val="00D06A21"/>
    <w:rsid w:val="00D0759D"/>
    <w:rsid w:val="00D12F99"/>
    <w:rsid w:val="00D16B7C"/>
    <w:rsid w:val="00D17A22"/>
    <w:rsid w:val="00D235AD"/>
    <w:rsid w:val="00D2445C"/>
    <w:rsid w:val="00D254F8"/>
    <w:rsid w:val="00D30886"/>
    <w:rsid w:val="00D30F64"/>
    <w:rsid w:val="00D333D4"/>
    <w:rsid w:val="00D34019"/>
    <w:rsid w:val="00D35EDF"/>
    <w:rsid w:val="00D40BDC"/>
    <w:rsid w:val="00D43AAE"/>
    <w:rsid w:val="00D44E55"/>
    <w:rsid w:val="00D4631E"/>
    <w:rsid w:val="00D46B74"/>
    <w:rsid w:val="00D46DDA"/>
    <w:rsid w:val="00D473CB"/>
    <w:rsid w:val="00D50252"/>
    <w:rsid w:val="00D534CD"/>
    <w:rsid w:val="00D54B9D"/>
    <w:rsid w:val="00D558BD"/>
    <w:rsid w:val="00D5795E"/>
    <w:rsid w:val="00D641BF"/>
    <w:rsid w:val="00D65F21"/>
    <w:rsid w:val="00D662FB"/>
    <w:rsid w:val="00D66CC9"/>
    <w:rsid w:val="00D7155D"/>
    <w:rsid w:val="00D73F59"/>
    <w:rsid w:val="00D7426F"/>
    <w:rsid w:val="00D7463B"/>
    <w:rsid w:val="00D74EC9"/>
    <w:rsid w:val="00D76E4E"/>
    <w:rsid w:val="00D80AD4"/>
    <w:rsid w:val="00D81BEA"/>
    <w:rsid w:val="00D833F7"/>
    <w:rsid w:val="00D85DF2"/>
    <w:rsid w:val="00D871B2"/>
    <w:rsid w:val="00D906DA"/>
    <w:rsid w:val="00D94286"/>
    <w:rsid w:val="00D94A65"/>
    <w:rsid w:val="00D94FF0"/>
    <w:rsid w:val="00D96762"/>
    <w:rsid w:val="00DA28EE"/>
    <w:rsid w:val="00DA2DC9"/>
    <w:rsid w:val="00DA7BA2"/>
    <w:rsid w:val="00DB12DD"/>
    <w:rsid w:val="00DB6D64"/>
    <w:rsid w:val="00DC0054"/>
    <w:rsid w:val="00DC14F2"/>
    <w:rsid w:val="00DD160F"/>
    <w:rsid w:val="00DD16E9"/>
    <w:rsid w:val="00DD28DE"/>
    <w:rsid w:val="00DD5146"/>
    <w:rsid w:val="00DD550B"/>
    <w:rsid w:val="00DE7EA3"/>
    <w:rsid w:val="00DF5500"/>
    <w:rsid w:val="00E03C00"/>
    <w:rsid w:val="00E04453"/>
    <w:rsid w:val="00E05E9C"/>
    <w:rsid w:val="00E10ED5"/>
    <w:rsid w:val="00E117F3"/>
    <w:rsid w:val="00E11B73"/>
    <w:rsid w:val="00E20828"/>
    <w:rsid w:val="00E219D4"/>
    <w:rsid w:val="00E22124"/>
    <w:rsid w:val="00E24BA5"/>
    <w:rsid w:val="00E25038"/>
    <w:rsid w:val="00E27E33"/>
    <w:rsid w:val="00E321ED"/>
    <w:rsid w:val="00E432C9"/>
    <w:rsid w:val="00E43A7C"/>
    <w:rsid w:val="00E45216"/>
    <w:rsid w:val="00E45E6D"/>
    <w:rsid w:val="00E46BF0"/>
    <w:rsid w:val="00E50ED1"/>
    <w:rsid w:val="00E541A5"/>
    <w:rsid w:val="00E56E13"/>
    <w:rsid w:val="00E62910"/>
    <w:rsid w:val="00E64FD7"/>
    <w:rsid w:val="00E666D5"/>
    <w:rsid w:val="00E7321F"/>
    <w:rsid w:val="00E73FD1"/>
    <w:rsid w:val="00E7523C"/>
    <w:rsid w:val="00E765EC"/>
    <w:rsid w:val="00E826CE"/>
    <w:rsid w:val="00E8622E"/>
    <w:rsid w:val="00E8677A"/>
    <w:rsid w:val="00E8749B"/>
    <w:rsid w:val="00E91E66"/>
    <w:rsid w:val="00E956D8"/>
    <w:rsid w:val="00E963C2"/>
    <w:rsid w:val="00EA2792"/>
    <w:rsid w:val="00EA371D"/>
    <w:rsid w:val="00EA4121"/>
    <w:rsid w:val="00EB1C72"/>
    <w:rsid w:val="00EB2315"/>
    <w:rsid w:val="00EB4D75"/>
    <w:rsid w:val="00EC1A97"/>
    <w:rsid w:val="00EC3E4C"/>
    <w:rsid w:val="00EC77C6"/>
    <w:rsid w:val="00EC7B75"/>
    <w:rsid w:val="00ED06B0"/>
    <w:rsid w:val="00ED62E8"/>
    <w:rsid w:val="00ED6843"/>
    <w:rsid w:val="00ED7E30"/>
    <w:rsid w:val="00EE21A2"/>
    <w:rsid w:val="00EE48D3"/>
    <w:rsid w:val="00EE57F1"/>
    <w:rsid w:val="00EF00A7"/>
    <w:rsid w:val="00EF4A6B"/>
    <w:rsid w:val="00EF55F4"/>
    <w:rsid w:val="00EF6ECA"/>
    <w:rsid w:val="00F019B9"/>
    <w:rsid w:val="00F05D52"/>
    <w:rsid w:val="00F0641B"/>
    <w:rsid w:val="00F1509E"/>
    <w:rsid w:val="00F22052"/>
    <w:rsid w:val="00F24FA7"/>
    <w:rsid w:val="00F2577A"/>
    <w:rsid w:val="00F25F9B"/>
    <w:rsid w:val="00F263C1"/>
    <w:rsid w:val="00F2740F"/>
    <w:rsid w:val="00F32B89"/>
    <w:rsid w:val="00F33EED"/>
    <w:rsid w:val="00F43E81"/>
    <w:rsid w:val="00F51856"/>
    <w:rsid w:val="00F66DA1"/>
    <w:rsid w:val="00F74D71"/>
    <w:rsid w:val="00F74DDA"/>
    <w:rsid w:val="00F7698A"/>
    <w:rsid w:val="00F778F1"/>
    <w:rsid w:val="00F81B34"/>
    <w:rsid w:val="00F84412"/>
    <w:rsid w:val="00F86E4D"/>
    <w:rsid w:val="00F97A55"/>
    <w:rsid w:val="00F97CFF"/>
    <w:rsid w:val="00FA0C99"/>
    <w:rsid w:val="00FA37E1"/>
    <w:rsid w:val="00FA4453"/>
    <w:rsid w:val="00FA6A24"/>
    <w:rsid w:val="00FB05A0"/>
    <w:rsid w:val="00FB1408"/>
    <w:rsid w:val="00FB1589"/>
    <w:rsid w:val="00FB3276"/>
    <w:rsid w:val="00FB5C5C"/>
    <w:rsid w:val="00FC49D5"/>
    <w:rsid w:val="00FD3F81"/>
    <w:rsid w:val="00FD5AAF"/>
    <w:rsid w:val="00FD5B1A"/>
    <w:rsid w:val="00FD63F0"/>
    <w:rsid w:val="00FD786C"/>
    <w:rsid w:val="00FE000B"/>
    <w:rsid w:val="00FE29E0"/>
    <w:rsid w:val="00FE4FDA"/>
    <w:rsid w:val="00FE6BC7"/>
    <w:rsid w:val="00FE7C8F"/>
    <w:rsid w:val="00FF28B8"/>
    <w:rsid w:val="00FF3111"/>
    <w:rsid w:val="00FF3773"/>
    <w:rsid w:val="00FF62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63F32"/>
  <w15:docId w15:val="{A8EE3152-614D-4541-A7EA-4F025205C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391C"/>
    <w:pPr>
      <w:textboxTightWrap w:val="lastLineOnly"/>
    </w:pPr>
    <w:rPr>
      <w:rFonts w:ascii="HelveticaNeueLT Com 45 Lt" w:hAnsi="HelveticaNeueLT Com 45 Lt" w:cs="Arial"/>
      <w:color w:val="000000"/>
    </w:rPr>
  </w:style>
  <w:style w:type="paragraph" w:styleId="Heading1">
    <w:name w:val="heading 1"/>
    <w:aliases w:val="Kop 1"/>
    <w:basedOn w:val="Normal"/>
    <w:next w:val="Normal"/>
    <w:link w:val="Heading1Char"/>
    <w:qFormat/>
    <w:rsid w:val="0078631B"/>
    <w:pPr>
      <w:numPr>
        <w:numId w:val="12"/>
      </w:numPr>
      <w:spacing w:before="360" w:after="240"/>
      <w:ind w:right="720"/>
      <w:outlineLvl w:val="0"/>
    </w:pPr>
    <w:rPr>
      <w:rFonts w:ascii="HelveticaNeueLT Com 65 Md" w:eastAsiaTheme="majorEastAsia" w:hAnsi="HelveticaNeueLT Com 65 Md"/>
      <w:color w:val="000000" w:themeColor="text1"/>
      <w:sz w:val="32"/>
      <w:szCs w:val="40"/>
      <w:lang w:val="en-US"/>
    </w:rPr>
  </w:style>
  <w:style w:type="paragraph" w:styleId="Heading2">
    <w:name w:val="heading 2"/>
    <w:basedOn w:val="Normal"/>
    <w:next w:val="Normal"/>
    <w:link w:val="Heading2Char"/>
    <w:unhideWhenUsed/>
    <w:qFormat/>
    <w:rsid w:val="00A0288E"/>
    <w:pPr>
      <w:numPr>
        <w:ilvl w:val="1"/>
        <w:numId w:val="12"/>
      </w:numPr>
      <w:spacing w:before="240" w:after="120"/>
      <w:ind w:left="709" w:hanging="709"/>
      <w:outlineLvl w:val="1"/>
    </w:pPr>
    <w:rPr>
      <w:rFonts w:ascii="HelveticaNeueLT Com 65 Md" w:eastAsiaTheme="majorEastAsia" w:hAnsi="HelveticaNeueLT Com 65 Md"/>
      <w:sz w:val="28"/>
      <w:lang w:val="en-US"/>
    </w:rPr>
  </w:style>
  <w:style w:type="paragraph" w:styleId="Heading3">
    <w:name w:val="heading 3"/>
    <w:basedOn w:val="Normal"/>
    <w:next w:val="Normal"/>
    <w:link w:val="Heading3Char"/>
    <w:unhideWhenUsed/>
    <w:qFormat/>
    <w:rsid w:val="0078631B"/>
    <w:pPr>
      <w:keepNext/>
      <w:numPr>
        <w:ilvl w:val="2"/>
        <w:numId w:val="12"/>
      </w:numPr>
      <w:spacing w:before="240" w:after="60"/>
      <w:outlineLvl w:val="2"/>
    </w:pPr>
    <w:rPr>
      <w:rFonts w:ascii="HelveticaNeueLT Com 65 Md" w:eastAsiaTheme="majorEastAsia" w:hAnsi="HelveticaNeueLT Com 65 Md" w:cstheme="majorBidi"/>
      <w:bCs/>
      <w:sz w:val="26"/>
      <w:szCs w:val="26"/>
      <w:lang w:val="en-US"/>
    </w:rPr>
  </w:style>
  <w:style w:type="paragraph" w:styleId="Heading4">
    <w:name w:val="heading 4"/>
    <w:basedOn w:val="Normal"/>
    <w:next w:val="Normal"/>
    <w:link w:val="Heading4Char"/>
    <w:unhideWhenUsed/>
    <w:qFormat/>
    <w:rsid w:val="0082520C"/>
    <w:pPr>
      <w:keepNext/>
      <w:numPr>
        <w:ilvl w:val="3"/>
        <w:numId w:val="12"/>
      </w:numPr>
      <w:spacing w:before="240" w:after="60"/>
      <w:outlineLvl w:val="3"/>
    </w:pPr>
    <w:rPr>
      <w:rFonts w:ascii="HelveticaNeueLT Com 65 Md" w:eastAsiaTheme="majorEastAsia" w:hAnsi="HelveticaNeueLT Com 65 Md" w:cstheme="majorBidi"/>
      <w:b/>
      <w:bCs/>
      <w:sz w:val="24"/>
      <w:szCs w:val="28"/>
    </w:rPr>
  </w:style>
  <w:style w:type="paragraph" w:styleId="Heading5">
    <w:name w:val="heading 5"/>
    <w:basedOn w:val="Normal"/>
    <w:next w:val="Normal"/>
    <w:link w:val="Heading5Char"/>
    <w:semiHidden/>
    <w:unhideWhenUsed/>
    <w:qFormat/>
    <w:locked/>
    <w:rsid w:val="0078631B"/>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locked/>
    <w:rsid w:val="0078631B"/>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locked/>
    <w:rsid w:val="0078631B"/>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locked/>
    <w:rsid w:val="0078631B"/>
    <w:pPr>
      <w:keepNext/>
      <w:keepLines/>
      <w:numPr>
        <w:ilvl w:val="7"/>
        <w:numId w:val="1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locked/>
    <w:rsid w:val="0078631B"/>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31B"/>
    <w:pPr>
      <w:ind w:left="708"/>
    </w:pPr>
  </w:style>
  <w:style w:type="paragraph" w:styleId="BalloonText">
    <w:name w:val="Balloon Text"/>
    <w:basedOn w:val="Normal"/>
    <w:link w:val="BalloonTextChar"/>
    <w:semiHidden/>
    <w:unhideWhenUsed/>
    <w:rsid w:val="004941BF"/>
    <w:rPr>
      <w:rFonts w:ascii="Tahoma" w:hAnsi="Tahoma" w:cs="Tahoma"/>
      <w:sz w:val="16"/>
      <w:szCs w:val="16"/>
    </w:rPr>
  </w:style>
  <w:style w:type="character" w:customStyle="1" w:styleId="BalloonTextChar">
    <w:name w:val="Balloon Text Char"/>
    <w:basedOn w:val="DefaultParagraphFont"/>
    <w:link w:val="BalloonText"/>
    <w:uiPriority w:val="99"/>
    <w:semiHidden/>
    <w:rsid w:val="004941BF"/>
    <w:rPr>
      <w:rFonts w:ascii="Tahoma" w:hAnsi="Tahoma" w:cs="Tahoma"/>
      <w:sz w:val="16"/>
      <w:szCs w:val="16"/>
    </w:rPr>
  </w:style>
  <w:style w:type="character" w:customStyle="1" w:styleId="Heading1Char">
    <w:name w:val="Heading 1 Char"/>
    <w:aliases w:val="Kop 1 Char"/>
    <w:link w:val="Heading1"/>
    <w:rsid w:val="0078631B"/>
    <w:rPr>
      <w:rFonts w:ascii="HelveticaNeueLT Com 65 Md" w:eastAsiaTheme="majorEastAsia" w:hAnsi="HelveticaNeueLT Com 65 Md" w:cs="Arial"/>
      <w:color w:val="000000" w:themeColor="text1"/>
      <w:sz w:val="32"/>
      <w:szCs w:val="40"/>
      <w:lang w:val="en-US"/>
    </w:rPr>
  </w:style>
  <w:style w:type="character" w:customStyle="1" w:styleId="Heading2Char">
    <w:name w:val="Heading 2 Char"/>
    <w:link w:val="Heading2"/>
    <w:rsid w:val="00A0288E"/>
    <w:rPr>
      <w:rFonts w:ascii="HelveticaNeueLT Com 65 Md" w:eastAsiaTheme="majorEastAsia" w:hAnsi="HelveticaNeueLT Com 65 Md" w:cs="Arial"/>
      <w:color w:val="000000"/>
      <w:sz w:val="28"/>
      <w:lang w:val="en-US"/>
    </w:rPr>
  </w:style>
  <w:style w:type="character" w:customStyle="1" w:styleId="Heading3Char">
    <w:name w:val="Heading 3 Char"/>
    <w:link w:val="Heading3"/>
    <w:rsid w:val="0078631B"/>
    <w:rPr>
      <w:rFonts w:ascii="HelveticaNeueLT Com 65 Md" w:eastAsiaTheme="majorEastAsia" w:hAnsi="HelveticaNeueLT Com 65 Md" w:cstheme="majorBidi"/>
      <w:bCs/>
      <w:color w:val="000000"/>
      <w:sz w:val="26"/>
      <w:szCs w:val="26"/>
      <w:lang w:val="en-US"/>
    </w:rPr>
  </w:style>
  <w:style w:type="character" w:customStyle="1" w:styleId="Heading4Char">
    <w:name w:val="Heading 4 Char"/>
    <w:link w:val="Heading4"/>
    <w:rsid w:val="0082520C"/>
    <w:rPr>
      <w:rFonts w:ascii="HelveticaNeueLT Com 65 Md" w:eastAsiaTheme="majorEastAsia" w:hAnsi="HelveticaNeueLT Com 65 Md" w:cstheme="majorBidi"/>
      <w:b/>
      <w:bCs/>
      <w:color w:val="000000"/>
      <w:sz w:val="24"/>
      <w:szCs w:val="28"/>
    </w:rPr>
  </w:style>
  <w:style w:type="paragraph" w:customStyle="1" w:styleId="Normalindent">
    <w:name w:val="Normal + indent"/>
    <w:basedOn w:val="Normal"/>
    <w:qFormat/>
    <w:rsid w:val="0078631B"/>
    <w:pPr>
      <w:ind w:left="426"/>
    </w:pPr>
    <w:rPr>
      <w:lang w:val="en-US"/>
    </w:rPr>
  </w:style>
  <w:style w:type="paragraph" w:styleId="Caption">
    <w:name w:val="caption"/>
    <w:basedOn w:val="Heading4"/>
    <w:next w:val="Normal"/>
    <w:semiHidden/>
    <w:unhideWhenUsed/>
    <w:qFormat/>
    <w:rsid w:val="0078631B"/>
    <w:pPr>
      <w:keepNext w:val="0"/>
      <w:numPr>
        <w:ilvl w:val="0"/>
        <w:numId w:val="0"/>
      </w:numPr>
      <w:spacing w:after="0" w:line="600" w:lineRule="auto"/>
      <w:jc w:val="center"/>
      <w:outlineLvl w:val="9"/>
    </w:pPr>
    <w:rPr>
      <w:rFonts w:ascii="HelveticaNeueLT Com 37 ThCn" w:eastAsia="Times New Roman" w:hAnsi="HelveticaNeueLT Com 37 ThCn" w:cs="Arial"/>
      <w:b w:val="0"/>
      <w:i/>
      <w:sz w:val="20"/>
      <w:szCs w:val="20"/>
      <w:lang w:val="en-US"/>
    </w:rPr>
  </w:style>
  <w:style w:type="character" w:styleId="Strong">
    <w:name w:val="Strong"/>
    <w:uiPriority w:val="22"/>
    <w:qFormat/>
    <w:rsid w:val="0078631B"/>
    <w:rPr>
      <w:rFonts w:ascii="Arial" w:hAnsi="Arial" w:cs="Arial"/>
      <w:color w:val="0090C9"/>
      <w:sz w:val="28"/>
    </w:rPr>
  </w:style>
  <w:style w:type="character" w:styleId="Emphasis">
    <w:name w:val="Emphasis"/>
    <w:qFormat/>
    <w:rsid w:val="0078631B"/>
    <w:rPr>
      <w:b/>
      <w:bCs/>
      <w:color w:val="auto"/>
    </w:rPr>
  </w:style>
  <w:style w:type="paragraph" w:styleId="NoSpacing">
    <w:name w:val="No Spacing"/>
    <w:uiPriority w:val="1"/>
    <w:qFormat/>
    <w:rsid w:val="0078631B"/>
    <w:rPr>
      <w:rFonts w:ascii="Arial" w:hAnsi="Arial" w:cs="Arial"/>
      <w:color w:val="000000"/>
    </w:rPr>
  </w:style>
  <w:style w:type="paragraph" w:styleId="Subtitle">
    <w:name w:val="Subtitle"/>
    <w:basedOn w:val="Normal"/>
    <w:next w:val="Normal"/>
    <w:link w:val="SubtitleChar"/>
    <w:qFormat/>
    <w:locked/>
    <w:rsid w:val="0078631B"/>
    <w:pPr>
      <w:numPr>
        <w:ilvl w:val="1"/>
      </w:numPr>
    </w:pPr>
    <w:rPr>
      <w:rFonts w:ascii="HelveticaNeueLT Com 37 ThCn" w:eastAsiaTheme="majorEastAsia" w:hAnsi="HelveticaNeueLT Com 37 ThCn" w:cstheme="majorBidi"/>
      <w:i/>
      <w:iCs/>
      <w:color w:val="auto"/>
      <w:spacing w:val="15"/>
      <w:sz w:val="22"/>
      <w:szCs w:val="24"/>
    </w:rPr>
  </w:style>
  <w:style w:type="character" w:customStyle="1" w:styleId="SubtitleChar">
    <w:name w:val="Subtitle Char"/>
    <w:basedOn w:val="DefaultParagraphFont"/>
    <w:link w:val="Subtitle"/>
    <w:rsid w:val="0078631B"/>
    <w:rPr>
      <w:rFonts w:ascii="HelveticaNeueLT Com 37 ThCn" w:eastAsiaTheme="majorEastAsia" w:hAnsi="HelveticaNeueLT Com 37 ThCn" w:cstheme="majorBidi"/>
      <w:i/>
      <w:iCs/>
      <w:spacing w:val="15"/>
      <w:sz w:val="22"/>
      <w:szCs w:val="24"/>
    </w:rPr>
  </w:style>
  <w:style w:type="paragraph" w:styleId="Header">
    <w:name w:val="header"/>
    <w:basedOn w:val="Normal"/>
    <w:link w:val="HeaderChar"/>
    <w:unhideWhenUsed/>
    <w:rsid w:val="00F778F1"/>
    <w:pPr>
      <w:tabs>
        <w:tab w:val="center" w:pos="4536"/>
        <w:tab w:val="right" w:pos="9072"/>
      </w:tabs>
    </w:pPr>
  </w:style>
  <w:style w:type="character" w:customStyle="1" w:styleId="HeaderChar">
    <w:name w:val="Header Char"/>
    <w:basedOn w:val="DefaultParagraphFont"/>
    <w:link w:val="Header"/>
    <w:uiPriority w:val="99"/>
    <w:rsid w:val="00F778F1"/>
    <w:rPr>
      <w:rFonts w:ascii="HelveticaNeueLT Com 45 Lt" w:hAnsi="HelveticaNeueLT Com 45 Lt" w:cs="Arial"/>
      <w:color w:val="000000"/>
    </w:rPr>
  </w:style>
  <w:style w:type="paragraph" w:styleId="Footer">
    <w:name w:val="footer"/>
    <w:basedOn w:val="Normal"/>
    <w:link w:val="FooterChar"/>
    <w:unhideWhenUsed/>
    <w:rsid w:val="00F778F1"/>
    <w:pPr>
      <w:tabs>
        <w:tab w:val="center" w:pos="4536"/>
        <w:tab w:val="right" w:pos="9072"/>
      </w:tabs>
    </w:pPr>
  </w:style>
  <w:style w:type="character" w:customStyle="1" w:styleId="FooterChar">
    <w:name w:val="Footer Char"/>
    <w:basedOn w:val="DefaultParagraphFont"/>
    <w:link w:val="Footer"/>
    <w:uiPriority w:val="99"/>
    <w:rsid w:val="00F778F1"/>
    <w:rPr>
      <w:rFonts w:ascii="HelveticaNeueLT Com 45 Lt" w:hAnsi="HelveticaNeueLT Com 45 Lt" w:cs="Arial"/>
      <w:color w:val="000000"/>
    </w:rPr>
  </w:style>
  <w:style w:type="character" w:styleId="PlaceholderText">
    <w:name w:val="Placeholder Text"/>
    <w:basedOn w:val="DefaultParagraphFont"/>
    <w:uiPriority w:val="99"/>
    <w:semiHidden/>
    <w:rsid w:val="00F778F1"/>
    <w:rPr>
      <w:color w:val="808080"/>
    </w:rPr>
  </w:style>
  <w:style w:type="paragraph" w:customStyle="1" w:styleId="Headertitle">
    <w:name w:val="Header title"/>
    <w:basedOn w:val="Header"/>
    <w:qFormat/>
    <w:rsid w:val="0078631B"/>
    <w:pPr>
      <w:tabs>
        <w:tab w:val="clear" w:pos="9072"/>
        <w:tab w:val="left" w:pos="5341"/>
      </w:tabs>
    </w:pPr>
    <w:rPr>
      <w:rFonts w:ascii="HelveticaNeueLT Com 67 MdCn" w:hAnsi="HelveticaNeueLT Com 67 MdCn"/>
      <w:color w:val="FFFFFF" w:themeColor="background1"/>
      <w:sz w:val="36"/>
      <w14:textOutline w14:w="9525" w14:cap="rnd" w14:cmpd="sng" w14:algn="ctr">
        <w14:noFill/>
        <w14:prstDash w14:val="solid"/>
        <w14:bevel/>
      </w14:textOutline>
    </w:rPr>
  </w:style>
  <w:style w:type="paragraph" w:styleId="Title">
    <w:name w:val="Title"/>
    <w:basedOn w:val="Normal"/>
    <w:next w:val="Normal"/>
    <w:link w:val="TitleChar"/>
    <w:qFormat/>
    <w:locked/>
    <w:rsid w:val="00D254F8"/>
    <w:pPr>
      <w:pBdr>
        <w:bottom w:val="single" w:sz="8" w:space="4" w:color="4F81BD" w:themeColor="accent1"/>
      </w:pBdr>
      <w:spacing w:after="300"/>
      <w:contextualSpacing/>
    </w:pPr>
    <w:rPr>
      <w:rFonts w:ascii="HelveticaNeueLT Com 65 Md" w:eastAsiaTheme="majorEastAsia" w:hAnsi="HelveticaNeueLT Com 65 Md" w:cstheme="majorBidi"/>
      <w:color w:val="auto"/>
      <w:spacing w:val="5"/>
      <w:kern w:val="28"/>
      <w:sz w:val="52"/>
      <w:szCs w:val="52"/>
    </w:rPr>
  </w:style>
  <w:style w:type="character" w:customStyle="1" w:styleId="TitleChar">
    <w:name w:val="Title Char"/>
    <w:basedOn w:val="DefaultParagraphFont"/>
    <w:link w:val="Title"/>
    <w:rsid w:val="00D254F8"/>
    <w:rPr>
      <w:rFonts w:ascii="HelveticaNeueLT Com 65 Md" w:eastAsiaTheme="majorEastAsia" w:hAnsi="HelveticaNeueLT Com 65 Md" w:cstheme="majorBidi"/>
      <w:spacing w:val="5"/>
      <w:kern w:val="28"/>
      <w:sz w:val="52"/>
      <w:szCs w:val="52"/>
    </w:rPr>
  </w:style>
  <w:style w:type="character" w:customStyle="1" w:styleId="Heading5Char">
    <w:name w:val="Heading 5 Char"/>
    <w:basedOn w:val="DefaultParagraphFont"/>
    <w:link w:val="Heading5"/>
    <w:semiHidden/>
    <w:rsid w:val="007863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7863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78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78631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8631B"/>
    <w:rPr>
      <w:rFonts w:asciiTheme="majorHAnsi" w:eastAsiaTheme="majorEastAsia" w:hAnsiTheme="majorHAnsi" w:cstheme="majorBidi"/>
      <w:i/>
      <w:iCs/>
      <w:color w:val="404040" w:themeColor="text1" w:themeTint="BF"/>
    </w:rPr>
  </w:style>
  <w:style w:type="table" w:styleId="TableGrid">
    <w:name w:val="Table Grid"/>
    <w:basedOn w:val="TableNormal"/>
    <w:rsid w:val="00032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323CF"/>
    <w:pPr>
      <w:spacing w:after="100"/>
    </w:pPr>
  </w:style>
  <w:style w:type="paragraph" w:styleId="TOC2">
    <w:name w:val="toc 2"/>
    <w:basedOn w:val="Normal"/>
    <w:next w:val="Normal"/>
    <w:autoRedefine/>
    <w:uiPriority w:val="39"/>
    <w:unhideWhenUsed/>
    <w:rsid w:val="000323CF"/>
    <w:pPr>
      <w:spacing w:after="100"/>
      <w:ind w:left="200"/>
    </w:pPr>
  </w:style>
  <w:style w:type="paragraph" w:styleId="TOC3">
    <w:name w:val="toc 3"/>
    <w:basedOn w:val="Normal"/>
    <w:next w:val="Normal"/>
    <w:autoRedefine/>
    <w:uiPriority w:val="39"/>
    <w:unhideWhenUsed/>
    <w:rsid w:val="000323CF"/>
    <w:pPr>
      <w:spacing w:after="100"/>
      <w:ind w:left="400"/>
    </w:pPr>
  </w:style>
  <w:style w:type="paragraph" w:styleId="TOC4">
    <w:name w:val="toc 4"/>
    <w:basedOn w:val="Normal"/>
    <w:next w:val="Normal"/>
    <w:autoRedefine/>
    <w:unhideWhenUsed/>
    <w:rsid w:val="000323CF"/>
    <w:pPr>
      <w:spacing w:after="100"/>
      <w:ind w:left="600"/>
    </w:pPr>
  </w:style>
  <w:style w:type="paragraph" w:styleId="TOCHeading">
    <w:name w:val="TOC Heading"/>
    <w:basedOn w:val="Heading1"/>
    <w:next w:val="Normal"/>
    <w:uiPriority w:val="39"/>
    <w:unhideWhenUsed/>
    <w:qFormat/>
    <w:rsid w:val="00A73BF6"/>
    <w:pPr>
      <w:keepNext/>
      <w:keepLines/>
      <w:numPr>
        <w:numId w:val="0"/>
      </w:numPr>
      <w:spacing w:before="480" w:after="0" w:line="276" w:lineRule="auto"/>
      <w:ind w:right="0"/>
      <w:textboxTightWrap w:val="none"/>
      <w:outlineLvl w:val="9"/>
    </w:pPr>
    <w:rPr>
      <w:rFonts w:cstheme="majorBidi"/>
      <w:bCs/>
      <w:color w:val="358ED7"/>
      <w:sz w:val="28"/>
      <w:szCs w:val="28"/>
      <w:lang w:val="nl-NL" w:eastAsia="nl-NL"/>
    </w:rPr>
  </w:style>
  <w:style w:type="character" w:styleId="Hyperlink">
    <w:name w:val="Hyperlink"/>
    <w:basedOn w:val="DefaultParagraphFont"/>
    <w:uiPriority w:val="99"/>
    <w:unhideWhenUsed/>
    <w:rsid w:val="00ED6843"/>
    <w:rPr>
      <w:color w:val="0000FF" w:themeColor="hyperlink"/>
      <w:u w:val="single"/>
    </w:rPr>
  </w:style>
  <w:style w:type="paragraph" w:styleId="Quote">
    <w:name w:val="Quote"/>
    <w:basedOn w:val="Normal"/>
    <w:next w:val="Normal"/>
    <w:link w:val="QuoteChar"/>
    <w:uiPriority w:val="29"/>
    <w:qFormat/>
    <w:rsid w:val="002B7072"/>
    <w:pPr>
      <w:framePr w:w="9639" w:wrap="notBeside" w:vAnchor="text" w:hAnchor="text" w:y="1"/>
      <w:pBdr>
        <w:top w:val="single" w:sz="36" w:space="1" w:color="F2F2F2" w:themeColor="background1" w:themeShade="F2"/>
        <w:left w:val="single" w:sz="36" w:space="1" w:color="F2F2F2" w:themeColor="background1" w:themeShade="F2"/>
        <w:bottom w:val="single" w:sz="36" w:space="1" w:color="F2F2F2" w:themeColor="background1" w:themeShade="F2"/>
        <w:right w:val="single" w:sz="36" w:space="1" w:color="F2F2F2" w:themeColor="background1" w:themeShade="F2"/>
      </w:pBdr>
      <w:shd w:val="clear" w:color="auto" w:fill="F2F2F2" w:themeFill="background1" w:themeFillShade="F2"/>
      <w:spacing w:before="120" w:after="120"/>
      <w:ind w:left="142"/>
      <w:textboxTightWrap w:val="none"/>
    </w:pPr>
    <w:rPr>
      <w:rFonts w:asciiTheme="majorHAnsi" w:hAnsiTheme="majorHAnsi" w:cs="Times New Roman"/>
      <w:iCs/>
      <w:color w:val="000000" w:themeColor="text1"/>
      <w:sz w:val="24"/>
      <w:lang w:val="en-US" w:eastAsia="en-GB"/>
    </w:rPr>
  </w:style>
  <w:style w:type="character" w:customStyle="1" w:styleId="QuoteChar">
    <w:name w:val="Quote Char"/>
    <w:basedOn w:val="DefaultParagraphFont"/>
    <w:link w:val="Quote"/>
    <w:uiPriority w:val="29"/>
    <w:rsid w:val="002B7072"/>
    <w:rPr>
      <w:rFonts w:asciiTheme="majorHAnsi" w:hAnsiTheme="majorHAnsi"/>
      <w:iCs/>
      <w:color w:val="000000" w:themeColor="text1"/>
      <w:sz w:val="24"/>
      <w:shd w:val="clear" w:color="auto" w:fill="F2F2F2" w:themeFill="background1" w:themeFillShade="F2"/>
      <w:lang w:val="en-US" w:eastAsia="en-GB"/>
    </w:rPr>
  </w:style>
  <w:style w:type="character" w:styleId="FollowedHyperlink">
    <w:name w:val="FollowedHyperlink"/>
    <w:basedOn w:val="DefaultParagraphFont"/>
    <w:rsid w:val="005B796A"/>
    <w:rPr>
      <w:color w:val="800080"/>
      <w:u w:val="single"/>
    </w:rPr>
  </w:style>
  <w:style w:type="paragraph" w:styleId="TOC5">
    <w:name w:val="toc 5"/>
    <w:basedOn w:val="Normal"/>
    <w:next w:val="Normal"/>
    <w:autoRedefine/>
    <w:semiHidden/>
    <w:rsid w:val="005B796A"/>
    <w:pPr>
      <w:ind w:left="800"/>
      <w:textboxTightWrap w:val="none"/>
    </w:pPr>
    <w:rPr>
      <w:rFonts w:ascii="Arial" w:hAnsi="Arial" w:cs="Times New Roman"/>
      <w:color w:val="auto"/>
      <w:lang w:val="en-US" w:eastAsia="en-GB"/>
    </w:rPr>
  </w:style>
  <w:style w:type="character" w:styleId="PageNumber">
    <w:name w:val="page number"/>
    <w:basedOn w:val="DefaultParagraphFont"/>
    <w:rsid w:val="005B796A"/>
  </w:style>
  <w:style w:type="paragraph" w:styleId="TOC6">
    <w:name w:val="toc 6"/>
    <w:basedOn w:val="Normal"/>
    <w:next w:val="Normal"/>
    <w:autoRedefine/>
    <w:semiHidden/>
    <w:rsid w:val="005B796A"/>
    <w:pPr>
      <w:ind w:left="1000"/>
      <w:textboxTightWrap w:val="none"/>
    </w:pPr>
    <w:rPr>
      <w:rFonts w:ascii="Arial" w:hAnsi="Arial" w:cs="Times New Roman"/>
      <w:color w:val="auto"/>
      <w:lang w:val="en-US" w:eastAsia="en-GB"/>
    </w:rPr>
  </w:style>
  <w:style w:type="paragraph" w:styleId="TOC7">
    <w:name w:val="toc 7"/>
    <w:basedOn w:val="Normal"/>
    <w:next w:val="Normal"/>
    <w:autoRedefine/>
    <w:semiHidden/>
    <w:rsid w:val="005B796A"/>
    <w:pPr>
      <w:ind w:left="1200"/>
      <w:textboxTightWrap w:val="none"/>
    </w:pPr>
    <w:rPr>
      <w:rFonts w:ascii="Arial" w:hAnsi="Arial" w:cs="Times New Roman"/>
      <w:color w:val="auto"/>
      <w:lang w:val="en-US" w:eastAsia="en-GB"/>
    </w:rPr>
  </w:style>
  <w:style w:type="paragraph" w:styleId="TOC8">
    <w:name w:val="toc 8"/>
    <w:basedOn w:val="Normal"/>
    <w:next w:val="Normal"/>
    <w:autoRedefine/>
    <w:semiHidden/>
    <w:rsid w:val="005B796A"/>
    <w:pPr>
      <w:ind w:left="1400"/>
      <w:textboxTightWrap w:val="none"/>
    </w:pPr>
    <w:rPr>
      <w:rFonts w:ascii="Arial" w:hAnsi="Arial" w:cs="Times New Roman"/>
      <w:color w:val="auto"/>
      <w:lang w:val="en-US" w:eastAsia="en-GB"/>
    </w:rPr>
  </w:style>
  <w:style w:type="paragraph" w:styleId="TOC9">
    <w:name w:val="toc 9"/>
    <w:basedOn w:val="Normal"/>
    <w:next w:val="Normal"/>
    <w:autoRedefine/>
    <w:semiHidden/>
    <w:rsid w:val="005B796A"/>
    <w:pPr>
      <w:ind w:left="1600"/>
      <w:textboxTightWrap w:val="none"/>
    </w:pPr>
    <w:rPr>
      <w:rFonts w:ascii="Arial" w:hAnsi="Arial" w:cs="Times New Roman"/>
      <w:color w:val="auto"/>
      <w:lang w:val="en-US" w:eastAsia="en-GB"/>
    </w:rPr>
  </w:style>
  <w:style w:type="character" w:styleId="LineNumber">
    <w:name w:val="line number"/>
    <w:basedOn w:val="DefaultParagraphFont"/>
    <w:rsid w:val="005B796A"/>
  </w:style>
  <w:style w:type="character" w:customStyle="1" w:styleId="code">
    <w:name w:val="code"/>
    <w:basedOn w:val="QuoteChar"/>
    <w:qFormat/>
    <w:rsid w:val="00BB79DF"/>
    <w:rPr>
      <w:rFonts w:ascii="Courier New" w:hAnsi="Courier New"/>
      <w:i w:val="0"/>
      <w:iCs/>
      <w:color w:val="000000" w:themeColor="text1"/>
      <w:sz w:val="20"/>
      <w:shd w:val="clear" w:color="auto" w:fill="F2F2F2" w:themeFill="background1" w:themeFillShade="F2"/>
      <w:lang w:val="en-US" w:eastAsia="en-GB"/>
    </w:rPr>
  </w:style>
  <w:style w:type="character" w:customStyle="1" w:styleId="apple-style-span">
    <w:name w:val="apple-style-span"/>
    <w:basedOn w:val="DefaultParagraphFont"/>
    <w:rsid w:val="005B796A"/>
  </w:style>
  <w:style w:type="character" w:customStyle="1" w:styleId="apple-converted-space">
    <w:name w:val="apple-converted-space"/>
    <w:basedOn w:val="DefaultParagraphFont"/>
    <w:rsid w:val="005B796A"/>
  </w:style>
  <w:style w:type="character" w:styleId="CommentReference">
    <w:name w:val="annotation reference"/>
    <w:basedOn w:val="DefaultParagraphFont"/>
    <w:uiPriority w:val="99"/>
    <w:semiHidden/>
    <w:unhideWhenUsed/>
    <w:rsid w:val="00FF3111"/>
    <w:rPr>
      <w:sz w:val="16"/>
      <w:szCs w:val="16"/>
    </w:rPr>
  </w:style>
  <w:style w:type="paragraph" w:styleId="CommentText">
    <w:name w:val="annotation text"/>
    <w:basedOn w:val="Normal"/>
    <w:link w:val="CommentTextChar"/>
    <w:uiPriority w:val="99"/>
    <w:semiHidden/>
    <w:unhideWhenUsed/>
    <w:rsid w:val="00FF3111"/>
  </w:style>
  <w:style w:type="character" w:customStyle="1" w:styleId="CommentTextChar">
    <w:name w:val="Comment Text Char"/>
    <w:basedOn w:val="DefaultParagraphFont"/>
    <w:link w:val="CommentText"/>
    <w:uiPriority w:val="99"/>
    <w:semiHidden/>
    <w:rsid w:val="00FF3111"/>
    <w:rPr>
      <w:rFonts w:ascii="HelveticaNeueLT Com 45 Lt" w:hAnsi="HelveticaNeueLT Com 45 Lt" w:cs="Arial"/>
      <w:color w:val="000000"/>
    </w:rPr>
  </w:style>
  <w:style w:type="paragraph" w:styleId="CommentSubject">
    <w:name w:val="annotation subject"/>
    <w:basedOn w:val="CommentText"/>
    <w:next w:val="CommentText"/>
    <w:link w:val="CommentSubjectChar"/>
    <w:uiPriority w:val="99"/>
    <w:semiHidden/>
    <w:unhideWhenUsed/>
    <w:rsid w:val="00FF3111"/>
    <w:rPr>
      <w:b/>
      <w:bCs/>
    </w:rPr>
  </w:style>
  <w:style w:type="character" w:customStyle="1" w:styleId="CommentSubjectChar">
    <w:name w:val="Comment Subject Char"/>
    <w:basedOn w:val="CommentTextChar"/>
    <w:link w:val="CommentSubject"/>
    <w:uiPriority w:val="99"/>
    <w:semiHidden/>
    <w:rsid w:val="00FF3111"/>
    <w:rPr>
      <w:rFonts w:ascii="HelveticaNeueLT Com 45 Lt" w:hAnsi="HelveticaNeueLT Com 45 Lt" w:cs="Arial"/>
      <w:b/>
      <w:bCs/>
      <w:color w:val="000000"/>
    </w:rPr>
  </w:style>
  <w:style w:type="paragraph" w:styleId="HTMLPreformatted">
    <w:name w:val="HTML Preformatted"/>
    <w:basedOn w:val="Normal"/>
    <w:link w:val="HTMLPreformattedChar"/>
    <w:uiPriority w:val="99"/>
    <w:unhideWhenUsed/>
    <w:rsid w:val="007C4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boxTightWrap w:val="none"/>
    </w:pPr>
    <w:rPr>
      <w:rFonts w:ascii="Courier New" w:eastAsiaTheme="minorEastAsia" w:hAnsi="Courier New" w:cs="Courier New"/>
      <w:color w:val="auto"/>
      <w:lang w:val="en-NL" w:eastAsia="en-NL"/>
    </w:rPr>
  </w:style>
  <w:style w:type="character" w:customStyle="1" w:styleId="HTMLPreformattedChar">
    <w:name w:val="HTML Preformatted Char"/>
    <w:basedOn w:val="DefaultParagraphFont"/>
    <w:link w:val="HTMLPreformatted"/>
    <w:uiPriority w:val="99"/>
    <w:rsid w:val="007C4DE9"/>
    <w:rPr>
      <w:rFonts w:ascii="Courier New" w:eastAsiaTheme="minorEastAsia" w:hAnsi="Courier New" w:cs="Courier New"/>
      <w:lang w:val="en-NL" w:eastAsia="en-NL"/>
    </w:rPr>
  </w:style>
  <w:style w:type="paragraph" w:customStyle="1" w:styleId="alt">
    <w:name w:val="alt"/>
    <w:basedOn w:val="Normal"/>
    <w:rsid w:val="008C4255"/>
    <w:pPr>
      <w:spacing w:before="100" w:beforeAutospacing="1" w:after="100" w:afterAutospacing="1"/>
      <w:textboxTightWrap w:val="none"/>
    </w:pPr>
    <w:rPr>
      <w:rFonts w:ascii="Times New Roman" w:hAnsi="Times New Roman" w:cs="Times New Roman"/>
      <w:color w:val="auto"/>
      <w:sz w:val="24"/>
      <w:szCs w:val="24"/>
      <w:lang w:val="en-NL" w:eastAsia="en-NL"/>
    </w:rPr>
  </w:style>
  <w:style w:type="character" w:customStyle="1" w:styleId="comment">
    <w:name w:val="comment"/>
    <w:basedOn w:val="DefaultParagraphFont"/>
    <w:rsid w:val="008C4255"/>
  </w:style>
  <w:style w:type="character" w:customStyle="1" w:styleId="keyword">
    <w:name w:val="keyword"/>
    <w:basedOn w:val="DefaultParagraphFont"/>
    <w:rsid w:val="008C4255"/>
  </w:style>
  <w:style w:type="character" w:customStyle="1" w:styleId="string">
    <w:name w:val="string"/>
    <w:basedOn w:val="DefaultParagraphFont"/>
    <w:rsid w:val="008C4255"/>
  </w:style>
  <w:style w:type="paragraph" w:styleId="NormalWeb">
    <w:name w:val="Normal (Web)"/>
    <w:basedOn w:val="Normal"/>
    <w:uiPriority w:val="99"/>
    <w:semiHidden/>
    <w:unhideWhenUsed/>
    <w:rsid w:val="00E62910"/>
    <w:pPr>
      <w:spacing w:before="100" w:beforeAutospacing="1" w:after="100" w:afterAutospacing="1"/>
      <w:textboxTightWrap w:val="none"/>
    </w:pPr>
    <w:rPr>
      <w:rFonts w:ascii="Times New Roman" w:hAnsi="Times New Roman" w:cs="Times New Roman"/>
      <w:color w:val="auto"/>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23049">
      <w:bodyDiv w:val="1"/>
      <w:marLeft w:val="0"/>
      <w:marRight w:val="0"/>
      <w:marTop w:val="0"/>
      <w:marBottom w:val="0"/>
      <w:divBdr>
        <w:top w:val="none" w:sz="0" w:space="0" w:color="auto"/>
        <w:left w:val="none" w:sz="0" w:space="0" w:color="auto"/>
        <w:bottom w:val="none" w:sz="0" w:space="0" w:color="auto"/>
        <w:right w:val="none" w:sz="0" w:space="0" w:color="auto"/>
      </w:divBdr>
    </w:div>
    <w:div w:id="315308219">
      <w:bodyDiv w:val="1"/>
      <w:marLeft w:val="0"/>
      <w:marRight w:val="0"/>
      <w:marTop w:val="0"/>
      <w:marBottom w:val="0"/>
      <w:divBdr>
        <w:top w:val="none" w:sz="0" w:space="0" w:color="auto"/>
        <w:left w:val="none" w:sz="0" w:space="0" w:color="auto"/>
        <w:bottom w:val="none" w:sz="0" w:space="0" w:color="auto"/>
        <w:right w:val="none" w:sz="0" w:space="0" w:color="auto"/>
      </w:divBdr>
    </w:div>
    <w:div w:id="350376212">
      <w:bodyDiv w:val="1"/>
      <w:marLeft w:val="0"/>
      <w:marRight w:val="0"/>
      <w:marTop w:val="0"/>
      <w:marBottom w:val="0"/>
      <w:divBdr>
        <w:top w:val="none" w:sz="0" w:space="0" w:color="auto"/>
        <w:left w:val="none" w:sz="0" w:space="0" w:color="auto"/>
        <w:bottom w:val="none" w:sz="0" w:space="0" w:color="auto"/>
        <w:right w:val="none" w:sz="0" w:space="0" w:color="auto"/>
      </w:divBdr>
    </w:div>
    <w:div w:id="452138758">
      <w:bodyDiv w:val="1"/>
      <w:marLeft w:val="0"/>
      <w:marRight w:val="0"/>
      <w:marTop w:val="0"/>
      <w:marBottom w:val="0"/>
      <w:divBdr>
        <w:top w:val="none" w:sz="0" w:space="0" w:color="auto"/>
        <w:left w:val="none" w:sz="0" w:space="0" w:color="auto"/>
        <w:bottom w:val="none" w:sz="0" w:space="0" w:color="auto"/>
        <w:right w:val="none" w:sz="0" w:space="0" w:color="auto"/>
      </w:divBdr>
    </w:div>
    <w:div w:id="588855857">
      <w:bodyDiv w:val="1"/>
      <w:marLeft w:val="0"/>
      <w:marRight w:val="0"/>
      <w:marTop w:val="0"/>
      <w:marBottom w:val="0"/>
      <w:divBdr>
        <w:top w:val="none" w:sz="0" w:space="0" w:color="auto"/>
        <w:left w:val="none" w:sz="0" w:space="0" w:color="auto"/>
        <w:bottom w:val="none" w:sz="0" w:space="0" w:color="auto"/>
        <w:right w:val="none" w:sz="0" w:space="0" w:color="auto"/>
      </w:divBdr>
    </w:div>
    <w:div w:id="788667159">
      <w:bodyDiv w:val="1"/>
      <w:marLeft w:val="0"/>
      <w:marRight w:val="0"/>
      <w:marTop w:val="0"/>
      <w:marBottom w:val="0"/>
      <w:divBdr>
        <w:top w:val="none" w:sz="0" w:space="0" w:color="auto"/>
        <w:left w:val="none" w:sz="0" w:space="0" w:color="auto"/>
        <w:bottom w:val="none" w:sz="0" w:space="0" w:color="auto"/>
        <w:right w:val="none" w:sz="0" w:space="0" w:color="auto"/>
      </w:divBdr>
    </w:div>
    <w:div w:id="925843815">
      <w:bodyDiv w:val="1"/>
      <w:marLeft w:val="0"/>
      <w:marRight w:val="0"/>
      <w:marTop w:val="0"/>
      <w:marBottom w:val="0"/>
      <w:divBdr>
        <w:top w:val="none" w:sz="0" w:space="0" w:color="auto"/>
        <w:left w:val="none" w:sz="0" w:space="0" w:color="auto"/>
        <w:bottom w:val="none" w:sz="0" w:space="0" w:color="auto"/>
        <w:right w:val="none" w:sz="0" w:space="0" w:color="auto"/>
      </w:divBdr>
    </w:div>
    <w:div w:id="954949423">
      <w:bodyDiv w:val="1"/>
      <w:marLeft w:val="0"/>
      <w:marRight w:val="0"/>
      <w:marTop w:val="0"/>
      <w:marBottom w:val="0"/>
      <w:divBdr>
        <w:top w:val="none" w:sz="0" w:space="0" w:color="auto"/>
        <w:left w:val="none" w:sz="0" w:space="0" w:color="auto"/>
        <w:bottom w:val="none" w:sz="0" w:space="0" w:color="auto"/>
        <w:right w:val="none" w:sz="0" w:space="0" w:color="auto"/>
      </w:divBdr>
    </w:div>
    <w:div w:id="975718117">
      <w:bodyDiv w:val="1"/>
      <w:marLeft w:val="0"/>
      <w:marRight w:val="0"/>
      <w:marTop w:val="0"/>
      <w:marBottom w:val="0"/>
      <w:divBdr>
        <w:top w:val="none" w:sz="0" w:space="0" w:color="auto"/>
        <w:left w:val="none" w:sz="0" w:space="0" w:color="auto"/>
        <w:bottom w:val="none" w:sz="0" w:space="0" w:color="auto"/>
        <w:right w:val="none" w:sz="0" w:space="0" w:color="auto"/>
      </w:divBdr>
    </w:div>
    <w:div w:id="1008681888">
      <w:bodyDiv w:val="1"/>
      <w:marLeft w:val="0"/>
      <w:marRight w:val="0"/>
      <w:marTop w:val="0"/>
      <w:marBottom w:val="0"/>
      <w:divBdr>
        <w:top w:val="none" w:sz="0" w:space="0" w:color="auto"/>
        <w:left w:val="none" w:sz="0" w:space="0" w:color="auto"/>
        <w:bottom w:val="none" w:sz="0" w:space="0" w:color="auto"/>
        <w:right w:val="none" w:sz="0" w:space="0" w:color="auto"/>
      </w:divBdr>
      <w:divsChild>
        <w:div w:id="246623216">
          <w:marLeft w:val="0"/>
          <w:marRight w:val="0"/>
          <w:marTop w:val="270"/>
          <w:marBottom w:val="270"/>
          <w:divBdr>
            <w:top w:val="none" w:sz="0" w:space="0" w:color="auto"/>
            <w:left w:val="none" w:sz="0" w:space="0" w:color="auto"/>
            <w:bottom w:val="none" w:sz="0" w:space="0" w:color="auto"/>
            <w:right w:val="none" w:sz="0" w:space="0" w:color="auto"/>
          </w:divBdr>
        </w:div>
      </w:divsChild>
    </w:div>
    <w:div w:id="1115373017">
      <w:bodyDiv w:val="1"/>
      <w:marLeft w:val="0"/>
      <w:marRight w:val="0"/>
      <w:marTop w:val="0"/>
      <w:marBottom w:val="0"/>
      <w:divBdr>
        <w:top w:val="none" w:sz="0" w:space="0" w:color="auto"/>
        <w:left w:val="none" w:sz="0" w:space="0" w:color="auto"/>
        <w:bottom w:val="none" w:sz="0" w:space="0" w:color="auto"/>
        <w:right w:val="none" w:sz="0" w:space="0" w:color="auto"/>
      </w:divBdr>
    </w:div>
    <w:div w:id="1144853882">
      <w:bodyDiv w:val="1"/>
      <w:marLeft w:val="0"/>
      <w:marRight w:val="0"/>
      <w:marTop w:val="0"/>
      <w:marBottom w:val="0"/>
      <w:divBdr>
        <w:top w:val="none" w:sz="0" w:space="0" w:color="auto"/>
        <w:left w:val="none" w:sz="0" w:space="0" w:color="auto"/>
        <w:bottom w:val="none" w:sz="0" w:space="0" w:color="auto"/>
        <w:right w:val="none" w:sz="0" w:space="0" w:color="auto"/>
      </w:divBdr>
    </w:div>
    <w:div w:id="1196118204">
      <w:bodyDiv w:val="1"/>
      <w:marLeft w:val="0"/>
      <w:marRight w:val="0"/>
      <w:marTop w:val="0"/>
      <w:marBottom w:val="0"/>
      <w:divBdr>
        <w:top w:val="none" w:sz="0" w:space="0" w:color="auto"/>
        <w:left w:val="none" w:sz="0" w:space="0" w:color="auto"/>
        <w:bottom w:val="none" w:sz="0" w:space="0" w:color="auto"/>
        <w:right w:val="none" w:sz="0" w:space="0" w:color="auto"/>
      </w:divBdr>
    </w:div>
    <w:div w:id="1204949092">
      <w:bodyDiv w:val="1"/>
      <w:marLeft w:val="0"/>
      <w:marRight w:val="0"/>
      <w:marTop w:val="0"/>
      <w:marBottom w:val="0"/>
      <w:divBdr>
        <w:top w:val="none" w:sz="0" w:space="0" w:color="auto"/>
        <w:left w:val="none" w:sz="0" w:space="0" w:color="auto"/>
        <w:bottom w:val="none" w:sz="0" w:space="0" w:color="auto"/>
        <w:right w:val="none" w:sz="0" w:space="0" w:color="auto"/>
      </w:divBdr>
      <w:divsChild>
        <w:div w:id="1658267889">
          <w:marLeft w:val="0"/>
          <w:marRight w:val="0"/>
          <w:marTop w:val="270"/>
          <w:marBottom w:val="270"/>
          <w:divBdr>
            <w:top w:val="none" w:sz="0" w:space="0" w:color="auto"/>
            <w:left w:val="none" w:sz="0" w:space="0" w:color="auto"/>
            <w:bottom w:val="none" w:sz="0" w:space="0" w:color="auto"/>
            <w:right w:val="none" w:sz="0" w:space="0" w:color="auto"/>
          </w:divBdr>
        </w:div>
      </w:divsChild>
    </w:div>
    <w:div w:id="1568494449">
      <w:bodyDiv w:val="1"/>
      <w:marLeft w:val="0"/>
      <w:marRight w:val="0"/>
      <w:marTop w:val="0"/>
      <w:marBottom w:val="0"/>
      <w:divBdr>
        <w:top w:val="none" w:sz="0" w:space="0" w:color="auto"/>
        <w:left w:val="none" w:sz="0" w:space="0" w:color="auto"/>
        <w:bottom w:val="none" w:sz="0" w:space="0" w:color="auto"/>
        <w:right w:val="none" w:sz="0" w:space="0" w:color="auto"/>
      </w:divBdr>
    </w:div>
    <w:div w:id="1645425347">
      <w:bodyDiv w:val="1"/>
      <w:marLeft w:val="0"/>
      <w:marRight w:val="0"/>
      <w:marTop w:val="0"/>
      <w:marBottom w:val="0"/>
      <w:divBdr>
        <w:top w:val="none" w:sz="0" w:space="0" w:color="auto"/>
        <w:left w:val="none" w:sz="0" w:space="0" w:color="auto"/>
        <w:bottom w:val="none" w:sz="0" w:space="0" w:color="auto"/>
        <w:right w:val="none" w:sz="0" w:space="0" w:color="auto"/>
      </w:divBdr>
    </w:div>
    <w:div w:id="1773939742">
      <w:bodyDiv w:val="1"/>
      <w:marLeft w:val="0"/>
      <w:marRight w:val="0"/>
      <w:marTop w:val="0"/>
      <w:marBottom w:val="0"/>
      <w:divBdr>
        <w:top w:val="none" w:sz="0" w:space="0" w:color="auto"/>
        <w:left w:val="none" w:sz="0" w:space="0" w:color="auto"/>
        <w:bottom w:val="none" w:sz="0" w:space="0" w:color="auto"/>
        <w:right w:val="none" w:sz="0" w:space="0" w:color="auto"/>
      </w:divBdr>
    </w:div>
    <w:div w:id="1901624190">
      <w:bodyDiv w:val="1"/>
      <w:marLeft w:val="0"/>
      <w:marRight w:val="0"/>
      <w:marTop w:val="0"/>
      <w:marBottom w:val="0"/>
      <w:divBdr>
        <w:top w:val="none" w:sz="0" w:space="0" w:color="auto"/>
        <w:left w:val="none" w:sz="0" w:space="0" w:color="auto"/>
        <w:bottom w:val="none" w:sz="0" w:space="0" w:color="auto"/>
        <w:right w:val="none" w:sz="0" w:space="0" w:color="auto"/>
      </w:divBdr>
      <w:divsChild>
        <w:div w:id="521088610">
          <w:marLeft w:val="0"/>
          <w:marRight w:val="0"/>
          <w:marTop w:val="270"/>
          <w:marBottom w:val="270"/>
          <w:divBdr>
            <w:top w:val="none" w:sz="0" w:space="0" w:color="auto"/>
            <w:left w:val="none" w:sz="0" w:space="0" w:color="auto"/>
            <w:bottom w:val="none" w:sz="0" w:space="0" w:color="auto"/>
            <w:right w:val="none" w:sz="0" w:space="0" w:color="auto"/>
          </w:divBdr>
        </w:div>
      </w:divsChild>
    </w:div>
    <w:div w:id="1925214388">
      <w:bodyDiv w:val="1"/>
      <w:marLeft w:val="0"/>
      <w:marRight w:val="0"/>
      <w:marTop w:val="0"/>
      <w:marBottom w:val="0"/>
      <w:divBdr>
        <w:top w:val="none" w:sz="0" w:space="0" w:color="auto"/>
        <w:left w:val="none" w:sz="0" w:space="0" w:color="auto"/>
        <w:bottom w:val="none" w:sz="0" w:space="0" w:color="auto"/>
        <w:right w:val="none" w:sz="0" w:space="0" w:color="auto"/>
      </w:divBdr>
    </w:div>
    <w:div w:id="210569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ls\PalmSensCloud\Templates\appNo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72C4E9C750499BAE0B8A23916818A0"/>
        <w:category>
          <w:name w:val="Algemeen"/>
          <w:gallery w:val="placeholder"/>
        </w:category>
        <w:types>
          <w:type w:val="bbPlcHdr"/>
        </w:types>
        <w:behaviors>
          <w:behavior w:val="content"/>
        </w:behaviors>
        <w:guid w:val="{A5046715-3389-434E-AF76-E70469E77272}"/>
      </w:docPartPr>
      <w:docPartBody>
        <w:p w:rsidR="008B5A90" w:rsidRDefault="00DC6109">
          <w:pPr>
            <w:pStyle w:val="8672C4E9C750499BAE0B8A23916818A0"/>
          </w:pPr>
          <w:r w:rsidRPr="008A3B6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45 Lt">
    <w:altName w:val="Corbel"/>
    <w:panose1 w:val="020B0403020202020204"/>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Com 37 ThCn">
    <w:altName w:val="Arial Narrow"/>
    <w:panose1 w:val="020B0406020202030204"/>
    <w:charset w:val="00"/>
    <w:family w:val="swiss"/>
    <w:pitch w:val="variable"/>
    <w:sig w:usb0="800000AF" w:usb1="5000204A" w:usb2="00000000" w:usb3="00000000" w:csb0="0000009B" w:csb1="00000000"/>
  </w:font>
  <w:font w:name="HelveticaNeueLT Com 67 MdCn">
    <w:altName w:val="Franklin Gothic Medium Cond"/>
    <w:panose1 w:val="020B0606030502030204"/>
    <w:charset w:val="00"/>
    <w:family w:val="swiss"/>
    <w:pitch w:val="variable"/>
    <w:sig w:usb0="8000008F" w:usb1="00002042" w:usb2="00000000" w:usb3="00000000" w:csb0="0000009B"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109"/>
    <w:rsid w:val="000A2110"/>
    <w:rsid w:val="002D6EE5"/>
    <w:rsid w:val="005B36A8"/>
    <w:rsid w:val="006439E2"/>
    <w:rsid w:val="008B5A90"/>
    <w:rsid w:val="00913195"/>
    <w:rsid w:val="00970FBF"/>
    <w:rsid w:val="00980740"/>
    <w:rsid w:val="00A85D04"/>
    <w:rsid w:val="00AA1347"/>
    <w:rsid w:val="00B15AAF"/>
    <w:rsid w:val="00B30536"/>
    <w:rsid w:val="00BD0BCA"/>
    <w:rsid w:val="00CD0F6D"/>
    <w:rsid w:val="00D504C9"/>
    <w:rsid w:val="00DB243A"/>
    <w:rsid w:val="00DC6109"/>
    <w:rsid w:val="00EC4B1D"/>
    <w:rsid w:val="00F10A9E"/>
    <w:rsid w:val="00F633AC"/>
    <w:rsid w:val="00FA38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72C4E9C750499BAE0B8A23916818A0">
    <w:name w:val="8672C4E9C750499BAE0B8A2391681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090AE1-D12E-4E20-B93B-9D1DA31D04CE}">
  <we:reference id="wa104382008" version="1.0.0.0" store="en-US" storeType="OMEX"/>
  <we:alternateReferences>
    <we:reference id="wa104382008" version="1.0.0.0" store="WA104382008" storeType="OMEX"/>
  </we:alternateReferences>
  <we:properties>
    <we:property name="codify_consent" value="true"/>
    <we:property name="theme" value="&quot;deser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BBB6C-49DF-4158-A090-35FF2668A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appNote.dotx</Template>
  <TotalTime>0</TotalTime>
  <Pages>13</Pages>
  <Words>3134</Words>
  <Characters>17864</Characters>
  <Application>Microsoft Office Word</Application>
  <DocSecurity>0</DocSecurity>
  <Lines>148</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Method SCRIPT Examples</vt:lpstr>
      <vt:lpstr>Getting started with PalmSens SDK</vt:lpstr>
    </vt:vector>
  </TitlesOfParts>
  <Company>Microsoft</Company>
  <LinksUpToDate>false</LinksUpToDate>
  <CharactersWithSpaces>20957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 SCRIPT Examples</dc:title>
  <dc:subject>PalmSens Mobile SDK for Xamarin</dc:subject>
  <dc:creator>PalmSens BV</dc:creator>
  <cp:lastModifiedBy>Pavithra</cp:lastModifiedBy>
  <cp:revision>88</cp:revision>
  <cp:lastPrinted>2015-08-24T16:11:00Z</cp:lastPrinted>
  <dcterms:created xsi:type="dcterms:W3CDTF">2015-08-24T16:10:00Z</dcterms:created>
  <dcterms:modified xsi:type="dcterms:W3CDTF">2019-02-25T11:49:00Z</dcterms:modified>
</cp:coreProperties>
</file>