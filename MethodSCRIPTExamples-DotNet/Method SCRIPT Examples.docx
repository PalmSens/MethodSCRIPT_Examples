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0F7F5158" w:rsidR="002862D7" w:rsidRPr="00981E56" w:rsidRDefault="00732ECA"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FF3111">
            <w:rPr>
              <w:lang w:val="en-US"/>
            </w:rPr>
            <w:t>MethodSCRIPT</w:t>
          </w:r>
          <w:r w:rsidR="006D49B4">
            <w:rPr>
              <w:lang w:val="en-US"/>
            </w:rPr>
            <w:t xml:space="preserve"> </w:t>
          </w:r>
          <w:r w:rsidR="00A51A7F">
            <w:rPr>
              <w:lang w:val="en-US"/>
            </w:rPr>
            <w:t>Examples</w:t>
          </w:r>
          <w:r w:rsidR="003F6B41">
            <w:rPr>
              <w:lang w:val="en-US"/>
            </w:rPr>
            <w:t xml:space="preserve"> - C#</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302B7543" w:rsidR="002862D7" w:rsidRPr="00854B9C" w:rsidRDefault="002862D7" w:rsidP="002862D7">
      <w:pPr>
        <w:rPr>
          <w:lang w:val="en-US"/>
        </w:rPr>
      </w:pPr>
      <w:r>
        <w:rPr>
          <w:lang w:val="en-US"/>
        </w:rPr>
        <w:t>Last r</w:t>
      </w:r>
      <w:r w:rsidRPr="00854B9C">
        <w:rPr>
          <w:lang w:val="en-US"/>
        </w:rPr>
        <w:t xml:space="preserve">evision: </w:t>
      </w:r>
      <w:r w:rsidR="00FF3111">
        <w:rPr>
          <w:lang w:val="en-US"/>
        </w:rPr>
        <w:t xml:space="preserve">March </w:t>
      </w:r>
      <w:r w:rsidR="00877CE6">
        <w:rPr>
          <w:lang w:val="en-US"/>
        </w:rPr>
        <w:t>22</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7DED34FE" w:rsidR="004C6E8B" w:rsidRPr="002D521D" w:rsidRDefault="002D521D" w:rsidP="004C6E8B">
      <w:pPr>
        <w:rPr>
          <w:lang w:val="en-US"/>
        </w:rPr>
      </w:pPr>
      <w:r w:rsidRPr="00886DB9">
        <w:rPr>
          <w:lang w:val="en-US"/>
        </w:rPr>
        <w:t xml:space="preserve">The examples </w:t>
      </w:r>
      <w:r w:rsidR="0067501F" w:rsidRPr="00886DB9">
        <w:rPr>
          <w:lang w:val="en-US"/>
        </w:rPr>
        <w:t>in the “/MethodSCRIPTExamples</w:t>
      </w:r>
      <w:r w:rsidR="00785294">
        <w:rPr>
          <w:lang w:val="en-US"/>
        </w:rPr>
        <w:t>-DotNet</w:t>
      </w:r>
      <w:r w:rsidR="0067501F" w:rsidRPr="00886DB9">
        <w:rPr>
          <w:lang w:val="en-US"/>
        </w:rPr>
        <w:t xml:space="preserve">” folder </w:t>
      </w:r>
      <w:r w:rsidRPr="00886DB9">
        <w:rPr>
          <w:lang w:val="en-US"/>
        </w:rPr>
        <w:t>demonstrate basic communication with the EmStat Pico like how to connect to the device, send method scripts to the device, run measurements on the device, read the response from the device, using simple plot objects to plot the data and close a connection to the device.</w:t>
      </w:r>
    </w:p>
    <w:p w14:paraId="13D652C3" w14:textId="77777777" w:rsidR="00CC7C30" w:rsidRPr="00C743CF" w:rsidRDefault="00CC7C30" w:rsidP="00CC7C30">
      <w:pPr>
        <w:pStyle w:val="Heading2"/>
      </w:pPr>
      <w:r w:rsidRPr="00C743CF">
        <w:t>Examples:</w:t>
      </w:r>
    </w:p>
    <w:p w14:paraId="2031C41B" w14:textId="4D863207" w:rsidR="00CC7C30" w:rsidRDefault="00CC7C30" w:rsidP="00CC7C30">
      <w:pPr>
        <w:pStyle w:val="Heading3"/>
      </w:pPr>
      <w:r w:rsidRPr="00C743CF">
        <w:t xml:space="preserve">Example 1: </w:t>
      </w:r>
      <w:r w:rsidR="002D521D">
        <w:t>Basic Console Example</w:t>
      </w:r>
      <w:r w:rsidR="0067501F">
        <w:t xml:space="preserve"> (MSConsoleExample)</w:t>
      </w:r>
    </w:p>
    <w:p w14:paraId="42C20614" w14:textId="6C738413" w:rsidR="0067501F" w:rsidRDefault="00CC7C30" w:rsidP="00CC7C30">
      <w:pPr>
        <w:rPr>
          <w:lang w:val="en-US"/>
        </w:rPr>
      </w:pPr>
      <w:r>
        <w:rPr>
          <w:lang w:val="en-US"/>
        </w:rPr>
        <w:t xml:space="preserve">This example demonstrates </w:t>
      </w:r>
      <w:r w:rsidR="004E3DC6">
        <w:rPr>
          <w:lang w:val="en-US"/>
        </w:rPr>
        <w:t xml:space="preserve">how to </w:t>
      </w:r>
      <w:r>
        <w:rPr>
          <w:lang w:val="en-US"/>
        </w:rPr>
        <w:t xml:space="preserve">implement USB </w:t>
      </w:r>
      <w:r w:rsidR="0067501F">
        <w:rPr>
          <w:lang w:val="en-US"/>
        </w:rPr>
        <w:t xml:space="preserve">serial </w:t>
      </w:r>
      <w:r>
        <w:rPr>
          <w:lang w:val="en-US"/>
        </w:rPr>
        <w:t>communication</w:t>
      </w:r>
      <w:r w:rsidR="0067501F">
        <w:rPr>
          <w:lang w:val="en-US"/>
        </w:rPr>
        <w:t xml:space="preserve"> to</w:t>
      </w:r>
    </w:p>
    <w:p w14:paraId="495B161F" w14:textId="6A6BC76C" w:rsidR="004E3DC6" w:rsidRDefault="004E3DC6" w:rsidP="0067501F">
      <w:pPr>
        <w:pStyle w:val="ListParagraph"/>
        <w:numPr>
          <w:ilvl w:val="0"/>
          <w:numId w:val="35"/>
        </w:numPr>
        <w:rPr>
          <w:lang w:val="en-US"/>
        </w:rPr>
      </w:pPr>
      <w:r>
        <w:rPr>
          <w:lang w:val="en-US"/>
        </w:rPr>
        <w:t>Establish a connection with the device</w:t>
      </w:r>
    </w:p>
    <w:p w14:paraId="7DB12D0F" w14:textId="473B4F39" w:rsidR="0067501F" w:rsidRDefault="0067501F" w:rsidP="0067501F">
      <w:pPr>
        <w:pStyle w:val="ListParagraph"/>
        <w:numPr>
          <w:ilvl w:val="0"/>
          <w:numId w:val="35"/>
        </w:numPr>
        <w:rPr>
          <w:lang w:val="en-US"/>
        </w:rPr>
      </w:pPr>
      <w:r>
        <w:rPr>
          <w:lang w:val="en-US"/>
        </w:rPr>
        <w:t>Write</w:t>
      </w:r>
      <w:r w:rsidRPr="0067501F">
        <w:rPr>
          <w:lang w:val="en-US"/>
        </w:rPr>
        <w:t xml:space="preserve"> the </w:t>
      </w:r>
      <w:r w:rsidR="004E3DC6">
        <w:rPr>
          <w:lang w:val="en-US"/>
        </w:rPr>
        <w:t>input measurement parameters to the device</w:t>
      </w:r>
    </w:p>
    <w:p w14:paraId="39980857" w14:textId="31ACA4CE" w:rsidR="0067501F" w:rsidRDefault="0067501F" w:rsidP="0067501F">
      <w:pPr>
        <w:pStyle w:val="ListParagraph"/>
        <w:numPr>
          <w:ilvl w:val="0"/>
          <w:numId w:val="35"/>
        </w:numPr>
        <w:rPr>
          <w:lang w:val="en-US"/>
        </w:rPr>
      </w:pPr>
      <w:r>
        <w:rPr>
          <w:lang w:val="en-US"/>
        </w:rPr>
        <w:t>Read</w:t>
      </w:r>
      <w:r w:rsidRPr="0067501F">
        <w:rPr>
          <w:lang w:val="en-US"/>
        </w:rPr>
        <w:t xml:space="preserve"> </w:t>
      </w:r>
      <w:r w:rsidR="004E3DC6">
        <w:rPr>
          <w:lang w:val="en-US"/>
        </w:rPr>
        <w:t xml:space="preserve">and parse </w:t>
      </w:r>
      <w:r w:rsidRPr="0067501F">
        <w:rPr>
          <w:lang w:val="en-US"/>
        </w:rPr>
        <w:t>the measurement response from the device</w:t>
      </w:r>
    </w:p>
    <w:p w14:paraId="303CFB4E" w14:textId="6F5E6C5A" w:rsidR="00CC7C30" w:rsidRPr="0067501F" w:rsidRDefault="00CC7C30" w:rsidP="0067501F">
      <w:pPr>
        <w:rPr>
          <w:lang w:val="en-US"/>
        </w:rPr>
      </w:pPr>
      <w:r w:rsidRPr="0067501F">
        <w:rPr>
          <w:lang w:val="en-US"/>
        </w:rPr>
        <w:t>This does not include error handling, method validation etc.</w:t>
      </w:r>
    </w:p>
    <w:p w14:paraId="4BDA69B4" w14:textId="2E725019" w:rsidR="00CC7C30" w:rsidRDefault="00CC7C30" w:rsidP="00A04C43">
      <w:pPr>
        <w:pStyle w:val="Heading3"/>
      </w:pPr>
      <w:r>
        <w:t xml:space="preserve">Example </w:t>
      </w:r>
      <w:r w:rsidR="0067501F">
        <w:t>2</w:t>
      </w:r>
      <w:r>
        <w:t xml:space="preserve">: Plot </w:t>
      </w:r>
      <w:r w:rsidR="00A04C43">
        <w:t>Example (MSPlotExample)</w:t>
      </w:r>
    </w:p>
    <w:p w14:paraId="7277A279" w14:textId="4DA18668" w:rsidR="00A04C43" w:rsidRPr="00A04C43" w:rsidRDefault="004E3DC6" w:rsidP="00A04C43">
      <w:pPr>
        <w:rPr>
          <w:lang w:val="en-US"/>
        </w:rPr>
      </w:pPr>
      <w:r>
        <w:rPr>
          <w:lang w:val="en-US"/>
        </w:rPr>
        <w:t>In addition to the basic communications as in the above example, this plot example demonstrates how to implement the plot object (using the OxyPlot library for windows forms).</w:t>
      </w:r>
    </w:p>
    <w:p w14:paraId="1515EE31" w14:textId="28BA4DBD" w:rsidR="00CC7C30" w:rsidRDefault="00CC7C30" w:rsidP="00CC7C30">
      <w:pPr>
        <w:pStyle w:val="Heading3"/>
      </w:pPr>
      <w:r>
        <w:t xml:space="preserve">Example </w:t>
      </w:r>
      <w:r w:rsidR="00A04C43">
        <w:t>3</w:t>
      </w:r>
      <w:r>
        <w:t xml:space="preserve">: </w:t>
      </w:r>
      <w:r w:rsidR="00A04C43">
        <w:t>EIS Console Example (MSEISExample)</w:t>
      </w:r>
    </w:p>
    <w:p w14:paraId="47C39783" w14:textId="272541D0" w:rsidR="00A04C43" w:rsidRPr="00A04C43" w:rsidRDefault="00A04C43" w:rsidP="00A04C43">
      <w:pPr>
        <w:rPr>
          <w:lang w:val="en-US"/>
        </w:rPr>
      </w:pPr>
      <w:r>
        <w:rPr>
          <w:lang w:val="en-US"/>
        </w:rPr>
        <w:t>Thi</w:t>
      </w:r>
      <w:r w:rsidR="005A4D07">
        <w:rPr>
          <w:lang w:val="en-US"/>
        </w:rPr>
        <w:t>s console example demonstrates send</w:t>
      </w:r>
      <w:r w:rsidR="00DB4E59">
        <w:rPr>
          <w:lang w:val="en-US"/>
        </w:rPr>
        <w:t>ing</w:t>
      </w:r>
      <w:r w:rsidR="005A4D07">
        <w:rPr>
          <w:lang w:val="en-US"/>
        </w:rPr>
        <w:t>, receiv</w:t>
      </w:r>
      <w:r w:rsidR="00DB4E59">
        <w:rPr>
          <w:lang w:val="en-US"/>
        </w:rPr>
        <w:t>ing</w:t>
      </w:r>
      <w:bookmarkStart w:id="0" w:name="_GoBack"/>
      <w:bookmarkEnd w:id="0"/>
      <w:r w:rsidR="005A4D07">
        <w:rPr>
          <w:lang w:val="en-US"/>
        </w:rPr>
        <w:t xml:space="preserve"> and parsing data for</w:t>
      </w:r>
      <w:r>
        <w:rPr>
          <w:lang w:val="en-US"/>
        </w:rPr>
        <w:t xml:space="preserve"> a simple EIS measurement.</w:t>
      </w:r>
    </w:p>
    <w:p w14:paraId="3E8194D9" w14:textId="1A58067B" w:rsidR="005A4D07" w:rsidRDefault="00CC7C30" w:rsidP="005A4D07">
      <w:pPr>
        <w:pStyle w:val="Heading3"/>
      </w:pPr>
      <w:r>
        <w:t xml:space="preserve">Example </w:t>
      </w:r>
      <w:r w:rsidR="00B07036">
        <w:t>4</w:t>
      </w:r>
      <w:r>
        <w:t>:</w:t>
      </w:r>
      <w:r w:rsidR="005A4D07">
        <w:t xml:space="preserve"> EIS Plot Example (MSEISPlotExample)</w:t>
      </w:r>
    </w:p>
    <w:p w14:paraId="0C383196" w14:textId="50596608" w:rsidR="00CC7C30" w:rsidRDefault="004E3DC6" w:rsidP="004E3DC6">
      <w:pPr>
        <w:rPr>
          <w:lang w:val="en-US"/>
        </w:rPr>
      </w:pPr>
      <w:r>
        <w:rPr>
          <w:lang w:val="en-US"/>
        </w:rPr>
        <w:t>This example demonstrates the implementation of OxyPlot to show the EIS measurement response on Nyquist and Bode plots.</w:t>
      </w:r>
    </w:p>
    <w:p w14:paraId="62D2F86B" w14:textId="075568FB" w:rsidR="00CC7C30" w:rsidRDefault="005A4D07" w:rsidP="00CC7C30">
      <w:pPr>
        <w:pStyle w:val="Heading2"/>
      </w:pPr>
      <w:r>
        <w:t>Communications</w:t>
      </w:r>
    </w:p>
    <w:p w14:paraId="52911229" w14:textId="1FFBE0A8" w:rsidR="00F51856" w:rsidRDefault="00CC7C30" w:rsidP="00F51856">
      <w:pPr>
        <w:rPr>
          <w:lang w:val="en-US"/>
        </w:rPr>
      </w:pPr>
      <w:r>
        <w:rPr>
          <w:lang w:val="en-US"/>
        </w:rPr>
        <w:t>The example projects are built using Visual Studio</w:t>
      </w:r>
      <w:r w:rsidR="00886DB9">
        <w:rPr>
          <w:lang w:val="en-US"/>
        </w:rPr>
        <w:t xml:space="preserve"> 17</w:t>
      </w:r>
      <w:r w:rsidR="005A4D07">
        <w:rPr>
          <w:lang w:val="en-US"/>
        </w:rPr>
        <w:t>.</w:t>
      </w:r>
    </w:p>
    <w:p w14:paraId="261A9C2A" w14:textId="54E3F07D" w:rsidR="005A4D07" w:rsidRDefault="005A4D07" w:rsidP="005A4D07">
      <w:pPr>
        <w:pStyle w:val="Heading3"/>
      </w:pPr>
      <w:r>
        <w:t>Connecting to the device</w:t>
      </w:r>
    </w:p>
    <w:p w14:paraId="07071A8F" w14:textId="352EE733" w:rsidR="00785294" w:rsidRDefault="005A4D07" w:rsidP="00785294">
      <w:pPr>
        <w:rPr>
          <w:rStyle w:val="code"/>
        </w:rPr>
      </w:pPr>
      <w:r w:rsidRPr="00886DB9">
        <w:rPr>
          <w:lang w:val="en-US"/>
        </w:rPr>
        <w:t>The example</w:t>
      </w:r>
      <w:r w:rsidR="00F84EA6">
        <w:rPr>
          <w:lang w:val="en-US"/>
        </w:rPr>
        <w:t>s</w:t>
      </w:r>
      <w:r w:rsidRPr="00886DB9">
        <w:rPr>
          <w:lang w:val="en-US"/>
        </w:rPr>
        <w:t xml:space="preserve"> </w:t>
      </w:r>
      <w:r w:rsidR="00785294">
        <w:rPr>
          <w:lang w:val="en-US"/>
        </w:rPr>
        <w:t xml:space="preserve">use the </w:t>
      </w:r>
      <w:r w:rsidR="00886DB9" w:rsidRPr="00886DB9">
        <w:rPr>
          <w:lang w:val="en-US"/>
        </w:rPr>
        <w:t>System.IO.Ports library</w:t>
      </w:r>
      <w:r w:rsidR="00886DB9">
        <w:rPr>
          <w:lang w:val="en-US"/>
        </w:rPr>
        <w:t xml:space="preserve"> </w:t>
      </w:r>
      <w:r w:rsidR="00785294">
        <w:rPr>
          <w:lang w:val="en-US"/>
        </w:rPr>
        <w:t>for serial communication with the device</w:t>
      </w:r>
      <w:r w:rsidR="00F84EA6">
        <w:rPr>
          <w:lang w:val="en-US"/>
        </w:rPr>
        <w:t>.</w:t>
      </w:r>
      <w:r w:rsidR="00C9118A">
        <w:rPr>
          <w:lang w:val="en-US"/>
        </w:rPr>
        <w:t xml:space="preserve"> The read time out for the port is set to 7000ms.</w:t>
      </w:r>
      <w:r w:rsidR="00C659C7">
        <w:rPr>
          <w:lang w:val="en-US"/>
        </w:rPr>
        <w:t xml:space="preserve"> </w:t>
      </w:r>
      <w:r w:rsidR="00785294">
        <w:rPr>
          <w:lang w:val="en-US"/>
        </w:rPr>
        <w:t>In case of measurements with long response times, the read time out can be set higher.</w:t>
      </w:r>
    </w:p>
    <w:p w14:paraId="5A279927" w14:textId="10A38714" w:rsidR="00220AE7" w:rsidRDefault="00220AE7" w:rsidP="00635BB4">
      <w:pPr>
        <w:rPr>
          <w:rStyle w:val="code"/>
        </w:rPr>
      </w:pPr>
    </w:p>
    <w:p w14:paraId="66070E12" w14:textId="6CA0FF3D" w:rsidR="00E10ED5" w:rsidRDefault="008A00D2" w:rsidP="00C659C7">
      <w:pPr>
        <w:rPr>
          <w:lang w:val="en-US"/>
        </w:rPr>
      </w:pPr>
      <w:r w:rsidRPr="008A00D2">
        <w:rPr>
          <w:lang w:val="en-US"/>
        </w:rPr>
        <w:t>To prevent your program from crashing it is recommended to use a try catch sequence when connecting to a</w:t>
      </w:r>
      <w:r w:rsidR="00972BBC">
        <w:rPr>
          <w:lang w:val="en-US"/>
        </w:rPr>
        <w:t xml:space="preserve"> </w:t>
      </w:r>
      <w:r>
        <w:rPr>
          <w:lang w:val="en-US"/>
        </w:rPr>
        <w:t>port</w:t>
      </w:r>
      <w:r w:rsidRPr="008A00D2">
        <w:rPr>
          <w:lang w:val="en-US"/>
        </w:rPr>
        <w:t xml:space="preserve">, this way </w:t>
      </w:r>
      <w:r>
        <w:rPr>
          <w:lang w:val="en-US"/>
        </w:rPr>
        <w:t>the port</w:t>
      </w:r>
      <w:r w:rsidRPr="008A00D2">
        <w:rPr>
          <w:lang w:val="en-US"/>
        </w:rPr>
        <w:t xml:space="preserve"> will be closed again when an exception occurs. </w:t>
      </w:r>
    </w:p>
    <w:p w14:paraId="545312AB" w14:textId="478DD3C9" w:rsidR="00635BB4" w:rsidRPr="00E10ED5" w:rsidRDefault="00635BB4" w:rsidP="00E10ED5">
      <w:pPr>
        <w:pStyle w:val="Heading3"/>
      </w:pPr>
      <w:r w:rsidRPr="00E10ED5">
        <w:rPr>
          <w:bCs w:val="0"/>
        </w:rPr>
        <w:t>Sending a script file</w:t>
      </w:r>
    </w:p>
    <w:p w14:paraId="22D19A58" w14:textId="2AA4A7A0" w:rsidR="00635BB4" w:rsidRDefault="00972BBC" w:rsidP="00635BB4">
      <w:pPr>
        <w:rPr>
          <w:lang w:val="en-US"/>
        </w:rPr>
      </w:pPr>
      <w:r>
        <w:rPr>
          <w:lang w:val="en-US"/>
        </w:rPr>
        <w:t>The input parameters for a measurement can be read from a script file stored in the path “ScriptFilePath”</w:t>
      </w:r>
      <w:r w:rsidR="00EE184F">
        <w:rPr>
          <w:lang w:val="en-US"/>
        </w:rPr>
        <w:t xml:space="preserve"> and then sent to the device. </w:t>
      </w:r>
      <w:r>
        <w:rPr>
          <w:lang w:val="en-US"/>
        </w:rPr>
        <w:t>In this example the script file is stored in the same location as the location of the application executable.</w:t>
      </w:r>
    </w:p>
    <w:p w14:paraId="4CC69AF7" w14:textId="2702A0D6" w:rsidR="00012563" w:rsidRDefault="00012563" w:rsidP="00012563">
      <w:pPr>
        <w:pStyle w:val="Heading3"/>
        <w:numPr>
          <w:ilvl w:val="2"/>
          <w:numId w:val="2"/>
        </w:numPr>
      </w:pPr>
      <w:r>
        <w:t>Receiv</w:t>
      </w:r>
      <w:r w:rsidR="000923EC">
        <w:t>ing</w:t>
      </w:r>
      <w:r>
        <w:t xml:space="preserve"> response</w:t>
      </w:r>
    </w:p>
    <w:p w14:paraId="6E028D72" w14:textId="3FA63EC2" w:rsidR="00012563" w:rsidRDefault="00012563" w:rsidP="00012563">
      <w:pPr>
        <w:rPr>
          <w:lang w:val="en-US"/>
        </w:rPr>
      </w:pPr>
      <w:r>
        <w:rPr>
          <w:lang w:val="en-US"/>
        </w:rPr>
        <w:t xml:space="preserve">Once the script file is sent to the device, the measurement response can be read continuously from the device. </w:t>
      </w:r>
    </w:p>
    <w:p w14:paraId="67C267E6" w14:textId="77777777" w:rsidR="00785294" w:rsidRDefault="00785294" w:rsidP="00012563">
      <w:pPr>
        <w:rPr>
          <w:lang w:val="en-US"/>
        </w:rPr>
      </w:pPr>
    </w:p>
    <w:p w14:paraId="761C5246" w14:textId="378D37E6" w:rsidR="00785294" w:rsidRDefault="00785294" w:rsidP="00012563">
      <w:pPr>
        <w:rPr>
          <w:lang w:val="en-US"/>
        </w:rPr>
      </w:pPr>
      <w:r w:rsidRPr="003A6EC4">
        <w:rPr>
          <w:rStyle w:val="code"/>
        </w:rPr>
        <w:t xml:space="preserve">readChar = SerialPortEsP.ReadChar();    </w:t>
      </w:r>
    </w:p>
    <w:p w14:paraId="18F3CFF1" w14:textId="5C7D1DCD" w:rsidR="00012563" w:rsidRDefault="00012563" w:rsidP="00012563">
      <w:pPr>
        <w:rPr>
          <w:lang w:val="en-US"/>
        </w:rPr>
      </w:pPr>
    </w:p>
    <w:p w14:paraId="102DA65C" w14:textId="2AE0EAEA" w:rsidR="00024488" w:rsidRDefault="00E62910" w:rsidP="00B445CC">
      <w:pPr>
        <w:pStyle w:val="Heading3"/>
        <w:numPr>
          <w:ilvl w:val="2"/>
          <w:numId w:val="2"/>
        </w:numPr>
      </w:pPr>
      <w:r>
        <w:lastRenderedPageBreak/>
        <w:t>Parsing the response</w:t>
      </w:r>
    </w:p>
    <w:p w14:paraId="0BA78372" w14:textId="40686823" w:rsidR="00337E50" w:rsidRDefault="00337E50" w:rsidP="00337E50">
      <w:pPr>
        <w:autoSpaceDE w:val="0"/>
        <w:autoSpaceDN w:val="0"/>
        <w:adjustRightInd w:val="0"/>
        <w:textboxTightWrap w:val="none"/>
        <w:rPr>
          <w:iCs/>
          <w:lang w:val="en-US"/>
        </w:rPr>
      </w:pPr>
      <w:r w:rsidRPr="00C659C7">
        <w:rPr>
          <w:iCs/>
          <w:lang w:val="en-US"/>
        </w:rPr>
        <w:t>Each line of response</w:t>
      </w:r>
      <w:r>
        <w:rPr>
          <w:iCs/>
          <w:lang w:val="en-US"/>
        </w:rPr>
        <w:t xml:space="preserve"> returned by the method </w:t>
      </w:r>
      <w:r w:rsidRPr="003A6EC4">
        <w:rPr>
          <w:rStyle w:val="code"/>
        </w:rPr>
        <w:t>ReadResponseLine()</w:t>
      </w:r>
      <w:r>
        <w:rPr>
          <w:iCs/>
          <w:lang w:val="en-US"/>
        </w:rPr>
        <w:t xml:space="preserve"> </w:t>
      </w:r>
      <w:r w:rsidR="00EE184F">
        <w:rPr>
          <w:iCs/>
          <w:lang w:val="en-US"/>
        </w:rPr>
        <w:t xml:space="preserve">is </w:t>
      </w:r>
      <w:r>
        <w:rPr>
          <w:iCs/>
          <w:lang w:val="en-US"/>
        </w:rPr>
        <w:t xml:space="preserve">parsed </w:t>
      </w:r>
      <w:r w:rsidR="00EE184F">
        <w:rPr>
          <w:iCs/>
          <w:lang w:val="en-US"/>
        </w:rPr>
        <w:t xml:space="preserve">further </w:t>
      </w:r>
      <w:r>
        <w:rPr>
          <w:iCs/>
          <w:lang w:val="en-US"/>
        </w:rPr>
        <w:t>if it is identified to be a data package.</w:t>
      </w:r>
    </w:p>
    <w:p w14:paraId="346A5E3E" w14:textId="77777777" w:rsidR="00337E50" w:rsidRDefault="00337E50" w:rsidP="00337E50">
      <w:pPr>
        <w:autoSpaceDE w:val="0"/>
        <w:autoSpaceDN w:val="0"/>
        <w:adjustRightInd w:val="0"/>
        <w:textboxTightWrap w:val="none"/>
        <w:rPr>
          <w:iCs/>
          <w:lang w:val="en-US"/>
        </w:rPr>
      </w:pPr>
    </w:p>
    <w:p w14:paraId="3AD32ED1" w14:textId="77777777" w:rsidR="008B407F" w:rsidRDefault="008B407F" w:rsidP="008B407F">
      <w:pPr>
        <w:rPr>
          <w:lang w:val="en-US"/>
        </w:rPr>
      </w:pPr>
      <w:r>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006FEC79" w:rsidR="008B407F" w:rsidRDefault="008B407F" w:rsidP="008B407F">
      <w:pPr>
        <w:rPr>
          <w:lang w:val="en-US"/>
        </w:rPr>
      </w:pPr>
      <w:r w:rsidRPr="00E10ED5">
        <w:rPr>
          <w:lang w:val="en-US"/>
        </w:rPr>
        <w:t>\n</w:t>
      </w:r>
    </w:p>
    <w:p w14:paraId="60CF84B1" w14:textId="77777777" w:rsidR="00EE184F" w:rsidRPr="00E10ED5" w:rsidRDefault="00EE184F" w:rsidP="008B407F">
      <w:pPr>
        <w:rPr>
          <w:lang w:val="en-US"/>
        </w:rPr>
      </w:pPr>
    </w:p>
    <w:p w14:paraId="5E46395F" w14:textId="77BDAC22" w:rsidR="00853FB3" w:rsidRP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4CCBA0BA" w14:textId="45FFEF3C" w:rsidR="00853FB3" w:rsidRPr="00853FB3" w:rsidRDefault="00672625" w:rsidP="00853FB3">
      <w:pPr>
        <w:pStyle w:val="ListParagraph"/>
        <w:numPr>
          <w:ilvl w:val="0"/>
          <w:numId w:val="43"/>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853FB3">
      <w:pPr>
        <w:pStyle w:val="ListParagraph"/>
        <w:numPr>
          <w:ilvl w:val="0"/>
          <w:numId w:val="43"/>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853FB3">
      <w:pPr>
        <w:pStyle w:val="ListParagraph"/>
        <w:numPr>
          <w:ilvl w:val="0"/>
          <w:numId w:val="43"/>
        </w:numPr>
        <w:rPr>
          <w:lang w:val="en-US"/>
        </w:rPr>
      </w:pPr>
      <w:r>
        <w:rPr>
          <w:lang w:val="en-US"/>
        </w:rPr>
        <w:t>‘P’ marks the beginning of a row of data package.</w:t>
      </w:r>
    </w:p>
    <w:p w14:paraId="4B100413" w14:textId="3F2F1429" w:rsidR="00C44F74" w:rsidRDefault="00C44F74" w:rsidP="00853FB3">
      <w:pPr>
        <w:pStyle w:val="ListParagraph"/>
        <w:numPr>
          <w:ilvl w:val="0"/>
          <w:numId w:val="43"/>
        </w:numPr>
        <w:rPr>
          <w:lang w:val="en-US"/>
        </w:rPr>
      </w:pPr>
      <w:r>
        <w:rPr>
          <w:lang w:val="en-US"/>
        </w:rPr>
        <w:t>“*\n” marks the end of measurement.</w:t>
      </w:r>
    </w:p>
    <w:p w14:paraId="0EBCDE1B" w14:textId="39155EAD" w:rsidR="00C44F74" w:rsidRDefault="00C44F74" w:rsidP="00C44F74">
      <w:pPr>
        <w:pStyle w:val="ListParagraph"/>
        <w:numPr>
          <w:ilvl w:val="0"/>
          <w:numId w:val="43"/>
        </w:numPr>
        <w:rPr>
          <w:lang w:val="en-US"/>
        </w:rPr>
      </w:pPr>
      <w:r>
        <w:rPr>
          <w:lang w:val="en-US"/>
        </w:rPr>
        <w:t>“\n” marks the end of response.</w:t>
      </w: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853FB3">
      <w:pPr>
        <w:numPr>
          <w:ilvl w:val="0"/>
          <w:numId w:val="42"/>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B2561B">
      <w:pPr>
        <w:numPr>
          <w:ilvl w:val="0"/>
          <w:numId w:val="42"/>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365FA493" w:rsidR="00853FB3" w:rsidRPr="00853FB3" w:rsidRDefault="006D2FE7" w:rsidP="00EE184F">
      <w:p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r w:rsidR="00EE184F">
        <w:rPr>
          <w:lang w:val="en-US"/>
        </w:rPr>
        <w:t>.</w:t>
      </w:r>
    </w:p>
    <w:p w14:paraId="3547980E" w14:textId="6F66C870" w:rsidR="00853FB3" w:rsidRPr="00853FB3" w:rsidRDefault="00853FB3" w:rsidP="00853FB3">
      <w:pPr>
        <w:numPr>
          <w:ilvl w:val="0"/>
          <w:numId w:val="42"/>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853FB3">
      <w:pPr>
        <w:numPr>
          <w:ilvl w:val="0"/>
          <w:numId w:val="42"/>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853FB3">
      <w:pPr>
        <w:numPr>
          <w:ilvl w:val="0"/>
          <w:numId w:val="42"/>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C44F74">
      <w:pPr>
        <w:numPr>
          <w:ilvl w:val="0"/>
          <w:numId w:val="42"/>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C44F74">
      <w:pPr>
        <w:numPr>
          <w:ilvl w:val="0"/>
          <w:numId w:val="42"/>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4B2101">
      <w:pPr>
        <w:numPr>
          <w:ilvl w:val="0"/>
          <w:numId w:val="42"/>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54288F0C" w14:textId="1177EF0E" w:rsidR="00EE184F" w:rsidRPr="008F363B" w:rsidRDefault="00D40BDC" w:rsidP="00EE184F">
      <w:pPr>
        <w:rPr>
          <w:iCs/>
          <w:lang w:val="en-US"/>
        </w:rPr>
      </w:pPr>
      <w:r>
        <w:rPr>
          <w:lang w:val="en-US"/>
        </w:rPr>
        <w:t>Each row of data package begins with the header ‘P’</w:t>
      </w:r>
      <w:r w:rsidR="00EE184F">
        <w:rPr>
          <w:lang w:val="en-US"/>
        </w:rPr>
        <w:t xml:space="preserve">. </w:t>
      </w:r>
      <w:r w:rsidR="00EE184F" w:rsidRPr="00B244E9">
        <w:rPr>
          <w:rFonts w:cs="Courier New"/>
          <w:iCs/>
          <w:lang w:val="en-GB"/>
        </w:rPr>
        <w:t>The parameters from the data package line can be then split in to tokens based on the delimiter</w:t>
      </w:r>
      <w:r w:rsidR="00EE184F">
        <w:rPr>
          <w:rFonts w:cs="Courier New"/>
          <w:iCs/>
          <w:lang w:val="en-GB"/>
        </w:rPr>
        <w:t xml:space="preserve"> ‘;’. </w:t>
      </w:r>
      <w:r w:rsidR="00EE184F" w:rsidRPr="008F363B">
        <w:rPr>
          <w:iCs/>
          <w:lang w:val="en-US"/>
        </w:rPr>
        <w:t>Each of the parameters separated from the package line can be then parsed to get the actual values of the parameters.</w:t>
      </w:r>
    </w:p>
    <w:p w14:paraId="3304A484" w14:textId="77777777" w:rsidR="00EE184F" w:rsidRPr="00B244E9" w:rsidRDefault="00EE184F" w:rsidP="00EE184F">
      <w:pPr>
        <w:rPr>
          <w:rStyle w:val="code"/>
        </w:rPr>
      </w:pPr>
    </w:p>
    <w:p w14:paraId="542817AC" w14:textId="77777777" w:rsidR="00EE184F" w:rsidRDefault="00EE184F" w:rsidP="00EE184F">
      <w:pPr>
        <w:rPr>
          <w:lang w:val="en-US"/>
        </w:rPr>
      </w:pPr>
      <w:r>
        <w:rPr>
          <w:lang w:val="en-US"/>
        </w:rPr>
        <w:t>The initial two characters of every parameter identifies the parameter.</w:t>
      </w:r>
    </w:p>
    <w:p w14:paraId="0C02F0C3" w14:textId="3C20DF70" w:rsidR="00D40BDC" w:rsidRDefault="00D40BDC" w:rsidP="00EE184F">
      <w:pPr>
        <w:rPr>
          <w:lang w:val="en-US"/>
        </w:rPr>
      </w:pPr>
    </w:p>
    <w:p w14:paraId="490AE695" w14:textId="50191E10" w:rsidR="007D0B34" w:rsidRDefault="007D0B34" w:rsidP="007D0B34">
      <w:pPr>
        <w:autoSpaceDE w:val="0"/>
        <w:autoSpaceDN w:val="0"/>
        <w:adjustRightInd w:val="0"/>
        <w:textboxTightWrap w:val="none"/>
        <w:rPr>
          <w:rStyle w:val="code"/>
        </w:rPr>
      </w:pPr>
      <w:r w:rsidRPr="00B96763">
        <w:rPr>
          <w:rStyle w:val="code"/>
        </w:rPr>
        <w:t xml:space="preserve">paramIdentifier = parameter.Substring(startingIndex, 2);   </w:t>
      </w:r>
    </w:p>
    <w:p w14:paraId="1F59AE88" w14:textId="77777777" w:rsidR="00EE184F" w:rsidRDefault="00EE184F" w:rsidP="00EE184F">
      <w:pPr>
        <w:rPr>
          <w:lang w:val="en-US"/>
        </w:rPr>
      </w:pPr>
    </w:p>
    <w:p w14:paraId="059775F2" w14:textId="40E80020" w:rsidR="00EE184F" w:rsidRDefault="00EE184F" w:rsidP="00EE184F">
      <w:pPr>
        <w:rPr>
          <w:lang w:val="en-US"/>
        </w:rPr>
      </w:pPr>
      <w:r>
        <w:rPr>
          <w:lang w:val="en-US"/>
        </w:rPr>
        <w:t>The potential readings are identified by the string “da”</w:t>
      </w:r>
    </w:p>
    <w:p w14:paraId="1E947399" w14:textId="77777777" w:rsidR="00EE184F" w:rsidRDefault="00EE184F" w:rsidP="00EE184F">
      <w:pPr>
        <w:rPr>
          <w:lang w:val="en-US"/>
        </w:rPr>
      </w:pPr>
      <w:r>
        <w:rPr>
          <w:lang w:val="en-US"/>
        </w:rPr>
        <w:t>The current readings are identified by the string “ba”</w:t>
      </w:r>
    </w:p>
    <w:p w14:paraId="40236E47" w14:textId="77777777" w:rsidR="00EE184F" w:rsidRDefault="00EE184F" w:rsidP="00EE184F">
      <w:pPr>
        <w:rPr>
          <w:lang w:val="en-US"/>
        </w:rPr>
      </w:pPr>
      <w:r>
        <w:rPr>
          <w:lang w:val="en-US"/>
        </w:rPr>
        <w:t>The frequency readings are identified by the string “dc”</w:t>
      </w:r>
    </w:p>
    <w:p w14:paraId="2A4A6E63" w14:textId="77777777" w:rsidR="00EE184F" w:rsidRDefault="00EE184F" w:rsidP="00EE184F">
      <w:pPr>
        <w:rPr>
          <w:lang w:val="en-US"/>
        </w:rPr>
      </w:pPr>
      <w:r>
        <w:rPr>
          <w:lang w:val="en-US"/>
        </w:rPr>
        <w:t>The real impedance readings are identified by the string “cc”</w:t>
      </w:r>
    </w:p>
    <w:p w14:paraId="0479A895" w14:textId="77777777" w:rsidR="00EE184F" w:rsidRPr="00F552C1" w:rsidRDefault="00EE184F" w:rsidP="00EE184F">
      <w:pPr>
        <w:rPr>
          <w:rStyle w:val="code"/>
          <w:rFonts w:ascii="HelveticaNeueLT Com 45 Lt" w:hAnsi="HelveticaNeueLT Com 45 Lt"/>
          <w:iCs w:val="0"/>
          <w:color w:val="000000"/>
          <w:shd w:val="clear" w:color="auto" w:fill="auto"/>
          <w:lang w:eastAsia="en-US"/>
        </w:rPr>
      </w:pPr>
      <w:r>
        <w:rPr>
          <w:lang w:val="en-US"/>
        </w:rPr>
        <w:t>The imaginary impedance readings are identified by the string “cd”</w:t>
      </w:r>
    </w:p>
    <w:p w14:paraId="6EA330E3" w14:textId="77777777" w:rsidR="00EE184F" w:rsidRPr="00B96763" w:rsidRDefault="00EE184F" w:rsidP="007D0B34">
      <w:pPr>
        <w:autoSpaceDE w:val="0"/>
        <w:autoSpaceDN w:val="0"/>
        <w:adjustRightInd w:val="0"/>
        <w:textboxTightWrap w:val="none"/>
        <w:rPr>
          <w:rStyle w:val="code"/>
        </w:rPr>
      </w:pPr>
    </w:p>
    <w:p w14:paraId="5F836AF6" w14:textId="5D9387CA" w:rsidR="00614F95" w:rsidRDefault="00614F95" w:rsidP="007046DB">
      <w:pPr>
        <w:rPr>
          <w:lang w:val="en-US"/>
        </w:rPr>
      </w:pPr>
    </w:p>
    <w:p w14:paraId="738F6607" w14:textId="77777777" w:rsidR="00B2561B" w:rsidRDefault="00B2561B" w:rsidP="007046DB">
      <w:pPr>
        <w:rPr>
          <w:lang w:val="en-US"/>
        </w:rPr>
      </w:pPr>
      <w:r>
        <w:rPr>
          <w:lang w:val="en-US"/>
        </w:rPr>
        <w:lastRenderedPageBreak/>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09A6C205" w14:textId="77777777" w:rsidR="00EE184F" w:rsidRDefault="00EE184F" w:rsidP="00EE184F">
      <w:pPr>
        <w:rPr>
          <w:lang w:val="en-US"/>
        </w:rPr>
      </w:pPr>
      <w:r>
        <w:rPr>
          <w:lang w:val="en-US"/>
        </w:rPr>
        <w:t xml:space="preserve">The following 8 characters hold the parameter value </w:t>
      </w:r>
    </w:p>
    <w:p w14:paraId="5D6DFBE7" w14:textId="77777777" w:rsidR="00EE184F" w:rsidRPr="00BC19EB" w:rsidRDefault="00EE184F" w:rsidP="00EE184F">
      <w:pPr>
        <w:autoSpaceDE w:val="0"/>
        <w:autoSpaceDN w:val="0"/>
        <w:adjustRightInd w:val="0"/>
        <w:textboxTightWrap w:val="none"/>
        <w:rPr>
          <w:rStyle w:val="code"/>
        </w:rPr>
      </w:pPr>
    </w:p>
    <w:p w14:paraId="5F65AEB3" w14:textId="77777777" w:rsidR="00EE184F" w:rsidRDefault="00EE184F" w:rsidP="00EE184F">
      <w:pPr>
        <w:autoSpaceDE w:val="0"/>
        <w:autoSpaceDN w:val="0"/>
        <w:adjustRightInd w:val="0"/>
        <w:textboxTightWrap w:val="none"/>
        <w:rPr>
          <w:iCs/>
          <w:lang w:val="en-US"/>
        </w:rPr>
      </w:pPr>
      <w:r w:rsidRPr="00945E0B">
        <w:rPr>
          <w:iCs/>
          <w:lang w:val="en-US"/>
        </w:rPr>
        <w:t>The parameter value for current reading (8 characters)</w:t>
      </w:r>
      <w:r>
        <w:rPr>
          <w:iCs/>
          <w:lang w:val="en-US"/>
        </w:rPr>
        <w:t xml:space="preserve"> </w:t>
      </w:r>
      <w:r w:rsidRPr="00945E0B">
        <w:rPr>
          <w:iCs/>
          <w:lang w:val="en-US"/>
        </w:rPr>
        <w:t>from the above sample package is ‘</w:t>
      </w:r>
      <w:r w:rsidRPr="00B2561B">
        <w:rPr>
          <w:lang w:val="en-US"/>
        </w:rPr>
        <w:t>48D503Dp</w:t>
      </w:r>
      <w:r w:rsidRPr="00945E0B">
        <w:rPr>
          <w:iCs/>
          <w:lang w:val="en-US"/>
        </w:rPr>
        <w:t>’.</w:t>
      </w:r>
      <w:r>
        <w:rPr>
          <w:iCs/>
          <w:lang w:val="en-US"/>
        </w:rPr>
        <w:t xml:space="preserve"> </w:t>
      </w:r>
    </w:p>
    <w:p w14:paraId="5AEBE470" w14:textId="77777777" w:rsidR="00EE184F" w:rsidRDefault="00EE184F" w:rsidP="00EE184F">
      <w:pPr>
        <w:autoSpaceDE w:val="0"/>
        <w:autoSpaceDN w:val="0"/>
        <w:adjustRightInd w:val="0"/>
        <w:textboxTightWrap w:val="none"/>
        <w:rPr>
          <w:iCs/>
          <w:lang w:val="en-US"/>
        </w:rPr>
      </w:pPr>
    </w:p>
    <w:p w14:paraId="26A78D9B" w14:textId="77777777" w:rsidR="00EE184F" w:rsidRDefault="00EE184F" w:rsidP="00EE184F">
      <w:pPr>
        <w:autoSpaceDE w:val="0"/>
        <w:autoSpaceDN w:val="0"/>
        <w:adjustRightInd w:val="0"/>
        <w:textboxTightWrap w:val="none"/>
        <w:rPr>
          <w:iCs/>
          <w:lang w:val="en-US"/>
        </w:rPr>
      </w:pPr>
      <w:r>
        <w:rPr>
          <w:iCs/>
          <w:lang w:val="en-US"/>
        </w:rPr>
        <w:t xml:space="preserve">This value is further parsed to retrieve the actual parameter value with the respective unit prefix. </w:t>
      </w:r>
    </w:p>
    <w:p w14:paraId="39BEAFCD" w14:textId="636B1414" w:rsidR="00945E0B" w:rsidRDefault="00945E0B" w:rsidP="00C1391C">
      <w:pPr>
        <w:autoSpaceDE w:val="0"/>
        <w:autoSpaceDN w:val="0"/>
        <w:adjustRightInd w:val="0"/>
        <w:textboxTightWrap w:val="none"/>
        <w:rPr>
          <w:iCs/>
          <w:lang w:val="en-US"/>
        </w:rPr>
      </w:pPr>
    </w:p>
    <w:p w14:paraId="52EDC5D5" w14:textId="77777777" w:rsidR="00945E0B" w:rsidRPr="00B96763" w:rsidRDefault="00945E0B" w:rsidP="00945E0B">
      <w:pPr>
        <w:autoSpaceDE w:val="0"/>
        <w:autoSpaceDN w:val="0"/>
        <w:adjustRightInd w:val="0"/>
        <w:textboxTightWrap w:val="none"/>
        <w:rPr>
          <w:rStyle w:val="code"/>
        </w:rPr>
      </w:pPr>
      <w:r w:rsidRPr="00B96763">
        <w:rPr>
          <w:rStyle w:val="code"/>
        </w:rPr>
        <w:t>double paramValueWithPrefix = ParseParamValues(paramValue);</w:t>
      </w:r>
    </w:p>
    <w:p w14:paraId="1DEE1D7B" w14:textId="77777777" w:rsidR="00945E0B" w:rsidRDefault="00945E0B" w:rsidP="00C1391C">
      <w:pPr>
        <w:autoSpaceDE w:val="0"/>
        <w:autoSpaceDN w:val="0"/>
        <w:adjustRightInd w:val="0"/>
        <w:textboxTightWrap w:val="none"/>
        <w:rPr>
          <w:iCs/>
          <w:lang w:val="en-US"/>
        </w:rPr>
      </w:pPr>
    </w:p>
    <w:p w14:paraId="1BF7C438" w14:textId="77777777" w:rsidR="00945E0B" w:rsidRPr="00C1391C"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0B2F4DEC" w14:textId="77777777" w:rsidR="00945E0B" w:rsidRDefault="00945E0B" w:rsidP="00945E0B">
      <w:pPr>
        <w:autoSpaceDE w:val="0"/>
        <w:autoSpaceDN w:val="0"/>
        <w:adjustRightInd w:val="0"/>
        <w:textboxTightWrap w:val="none"/>
        <w:rPr>
          <w:rStyle w:val="code"/>
        </w:rPr>
      </w:pPr>
    </w:p>
    <w:p w14:paraId="1CF91DC5" w14:textId="1F23398D" w:rsidR="00945E0B" w:rsidRDefault="00945E0B" w:rsidP="00945E0B">
      <w:pPr>
        <w:autoSpaceDE w:val="0"/>
        <w:autoSpaceDN w:val="0"/>
        <w:adjustRightInd w:val="0"/>
        <w:textboxTightWrap w:val="none"/>
        <w:rPr>
          <w:rStyle w:val="code"/>
        </w:rPr>
      </w:pPr>
      <w:r w:rsidRPr="00B61AED">
        <w:rPr>
          <w:rStyle w:val="code"/>
        </w:rPr>
        <w:t xml:space="preserve">    char strUnitPrefix = paramValueString[7];</w:t>
      </w:r>
    </w:p>
    <w:p w14:paraId="2563A221" w14:textId="7A4F7F89" w:rsidR="00C156FA" w:rsidRDefault="00C156FA" w:rsidP="00945E0B">
      <w:pPr>
        <w:autoSpaceDE w:val="0"/>
        <w:autoSpaceDN w:val="0"/>
        <w:adjustRightInd w:val="0"/>
        <w:textboxTightWrap w:val="none"/>
        <w:rPr>
          <w:rStyle w:val="code"/>
        </w:rPr>
      </w:pP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2D5329B5" w14:textId="692182B0" w:rsidR="00337C15" w:rsidRDefault="00C156FA" w:rsidP="00337C15">
      <w:pPr>
        <w:rPr>
          <w:iCs/>
          <w:lang w:val="en-US"/>
        </w:rPr>
      </w:pPr>
      <w:r>
        <w:rPr>
          <w:iCs/>
          <w:lang w:val="en-US"/>
        </w:rPr>
        <w:t>After obtaining the parameter identifier and the parameter value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943897E" w14:textId="77777777" w:rsidR="00337C15" w:rsidRDefault="00337C15" w:rsidP="00C156FA">
      <w:pPr>
        <w:autoSpaceDE w:val="0"/>
        <w:autoSpaceDN w:val="0"/>
        <w:adjustRightInd w:val="0"/>
        <w:textboxTightWrap w:val="none"/>
        <w:rPr>
          <w:rStyle w:val="code"/>
        </w:rPr>
      </w:pPr>
    </w:p>
    <w:p w14:paraId="01AD4B70" w14:textId="6A73D872" w:rsidR="00C156FA" w:rsidRPr="00B96763" w:rsidRDefault="00C156FA" w:rsidP="00C156FA">
      <w:pPr>
        <w:autoSpaceDE w:val="0"/>
        <w:autoSpaceDN w:val="0"/>
        <w:adjustRightInd w:val="0"/>
        <w:textboxTightWrap w:val="none"/>
        <w:rPr>
          <w:rStyle w:val="code"/>
        </w:rPr>
      </w:pPr>
      <w:r w:rsidRPr="00B96763">
        <w:rPr>
          <w:rStyle w:val="code"/>
        </w:rPr>
        <w:t>ParseMetaDataValues(parameter.Substring(10));</w:t>
      </w:r>
    </w:p>
    <w:p w14:paraId="4F268891" w14:textId="63524D88" w:rsidR="0082520C" w:rsidRDefault="0082520C" w:rsidP="0082520C">
      <w:pPr>
        <w:pStyle w:val="Heading4"/>
        <w:numPr>
          <w:ilvl w:val="3"/>
          <w:numId w:val="2"/>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43AA337E" w14:textId="73638414" w:rsidR="00822136"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The first character of each meta data value 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75A53EBE" w14:textId="77777777" w:rsidR="00CD7603" w:rsidRDefault="009D25F4" w:rsidP="00220AE7">
      <w:pPr>
        <w:rPr>
          <w:iCs/>
          <w:lang w:val="en-US"/>
        </w:rPr>
      </w:pPr>
      <w:r>
        <w:rPr>
          <w:iCs/>
          <w:lang w:val="en-US"/>
        </w:rPr>
        <w:t>The status is 1 character hex bit mask.</w:t>
      </w:r>
      <w:r w:rsidR="00CD7603">
        <w:rPr>
          <w:iCs/>
          <w:lang w:val="en-US"/>
        </w:rPr>
        <w:t xml:space="preserve"> It is converted to long int.</w:t>
      </w:r>
    </w:p>
    <w:p w14:paraId="37E0EB7E" w14:textId="77777777" w:rsidR="00CD7603" w:rsidRDefault="00CD7603" w:rsidP="00220AE7">
      <w:pPr>
        <w:rPr>
          <w:iCs/>
          <w:lang w:val="en-US"/>
        </w:rPr>
      </w:pPr>
    </w:p>
    <w:p w14:paraId="25DD7F62" w14:textId="3DBA872F" w:rsidR="009D25F4" w:rsidRDefault="009D25F4" w:rsidP="00220AE7">
      <w:pPr>
        <w:rPr>
          <w:iCs/>
          <w:lang w:val="en-US"/>
        </w:rPr>
      </w:pPr>
      <w:r>
        <w:rPr>
          <w:iCs/>
          <w:lang w:val="en-US"/>
        </w:rPr>
        <w:t>The status can be obtained as shown in the code below.</w:t>
      </w:r>
    </w:p>
    <w:p w14:paraId="10472B27" w14:textId="77777777" w:rsidR="009D25F4" w:rsidRDefault="009D25F4" w:rsidP="00220AE7">
      <w:pPr>
        <w:rPr>
          <w:iCs/>
          <w:lang w:val="en-US"/>
        </w:rPr>
      </w:pPr>
    </w:p>
    <w:p w14:paraId="2F975DC1" w14:textId="77777777" w:rsidR="009D25F4" w:rsidRPr="009D25F4" w:rsidRDefault="009D25F4" w:rsidP="009D25F4">
      <w:pPr>
        <w:autoSpaceDE w:val="0"/>
        <w:autoSpaceDN w:val="0"/>
        <w:adjustRightInd w:val="0"/>
        <w:textboxTightWrap w:val="none"/>
        <w:rPr>
          <w:rStyle w:val="code"/>
        </w:rPr>
      </w:pPr>
      <w:r w:rsidRPr="009D25F4">
        <w:rPr>
          <w:rStyle w:val="code"/>
        </w:rPr>
        <w:t>string status = "";</w:t>
      </w:r>
    </w:p>
    <w:p w14:paraId="5CF47A0C" w14:textId="45436E86" w:rsidR="009D25F4" w:rsidRDefault="009D25F4" w:rsidP="009D25F4">
      <w:pPr>
        <w:autoSpaceDE w:val="0"/>
        <w:autoSpaceDN w:val="0"/>
        <w:adjustRightInd w:val="0"/>
        <w:textboxTightWrap w:val="none"/>
        <w:rPr>
          <w:rStyle w:val="code"/>
        </w:rPr>
      </w:pPr>
      <w:r w:rsidRPr="009D25F4">
        <w:rPr>
          <w:rStyle w:val="code"/>
        </w:rPr>
        <w:t>long statusBits = (Convert.ToInt32(metaDatastatus[1].ToString(),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3D741328" w14:textId="77777777" w:rsidR="00435E81" w:rsidRPr="009D25F4" w:rsidRDefault="00435E81" w:rsidP="009D25F4">
      <w:pPr>
        <w:autoSpaceDE w:val="0"/>
        <w:autoSpaceDN w:val="0"/>
        <w:adjustRightInd w:val="0"/>
        <w:textboxTightWrap w:val="none"/>
        <w:rPr>
          <w:rStyle w:val="code"/>
        </w:rPr>
      </w:pPr>
    </w:p>
    <w:p w14:paraId="29FAFC65" w14:textId="2CD8697E" w:rsidR="009D25F4" w:rsidRPr="009D25F4" w:rsidRDefault="009D25F4" w:rsidP="009D25F4">
      <w:pPr>
        <w:autoSpaceDE w:val="0"/>
        <w:autoSpaceDN w:val="0"/>
        <w:adjustRightInd w:val="0"/>
        <w:textboxTightWrap w:val="none"/>
        <w:rPr>
          <w:rStyle w:val="code"/>
        </w:rPr>
      </w:pPr>
      <w:r w:rsidRPr="009D25F4">
        <w:rPr>
          <w:rStyle w:val="code"/>
        </w:rPr>
        <w:t>if ((statusBits) == (long) ReadingStatus.OK)</w:t>
      </w:r>
    </w:p>
    <w:p w14:paraId="1CB186F6" w14:textId="290FADEA" w:rsidR="009D25F4" w:rsidRDefault="009D25F4" w:rsidP="009D25F4">
      <w:pPr>
        <w:autoSpaceDE w:val="0"/>
        <w:autoSpaceDN w:val="0"/>
        <w:adjustRightInd w:val="0"/>
        <w:textboxTightWrap w:val="none"/>
        <w:rPr>
          <w:rStyle w:val="code"/>
        </w:rPr>
      </w:pPr>
      <w:r w:rsidRPr="009D25F4">
        <w:rPr>
          <w:rStyle w:val="code"/>
        </w:rPr>
        <w:t xml:space="preserve">    status = "OK";</w:t>
      </w:r>
    </w:p>
    <w:p w14:paraId="598FAF51" w14:textId="6230ABC5" w:rsidR="00435E81" w:rsidRDefault="00435E81" w:rsidP="009D25F4">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61933DCB"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0x2) == (long) ReadingStatus.Overload)</w:t>
      </w:r>
    </w:p>
    <w:p w14:paraId="68B677F3" w14:textId="40865DA9" w:rsidR="009D25F4" w:rsidRDefault="009D25F4" w:rsidP="009D25F4">
      <w:pPr>
        <w:autoSpaceDE w:val="0"/>
        <w:autoSpaceDN w:val="0"/>
        <w:adjustRightInd w:val="0"/>
        <w:textboxTightWrap w:val="none"/>
        <w:rPr>
          <w:rStyle w:val="code"/>
        </w:rPr>
      </w:pPr>
      <w:r w:rsidRPr="009D25F4">
        <w:rPr>
          <w:rStyle w:val="code"/>
        </w:rPr>
        <w:t xml:space="preserve">    status = "Overload";</w:t>
      </w:r>
    </w:p>
    <w:p w14:paraId="67CE5B59" w14:textId="7DB7AF86" w:rsidR="00435E81" w:rsidRDefault="00435E81" w:rsidP="009D25F4">
      <w:pPr>
        <w:autoSpaceDE w:val="0"/>
        <w:autoSpaceDN w:val="0"/>
        <w:adjustRightInd w:val="0"/>
        <w:textboxTightWrap w:val="none"/>
        <w:rPr>
          <w:rStyle w:val="code"/>
        </w:rPr>
      </w:pP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3B24920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0x4) == (long) ReadingStatus.Underload)</w:t>
      </w:r>
    </w:p>
    <w:p w14:paraId="0501D2FC" w14:textId="5FFE0BC2" w:rsidR="009D25F4" w:rsidRDefault="009D25F4" w:rsidP="009D25F4">
      <w:pPr>
        <w:autoSpaceDE w:val="0"/>
        <w:autoSpaceDN w:val="0"/>
        <w:adjustRightInd w:val="0"/>
        <w:textboxTightWrap w:val="none"/>
        <w:rPr>
          <w:rStyle w:val="code"/>
        </w:rPr>
      </w:pPr>
      <w:r w:rsidRPr="009D25F4">
        <w:rPr>
          <w:rStyle w:val="code"/>
        </w:rPr>
        <w:t xml:space="preserve">    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3207BDE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0x8) == (long) ReadingStatus.Overload_Warning)</w:t>
      </w:r>
    </w:p>
    <w:p w14:paraId="76DC00E5" w14:textId="4AB71D4F" w:rsidR="009D25F4" w:rsidRPr="00CD7603" w:rsidRDefault="009D25F4" w:rsidP="009D25F4">
      <w:pPr>
        <w:rPr>
          <w:rFonts w:ascii="Courier New" w:hAnsi="Courier New"/>
          <w:iCs/>
          <w:color w:val="000000" w:themeColor="text1"/>
          <w:shd w:val="clear" w:color="auto" w:fill="F2F2F2" w:themeFill="background1" w:themeFillShade="F2"/>
          <w:lang w:val="en-US" w:eastAsia="en-GB"/>
        </w:rPr>
      </w:pPr>
      <w:r w:rsidRPr="009D25F4">
        <w:rPr>
          <w:rStyle w:val="code"/>
        </w:rPr>
        <w:t xml:space="preserve">    status = "Overload warning";</w:t>
      </w:r>
    </w:p>
    <w:p w14:paraId="3CFAC4E0" w14:textId="7AA3ACB8" w:rsidR="009D25F4" w:rsidRDefault="009D25F4" w:rsidP="009D25F4">
      <w:pPr>
        <w:rPr>
          <w:iCs/>
          <w:lang w:val="en-US"/>
        </w:rPr>
      </w:pPr>
    </w:p>
    <w:p w14:paraId="74261530" w14:textId="77777777" w:rsidR="007B6C4F" w:rsidRDefault="007B6C4F"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7DF803C9"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irst bit high (0x80)</w:t>
      </w:r>
      <w:r w:rsidR="00BC6784">
        <w:rPr>
          <w:iCs/>
          <w:lang w:val="en-US"/>
        </w:rPr>
        <w:t>,</w:t>
      </w:r>
      <w:r w:rsidRPr="009D25F4">
        <w:rPr>
          <w:iCs/>
          <w:lang w:val="en-US"/>
        </w:rPr>
        <w:t xml:space="preserve">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45546BFF" w:rsidR="00160881" w:rsidRDefault="00160881" w:rsidP="009D25F4">
      <w:pPr>
        <w:rPr>
          <w:lang w:val="en-US"/>
        </w:rPr>
      </w:pPr>
      <w:r>
        <w:rPr>
          <w:lang w:val="en-US"/>
        </w:rPr>
        <w:t>88 – indicates the hex value for current range index – 1mA. The first bit 8 implies that it is high speed mode current range.</w:t>
      </w:r>
    </w:p>
    <w:p w14:paraId="52BFE536" w14:textId="26C91EB6" w:rsidR="00EF4A6B" w:rsidRDefault="00EF4A6B" w:rsidP="009D25F4">
      <w:pPr>
        <w:rPr>
          <w:lang w:val="en-US"/>
        </w:rPr>
      </w:pPr>
    </w:p>
    <w:p w14:paraId="693E5F34" w14:textId="156EE38E" w:rsidR="00EF4A6B" w:rsidRDefault="00EF4A6B" w:rsidP="00EF4A6B">
      <w:pPr>
        <w:rPr>
          <w:lang w:val="en-US"/>
        </w:rPr>
      </w:pPr>
      <w:r>
        <w:rPr>
          <w:lang w:val="en-US"/>
        </w:rPr>
        <w:t>Sample outputs:</w:t>
      </w:r>
    </w:p>
    <w:p w14:paraId="5A1C7881" w14:textId="201AD84B" w:rsidR="00EF4A6B" w:rsidRDefault="00EF4A6B" w:rsidP="00EF4A6B">
      <w:pPr>
        <w:rPr>
          <w:lang w:val="en-US"/>
        </w:rPr>
      </w:pPr>
    </w:p>
    <w:p w14:paraId="40E88785" w14:textId="7232BA34" w:rsidR="00EF4A6B" w:rsidRDefault="00EF4A6B" w:rsidP="00EF4A6B">
      <w:pPr>
        <w:rPr>
          <w:lang w:val="en-US"/>
        </w:rPr>
      </w:pPr>
      <w:r>
        <w:rPr>
          <w:lang w:val="en-US"/>
        </w:rPr>
        <w:t>The following are some sample data packages and their correponding outputs.</w:t>
      </w:r>
    </w:p>
    <w:p w14:paraId="1F1E5C32" w14:textId="5A7A70B8" w:rsidR="00EF4A6B" w:rsidRDefault="00EF4A6B" w:rsidP="00EF4A6B">
      <w:pPr>
        <w:rPr>
          <w:lang w:val="en-US"/>
        </w:rPr>
      </w:pPr>
    </w:p>
    <w:p w14:paraId="2643315D" w14:textId="29B7526F" w:rsidR="009849E4" w:rsidRDefault="00A80AD7" w:rsidP="00EF4A6B">
      <w:pPr>
        <w:rPr>
          <w:lang w:val="en-US"/>
        </w:rPr>
      </w:pPr>
      <w:r>
        <w:rPr>
          <w:lang w:val="en-US"/>
        </w:rPr>
        <w:t>(</w:t>
      </w:r>
      <w:r w:rsidR="009849E4" w:rsidRPr="00EF4A6B">
        <w:rPr>
          <w:lang w:val="en-US"/>
        </w:rPr>
        <w:t>Please note that the spaces</w:t>
      </w:r>
      <w:r w:rsidR="009849E4">
        <w:rPr>
          <w:lang w:val="en-US"/>
        </w:rPr>
        <w:t xml:space="preserve"> in the data packages</w:t>
      </w:r>
      <w:r w:rsidR="009849E4" w:rsidRPr="00EF4A6B">
        <w:rPr>
          <w:lang w:val="en-US"/>
        </w:rPr>
        <w:t xml:space="preserve"> are added for readability</w:t>
      </w:r>
      <w:r>
        <w:rPr>
          <w:lang w:val="en-US"/>
        </w:rPr>
        <w:t>).</w:t>
      </w:r>
    </w:p>
    <w:p w14:paraId="2F5BEA63" w14:textId="1BB706D7" w:rsidR="009849E4" w:rsidRDefault="009849E4" w:rsidP="00EF4A6B">
      <w:pPr>
        <w:rPr>
          <w:lang w:val="en-US"/>
        </w:rPr>
      </w:pPr>
      <w:r>
        <w:rPr>
          <w:lang w:val="en-US"/>
        </w:rPr>
        <w:t>A row of data package from LSV measurement response</w:t>
      </w:r>
    </w:p>
    <w:p w14:paraId="4D665047" w14:textId="77777777" w:rsidR="009849E4" w:rsidRPr="00A80AD7" w:rsidRDefault="009849E4" w:rsidP="00EF4A6B">
      <w:pPr>
        <w:rPr>
          <w:lang w:val="en-US"/>
        </w:rPr>
      </w:pPr>
    </w:p>
    <w:p w14:paraId="710445E6" w14:textId="278C5359" w:rsidR="00EF4A6B" w:rsidRPr="00E20828" w:rsidRDefault="00EF4A6B" w:rsidP="00EF4A6B">
      <w:pPr>
        <w:rPr>
          <w:lang w:val="it-IT"/>
        </w:rPr>
      </w:pPr>
      <w:r w:rsidRPr="00E20828">
        <w:rPr>
          <w:lang w:val="it-IT"/>
        </w:rPr>
        <w:t>P da7F85F3Fu ; ba4BA99F0p , 10 , 288</w:t>
      </w:r>
    </w:p>
    <w:p w14:paraId="1DA394B3" w14:textId="77777777" w:rsidR="009849E4" w:rsidRDefault="009849E4" w:rsidP="009849E4">
      <w:pPr>
        <w:rPr>
          <w:lang w:val="it-IT"/>
        </w:rPr>
      </w:pPr>
    </w:p>
    <w:p w14:paraId="28EA4396" w14:textId="033B8680" w:rsidR="009849E4" w:rsidRDefault="009849E4" w:rsidP="009849E4">
      <w:pPr>
        <w:rPr>
          <w:lang w:val="it-IT"/>
        </w:rPr>
      </w:pPr>
      <w:r>
        <w:rPr>
          <w:lang w:val="it-IT"/>
        </w:rPr>
        <w:t xml:space="preserve">Output: </w:t>
      </w:r>
      <w:r>
        <w:rPr>
          <w:lang w:val="it-IT"/>
        </w:rPr>
        <w:tab/>
      </w:r>
      <w:r>
        <w:rPr>
          <w:lang w:val="it-IT"/>
        </w:rPr>
        <w:tab/>
      </w:r>
      <w:r w:rsidR="00E20828" w:rsidRPr="00E20828">
        <w:rPr>
          <w:lang w:val="it-IT"/>
        </w:rPr>
        <w:t xml:space="preserve">E (V) = -4.999E-01   </w:t>
      </w:r>
    </w:p>
    <w:p w14:paraId="0970C953" w14:textId="62170A12" w:rsidR="00E20828" w:rsidRPr="00891EE5" w:rsidRDefault="00E20828" w:rsidP="009849E4">
      <w:pPr>
        <w:ind w:left="708" w:firstLine="708"/>
        <w:rPr>
          <w:lang w:val="en-US"/>
        </w:rPr>
      </w:pPr>
      <w:r w:rsidRPr="00891EE5">
        <w:rPr>
          <w:lang w:val="en-US"/>
        </w:rPr>
        <w:t xml:space="preserve">i (A) = -4.999E-01   </w:t>
      </w:r>
    </w:p>
    <w:p w14:paraId="52AAE2D3" w14:textId="77777777" w:rsidR="00E20828" w:rsidRDefault="00E20828" w:rsidP="009849E4">
      <w:pPr>
        <w:ind w:left="708" w:firstLine="708"/>
        <w:rPr>
          <w:lang w:val="en-US"/>
        </w:rPr>
      </w:pPr>
      <w:r w:rsidRPr="00E20828">
        <w:rPr>
          <w:lang w:val="en-US"/>
        </w:rPr>
        <w:t xml:space="preserve">Status : OK           </w:t>
      </w:r>
    </w:p>
    <w:p w14:paraId="62552F24" w14:textId="6922908D" w:rsidR="00EF4A6B" w:rsidRDefault="00E20828" w:rsidP="009849E4">
      <w:pPr>
        <w:ind w:left="708" w:firstLine="708"/>
        <w:rPr>
          <w:lang w:val="en-US"/>
        </w:rPr>
      </w:pPr>
      <w:r w:rsidRPr="00E20828">
        <w:rPr>
          <w:lang w:val="en-US"/>
        </w:rPr>
        <w:t>CR : 1mA (High speed)</w:t>
      </w:r>
    </w:p>
    <w:p w14:paraId="37A6C7AC" w14:textId="1446ED59" w:rsidR="009849E4" w:rsidRDefault="009849E4" w:rsidP="009849E4">
      <w:pPr>
        <w:rPr>
          <w:lang w:val="en-US"/>
        </w:rPr>
      </w:pPr>
    </w:p>
    <w:p w14:paraId="000C3D56" w14:textId="55EEAE12" w:rsidR="009849E4" w:rsidRDefault="009849E4" w:rsidP="009849E4">
      <w:pPr>
        <w:rPr>
          <w:lang w:val="en-US"/>
        </w:rPr>
      </w:pPr>
      <w:r>
        <w:rPr>
          <w:lang w:val="en-US"/>
        </w:rPr>
        <w:t>A row of data package fom EIS measurement response</w:t>
      </w:r>
    </w:p>
    <w:p w14:paraId="4098C693" w14:textId="4006CDAB" w:rsidR="009849E4" w:rsidRDefault="009849E4" w:rsidP="009849E4">
      <w:pPr>
        <w:rPr>
          <w:lang w:val="en-US"/>
        </w:rPr>
      </w:pPr>
    </w:p>
    <w:p w14:paraId="600CF1E9" w14:textId="2FE4D44A" w:rsidR="009849E4" w:rsidRDefault="009849E4" w:rsidP="009849E4">
      <w:pPr>
        <w:rPr>
          <w:lang w:val="en-US"/>
        </w:rPr>
      </w:pPr>
      <w:r w:rsidRPr="009849E4">
        <w:rPr>
          <w:lang w:val="en-US"/>
        </w:rPr>
        <w:t>P</w:t>
      </w:r>
      <w:r w:rsidR="00A80AD7">
        <w:rPr>
          <w:lang w:val="en-US"/>
        </w:rPr>
        <w:t xml:space="preserve"> </w:t>
      </w:r>
      <w:r w:rsidRPr="009849E4">
        <w:rPr>
          <w:lang w:val="en-US"/>
        </w:rPr>
        <w:t>dc8030D40 ;</w:t>
      </w:r>
      <w:r w:rsidR="00A80AD7">
        <w:rPr>
          <w:lang w:val="en-US"/>
        </w:rPr>
        <w:t xml:space="preserve"> </w:t>
      </w:r>
      <w:r w:rsidRPr="009849E4">
        <w:rPr>
          <w:lang w:val="en-US"/>
        </w:rPr>
        <w:t>cc8088C7Cm</w:t>
      </w:r>
      <w:r w:rsidR="00A80AD7">
        <w:rPr>
          <w:lang w:val="en-US"/>
        </w:rPr>
        <w:t xml:space="preserve"> </w:t>
      </w:r>
      <w:r w:rsidRPr="009849E4">
        <w:rPr>
          <w:lang w:val="en-US"/>
        </w:rPr>
        <w:t>,</w:t>
      </w:r>
      <w:r w:rsidR="00A80AD7">
        <w:rPr>
          <w:lang w:val="en-US"/>
        </w:rPr>
        <w:t xml:space="preserve"> </w:t>
      </w:r>
      <w:r w:rsidRPr="009849E4">
        <w:rPr>
          <w:lang w:val="en-US"/>
        </w:rPr>
        <w:t>12</w:t>
      </w:r>
      <w:r w:rsidR="00A80AD7">
        <w:rPr>
          <w:lang w:val="en-US"/>
        </w:rPr>
        <w:t xml:space="preserve"> </w:t>
      </w:r>
      <w:r w:rsidRPr="009849E4">
        <w:rPr>
          <w:lang w:val="en-US"/>
        </w:rPr>
        <w:t>,</w:t>
      </w:r>
      <w:r w:rsidR="00A80AD7">
        <w:rPr>
          <w:lang w:val="en-US"/>
        </w:rPr>
        <w:t xml:space="preserve"> </w:t>
      </w:r>
      <w:r w:rsidRPr="009849E4">
        <w:rPr>
          <w:lang w:val="en-US"/>
        </w:rPr>
        <w:t>289</w:t>
      </w:r>
      <w:r w:rsidR="00A80AD7">
        <w:rPr>
          <w:lang w:val="en-US"/>
        </w:rPr>
        <w:t xml:space="preserve"> </w:t>
      </w:r>
      <w:r w:rsidRPr="009849E4">
        <w:rPr>
          <w:lang w:val="en-US"/>
        </w:rPr>
        <w:t>;</w:t>
      </w:r>
      <w:r w:rsidR="00A80AD7">
        <w:rPr>
          <w:lang w:val="en-US"/>
        </w:rPr>
        <w:t xml:space="preserve"> </w:t>
      </w:r>
      <w:r w:rsidRPr="009849E4">
        <w:rPr>
          <w:lang w:val="en-US"/>
        </w:rPr>
        <w:t>cdA9279D1u</w:t>
      </w:r>
      <w:r w:rsidR="00A80AD7">
        <w:rPr>
          <w:lang w:val="en-US"/>
        </w:rPr>
        <w:t xml:space="preserve"> </w:t>
      </w:r>
      <w:r w:rsidRPr="009849E4">
        <w:rPr>
          <w:lang w:val="en-US"/>
        </w:rPr>
        <w:t>,12</w:t>
      </w:r>
      <w:r w:rsidR="00A80AD7">
        <w:rPr>
          <w:lang w:val="en-US"/>
        </w:rPr>
        <w:t xml:space="preserve"> </w:t>
      </w:r>
      <w:r w:rsidRPr="009849E4">
        <w:rPr>
          <w:lang w:val="en-US"/>
        </w:rPr>
        <w:t>,</w:t>
      </w:r>
      <w:r w:rsidR="00A80AD7">
        <w:rPr>
          <w:lang w:val="en-US"/>
        </w:rPr>
        <w:t xml:space="preserve"> </w:t>
      </w:r>
      <w:r w:rsidRPr="009849E4">
        <w:rPr>
          <w:lang w:val="en-US"/>
        </w:rPr>
        <w:t>289</w:t>
      </w:r>
    </w:p>
    <w:p w14:paraId="5DA84C18" w14:textId="1C7C300E" w:rsidR="009849E4" w:rsidRDefault="009849E4" w:rsidP="009849E4">
      <w:pPr>
        <w:rPr>
          <w:lang w:val="en-US"/>
        </w:rPr>
      </w:pPr>
    </w:p>
    <w:p w14:paraId="3CE3B286" w14:textId="77777777" w:rsidR="009849E4" w:rsidRDefault="009849E4" w:rsidP="009849E4">
      <w:pPr>
        <w:rPr>
          <w:lang w:val="en-US"/>
        </w:rPr>
      </w:pPr>
      <w:r>
        <w:rPr>
          <w:lang w:val="en-US"/>
        </w:rPr>
        <w:t xml:space="preserve">Output: </w:t>
      </w:r>
      <w:r>
        <w:rPr>
          <w:lang w:val="en-US"/>
        </w:rPr>
        <w:tab/>
      </w:r>
      <w:r>
        <w:rPr>
          <w:lang w:val="en-US"/>
        </w:rPr>
        <w:tab/>
      </w:r>
      <w:r w:rsidRPr="009849E4">
        <w:rPr>
          <w:lang w:val="en-US"/>
        </w:rPr>
        <w:t xml:space="preserve">Frequency (Hz) : 200000.00   </w:t>
      </w:r>
    </w:p>
    <w:p w14:paraId="04390B2F" w14:textId="4804A9C1" w:rsidR="009849E4" w:rsidRPr="00891EE5" w:rsidRDefault="009849E4" w:rsidP="009849E4">
      <w:pPr>
        <w:ind w:left="708" w:firstLine="708"/>
        <w:rPr>
          <w:lang w:val="en-US"/>
        </w:rPr>
      </w:pPr>
      <w:r w:rsidRPr="00891EE5">
        <w:rPr>
          <w:lang w:val="en-US"/>
        </w:rPr>
        <w:t xml:space="preserve">Z' (Ohm) : 2.000E+05 </w:t>
      </w:r>
      <w:r w:rsidRPr="00891EE5">
        <w:rPr>
          <w:lang w:val="en-US"/>
        </w:rPr>
        <w:tab/>
        <w:t xml:space="preserve">Status : Overload </w:t>
      </w:r>
      <w:r w:rsidRPr="00891EE5">
        <w:rPr>
          <w:lang w:val="en-US"/>
        </w:rPr>
        <w:tab/>
        <w:t xml:space="preserve">CR : 5mA     </w:t>
      </w:r>
    </w:p>
    <w:p w14:paraId="4452307C" w14:textId="78E23779" w:rsidR="00EF4A6B" w:rsidRPr="00891EE5" w:rsidRDefault="009849E4" w:rsidP="00A80AD7">
      <w:pPr>
        <w:ind w:left="1416"/>
        <w:rPr>
          <w:lang w:val="en-US"/>
        </w:rPr>
      </w:pPr>
      <w:r w:rsidRPr="00891EE5">
        <w:rPr>
          <w:lang w:val="en-US"/>
        </w:rPr>
        <w:t>Z'' (Ohm) : 2.000E+05</w:t>
      </w:r>
      <w:r w:rsidRPr="00891EE5">
        <w:rPr>
          <w:lang w:val="en-US"/>
        </w:rPr>
        <w:tab/>
        <w:t>Status : Overload</w:t>
      </w:r>
      <w:r w:rsidRPr="00891EE5">
        <w:rPr>
          <w:lang w:val="en-US"/>
        </w:rPr>
        <w:tab/>
        <w:t>CR : 5mA</w:t>
      </w:r>
    </w:p>
    <w:p w14:paraId="5CD842DB" w14:textId="6775451A" w:rsidR="00790B86" w:rsidRDefault="00790B86" w:rsidP="00790B86">
      <w:pPr>
        <w:pStyle w:val="Heading3"/>
        <w:numPr>
          <w:ilvl w:val="2"/>
          <w:numId w:val="2"/>
        </w:numPr>
      </w:pPr>
      <w:r>
        <w:t>Plotting the response</w:t>
      </w:r>
    </w:p>
    <w:p w14:paraId="36685D83" w14:textId="6B4ADA4D" w:rsidR="00790B86" w:rsidRDefault="00790B86" w:rsidP="009D25F4">
      <w:pPr>
        <w:rPr>
          <w:rStyle w:val="code"/>
        </w:rPr>
      </w:pPr>
    </w:p>
    <w:p w14:paraId="31A5997C" w14:textId="75C27A0C" w:rsidR="00151808" w:rsidRDefault="0082088F" w:rsidP="009D25F4">
      <w:pPr>
        <w:rPr>
          <w:iCs/>
          <w:lang w:val="en-US"/>
        </w:rPr>
      </w:pPr>
      <w:r w:rsidRPr="006F3AAC">
        <w:rPr>
          <w:iCs/>
          <w:lang w:val="en-US"/>
        </w:rPr>
        <w:t xml:space="preserve">The </w:t>
      </w:r>
      <w:r w:rsidR="006F3AAC" w:rsidRPr="006F3AAC">
        <w:rPr>
          <w:iCs/>
          <w:lang w:val="en-US"/>
        </w:rPr>
        <w:t>OxyPlot library</w:t>
      </w:r>
      <w:r w:rsidR="006F3AAC">
        <w:rPr>
          <w:iCs/>
          <w:lang w:val="en-US"/>
        </w:rPr>
        <w:t xml:space="preserve"> from NuGet packages</w:t>
      </w:r>
      <w:r w:rsidR="006F3AAC" w:rsidRPr="006F3AAC">
        <w:rPr>
          <w:iCs/>
          <w:lang w:val="en-US"/>
        </w:rPr>
        <w:t xml:space="preserve"> is used i</w:t>
      </w:r>
      <w:r w:rsidR="006F3AAC">
        <w:rPr>
          <w:iCs/>
          <w:lang w:val="en-US"/>
        </w:rPr>
        <w:t xml:space="preserve">n this example for showing a simple plot of the measurement response parameters. </w:t>
      </w:r>
    </w:p>
    <w:p w14:paraId="40D11AAA" w14:textId="30F8D2C9" w:rsidR="006F3AAC" w:rsidRDefault="006F3AAC" w:rsidP="009D25F4">
      <w:pPr>
        <w:rPr>
          <w:iCs/>
          <w:lang w:val="en-US"/>
        </w:rPr>
      </w:pPr>
    </w:p>
    <w:p w14:paraId="52133F42" w14:textId="77777777" w:rsidR="006F3AAC" w:rsidRPr="006F3AAC" w:rsidRDefault="006F3AAC" w:rsidP="006F3AAC">
      <w:pPr>
        <w:autoSpaceDE w:val="0"/>
        <w:autoSpaceDN w:val="0"/>
        <w:adjustRightInd w:val="0"/>
        <w:textboxTightWrap w:val="none"/>
        <w:rPr>
          <w:rStyle w:val="code"/>
        </w:rPr>
      </w:pPr>
      <w:r w:rsidRPr="006F3AAC">
        <w:rPr>
          <w:rStyle w:val="code"/>
        </w:rPr>
        <w:t>using OxyPlot;</w:t>
      </w:r>
    </w:p>
    <w:p w14:paraId="476E9F3E" w14:textId="77777777" w:rsidR="006F3AAC" w:rsidRPr="006F3AAC" w:rsidRDefault="006F3AAC" w:rsidP="006F3AAC">
      <w:pPr>
        <w:autoSpaceDE w:val="0"/>
        <w:autoSpaceDN w:val="0"/>
        <w:adjustRightInd w:val="0"/>
        <w:textboxTightWrap w:val="none"/>
        <w:rPr>
          <w:rStyle w:val="code"/>
        </w:rPr>
      </w:pPr>
      <w:r w:rsidRPr="006F3AAC">
        <w:rPr>
          <w:rStyle w:val="code"/>
        </w:rPr>
        <w:t>using OxyPlot.Axes;</w:t>
      </w:r>
    </w:p>
    <w:p w14:paraId="54BB397E" w14:textId="03C80595" w:rsidR="006F3AAC" w:rsidRDefault="006F3AAC" w:rsidP="006F3AAC">
      <w:pPr>
        <w:rPr>
          <w:rStyle w:val="code"/>
        </w:rPr>
      </w:pPr>
      <w:r w:rsidRPr="006F3AAC">
        <w:rPr>
          <w:rStyle w:val="code"/>
        </w:rPr>
        <w:t>using OxyPlot.Series;</w:t>
      </w:r>
    </w:p>
    <w:p w14:paraId="2B8AD576" w14:textId="082BC96A" w:rsidR="006F3AAC" w:rsidRDefault="006F3AAC" w:rsidP="006F3AAC">
      <w:pPr>
        <w:rPr>
          <w:rStyle w:val="code"/>
        </w:rPr>
      </w:pPr>
    </w:p>
    <w:p w14:paraId="27F34104" w14:textId="6A14321F" w:rsidR="00092C21" w:rsidRDefault="00092C21" w:rsidP="006523DB">
      <w:pPr>
        <w:rPr>
          <w:lang w:val="en-US"/>
        </w:rPr>
      </w:pPr>
      <w:r w:rsidRPr="00092C21">
        <w:rPr>
          <w:lang w:val="en-US"/>
        </w:rPr>
        <w:t>Here’s a sample plot with the response for a Linear sweep measurement on EmStat Pico.</w:t>
      </w:r>
    </w:p>
    <w:p w14:paraId="23D3CA12" w14:textId="77777777" w:rsidR="00092C21" w:rsidRPr="00092C21" w:rsidRDefault="00092C21" w:rsidP="006523DB">
      <w:pPr>
        <w:rPr>
          <w:lang w:val="en-US"/>
        </w:rPr>
      </w:pPr>
    </w:p>
    <w:p w14:paraId="0E73EF7B" w14:textId="154B0544" w:rsidR="00092C21" w:rsidRDefault="00092C21" w:rsidP="006523DB">
      <w:pPr>
        <w:rPr>
          <w:rStyle w:val="code"/>
          <w:lang w:eastAsia="en-US"/>
        </w:rPr>
      </w:pPr>
      <w:r w:rsidRPr="00092C21">
        <w:rPr>
          <w:rStyle w:val="code"/>
          <w:noProof/>
          <w:lang w:eastAsia="en-US"/>
        </w:rPr>
        <w:lastRenderedPageBreak/>
        <w:drawing>
          <wp:inline distT="0" distB="0" distL="0" distR="0" wp14:anchorId="7ADD6C8F" wp14:editId="59DA0C75">
            <wp:extent cx="358785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2778" cy="3175455"/>
                    </a:xfrm>
                    <a:prstGeom prst="rect">
                      <a:avLst/>
                    </a:prstGeom>
                  </pic:spPr>
                </pic:pic>
              </a:graphicData>
            </a:graphic>
          </wp:inline>
        </w:drawing>
      </w:r>
    </w:p>
    <w:p w14:paraId="7A15BDCB" w14:textId="7D39E493" w:rsidR="00092C21" w:rsidRDefault="00092C21" w:rsidP="006523DB">
      <w:pPr>
        <w:rPr>
          <w:rStyle w:val="code"/>
          <w:lang w:eastAsia="en-US"/>
        </w:rPr>
      </w:pPr>
    </w:p>
    <w:p w14:paraId="3102D709" w14:textId="383E62E9" w:rsidR="00092C21" w:rsidRDefault="00092C21" w:rsidP="006523DB">
      <w:pPr>
        <w:rPr>
          <w:iCs/>
          <w:lang w:val="en-US"/>
        </w:rPr>
      </w:pPr>
      <w:r w:rsidRPr="00092C21">
        <w:rPr>
          <w:iCs/>
          <w:lang w:val="en-US"/>
        </w:rPr>
        <w:t>In case of an Impedance spectroscopy measurement,</w:t>
      </w:r>
      <w:r>
        <w:rPr>
          <w:iCs/>
          <w:lang w:val="en-US"/>
        </w:rPr>
        <w:t xml:space="preserve"> two separate plot objects and plot models are</w:t>
      </w:r>
      <w:r w:rsidR="00DB4E59">
        <w:rPr>
          <w:iCs/>
          <w:lang w:val="en-US"/>
        </w:rPr>
        <w:t xml:space="preserve"> </w:t>
      </w:r>
      <w:r>
        <w:rPr>
          <w:iCs/>
          <w:lang w:val="en-US"/>
        </w:rPr>
        <w:t>created. One for Nyquist plot and the other for Bode plot.</w:t>
      </w:r>
    </w:p>
    <w:p w14:paraId="421B8CF7" w14:textId="50C4E69A" w:rsidR="00092C21" w:rsidRDefault="00092C21" w:rsidP="006523DB">
      <w:pPr>
        <w:rPr>
          <w:iCs/>
          <w:lang w:val="en-US"/>
        </w:rPr>
      </w:pPr>
    </w:p>
    <w:p w14:paraId="2CCF93C3" w14:textId="0408DFFB" w:rsidR="00092C21" w:rsidRDefault="00092C21" w:rsidP="006523DB">
      <w:pPr>
        <w:rPr>
          <w:iCs/>
          <w:lang w:val="en-US"/>
        </w:rPr>
      </w:pPr>
      <w:r>
        <w:rPr>
          <w:iCs/>
          <w:lang w:val="en-US"/>
        </w:rPr>
        <w:t>The plot type is set to ‘Cartesian’ type in case of Nyquist plot model and ‘XY’ type in case of Bode plot model.</w:t>
      </w:r>
    </w:p>
    <w:p w14:paraId="63855A1A" w14:textId="77777777" w:rsidR="00092C21" w:rsidRDefault="00092C21" w:rsidP="006523DB">
      <w:pPr>
        <w:rPr>
          <w:iCs/>
          <w:lang w:val="en-US"/>
        </w:rPr>
      </w:pPr>
    </w:p>
    <w:p w14:paraId="12A6A343" w14:textId="0DDE80F3" w:rsidR="00092C21" w:rsidRDefault="00092C21" w:rsidP="006523DB">
      <w:pPr>
        <w:rPr>
          <w:rStyle w:val="code"/>
        </w:rPr>
      </w:pPr>
      <w:r w:rsidRPr="00092C21">
        <w:rPr>
          <w:rStyle w:val="code"/>
        </w:rPr>
        <w:t>plotModel.PlotType = plotModel.Equals(NyquistPlotModel) ? PlotType.Cartesian : PlotType.XY;</w:t>
      </w:r>
    </w:p>
    <w:p w14:paraId="2C05942A" w14:textId="6D11D756" w:rsidR="00092C21" w:rsidRDefault="00092C21" w:rsidP="006523DB">
      <w:pPr>
        <w:rPr>
          <w:rStyle w:val="code"/>
        </w:rPr>
      </w:pPr>
    </w:p>
    <w:p w14:paraId="2378FCB7" w14:textId="77777777" w:rsidR="00DB4E59" w:rsidRPr="00E10ED5" w:rsidRDefault="005E5AFA" w:rsidP="00DB4E59">
      <w:pPr>
        <w:rPr>
          <w:iCs/>
          <w:lang w:val="en-US"/>
        </w:rPr>
      </w:pPr>
      <w:r w:rsidRPr="005E5AFA">
        <w:rPr>
          <w:lang w:val="en-US"/>
        </w:rPr>
        <w:t>Nyquist plot axes are s</w:t>
      </w:r>
      <w:r>
        <w:rPr>
          <w:lang w:val="en-US"/>
        </w:rPr>
        <w:t xml:space="preserve">et </w:t>
      </w:r>
      <w:r w:rsidR="00D12F99">
        <w:rPr>
          <w:lang w:val="en-US"/>
        </w:rPr>
        <w:t>to</w:t>
      </w:r>
      <w:r>
        <w:rPr>
          <w:lang w:val="en-US"/>
        </w:rPr>
        <w:t xml:space="preserve"> linear axes</w:t>
      </w:r>
      <w:r w:rsidR="00DB4E59">
        <w:rPr>
          <w:lang w:val="en-US"/>
        </w:rPr>
        <w:t xml:space="preserve"> and </w:t>
      </w:r>
      <w:r w:rsidR="00DB4E59" w:rsidRPr="00E10ED5">
        <w:rPr>
          <w:lang w:val="en-US"/>
        </w:rPr>
        <w:t>Bode plot axes are set to logarithmic axes.</w:t>
      </w:r>
    </w:p>
    <w:p w14:paraId="3375BBE6" w14:textId="46B641BE" w:rsidR="00CC5FE4" w:rsidRDefault="00CC5FE4" w:rsidP="00CC5FE4">
      <w:pPr>
        <w:autoSpaceDE w:val="0"/>
        <w:autoSpaceDN w:val="0"/>
        <w:adjustRightInd w:val="0"/>
        <w:textboxTightWrap w:val="none"/>
        <w:rPr>
          <w:rStyle w:val="code"/>
        </w:rPr>
      </w:pPr>
    </w:p>
    <w:p w14:paraId="0909C5BB" w14:textId="6FEE67BF" w:rsidR="004A475E" w:rsidRDefault="004A475E" w:rsidP="004A475E">
      <w:pPr>
        <w:rPr>
          <w:lang w:val="en-US"/>
        </w:rPr>
      </w:pPr>
      <w:r w:rsidRPr="00092C21">
        <w:rPr>
          <w:lang w:val="en-US"/>
        </w:rPr>
        <w:t xml:space="preserve">Here’s </w:t>
      </w:r>
      <w:r>
        <w:rPr>
          <w:lang w:val="en-US"/>
        </w:rPr>
        <w:t>are</w:t>
      </w:r>
      <w:r w:rsidRPr="00092C21">
        <w:rPr>
          <w:lang w:val="en-US"/>
        </w:rPr>
        <w:t xml:space="preserve"> </w:t>
      </w:r>
      <w:r>
        <w:rPr>
          <w:lang w:val="en-US"/>
        </w:rPr>
        <w:t>the Nyquist and Bode plots</w:t>
      </w:r>
      <w:r w:rsidRPr="00092C21">
        <w:rPr>
          <w:lang w:val="en-US"/>
        </w:rPr>
        <w:t xml:space="preserve"> with the response for a</w:t>
      </w:r>
      <w:r>
        <w:rPr>
          <w:lang w:val="en-US"/>
        </w:rPr>
        <w:t xml:space="preserve">n Impedance sprctroscopy measurement </w:t>
      </w:r>
      <w:r w:rsidRPr="00092C21">
        <w:rPr>
          <w:lang w:val="en-US"/>
        </w:rPr>
        <w:t>on EmStat Pico.</w:t>
      </w:r>
    </w:p>
    <w:p w14:paraId="5904F209" w14:textId="3CE21D05" w:rsidR="00CC5FE4" w:rsidRDefault="00CC5FE4" w:rsidP="00CC5FE4">
      <w:pPr>
        <w:autoSpaceDE w:val="0"/>
        <w:autoSpaceDN w:val="0"/>
        <w:adjustRightInd w:val="0"/>
        <w:textboxTightWrap w:val="none"/>
        <w:rPr>
          <w:rStyle w:val="code"/>
          <w:lang w:eastAsia="en-US"/>
        </w:rPr>
      </w:pPr>
    </w:p>
    <w:p w14:paraId="498012C5" w14:textId="57324C00" w:rsidR="00E24BA5" w:rsidRPr="004A475E" w:rsidRDefault="00E24BA5" w:rsidP="00CC5FE4">
      <w:pPr>
        <w:autoSpaceDE w:val="0"/>
        <w:autoSpaceDN w:val="0"/>
        <w:adjustRightInd w:val="0"/>
        <w:textboxTightWrap w:val="none"/>
        <w:rPr>
          <w:rStyle w:val="code"/>
          <w:lang w:eastAsia="en-US"/>
        </w:rPr>
      </w:pPr>
      <w:r w:rsidRPr="00E24BA5">
        <w:rPr>
          <w:rStyle w:val="code"/>
          <w:noProof/>
          <w:lang w:eastAsia="en-US"/>
        </w:rPr>
        <w:drawing>
          <wp:inline distT="0" distB="0" distL="0" distR="0" wp14:anchorId="3F9A7311" wp14:editId="0BF8E3A7">
            <wp:extent cx="5760720" cy="267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5890"/>
                    </a:xfrm>
                    <a:prstGeom prst="rect">
                      <a:avLst/>
                    </a:prstGeom>
                  </pic:spPr>
                </pic:pic>
              </a:graphicData>
            </a:graphic>
          </wp:inline>
        </w:drawing>
      </w:r>
    </w:p>
    <w:sectPr w:rsidR="00E24BA5" w:rsidRPr="004A4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2B4A7" w14:textId="77777777" w:rsidR="00732ECA" w:rsidRDefault="00732ECA" w:rsidP="00F778F1">
      <w:r>
        <w:separator/>
      </w:r>
    </w:p>
  </w:endnote>
  <w:endnote w:type="continuationSeparator" w:id="0">
    <w:p w14:paraId="5BDD86A5" w14:textId="77777777" w:rsidR="00732ECA" w:rsidRDefault="00732ECA"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891EE5" w:rsidRPr="007C5EF8" w:rsidRDefault="00891EE5"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891EE5" w:rsidRPr="004F48A0" w:rsidRDefault="00891EE5"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891EE5" w:rsidRPr="004F48A0" w:rsidRDefault="00891EE5"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7F977" w14:textId="77777777" w:rsidR="00732ECA" w:rsidRDefault="00732ECA" w:rsidP="00F778F1">
      <w:r>
        <w:separator/>
      </w:r>
    </w:p>
  </w:footnote>
  <w:footnote w:type="continuationSeparator" w:id="0">
    <w:p w14:paraId="77063289" w14:textId="77777777" w:rsidR="00732ECA" w:rsidRDefault="00732ECA"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891EE5" w:rsidRDefault="00891EE5">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62CA44CB" w:rsidR="00891EE5" w:rsidRPr="006D49B4" w:rsidRDefault="00732ECA"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877CE6">
                                <w:rPr>
                                  <w:lang w:val="en-US"/>
                                </w:rPr>
                                <w:t>MethodSCRIPT Examples - 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62CA44CB" w:rsidR="00891EE5" w:rsidRPr="006D49B4" w:rsidRDefault="00732ECA"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877CE6">
                          <w:rPr>
                            <w:lang w:val="en-US"/>
                          </w:rPr>
                          <w:t>MethodSCRIPT Examples - C#</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891EE5" w:rsidRDefault="00891EE5">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5E86F3D9" w:rsidR="00891EE5" w:rsidRPr="006D49B4" w:rsidRDefault="00732ECA"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877CE6">
                                <w:rPr>
                                  <w:lang w:val="en-US"/>
                                </w:rPr>
                                <w:t>MethodSCRIPT Examples - 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5E86F3D9" w:rsidR="00891EE5" w:rsidRPr="006D49B4" w:rsidRDefault="00732ECA"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877CE6">
                          <w:rPr>
                            <w:lang w:val="en-US"/>
                          </w:rPr>
                          <w:t>MethodSCRIPT Examples - C#</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5A9413E"/>
    <w:multiLevelType w:val="multilevel"/>
    <w:tmpl w:val="621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4"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A1E15"/>
    <w:multiLevelType w:val="multilevel"/>
    <w:tmpl w:val="8B0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C1CC8"/>
    <w:multiLevelType w:val="multilevel"/>
    <w:tmpl w:val="D90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800A6D"/>
    <w:multiLevelType w:val="multilevel"/>
    <w:tmpl w:val="61C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8C160E"/>
    <w:multiLevelType w:val="multilevel"/>
    <w:tmpl w:val="A80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C05159"/>
    <w:multiLevelType w:val="multilevel"/>
    <w:tmpl w:val="F55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4"/>
  </w:num>
  <w:num w:numId="14">
    <w:abstractNumId w:val="31"/>
  </w:num>
  <w:num w:numId="15">
    <w:abstractNumId w:val="3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4"/>
  </w:num>
  <w:num w:numId="29">
    <w:abstractNumId w:val="21"/>
  </w:num>
  <w:num w:numId="30">
    <w:abstractNumId w:val="22"/>
  </w:num>
  <w:num w:numId="31">
    <w:abstractNumId w:val="26"/>
  </w:num>
  <w:num w:numId="32">
    <w:abstractNumId w:val="28"/>
  </w:num>
  <w:num w:numId="33">
    <w:abstractNumId w:val="13"/>
  </w:num>
  <w:num w:numId="34">
    <w:abstractNumId w:val="30"/>
  </w:num>
  <w:num w:numId="35">
    <w:abstractNumId w:val="18"/>
  </w:num>
  <w:num w:numId="36">
    <w:abstractNumId w:val="23"/>
  </w:num>
  <w:num w:numId="37">
    <w:abstractNumId w:val="16"/>
  </w:num>
  <w:num w:numId="38">
    <w:abstractNumId w:val="25"/>
  </w:num>
  <w:num w:numId="39">
    <w:abstractNumId w:val="12"/>
  </w:num>
  <w:num w:numId="40">
    <w:abstractNumId w:val="27"/>
  </w:num>
  <w:num w:numId="41">
    <w:abstractNumId w:val="29"/>
  </w:num>
  <w:num w:numId="42">
    <w:abstractNumId w:val="20"/>
  </w:num>
  <w:num w:numId="43">
    <w:abstractNumId w:val="11"/>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20C29"/>
    <w:rsid w:val="000213C6"/>
    <w:rsid w:val="00022EDA"/>
    <w:rsid w:val="00024488"/>
    <w:rsid w:val="000254E1"/>
    <w:rsid w:val="00027534"/>
    <w:rsid w:val="000323CF"/>
    <w:rsid w:val="00042F99"/>
    <w:rsid w:val="00045293"/>
    <w:rsid w:val="000458D6"/>
    <w:rsid w:val="00050BEB"/>
    <w:rsid w:val="0005335E"/>
    <w:rsid w:val="00055658"/>
    <w:rsid w:val="00066EC2"/>
    <w:rsid w:val="00072141"/>
    <w:rsid w:val="0007215A"/>
    <w:rsid w:val="000923EC"/>
    <w:rsid w:val="00092C21"/>
    <w:rsid w:val="00092C41"/>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807"/>
    <w:rsid w:val="00204627"/>
    <w:rsid w:val="00206F48"/>
    <w:rsid w:val="002132FC"/>
    <w:rsid w:val="00213419"/>
    <w:rsid w:val="002159DD"/>
    <w:rsid w:val="00220AE7"/>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4885"/>
    <w:rsid w:val="00266FF4"/>
    <w:rsid w:val="002675F7"/>
    <w:rsid w:val="00270131"/>
    <w:rsid w:val="00274E5A"/>
    <w:rsid w:val="002760BB"/>
    <w:rsid w:val="00276EA5"/>
    <w:rsid w:val="00280BD3"/>
    <w:rsid w:val="002862D7"/>
    <w:rsid w:val="002A123A"/>
    <w:rsid w:val="002A2E66"/>
    <w:rsid w:val="002A35A6"/>
    <w:rsid w:val="002B2368"/>
    <w:rsid w:val="002B3B6A"/>
    <w:rsid w:val="002B3CEE"/>
    <w:rsid w:val="002B5EBE"/>
    <w:rsid w:val="002B6077"/>
    <w:rsid w:val="002B7072"/>
    <w:rsid w:val="002B7B93"/>
    <w:rsid w:val="002C5080"/>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65B0"/>
    <w:rsid w:val="003F597A"/>
    <w:rsid w:val="003F6B41"/>
    <w:rsid w:val="003F6C0E"/>
    <w:rsid w:val="00404ECF"/>
    <w:rsid w:val="004256E8"/>
    <w:rsid w:val="00425A79"/>
    <w:rsid w:val="00426903"/>
    <w:rsid w:val="00435E81"/>
    <w:rsid w:val="004374DD"/>
    <w:rsid w:val="004421D6"/>
    <w:rsid w:val="00444A0D"/>
    <w:rsid w:val="0044593D"/>
    <w:rsid w:val="00451121"/>
    <w:rsid w:val="00455E99"/>
    <w:rsid w:val="00455FF6"/>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0686"/>
    <w:rsid w:val="004D1328"/>
    <w:rsid w:val="004D14B0"/>
    <w:rsid w:val="004D3521"/>
    <w:rsid w:val="004D58A6"/>
    <w:rsid w:val="004D5B96"/>
    <w:rsid w:val="004E0AB5"/>
    <w:rsid w:val="004E35F3"/>
    <w:rsid w:val="004E3DC6"/>
    <w:rsid w:val="004F4582"/>
    <w:rsid w:val="004F48A0"/>
    <w:rsid w:val="004F616D"/>
    <w:rsid w:val="004F6735"/>
    <w:rsid w:val="005037A7"/>
    <w:rsid w:val="00505538"/>
    <w:rsid w:val="00512931"/>
    <w:rsid w:val="00515946"/>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3F5D"/>
    <w:rsid w:val="005E5AFA"/>
    <w:rsid w:val="005E6069"/>
    <w:rsid w:val="005E62E7"/>
    <w:rsid w:val="005E6F71"/>
    <w:rsid w:val="005E76A2"/>
    <w:rsid w:val="005F448D"/>
    <w:rsid w:val="005F6AFF"/>
    <w:rsid w:val="00604E35"/>
    <w:rsid w:val="00607E05"/>
    <w:rsid w:val="006128AE"/>
    <w:rsid w:val="00613887"/>
    <w:rsid w:val="00614E34"/>
    <w:rsid w:val="00614F95"/>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408D"/>
    <w:rsid w:val="00674219"/>
    <w:rsid w:val="0067501F"/>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32E2"/>
    <w:rsid w:val="00713C23"/>
    <w:rsid w:val="007143F9"/>
    <w:rsid w:val="00714EF6"/>
    <w:rsid w:val="00714FF8"/>
    <w:rsid w:val="0072085B"/>
    <w:rsid w:val="007235D1"/>
    <w:rsid w:val="0073103E"/>
    <w:rsid w:val="007313A7"/>
    <w:rsid w:val="00732ECA"/>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5294"/>
    <w:rsid w:val="0078631B"/>
    <w:rsid w:val="007874F3"/>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509D3"/>
    <w:rsid w:val="00853FB3"/>
    <w:rsid w:val="00854B9C"/>
    <w:rsid w:val="00856095"/>
    <w:rsid w:val="00856233"/>
    <w:rsid w:val="008613C1"/>
    <w:rsid w:val="00863233"/>
    <w:rsid w:val="008638F5"/>
    <w:rsid w:val="00865D7D"/>
    <w:rsid w:val="00877A7F"/>
    <w:rsid w:val="00877CE6"/>
    <w:rsid w:val="00877E87"/>
    <w:rsid w:val="008869A3"/>
    <w:rsid w:val="00886DB9"/>
    <w:rsid w:val="00890831"/>
    <w:rsid w:val="0089096E"/>
    <w:rsid w:val="00890BB8"/>
    <w:rsid w:val="00890CA5"/>
    <w:rsid w:val="00891024"/>
    <w:rsid w:val="00891370"/>
    <w:rsid w:val="00891EE5"/>
    <w:rsid w:val="00892415"/>
    <w:rsid w:val="008971E6"/>
    <w:rsid w:val="008A00D2"/>
    <w:rsid w:val="008A1C20"/>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3178"/>
    <w:rsid w:val="008F3D0B"/>
    <w:rsid w:val="008F446B"/>
    <w:rsid w:val="008F5993"/>
    <w:rsid w:val="00906911"/>
    <w:rsid w:val="00917CD5"/>
    <w:rsid w:val="00917D3A"/>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467"/>
    <w:rsid w:val="00961F2E"/>
    <w:rsid w:val="00964592"/>
    <w:rsid w:val="009704F4"/>
    <w:rsid w:val="00971475"/>
    <w:rsid w:val="00972BBC"/>
    <w:rsid w:val="00973E6E"/>
    <w:rsid w:val="009747C1"/>
    <w:rsid w:val="00975C17"/>
    <w:rsid w:val="00981E56"/>
    <w:rsid w:val="00982BD1"/>
    <w:rsid w:val="00983942"/>
    <w:rsid w:val="00983B81"/>
    <w:rsid w:val="009849E4"/>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700F"/>
    <w:rsid w:val="00A30E5E"/>
    <w:rsid w:val="00A32830"/>
    <w:rsid w:val="00A36608"/>
    <w:rsid w:val="00A36FD0"/>
    <w:rsid w:val="00A50915"/>
    <w:rsid w:val="00A51A7F"/>
    <w:rsid w:val="00A572E7"/>
    <w:rsid w:val="00A60D39"/>
    <w:rsid w:val="00A613D8"/>
    <w:rsid w:val="00A62A3D"/>
    <w:rsid w:val="00A63CE1"/>
    <w:rsid w:val="00A64B95"/>
    <w:rsid w:val="00A73BF6"/>
    <w:rsid w:val="00A75EA0"/>
    <w:rsid w:val="00A77CEC"/>
    <w:rsid w:val="00A80AD7"/>
    <w:rsid w:val="00A81490"/>
    <w:rsid w:val="00A87489"/>
    <w:rsid w:val="00A906C2"/>
    <w:rsid w:val="00A90D75"/>
    <w:rsid w:val="00A91A1C"/>
    <w:rsid w:val="00A922CE"/>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7A1D"/>
    <w:rsid w:val="00B7259B"/>
    <w:rsid w:val="00B72E69"/>
    <w:rsid w:val="00B75009"/>
    <w:rsid w:val="00B77952"/>
    <w:rsid w:val="00B80021"/>
    <w:rsid w:val="00B80C1F"/>
    <w:rsid w:val="00B82166"/>
    <w:rsid w:val="00B82554"/>
    <w:rsid w:val="00B903AD"/>
    <w:rsid w:val="00B96763"/>
    <w:rsid w:val="00BA4549"/>
    <w:rsid w:val="00BA4CCF"/>
    <w:rsid w:val="00BB0AE7"/>
    <w:rsid w:val="00BB4ECA"/>
    <w:rsid w:val="00BB79DF"/>
    <w:rsid w:val="00BC334E"/>
    <w:rsid w:val="00BC3CC2"/>
    <w:rsid w:val="00BC6784"/>
    <w:rsid w:val="00BC7487"/>
    <w:rsid w:val="00BD664D"/>
    <w:rsid w:val="00BD71AD"/>
    <w:rsid w:val="00BE0A39"/>
    <w:rsid w:val="00BF117F"/>
    <w:rsid w:val="00BF2891"/>
    <w:rsid w:val="00BF755D"/>
    <w:rsid w:val="00BF7FFB"/>
    <w:rsid w:val="00C03B58"/>
    <w:rsid w:val="00C04358"/>
    <w:rsid w:val="00C10FF9"/>
    <w:rsid w:val="00C1391C"/>
    <w:rsid w:val="00C156FA"/>
    <w:rsid w:val="00C22357"/>
    <w:rsid w:val="00C230FB"/>
    <w:rsid w:val="00C26B54"/>
    <w:rsid w:val="00C42E73"/>
    <w:rsid w:val="00C4341B"/>
    <w:rsid w:val="00C44F74"/>
    <w:rsid w:val="00C461EF"/>
    <w:rsid w:val="00C57045"/>
    <w:rsid w:val="00C63B80"/>
    <w:rsid w:val="00C647EF"/>
    <w:rsid w:val="00C659C7"/>
    <w:rsid w:val="00C71857"/>
    <w:rsid w:val="00C803C3"/>
    <w:rsid w:val="00C80C05"/>
    <w:rsid w:val="00C81D8A"/>
    <w:rsid w:val="00C848F2"/>
    <w:rsid w:val="00C86C08"/>
    <w:rsid w:val="00C907B2"/>
    <w:rsid w:val="00C90EAB"/>
    <w:rsid w:val="00C9118A"/>
    <w:rsid w:val="00CA4E58"/>
    <w:rsid w:val="00CA7D11"/>
    <w:rsid w:val="00CB1A7A"/>
    <w:rsid w:val="00CB1A95"/>
    <w:rsid w:val="00CB1B0F"/>
    <w:rsid w:val="00CB2E65"/>
    <w:rsid w:val="00CC300A"/>
    <w:rsid w:val="00CC5FE4"/>
    <w:rsid w:val="00CC7C30"/>
    <w:rsid w:val="00CD0FFB"/>
    <w:rsid w:val="00CD10EF"/>
    <w:rsid w:val="00CD212B"/>
    <w:rsid w:val="00CD567C"/>
    <w:rsid w:val="00CD575C"/>
    <w:rsid w:val="00CD694A"/>
    <w:rsid w:val="00CD7603"/>
    <w:rsid w:val="00CE02F7"/>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4E59"/>
    <w:rsid w:val="00DB6D64"/>
    <w:rsid w:val="00DC0054"/>
    <w:rsid w:val="00DC14F2"/>
    <w:rsid w:val="00DD160F"/>
    <w:rsid w:val="00DD16E9"/>
    <w:rsid w:val="00DD28DE"/>
    <w:rsid w:val="00DD5146"/>
    <w:rsid w:val="00DD550B"/>
    <w:rsid w:val="00DE7EA3"/>
    <w:rsid w:val="00DF5500"/>
    <w:rsid w:val="00E03C00"/>
    <w:rsid w:val="00E04453"/>
    <w:rsid w:val="00E05E9C"/>
    <w:rsid w:val="00E10ED5"/>
    <w:rsid w:val="00E117F3"/>
    <w:rsid w:val="00E11B73"/>
    <w:rsid w:val="00E20828"/>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FD7"/>
    <w:rsid w:val="00E666D5"/>
    <w:rsid w:val="00E7321F"/>
    <w:rsid w:val="00E73FD1"/>
    <w:rsid w:val="00E7523C"/>
    <w:rsid w:val="00E765EC"/>
    <w:rsid w:val="00E826CE"/>
    <w:rsid w:val="00E8622E"/>
    <w:rsid w:val="00E8677A"/>
    <w:rsid w:val="00E8749B"/>
    <w:rsid w:val="00E91E66"/>
    <w:rsid w:val="00E956D8"/>
    <w:rsid w:val="00E963C2"/>
    <w:rsid w:val="00EA2792"/>
    <w:rsid w:val="00EA371D"/>
    <w:rsid w:val="00EA4121"/>
    <w:rsid w:val="00EB1C72"/>
    <w:rsid w:val="00EB2315"/>
    <w:rsid w:val="00EB4D75"/>
    <w:rsid w:val="00EC1A97"/>
    <w:rsid w:val="00EC3E4C"/>
    <w:rsid w:val="00EC77C6"/>
    <w:rsid w:val="00EC7B75"/>
    <w:rsid w:val="00ED06B0"/>
    <w:rsid w:val="00ED62E8"/>
    <w:rsid w:val="00ED6843"/>
    <w:rsid w:val="00ED7E30"/>
    <w:rsid w:val="00EE184F"/>
    <w:rsid w:val="00EE21A2"/>
    <w:rsid w:val="00EE48D3"/>
    <w:rsid w:val="00EE57F1"/>
    <w:rsid w:val="00EF00A7"/>
    <w:rsid w:val="00EF4A6B"/>
    <w:rsid w:val="00EF55F4"/>
    <w:rsid w:val="00EF6ECA"/>
    <w:rsid w:val="00F019B9"/>
    <w:rsid w:val="00F05D52"/>
    <w:rsid w:val="00F0641B"/>
    <w:rsid w:val="00F1509E"/>
    <w:rsid w:val="00F22052"/>
    <w:rsid w:val="00F24FA7"/>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4EA6"/>
    <w:rsid w:val="00F86E4D"/>
    <w:rsid w:val="00F97A55"/>
    <w:rsid w:val="00F97CFF"/>
    <w:rsid w:val="00FA0C99"/>
    <w:rsid w:val="00FA37E1"/>
    <w:rsid w:val="00FA4453"/>
    <w:rsid w:val="00FA6A24"/>
    <w:rsid w:val="00FB0281"/>
    <w:rsid w:val="00FB05A0"/>
    <w:rsid w:val="00FB1408"/>
    <w:rsid w:val="00FB1589"/>
    <w:rsid w:val="00FB3276"/>
    <w:rsid w:val="00FB5C5C"/>
    <w:rsid w:val="00FC49D5"/>
    <w:rsid w:val="00FD3F81"/>
    <w:rsid w:val="00FD5AAF"/>
    <w:rsid w:val="00FD5B1A"/>
    <w:rsid w:val="00FD63F0"/>
    <w:rsid w:val="00FD786C"/>
    <w:rsid w:val="00FE000B"/>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113D37"/>
    <w:rsid w:val="002D6EE5"/>
    <w:rsid w:val="005B36A8"/>
    <w:rsid w:val="006439E2"/>
    <w:rsid w:val="008A6C3F"/>
    <w:rsid w:val="008B5A90"/>
    <w:rsid w:val="00913195"/>
    <w:rsid w:val="00970FBF"/>
    <w:rsid w:val="00980740"/>
    <w:rsid w:val="00A85D04"/>
    <w:rsid w:val="00AA1347"/>
    <w:rsid w:val="00B15AAF"/>
    <w:rsid w:val="00B30536"/>
    <w:rsid w:val="00BD0BCA"/>
    <w:rsid w:val="00CD0F6D"/>
    <w:rsid w:val="00D16A65"/>
    <w:rsid w:val="00D504C9"/>
    <w:rsid w:val="00DB243A"/>
    <w:rsid w:val="00DC610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E2AC2-51A9-4B53-A604-981854B5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6</Pages>
  <Words>1245</Words>
  <Characters>7100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Examples - C#</vt:lpstr>
      <vt:lpstr>Getting started with PalmSens SDK</vt:lpstr>
    </vt:vector>
  </TitlesOfParts>
  <Company>Microsoft</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C#</dc:title>
  <dc:subject>PalmSens Mobile SDK for Xamarin</dc:subject>
  <dc:creator>PalmSens BV</dc:creator>
  <cp:lastModifiedBy>Pavithra</cp:lastModifiedBy>
  <cp:revision>97</cp:revision>
  <cp:lastPrinted>2015-08-24T16:11:00Z</cp:lastPrinted>
  <dcterms:created xsi:type="dcterms:W3CDTF">2015-08-24T16:10:00Z</dcterms:created>
  <dcterms:modified xsi:type="dcterms:W3CDTF">2019-03-21T08:38:00Z</dcterms:modified>
</cp:coreProperties>
</file>