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2D7" w:rsidRDefault="002862D7" w:rsidP="002862D7"/>
    <w:p w:rsidR="002862D7" w:rsidRDefault="002862D7" w:rsidP="002862D7"/>
    <w:p w:rsidR="002862D7" w:rsidRDefault="002862D7" w:rsidP="002862D7"/>
    <w:p w:rsidR="002862D7" w:rsidRDefault="002862D7" w:rsidP="002862D7"/>
    <w:p w:rsidR="002862D7" w:rsidRPr="00981E56" w:rsidRDefault="00CD0EB0" w:rsidP="00D254F8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74BD3">
            <w:rPr>
              <w:lang w:val="en-US"/>
            </w:rPr>
            <w:t>MethodSCRIPT Examples - Android</w:t>
          </w:r>
        </w:sdtContent>
      </w:sdt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0D6CFC8D" wp14:editId="292175C1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854B9C" w:rsidRDefault="002862D7" w:rsidP="002862D7">
      <w:pPr>
        <w:rPr>
          <w:lang w:val="en-US"/>
        </w:rPr>
      </w:pPr>
    </w:p>
    <w:p w:rsidR="002B7072" w:rsidRDefault="002B7072" w:rsidP="002862D7">
      <w:pPr>
        <w:rPr>
          <w:lang w:val="en-US"/>
        </w:rPr>
      </w:pPr>
    </w:p>
    <w:p w:rsidR="002B7072" w:rsidRDefault="002B7072" w:rsidP="002862D7">
      <w:pPr>
        <w:rPr>
          <w:lang w:val="en-US"/>
        </w:rPr>
      </w:pPr>
    </w:p>
    <w:p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72" w:rsidRDefault="002B7072" w:rsidP="002862D7">
      <w:pPr>
        <w:rPr>
          <w:lang w:val="en-US"/>
        </w:rPr>
      </w:pPr>
    </w:p>
    <w:p w:rsidR="00674BD3" w:rsidRPr="00854B9C" w:rsidRDefault="00674BD3" w:rsidP="00674BD3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>
        <w:rPr>
          <w:lang w:val="en-US"/>
        </w:rPr>
        <w:t>March 22 2019</w:t>
      </w:r>
    </w:p>
    <w:p w:rsidR="002862D7" w:rsidRPr="00854B9C" w:rsidRDefault="002862D7" w:rsidP="002862D7">
      <w:pPr>
        <w:rPr>
          <w:lang w:val="en-US"/>
        </w:rPr>
      </w:pPr>
    </w:p>
    <w:p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201</w:t>
      </w:r>
      <w:r w:rsidR="00674BD3">
        <w:rPr>
          <w:lang w:val="en-US"/>
        </w:rPr>
        <w:t>9</w:t>
      </w:r>
      <w:r w:rsidRPr="00854B9C">
        <w:rPr>
          <w:lang w:val="en-US"/>
        </w:rPr>
        <w:t xml:space="preserve"> PalmSens BV</w:t>
      </w:r>
    </w:p>
    <w:p w:rsidR="002862D7" w:rsidRPr="00854B9C" w:rsidRDefault="002862D7" w:rsidP="002862D7">
      <w:pPr>
        <w:rPr>
          <w:lang w:val="en-US"/>
        </w:rPr>
      </w:pPr>
    </w:p>
    <w:p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:rsidR="00CC7C30" w:rsidRPr="00D52E78" w:rsidRDefault="00CC7C30" w:rsidP="00CC7C30">
      <w:pPr>
        <w:pStyle w:val="Heading2"/>
      </w:pPr>
      <w:r>
        <w:lastRenderedPageBreak/>
        <w:t>Contents:</w:t>
      </w:r>
    </w:p>
    <w:p w:rsidR="00CC7C30" w:rsidRDefault="00AB0474" w:rsidP="00CC7C30">
      <w:pPr>
        <w:rPr>
          <w:lang w:val="en-US"/>
        </w:rPr>
      </w:pPr>
      <w:r w:rsidRPr="00886DB9">
        <w:rPr>
          <w:lang w:val="en-US"/>
        </w:rPr>
        <w:t xml:space="preserve">The examples in the </w:t>
      </w:r>
      <w:r w:rsidRPr="003F5F7F">
        <w:rPr>
          <w:i/>
          <w:lang w:val="en-US"/>
        </w:rPr>
        <w:t>/MethodSCRIPTExamples</w:t>
      </w:r>
      <w:r w:rsidR="00B64CED">
        <w:rPr>
          <w:i/>
          <w:lang w:val="en-US"/>
        </w:rPr>
        <w:t>_</w:t>
      </w:r>
      <w:r>
        <w:rPr>
          <w:i/>
          <w:lang w:val="en-US"/>
        </w:rPr>
        <w:t>Android</w:t>
      </w:r>
      <w:r w:rsidRPr="00886DB9">
        <w:rPr>
          <w:lang w:val="en-US"/>
        </w:rPr>
        <w:t xml:space="preserve"> folder demonstrate basic communication with the EmStat Pico </w:t>
      </w:r>
      <w:r>
        <w:rPr>
          <w:lang w:val="en-US"/>
        </w:rPr>
        <w:t xml:space="preserve">from an Android device. The examples show </w:t>
      </w:r>
      <w:r w:rsidRPr="00886DB9">
        <w:rPr>
          <w:lang w:val="en-US"/>
        </w:rPr>
        <w:t>how to connect to the device</w:t>
      </w:r>
      <w:r>
        <w:rPr>
          <w:lang w:val="en-US"/>
        </w:rPr>
        <w:t xml:space="preserve"> (using USB and bluetooth)</w:t>
      </w:r>
      <w:r w:rsidRPr="00886DB9">
        <w:rPr>
          <w:lang w:val="en-US"/>
        </w:rPr>
        <w:t xml:space="preserve">, send </w:t>
      </w:r>
      <w:r>
        <w:rPr>
          <w:lang w:val="en-US"/>
        </w:rPr>
        <w:t xml:space="preserve">MethodSCRIPTs </w:t>
      </w:r>
      <w:r w:rsidRPr="00886DB9">
        <w:rPr>
          <w:lang w:val="en-US"/>
        </w:rPr>
        <w:t xml:space="preserve">to the device, run measurements on the device, read </w:t>
      </w:r>
      <w:r>
        <w:rPr>
          <w:lang w:val="en-US"/>
        </w:rPr>
        <w:t xml:space="preserve">and parse </w:t>
      </w:r>
      <w:r w:rsidRPr="00886DB9">
        <w:rPr>
          <w:lang w:val="en-US"/>
        </w:rPr>
        <w:t xml:space="preserve">the </w:t>
      </w:r>
      <w:r>
        <w:rPr>
          <w:lang w:val="en-US"/>
        </w:rPr>
        <w:t xml:space="preserve">measurement data packages </w:t>
      </w:r>
      <w:r w:rsidRPr="00886DB9">
        <w:rPr>
          <w:lang w:val="en-US"/>
        </w:rPr>
        <w:t>from the device</w:t>
      </w:r>
      <w:r w:rsidR="00F051D5">
        <w:rPr>
          <w:lang w:val="en-US"/>
        </w:rPr>
        <w:t xml:space="preserve"> using Java.</w:t>
      </w:r>
    </w:p>
    <w:p w:rsidR="001463CF" w:rsidRPr="00C743CF" w:rsidRDefault="001463CF" w:rsidP="001463CF">
      <w:pPr>
        <w:pStyle w:val="Heading2"/>
        <w:numPr>
          <w:ilvl w:val="1"/>
          <w:numId w:val="2"/>
        </w:numPr>
        <w:ind w:left="709" w:hanging="709"/>
      </w:pPr>
      <w:r w:rsidRPr="00281261">
        <w:t>Examples:</w:t>
      </w:r>
    </w:p>
    <w:p w:rsidR="001463CF" w:rsidRDefault="001463CF" w:rsidP="001463CF">
      <w:pPr>
        <w:pStyle w:val="Heading3"/>
        <w:numPr>
          <w:ilvl w:val="2"/>
          <w:numId w:val="2"/>
        </w:numPr>
      </w:pPr>
      <w:r w:rsidRPr="00C743CF">
        <w:t xml:space="preserve">Example 1: </w:t>
      </w:r>
      <w:r>
        <w:t>Basic MethodSCRIPT Example (</w:t>
      </w:r>
      <w:r w:rsidR="00B64CED">
        <w:rPr>
          <w:i/>
        </w:rPr>
        <w:t>m</w:t>
      </w:r>
      <w:r w:rsidRPr="006237C3">
        <w:rPr>
          <w:i/>
        </w:rPr>
        <w:t>ethodSCRIPTExample</w:t>
      </w:r>
      <w:r>
        <w:t>)</w:t>
      </w:r>
    </w:p>
    <w:p w:rsidR="001463CF" w:rsidRDefault="001463CF" w:rsidP="001463CF">
      <w:pPr>
        <w:rPr>
          <w:lang w:val="en-US"/>
        </w:rPr>
      </w:pPr>
      <w:r>
        <w:rPr>
          <w:lang w:val="en-US"/>
        </w:rPr>
        <w:t>This example demonstrates how to implement USB serial communication using the Java d2xx library to</w:t>
      </w:r>
    </w:p>
    <w:p w:rsidR="001463CF" w:rsidRDefault="001463CF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Establish a connection with the EmStat Pico</w:t>
      </w:r>
    </w:p>
    <w:p w:rsidR="001463CF" w:rsidRDefault="001463CF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Send a MethodSCRIPT to the EmStat Pico</w:t>
      </w:r>
    </w:p>
    <w:p w:rsidR="001463CF" w:rsidRDefault="001463CF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>
        <w:rPr>
          <w:lang w:val="en-US"/>
        </w:rPr>
        <w:t>and parse m</w:t>
      </w:r>
      <w:r w:rsidRPr="0067501F">
        <w:rPr>
          <w:lang w:val="en-US"/>
        </w:rPr>
        <w:t xml:space="preserve">easurement </w:t>
      </w:r>
      <w:r>
        <w:rPr>
          <w:lang w:val="en-US"/>
        </w:rPr>
        <w:t>data packages</w:t>
      </w:r>
      <w:r w:rsidRPr="0067501F">
        <w:rPr>
          <w:lang w:val="en-US"/>
        </w:rPr>
        <w:t xml:space="preserve"> from the </w:t>
      </w:r>
      <w:r>
        <w:rPr>
          <w:lang w:val="en-US"/>
        </w:rPr>
        <w:t>EmStat Pico</w:t>
      </w:r>
    </w:p>
    <w:p w:rsidR="00901E33" w:rsidRDefault="00901E33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Abort the MethodSCRIPT</w:t>
      </w:r>
    </w:p>
    <w:p w:rsidR="001463CF" w:rsidRPr="0067501F" w:rsidRDefault="001463CF" w:rsidP="001463C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:rsidR="001463CF" w:rsidRDefault="001463CF" w:rsidP="001463CF">
      <w:pPr>
        <w:pStyle w:val="Heading3"/>
        <w:numPr>
          <w:ilvl w:val="2"/>
          <w:numId w:val="2"/>
        </w:numPr>
      </w:pPr>
      <w:r>
        <w:t>Example 2: Bluetooth Example (</w:t>
      </w:r>
      <w:r w:rsidR="00B64CED">
        <w:rPr>
          <w:i/>
        </w:rPr>
        <w:t>ms</w:t>
      </w:r>
      <w:r w:rsidRPr="006237C3">
        <w:rPr>
          <w:i/>
        </w:rPr>
        <w:t>Bluetooth</w:t>
      </w:r>
      <w:r>
        <w:t>)</w:t>
      </w:r>
    </w:p>
    <w:p w:rsidR="00B71434" w:rsidRDefault="001463CF" w:rsidP="00B71434">
      <w:pPr>
        <w:rPr>
          <w:lang w:val="en-US"/>
        </w:rPr>
      </w:pPr>
      <w:r>
        <w:rPr>
          <w:lang w:val="en-US"/>
        </w:rPr>
        <w:t xml:space="preserve">This example demostrates how to communicate with the </w:t>
      </w:r>
      <w:r w:rsidR="00C42ABB">
        <w:rPr>
          <w:lang w:val="en-US"/>
        </w:rPr>
        <w:t>EmStat Pico from an Android device</w:t>
      </w:r>
      <w:r>
        <w:rPr>
          <w:lang w:val="en-US"/>
        </w:rPr>
        <w:t xml:space="preserve"> </w:t>
      </w:r>
      <w:r w:rsidR="00C42ABB">
        <w:rPr>
          <w:lang w:val="en-US"/>
        </w:rPr>
        <w:t>using</w:t>
      </w:r>
      <w:r>
        <w:rPr>
          <w:lang w:val="en-US"/>
        </w:rPr>
        <w:t xml:space="preserve"> a bluetooth connection.</w:t>
      </w:r>
    </w:p>
    <w:p w:rsidR="00B71434" w:rsidRPr="00B71434" w:rsidRDefault="00B71434" w:rsidP="00B71434">
      <w:pPr>
        <w:rPr>
          <w:lang w:val="en-US"/>
        </w:rPr>
      </w:pPr>
    </w:p>
    <w:p w:rsidR="00B71434" w:rsidRDefault="00B71434" w:rsidP="00B71434">
      <w:pPr>
        <w:spacing w:line="276" w:lineRule="auto"/>
        <w:rPr>
          <w:b/>
          <w:lang w:val="en-US"/>
        </w:rPr>
      </w:pPr>
      <w:r w:rsidRPr="00B71434">
        <w:rPr>
          <w:b/>
          <w:lang w:val="en-US"/>
        </w:rPr>
        <w:t>Hardware Setup</w:t>
      </w:r>
    </w:p>
    <w:p w:rsidR="00B71434" w:rsidRDefault="00B71434" w:rsidP="00B71434">
      <w:pPr>
        <w:spacing w:line="276" w:lineRule="auto"/>
        <w:rPr>
          <w:lang w:val="en-US"/>
        </w:rPr>
      </w:pPr>
      <w:r>
        <w:rPr>
          <w:lang w:val="en-US"/>
        </w:rPr>
        <w:t>Inorder to connect via bluetooth, make sure that the UART switch block SW4 on the EmStat Pico development board has the switches for bluetooth 5 and 6 turned on. Also the UART Switch block SW3 should have the switches for PICO bluetooth 5 and 6 turned on.</w:t>
      </w:r>
    </w:p>
    <w:p w:rsidR="00B71434" w:rsidRDefault="00B71434" w:rsidP="001463CF">
      <w:pPr>
        <w:rPr>
          <w:lang w:val="en-US"/>
        </w:rPr>
      </w:pPr>
    </w:p>
    <w:p w:rsidR="00CC7C30" w:rsidRDefault="00CC7C30" w:rsidP="00CC7C30">
      <w:pPr>
        <w:pStyle w:val="Heading2"/>
      </w:pPr>
      <w:r>
        <w:t>Configuring the IDE (</w:t>
      </w:r>
      <w:r w:rsidR="00C42ABB">
        <w:t xml:space="preserve">Android </w:t>
      </w:r>
      <w:r w:rsidR="00E92778">
        <w:t>S</w:t>
      </w:r>
      <w:r w:rsidR="00C42ABB">
        <w:t>tudio</w:t>
      </w:r>
      <w:r>
        <w:t>)</w:t>
      </w:r>
    </w:p>
    <w:p w:rsidR="00E92778" w:rsidRDefault="00CC7C30" w:rsidP="00CC7C30">
      <w:pPr>
        <w:rPr>
          <w:lang w:val="en-US"/>
        </w:rPr>
      </w:pPr>
      <w:r>
        <w:rPr>
          <w:lang w:val="en-US"/>
        </w:rPr>
        <w:t xml:space="preserve">The example projects in the SDK are built using </w:t>
      </w:r>
      <w:r w:rsidR="00C42ABB">
        <w:rPr>
          <w:lang w:val="en-US"/>
        </w:rPr>
        <w:t xml:space="preserve">Android </w:t>
      </w:r>
      <w:r w:rsidR="00E92778">
        <w:rPr>
          <w:lang w:val="en-US"/>
        </w:rPr>
        <w:t>S</w:t>
      </w:r>
      <w:r w:rsidR="00C42ABB">
        <w:rPr>
          <w:lang w:val="en-US"/>
        </w:rPr>
        <w:t>tudio 3.3.1</w:t>
      </w:r>
      <w:r w:rsidR="00720AC5">
        <w:rPr>
          <w:lang w:val="en-US"/>
        </w:rPr>
        <w:t xml:space="preserve">. </w:t>
      </w:r>
      <w:r w:rsidR="00E92778">
        <w:rPr>
          <w:lang w:val="en-US"/>
        </w:rPr>
        <w:t>To get started with developing apps on Android Studio, please follow the installation instructions at:</w:t>
      </w:r>
    </w:p>
    <w:p w:rsidR="00CC7C30" w:rsidRPr="00B64CED" w:rsidRDefault="00CD0EB0" w:rsidP="00CC7C30">
      <w:pPr>
        <w:rPr>
          <w:lang w:val="en-US"/>
        </w:rPr>
      </w:pPr>
      <w:hyperlink r:id="rId14" w:history="1">
        <w:r w:rsidR="00E92778" w:rsidRPr="00E92778">
          <w:rPr>
            <w:rStyle w:val="Hyperlink"/>
            <w:lang w:val="en-US"/>
          </w:rPr>
          <w:t>https://developer.android.com/studio/install</w:t>
        </w:r>
      </w:hyperlink>
    </w:p>
    <w:p w:rsidR="00CC7C30" w:rsidRDefault="00E92778" w:rsidP="00CC7C30">
      <w:pPr>
        <w:pStyle w:val="Heading3"/>
      </w:pPr>
      <w:r>
        <w:t xml:space="preserve">Android </w:t>
      </w:r>
      <w:r w:rsidR="00CC7C30">
        <w:t>Studio:</w:t>
      </w:r>
    </w:p>
    <w:p w:rsidR="00421B81" w:rsidRDefault="00CC7C30" w:rsidP="00CC7C30">
      <w:pPr>
        <w:rPr>
          <w:lang w:val="en-US"/>
        </w:rPr>
      </w:pPr>
      <w:r>
        <w:rPr>
          <w:lang w:val="en-US"/>
        </w:rPr>
        <w:t xml:space="preserve">When trying to deploy the example project from </w:t>
      </w:r>
      <w:r w:rsidR="00E92778">
        <w:rPr>
          <w:lang w:val="en-US"/>
        </w:rPr>
        <w:t>Android</w:t>
      </w:r>
      <w:r>
        <w:rPr>
          <w:lang w:val="en-US"/>
        </w:rPr>
        <w:t xml:space="preserve"> Studio, if the default settings do not work, please make sure that under </w:t>
      </w:r>
      <w:r w:rsidRPr="00D53BD1">
        <w:rPr>
          <w:i/>
          <w:lang w:val="en-US"/>
        </w:rPr>
        <w:t>project</w:t>
      </w:r>
      <w:r w:rsidR="00D53BD1" w:rsidRPr="00D53BD1">
        <w:rPr>
          <w:i/>
          <w:lang w:val="en-US"/>
        </w:rPr>
        <w:t xml:space="preserve">  -&gt; Open Module Settings</w:t>
      </w:r>
      <w:r w:rsidR="00D53BD1">
        <w:rPr>
          <w:lang w:val="en-US"/>
        </w:rPr>
        <w:t xml:space="preserve"> </w:t>
      </w:r>
      <w:r>
        <w:rPr>
          <w:lang w:val="en-US"/>
        </w:rPr>
        <w:t xml:space="preserve"> the following fields are configured:</w:t>
      </w:r>
    </w:p>
    <w:p w:rsidR="00421B81" w:rsidRDefault="00421B81" w:rsidP="00CC7C30">
      <w:pPr>
        <w:rPr>
          <w:lang w:val="en-US"/>
        </w:rPr>
      </w:pPr>
      <w:r w:rsidRPr="00421B81">
        <w:rPr>
          <w:noProof/>
          <w:lang w:val="en-US"/>
        </w:rPr>
        <w:lastRenderedPageBreak/>
        <w:drawing>
          <wp:inline distT="0" distB="0" distL="0" distR="0" wp14:anchorId="4FAD70E4" wp14:editId="128487DC">
            <wp:extent cx="2924175" cy="44201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6006" cy="44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30" w:rsidRDefault="006F1195" w:rsidP="00CC7C30">
      <w:pPr>
        <w:rPr>
          <w:lang w:val="en-US"/>
        </w:rPr>
      </w:pPr>
      <w:r>
        <w:rPr>
          <w:lang w:val="en-US"/>
        </w:rPr>
        <w:br/>
      </w:r>
    </w:p>
    <w:p w:rsidR="00E1344C" w:rsidRDefault="00CC7C30" w:rsidP="00CC7C30">
      <w:pPr>
        <w:rPr>
          <w:lang w:val="en-US"/>
        </w:rPr>
      </w:pPr>
      <w:r w:rsidRPr="00136FFC">
        <w:rPr>
          <w:b/>
          <w:lang w:val="en-US"/>
        </w:rPr>
        <w:t>Compile using Android version</w:t>
      </w:r>
      <w:r>
        <w:rPr>
          <w:lang w:val="en-US"/>
        </w:rPr>
        <w:t>: Use Latest Platform (API level 2</w:t>
      </w:r>
      <w:r w:rsidR="00E92778">
        <w:rPr>
          <w:lang w:val="en-US"/>
        </w:rPr>
        <w:t>8 (Android 9.0 (Pie))</w:t>
      </w:r>
      <w:r>
        <w:rPr>
          <w:lang w:val="en-US"/>
        </w:rPr>
        <w:t xml:space="preserve"> at the time of writing, yours may be higher/newer)</w:t>
      </w:r>
    </w:p>
    <w:p w:rsidR="00E1344C" w:rsidRDefault="00E1344C" w:rsidP="00CC7C30">
      <w:pPr>
        <w:rPr>
          <w:lang w:val="en-US"/>
        </w:rPr>
      </w:pPr>
    </w:p>
    <w:p w:rsidR="00CC7C30" w:rsidRDefault="00E1344C" w:rsidP="00CC7C30">
      <w:pPr>
        <w:rPr>
          <w:lang w:val="en-US"/>
        </w:rPr>
      </w:pPr>
      <w:r w:rsidRPr="00421B81">
        <w:rPr>
          <w:noProof/>
          <w:lang w:val="en-US"/>
        </w:rPr>
        <w:drawing>
          <wp:inline distT="0" distB="0" distL="0" distR="0" wp14:anchorId="04D26903" wp14:editId="17133DC8">
            <wp:extent cx="43624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r="213" b="49537"/>
                    <a:stretch/>
                  </pic:blipFill>
                  <pic:spPr bwMode="auto">
                    <a:xfrm>
                      <a:off x="0" y="0"/>
                      <a:ext cx="4379476" cy="187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1195">
        <w:rPr>
          <w:lang w:val="en-US"/>
        </w:rPr>
        <w:br/>
      </w:r>
    </w:p>
    <w:p w:rsidR="00CC7C30" w:rsidRDefault="00CC7C30" w:rsidP="00CC7C30">
      <w:pPr>
        <w:rPr>
          <w:lang w:val="en-US"/>
        </w:rPr>
      </w:pPr>
      <w:r w:rsidRPr="00136FFC">
        <w:rPr>
          <w:b/>
          <w:lang w:val="en-US"/>
        </w:rPr>
        <w:t>Minimum Android to target</w:t>
      </w:r>
      <w:r>
        <w:rPr>
          <w:lang w:val="en-US"/>
        </w:rPr>
        <w:t>: API level 16</w:t>
      </w:r>
      <w:r w:rsidR="00E92778">
        <w:rPr>
          <w:lang w:val="en-US"/>
        </w:rPr>
        <w:t xml:space="preserve"> (Android 4.1 (Jelly Bean))</w:t>
      </w:r>
      <w:r w:rsidR="006F1195">
        <w:rPr>
          <w:lang w:val="en-US"/>
        </w:rPr>
        <w:br/>
      </w:r>
    </w:p>
    <w:p w:rsidR="00E1344C" w:rsidRDefault="00CC7C30" w:rsidP="00CC7C30">
      <w:pPr>
        <w:rPr>
          <w:lang w:val="en-US"/>
        </w:rPr>
      </w:pPr>
      <w:r w:rsidRPr="00136FFC">
        <w:rPr>
          <w:b/>
          <w:lang w:val="en-US"/>
        </w:rPr>
        <w:t>Target Android version</w:t>
      </w:r>
      <w:r>
        <w:rPr>
          <w:lang w:val="en-US"/>
        </w:rPr>
        <w:t>: Use</w:t>
      </w:r>
      <w:r w:rsidR="00E1344C">
        <w:rPr>
          <w:lang w:val="en-US"/>
        </w:rPr>
        <w:t xml:space="preserve"> the same version as the version used in </w:t>
      </w:r>
      <w:r w:rsidR="009B77B4">
        <w:rPr>
          <w:lang w:val="en-US"/>
        </w:rPr>
        <w:t>Compile Sdk Version</w:t>
      </w:r>
      <w:r w:rsidR="00E1344C">
        <w:rPr>
          <w:lang w:val="en-US"/>
        </w:rPr>
        <w:t>.</w:t>
      </w:r>
    </w:p>
    <w:p w:rsidR="00E1344C" w:rsidRDefault="00E1344C" w:rsidP="00CC7C30">
      <w:pPr>
        <w:rPr>
          <w:lang w:val="en-US"/>
        </w:rPr>
      </w:pPr>
    </w:p>
    <w:p w:rsidR="00CC7C30" w:rsidRDefault="00E1344C" w:rsidP="00CC7C30">
      <w:pPr>
        <w:rPr>
          <w:lang w:val="en-US"/>
        </w:rPr>
      </w:pPr>
      <w:r w:rsidRPr="00E1344C">
        <w:rPr>
          <w:noProof/>
          <w:lang w:val="en-US"/>
        </w:rPr>
        <w:lastRenderedPageBreak/>
        <w:drawing>
          <wp:inline distT="0" distB="0" distL="0" distR="0" wp14:anchorId="44555B2D" wp14:editId="4C06B015">
            <wp:extent cx="5760720" cy="3494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195">
        <w:rPr>
          <w:lang w:val="en-US"/>
        </w:rPr>
        <w:br/>
      </w:r>
    </w:p>
    <w:p w:rsidR="00A77A11" w:rsidRDefault="00CC7C30" w:rsidP="00CC7C30">
      <w:pPr>
        <w:rPr>
          <w:lang w:val="en-US"/>
        </w:rPr>
      </w:pPr>
      <w:r>
        <w:rPr>
          <w:lang w:val="en-US"/>
        </w:rPr>
        <w:t xml:space="preserve">Please make sure (using </w:t>
      </w:r>
      <w:r w:rsidR="00421B81">
        <w:rPr>
          <w:lang w:val="en-US"/>
        </w:rPr>
        <w:t xml:space="preserve">Tools -&gt; </w:t>
      </w:r>
      <w:r>
        <w:rPr>
          <w:lang w:val="en-US"/>
        </w:rPr>
        <w:t>SDK manager</w:t>
      </w:r>
      <w:r w:rsidR="006F1195">
        <w:rPr>
          <w:lang w:val="en-US"/>
        </w:rPr>
        <w:t>)</w:t>
      </w:r>
      <w:r>
        <w:rPr>
          <w:lang w:val="en-US"/>
        </w:rPr>
        <w:t>, that the newest version of the Android SDK is installed</w:t>
      </w:r>
      <w:r w:rsidR="00D53BD1">
        <w:rPr>
          <w:lang w:val="en-US"/>
        </w:rPr>
        <w:t xml:space="preserve"> else update it to the newest</w:t>
      </w:r>
      <w:r>
        <w:rPr>
          <w:lang w:val="en-US"/>
        </w:rPr>
        <w:t xml:space="preserve">. </w:t>
      </w:r>
    </w:p>
    <w:p w:rsidR="00A77A11" w:rsidRDefault="00A77A11" w:rsidP="00CC7C30">
      <w:pPr>
        <w:rPr>
          <w:lang w:val="en-US"/>
        </w:rPr>
      </w:pPr>
    </w:p>
    <w:p w:rsidR="001A4DD7" w:rsidRDefault="006F1195" w:rsidP="00CC7C30">
      <w:pPr>
        <w:rPr>
          <w:lang w:val="en-US"/>
        </w:rPr>
      </w:pPr>
      <w:r>
        <w:rPr>
          <w:lang w:val="en-US"/>
        </w:rPr>
        <w:t xml:space="preserve">The </w:t>
      </w:r>
      <w:r w:rsidR="00A77A11">
        <w:rPr>
          <w:lang w:val="en-US"/>
        </w:rPr>
        <w:t xml:space="preserve">MethodSCRIPT </w:t>
      </w:r>
      <w:r>
        <w:rPr>
          <w:lang w:val="en-US"/>
        </w:rPr>
        <w:t xml:space="preserve">examples </w:t>
      </w:r>
      <w:r w:rsidR="00A77A11">
        <w:rPr>
          <w:lang w:val="en-US"/>
        </w:rPr>
        <w:t xml:space="preserve">modules </w:t>
      </w:r>
      <w:r w:rsidR="00CC7C30">
        <w:rPr>
          <w:lang w:val="en-US"/>
        </w:rPr>
        <w:t xml:space="preserve">should load and </w:t>
      </w:r>
      <w:r w:rsidR="00A77A11">
        <w:rPr>
          <w:lang w:val="en-US"/>
        </w:rPr>
        <w:t xml:space="preserve">compile </w:t>
      </w:r>
      <w:r w:rsidR="00CC7C30">
        <w:rPr>
          <w:lang w:val="en-US"/>
        </w:rPr>
        <w:t xml:space="preserve">without </w:t>
      </w:r>
      <w:r>
        <w:rPr>
          <w:lang w:val="en-US"/>
        </w:rPr>
        <w:t>problems using</w:t>
      </w:r>
      <w:r w:rsidR="00CC7C30">
        <w:rPr>
          <w:lang w:val="en-US"/>
        </w:rPr>
        <w:t xml:space="preserve"> the latest version of </w:t>
      </w:r>
      <w:r w:rsidR="00A77A11">
        <w:rPr>
          <w:lang w:val="en-US"/>
        </w:rPr>
        <w:t>Android</w:t>
      </w:r>
      <w:r w:rsidR="00CC7C30">
        <w:rPr>
          <w:lang w:val="en-US"/>
        </w:rPr>
        <w:t xml:space="preserve"> Studio.</w:t>
      </w:r>
      <w:r>
        <w:rPr>
          <w:lang w:val="en-US"/>
        </w:rPr>
        <w:t xml:space="preserve"> </w:t>
      </w:r>
      <w:r w:rsidR="00A77A11">
        <w:rPr>
          <w:lang w:val="en-US"/>
        </w:rPr>
        <w:t xml:space="preserve">If you are having problems building the example projects in Android Studio, please refer to the android studio documentation and/or contact us at </w:t>
      </w:r>
      <w:hyperlink r:id="rId18" w:history="1">
        <w:r w:rsidR="00A77A11" w:rsidRPr="004F4906">
          <w:rPr>
            <w:rStyle w:val="Hyperlink"/>
            <w:lang w:val="en-US"/>
          </w:rPr>
          <w:t>info@palmsens.com</w:t>
        </w:r>
      </w:hyperlink>
      <w:r w:rsidR="00A77A11">
        <w:rPr>
          <w:lang w:val="en-US"/>
        </w:rPr>
        <w:t>.</w:t>
      </w:r>
    </w:p>
    <w:p w:rsidR="00720AC5" w:rsidRDefault="001A4DD7" w:rsidP="00CC7C30">
      <w:pPr>
        <w:rPr>
          <w:b/>
          <w:lang w:val="en-US"/>
        </w:rPr>
      </w:pPr>
      <w:r>
        <w:rPr>
          <w:b/>
          <w:lang w:val="en-US"/>
        </w:rPr>
        <w:br/>
      </w:r>
      <w:r w:rsidR="00FA49FE">
        <w:rPr>
          <w:b/>
          <w:lang w:val="en-US"/>
        </w:rPr>
        <w:t>N</w:t>
      </w:r>
      <w:r w:rsidR="006F1195" w:rsidRPr="001A4DD7">
        <w:rPr>
          <w:b/>
          <w:lang w:val="en-US"/>
        </w:rPr>
        <w:t>ote: Do</w:t>
      </w:r>
      <w:r w:rsidR="00FA49FE">
        <w:rPr>
          <w:b/>
          <w:lang w:val="en-US"/>
        </w:rPr>
        <w:t xml:space="preserve"> </w:t>
      </w:r>
      <w:r w:rsidR="006F1195" w:rsidRPr="001A4DD7">
        <w:rPr>
          <w:b/>
          <w:lang w:val="en-US"/>
        </w:rPr>
        <w:t>n</w:t>
      </w:r>
      <w:r w:rsidR="00FA49FE">
        <w:rPr>
          <w:b/>
          <w:lang w:val="en-US"/>
        </w:rPr>
        <w:t>o</w:t>
      </w:r>
      <w:r w:rsidR="006F1195" w:rsidRPr="001A4DD7">
        <w:rPr>
          <w:b/>
          <w:lang w:val="en-US"/>
        </w:rPr>
        <w:t xml:space="preserve">t forget to enable “USB Debugging” on </w:t>
      </w:r>
      <w:r w:rsidR="00FA49FE">
        <w:rPr>
          <w:b/>
          <w:lang w:val="en-US"/>
        </w:rPr>
        <w:t>the Android</w:t>
      </w:r>
      <w:r w:rsidR="006F1195" w:rsidRPr="001A4DD7">
        <w:rPr>
          <w:b/>
          <w:lang w:val="en-US"/>
        </w:rPr>
        <w:t xml:space="preserve"> device wh</w:t>
      </w:r>
      <w:r w:rsidR="00A77A11">
        <w:rPr>
          <w:b/>
          <w:lang w:val="en-US"/>
        </w:rPr>
        <w:t xml:space="preserve">ile </w:t>
      </w:r>
      <w:r w:rsidR="006F1195" w:rsidRPr="001A4DD7">
        <w:rPr>
          <w:b/>
          <w:lang w:val="en-US"/>
        </w:rPr>
        <w:t>deploy</w:t>
      </w:r>
      <w:r w:rsidR="00A77A11">
        <w:rPr>
          <w:b/>
          <w:lang w:val="en-US"/>
        </w:rPr>
        <w:t>ing</w:t>
      </w:r>
      <w:r w:rsidR="006F1195" w:rsidRPr="001A4DD7">
        <w:rPr>
          <w:b/>
          <w:lang w:val="en-US"/>
        </w:rPr>
        <w:t xml:space="preserve"> </w:t>
      </w:r>
      <w:r w:rsidR="00FA49FE">
        <w:rPr>
          <w:b/>
          <w:lang w:val="en-US"/>
        </w:rPr>
        <w:t>the</w:t>
      </w:r>
      <w:r w:rsidR="006F1195" w:rsidRPr="001A4DD7">
        <w:rPr>
          <w:b/>
          <w:lang w:val="en-US"/>
        </w:rPr>
        <w:t xml:space="preserve"> app.</w:t>
      </w:r>
    </w:p>
    <w:p w:rsidR="00720AC5" w:rsidRPr="006237C3" w:rsidRDefault="00720AC5" w:rsidP="00720AC5">
      <w:pPr>
        <w:pStyle w:val="Heading2"/>
        <w:numPr>
          <w:ilvl w:val="1"/>
          <w:numId w:val="2"/>
        </w:numPr>
        <w:ind w:left="709" w:hanging="709"/>
      </w:pPr>
      <w:r>
        <w:t>Communications</w:t>
      </w:r>
    </w:p>
    <w:p w:rsidR="00720AC5" w:rsidRDefault="00720AC5" w:rsidP="00720AC5">
      <w:pPr>
        <w:pStyle w:val="Heading3"/>
        <w:numPr>
          <w:ilvl w:val="2"/>
          <w:numId w:val="2"/>
        </w:numPr>
      </w:pPr>
      <w:r>
        <w:t>Connecting to the device</w:t>
      </w:r>
    </w:p>
    <w:p w:rsidR="006237C3" w:rsidRPr="006237C3" w:rsidRDefault="006237C3" w:rsidP="006237C3">
      <w:pPr>
        <w:rPr>
          <w:lang w:val="en-US"/>
        </w:rPr>
      </w:pPr>
      <w:r>
        <w:rPr>
          <w:lang w:val="en-US"/>
        </w:rPr>
        <w:t>The Android device can either use either bluetooth or USB serial communication with the EmStat Pico.</w:t>
      </w:r>
    </w:p>
    <w:p w:rsidR="006237C3" w:rsidRDefault="006237C3" w:rsidP="006237C3">
      <w:pPr>
        <w:pStyle w:val="Heading4"/>
        <w:numPr>
          <w:ilvl w:val="3"/>
          <w:numId w:val="2"/>
        </w:numPr>
        <w:rPr>
          <w:b w:val="0"/>
          <w:lang w:val="en-US"/>
        </w:rPr>
      </w:pPr>
      <w:r>
        <w:rPr>
          <w:b w:val="0"/>
          <w:lang w:val="en-US"/>
        </w:rPr>
        <w:t>USB Serial communication</w:t>
      </w:r>
    </w:p>
    <w:p w:rsidR="006237C3" w:rsidRDefault="006237C3" w:rsidP="006237C3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MethodSCRIPTExample </w:t>
      </w:r>
      <w:r>
        <w:rPr>
          <w:lang w:val="en-US"/>
        </w:rPr>
        <w:t>module demonstrates the USB serial communication using the Java d2xx library</w:t>
      </w:r>
      <w:r w:rsidR="0010762E">
        <w:rPr>
          <w:lang w:val="en-US"/>
        </w:rPr>
        <w:t xml:space="preserve"> (downloaded from </w:t>
      </w:r>
      <w:hyperlink r:id="rId19" w:history="1">
        <w:r w:rsidR="0010762E" w:rsidRPr="0010762E">
          <w:rPr>
            <w:rStyle w:val="Hyperlink"/>
            <w:lang w:val="en-US"/>
          </w:rPr>
          <w:t>here</w:t>
        </w:r>
      </w:hyperlink>
      <w:r w:rsidR="0010762E">
        <w:rPr>
          <w:lang w:val="en-US"/>
        </w:rPr>
        <w:t xml:space="preserve">). The D2xx.jar is placed in the libs folder in the </w:t>
      </w:r>
      <w:r w:rsidR="0010762E">
        <w:rPr>
          <w:i/>
          <w:lang w:val="en-US"/>
        </w:rPr>
        <w:t xml:space="preserve">MethodSCRIPTExample </w:t>
      </w:r>
      <w:r w:rsidR="0010762E">
        <w:rPr>
          <w:lang w:val="en-US"/>
        </w:rPr>
        <w:t>module. The D2xxManager and FT_Device classes are used in the example to communicate with the EmStat Pico.</w:t>
      </w:r>
    </w:p>
    <w:p w:rsidR="0010762E" w:rsidRDefault="0010762E" w:rsidP="006237C3">
      <w:pPr>
        <w:rPr>
          <w:lang w:val="en-US"/>
        </w:rPr>
      </w:pPr>
    </w:p>
    <w:p w:rsidR="0010762E" w:rsidRPr="00F949E2" w:rsidRDefault="0010762E" w:rsidP="0010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boxTightWrap w:val="none"/>
        <w:rPr>
          <w:rStyle w:val="code"/>
        </w:rPr>
      </w:pPr>
      <w:r w:rsidRPr="00F949E2">
        <w:rPr>
          <w:rStyle w:val="code"/>
        </w:rPr>
        <w:t>import com.ftdi.j2xx.D2xxManager;</w:t>
      </w:r>
      <w:r w:rsidRPr="00F949E2">
        <w:rPr>
          <w:rStyle w:val="code"/>
        </w:rPr>
        <w:br/>
        <w:t>import com.ftdi.j2xx.FT_Device;</w:t>
      </w:r>
    </w:p>
    <w:p w:rsidR="0010762E" w:rsidRPr="00F949E2" w:rsidRDefault="0010762E" w:rsidP="006237C3">
      <w:pPr>
        <w:rPr>
          <w:rStyle w:val="code"/>
        </w:rPr>
      </w:pPr>
    </w:p>
    <w:p w:rsidR="00930616" w:rsidRPr="00F949E2" w:rsidRDefault="00930616" w:rsidP="00930616">
      <w:pPr>
        <w:pStyle w:val="HTMLPreformatted"/>
        <w:shd w:val="clear" w:color="auto" w:fill="FFFFFF"/>
        <w:rPr>
          <w:rStyle w:val="code"/>
        </w:rPr>
      </w:pPr>
      <w:r w:rsidRPr="00F949E2">
        <w:rPr>
          <w:rStyle w:val="code"/>
        </w:rPr>
        <w:t>ftD2xxManager = D2xxManager.getInstance(this);</w:t>
      </w:r>
    </w:p>
    <w:p w:rsidR="0010762E" w:rsidRDefault="0010762E" w:rsidP="006237C3">
      <w:pPr>
        <w:rPr>
          <w:lang w:val="en-NL"/>
        </w:rPr>
      </w:pPr>
    </w:p>
    <w:p w:rsidR="00930616" w:rsidRDefault="00930616" w:rsidP="006237C3">
      <w:pPr>
        <w:rPr>
          <w:lang w:val="en-US"/>
        </w:rPr>
      </w:pPr>
      <w:r>
        <w:rPr>
          <w:lang w:val="en-US"/>
        </w:rPr>
        <w:t>The Android device needs USB permissions to communicate with USB devices. These permissions have to be included in the AndroidManifest.xml.</w:t>
      </w:r>
    </w:p>
    <w:p w:rsidR="00930616" w:rsidRDefault="00930616" w:rsidP="006237C3">
      <w:pPr>
        <w:rPr>
          <w:lang w:val="en-US"/>
        </w:rPr>
      </w:pPr>
    </w:p>
    <w:p w:rsidR="003034F5" w:rsidRDefault="00930616" w:rsidP="00930616">
      <w:pPr>
        <w:pStyle w:val="HTMLPreformatted"/>
        <w:shd w:val="clear" w:color="auto" w:fill="FFFFFF"/>
        <w:rPr>
          <w:rStyle w:val="code"/>
        </w:rPr>
      </w:pPr>
      <w:r w:rsidRPr="00930616">
        <w:rPr>
          <w:rStyle w:val="code"/>
        </w:rPr>
        <w:t>&lt;uses-feature android:name="android.hardware.usb.host" /&gt;</w:t>
      </w:r>
      <w:r w:rsidRPr="00930616">
        <w:rPr>
          <w:rStyle w:val="code"/>
        </w:rPr>
        <w:br/>
        <w:t>&lt;uses-permission android:name="android.permission.USB_PERMISSION" /&gt;</w:t>
      </w:r>
    </w:p>
    <w:p w:rsidR="00F949E2" w:rsidRDefault="00F949E2" w:rsidP="00930616">
      <w:pPr>
        <w:pStyle w:val="HTMLPreformatted"/>
        <w:shd w:val="clear" w:color="auto" w:fill="FFFFFF"/>
        <w:rPr>
          <w:rStyle w:val="code"/>
        </w:rPr>
      </w:pPr>
    </w:p>
    <w:p w:rsidR="00F949E2" w:rsidRDefault="00F949E2" w:rsidP="00930616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  <w:r>
        <w:rPr>
          <w:rFonts w:ascii="HelveticaNeueLT Com 45 Lt" w:hAnsi="HelveticaNeueLT Com 45 Lt" w:cs="Arial"/>
          <w:color w:val="000000"/>
          <w:lang w:val="en-US" w:eastAsia="en-US"/>
        </w:rPr>
        <w:t xml:space="preserve">Inorder to </w:t>
      </w:r>
      <w:r w:rsidRPr="00F949E2">
        <w:rPr>
          <w:rFonts w:ascii="HelveticaNeueLT Com 45 Lt" w:hAnsi="HelveticaNeueLT Com 45 Lt" w:cs="Arial"/>
          <w:color w:val="000000"/>
          <w:lang w:val="en-US" w:eastAsia="en-US"/>
        </w:rPr>
        <w:t xml:space="preserve">discover a particular USB device, </w:t>
      </w:r>
      <w:r>
        <w:rPr>
          <w:rFonts w:ascii="HelveticaNeueLT Com 45 Lt" w:hAnsi="HelveticaNeueLT Com 45 Lt" w:cs="Arial"/>
          <w:color w:val="000000"/>
          <w:lang w:val="en-US" w:eastAsia="en-US"/>
        </w:rPr>
        <w:t>an intent filter has to be specified in the AndroidManifest.xml</w:t>
      </w:r>
      <w:r w:rsidRPr="00F949E2">
        <w:rPr>
          <w:rFonts w:ascii="HelveticaNeueLT Com 45 Lt" w:hAnsi="HelveticaNeueLT Com 45 Lt" w:cs="Arial"/>
          <w:color w:val="000000"/>
          <w:lang w:val="en-US" w:eastAsia="en-US"/>
        </w:rPr>
        <w:t xml:space="preserve"> to filter for the android.hardware.usb.action.USB_DEVICE_ATTACHED intent. Along with this intent filter, </w:t>
      </w:r>
      <w:r w:rsidR="00C463AF">
        <w:rPr>
          <w:rFonts w:ascii="HelveticaNeueLT Com 45 Lt" w:hAnsi="HelveticaNeueLT Com 45 Lt" w:cs="Arial"/>
          <w:color w:val="000000"/>
          <w:lang w:val="en-US" w:eastAsia="en-US"/>
        </w:rPr>
        <w:lastRenderedPageBreak/>
        <w:t xml:space="preserve">a </w:t>
      </w:r>
      <w:r w:rsidRPr="00F949E2">
        <w:rPr>
          <w:rFonts w:ascii="HelveticaNeueLT Com 45 Lt" w:hAnsi="HelveticaNeueLT Com 45 Lt" w:cs="Arial"/>
          <w:color w:val="000000"/>
          <w:lang w:val="en-US" w:eastAsia="en-US"/>
        </w:rPr>
        <w:t>resource file that specifies properties of the USB device, such as product and vendor ID</w:t>
      </w:r>
      <w:r w:rsidR="00C463AF">
        <w:rPr>
          <w:rFonts w:ascii="HelveticaNeueLT Com 45 Lt" w:hAnsi="HelveticaNeueLT Com 45 Lt" w:cs="Arial"/>
          <w:color w:val="000000"/>
          <w:lang w:val="en-US" w:eastAsia="en-US"/>
        </w:rPr>
        <w:t xml:space="preserve"> has to be included as meta-data.</w:t>
      </w:r>
    </w:p>
    <w:p w:rsidR="00C463AF" w:rsidRDefault="00C463AF" w:rsidP="00930616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</w:p>
    <w:p w:rsidR="00F949E2" w:rsidRDefault="00C463AF" w:rsidP="00C463AF">
      <w:pPr>
        <w:pStyle w:val="HTMLPreformatted"/>
        <w:shd w:val="clear" w:color="auto" w:fill="FFFFFF"/>
        <w:rPr>
          <w:rStyle w:val="code"/>
        </w:rPr>
      </w:pPr>
      <w:r w:rsidRPr="00C463AF">
        <w:rPr>
          <w:rStyle w:val="code"/>
        </w:rPr>
        <w:t>&lt;activity android:name="com.palmsens.methodSCRIPTExample.MethodSCRIPTExample" android:launchMode="singleTask"&gt;</w:t>
      </w:r>
      <w:r w:rsidRPr="00C463AF">
        <w:rPr>
          <w:rStyle w:val="code"/>
        </w:rPr>
        <w:br/>
        <w:t xml:space="preserve">    &lt;intent-filter&gt;</w:t>
      </w:r>
      <w:r w:rsidRPr="00C463AF">
        <w:rPr>
          <w:rStyle w:val="code"/>
        </w:rPr>
        <w:br/>
        <w:t xml:space="preserve">        &lt;action android:name="android.intent.action.MAIN" /&gt;</w:t>
      </w:r>
      <w:r w:rsidRPr="00C463AF">
        <w:rPr>
          <w:rStyle w:val="code"/>
        </w:rPr>
        <w:br/>
        <w:t xml:space="preserve">        &lt;action android:name="android.hardware.usb.action.USB_DEVICE_ATTACHED" /&gt;</w:t>
      </w:r>
      <w:r w:rsidRPr="00C463AF">
        <w:rPr>
          <w:rStyle w:val="code"/>
        </w:rPr>
        <w:br/>
        <w:t xml:space="preserve">        &lt;action android:name="android.hardware.usb.action.USB_DEVICE_DETACHED" /&gt;</w:t>
      </w:r>
      <w:r w:rsidRPr="00C463AF">
        <w:rPr>
          <w:rStyle w:val="code"/>
        </w:rPr>
        <w:br/>
        <w:t xml:space="preserve">        &lt;category android:name="android.intent.category.LAUNCHER" /&gt;</w:t>
      </w:r>
      <w:r w:rsidRPr="00C463AF">
        <w:rPr>
          <w:rStyle w:val="code"/>
        </w:rPr>
        <w:br/>
        <w:t xml:space="preserve">    &lt;/intent-filter&gt;</w:t>
      </w:r>
      <w:r w:rsidRPr="00C463AF">
        <w:rPr>
          <w:rStyle w:val="code"/>
        </w:rPr>
        <w:br/>
        <w:t xml:space="preserve">    &lt;meta-data android:name="android.hardware.usb.action.USB_DEVICE_ATTACHED" android:resource="@xml/device_filter"/&gt;</w:t>
      </w:r>
      <w:r w:rsidRPr="00C463AF">
        <w:rPr>
          <w:rStyle w:val="code"/>
        </w:rPr>
        <w:br/>
        <w:t>&lt;/activity&gt;</w:t>
      </w:r>
    </w:p>
    <w:p w:rsidR="00C463AF" w:rsidRDefault="00C463AF" w:rsidP="00C463AF">
      <w:pPr>
        <w:pStyle w:val="HTMLPreformatted"/>
        <w:shd w:val="clear" w:color="auto" w:fill="FFFFFF"/>
        <w:rPr>
          <w:rStyle w:val="code"/>
        </w:rPr>
      </w:pP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  <w:r>
        <w:rPr>
          <w:rFonts w:ascii="HelveticaNeueLT Com 45 Lt" w:hAnsi="HelveticaNeueLT Com 45 Lt" w:cs="Arial"/>
          <w:color w:val="000000"/>
          <w:lang w:val="en-US" w:eastAsia="en-US"/>
        </w:rPr>
        <w:t xml:space="preserve">The device_filter </w:t>
      </w:r>
      <w:r w:rsidRPr="00F949E2">
        <w:rPr>
          <w:rFonts w:ascii="HelveticaNeueLT Com 45 Lt" w:hAnsi="HelveticaNeueLT Com 45 Lt" w:cs="Arial"/>
          <w:color w:val="000000"/>
          <w:lang w:val="en-US" w:eastAsia="en-US"/>
        </w:rPr>
        <w:t xml:space="preserve">resource file </w:t>
      </w:r>
      <w:r>
        <w:rPr>
          <w:rFonts w:ascii="HelveticaNeueLT Com 45 Lt" w:hAnsi="HelveticaNeueLT Com 45 Lt" w:cs="Arial"/>
          <w:color w:val="000000"/>
          <w:lang w:val="en-US" w:eastAsia="en-US"/>
        </w:rPr>
        <w:t>contains the</w:t>
      </w:r>
      <w:r w:rsidRPr="00F949E2">
        <w:rPr>
          <w:rFonts w:ascii="HelveticaNeueLT Com 45 Lt" w:hAnsi="HelveticaNeueLT Com 45 Lt" w:cs="Arial"/>
          <w:color w:val="000000"/>
          <w:lang w:val="en-US" w:eastAsia="en-US"/>
        </w:rPr>
        <w:t xml:space="preserve"> properties of the USB device</w:t>
      </w:r>
      <w:r>
        <w:rPr>
          <w:rFonts w:ascii="HelveticaNeueLT Com 45 Lt" w:hAnsi="HelveticaNeueLT Com 45 Lt" w:cs="Arial"/>
          <w:color w:val="000000"/>
          <w:lang w:val="en-US" w:eastAsia="en-US"/>
        </w:rPr>
        <w:t xml:space="preserve"> (Product ID and Vendor ID) as shown below.</w:t>
      </w: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</w:p>
    <w:p w:rsidR="00C463AF" w:rsidRDefault="00C463AF" w:rsidP="00C463AF">
      <w:pPr>
        <w:pStyle w:val="HTMLPreformatted"/>
        <w:shd w:val="clear" w:color="auto" w:fill="FFFFFF"/>
        <w:rPr>
          <w:rStyle w:val="code"/>
        </w:rPr>
      </w:pPr>
      <w:r w:rsidRPr="00C463AF">
        <w:rPr>
          <w:rStyle w:val="code"/>
        </w:rPr>
        <w:t>&lt;resources&gt;</w:t>
      </w:r>
      <w:r w:rsidRPr="00C463AF">
        <w:rPr>
          <w:rStyle w:val="code"/>
        </w:rPr>
        <w:br/>
        <w:t xml:space="preserve">    &lt;!-- 0x0403 / 0x6015: FTDI FT231X --&gt;</w:t>
      </w:r>
      <w:r w:rsidRPr="00C463AF">
        <w:rPr>
          <w:rStyle w:val="code"/>
        </w:rPr>
        <w:br/>
        <w:t xml:space="preserve">    &lt;usb-device vendor-id="1027" product-id="24597" /&gt;</w:t>
      </w:r>
      <w:r w:rsidRPr="00C463AF">
        <w:rPr>
          <w:rStyle w:val="code"/>
        </w:rPr>
        <w:br/>
        <w:t>&lt;/resources&gt;</w:t>
      </w:r>
    </w:p>
    <w:p w:rsidR="00C463AF" w:rsidRDefault="00C463AF" w:rsidP="00C463AF">
      <w:pPr>
        <w:pStyle w:val="HTMLPreformatted"/>
        <w:shd w:val="clear" w:color="auto" w:fill="FFFFFF"/>
        <w:rPr>
          <w:rStyle w:val="code"/>
        </w:rPr>
      </w:pP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 w:eastAsia="en-US"/>
        </w:rPr>
      </w:pPr>
      <w:r w:rsidRPr="00C463AF">
        <w:rPr>
          <w:rFonts w:ascii="HelveticaNeueLT Com 45 Lt" w:hAnsi="HelveticaNeueLT Com 45 Lt" w:cs="Arial"/>
          <w:iCs/>
          <w:color w:val="000000"/>
          <w:lang w:eastAsia="en-US"/>
        </w:rPr>
        <w:t>Upon discovering the device when USB is attached</w:t>
      </w:r>
      <w:r>
        <w:rPr>
          <w:rFonts w:ascii="HelveticaNeueLT Com 45 Lt" w:hAnsi="HelveticaNeueLT Com 45 Lt" w:cs="Arial"/>
          <w:iCs/>
          <w:color w:val="000000"/>
          <w:lang w:val="en-GB" w:eastAsia="en-US"/>
        </w:rPr>
        <w:t>, the device can be opened using the ftD2xxManager instance created at the beginning as shown below.</w:t>
      </w: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 w:eastAsia="en-US"/>
        </w:rPr>
      </w:pPr>
    </w:p>
    <w:p w:rsidR="00C463AF" w:rsidRPr="00C463AF" w:rsidRDefault="00C463AF" w:rsidP="00C463AF">
      <w:pPr>
        <w:pStyle w:val="HTMLPreformatted"/>
        <w:shd w:val="clear" w:color="auto" w:fill="FFFFFF"/>
        <w:rPr>
          <w:rStyle w:val="code"/>
        </w:rPr>
      </w:pPr>
      <w:r w:rsidRPr="00C463AF">
        <w:rPr>
          <w:rStyle w:val="code"/>
        </w:rPr>
        <w:t>ftDevice = ftD2xxManager.openByIndex(this, 0);</w:t>
      </w: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eastAsia="en-US"/>
        </w:rPr>
      </w:pPr>
    </w:p>
    <w:p w:rsidR="00C463AF" w:rsidRDefault="000B484E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 w:eastAsia="en-US"/>
        </w:rPr>
      </w:pPr>
      <w:r>
        <w:rPr>
          <w:rFonts w:ascii="HelveticaNeueLT Com 45 Lt" w:hAnsi="HelveticaNeueLT Com 45 Lt" w:cs="Arial"/>
          <w:iCs/>
          <w:color w:val="000000"/>
          <w:lang w:val="en-GB" w:eastAsia="en-US"/>
        </w:rPr>
        <w:t>The baud rate of the EmStat Pico has to be set to 230400.</w:t>
      </w:r>
      <w:r w:rsidR="00FD11D8">
        <w:rPr>
          <w:rFonts w:ascii="HelveticaNeueLT Com 45 Lt" w:hAnsi="HelveticaNeueLT Com 45 Lt" w:cs="Arial"/>
          <w:iCs/>
          <w:color w:val="000000"/>
          <w:lang w:val="en-GB" w:eastAsia="en-US"/>
        </w:rPr>
        <w:t xml:space="preserve"> </w:t>
      </w:r>
    </w:p>
    <w:p w:rsidR="00FD11D8" w:rsidRDefault="00FD11D8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 w:eastAsia="en-US"/>
        </w:rPr>
      </w:pPr>
    </w:p>
    <w:p w:rsidR="00FD11D8" w:rsidRPr="00C463AF" w:rsidRDefault="00FD11D8" w:rsidP="00C463AF">
      <w:pPr>
        <w:pStyle w:val="HTMLPreformatted"/>
        <w:shd w:val="clear" w:color="auto" w:fill="FFFFFF"/>
        <w:rPr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>
        <w:rPr>
          <w:rFonts w:ascii="HelveticaNeueLT Com 45 Lt" w:hAnsi="HelveticaNeueLT Com 45 Lt" w:cs="Arial"/>
          <w:iCs/>
          <w:color w:val="000000"/>
          <w:lang w:val="en-GB" w:eastAsia="en-US"/>
        </w:rPr>
        <w:t xml:space="preserve">Upon connecting to the device, the version command is sent to verify if the device is EmStat Pico. A new runnable thread is </w:t>
      </w:r>
      <w:r w:rsidR="00057DCB">
        <w:rPr>
          <w:rFonts w:ascii="HelveticaNeueLT Com 45 Lt" w:hAnsi="HelveticaNeueLT Com 45 Lt" w:cs="Arial"/>
          <w:iCs/>
          <w:color w:val="000000"/>
          <w:lang w:val="en-GB" w:eastAsia="en-US"/>
        </w:rPr>
        <w:t xml:space="preserve">then </w:t>
      </w:r>
      <w:bookmarkStart w:id="0" w:name="_GoBack"/>
      <w:bookmarkEnd w:id="0"/>
      <w:r>
        <w:rPr>
          <w:rFonts w:ascii="HelveticaNeueLT Com 45 Lt" w:hAnsi="HelveticaNeueLT Com 45 Lt" w:cs="Arial"/>
          <w:iCs/>
          <w:color w:val="000000"/>
          <w:lang w:val="en-GB" w:eastAsia="en-US"/>
        </w:rPr>
        <w:t>started which keeps receiveing the measurement packages untill the device is disconnected.</w:t>
      </w:r>
    </w:p>
    <w:p w:rsidR="00B71434" w:rsidRPr="00B71434" w:rsidRDefault="006237C3" w:rsidP="00B71434">
      <w:pPr>
        <w:pStyle w:val="Heading4"/>
        <w:numPr>
          <w:ilvl w:val="3"/>
          <w:numId w:val="2"/>
        </w:numPr>
        <w:rPr>
          <w:lang w:val="en-US"/>
        </w:rPr>
      </w:pPr>
      <w:r>
        <w:rPr>
          <w:b w:val="0"/>
          <w:lang w:val="en-US"/>
        </w:rPr>
        <w:t>Bluetooth communication</w:t>
      </w:r>
    </w:p>
    <w:p w:rsidR="00901E33" w:rsidRDefault="000B484E" w:rsidP="006237C3">
      <w:pPr>
        <w:rPr>
          <w:lang w:val="en-US"/>
        </w:rPr>
      </w:pPr>
      <w:r>
        <w:rPr>
          <w:lang w:val="en-US"/>
        </w:rPr>
        <w:t xml:space="preserve">The msBluetooth example demonstrates the communication between Android device and EmStat Pico over bluetooth. The Android device needs the following bluetooth permissions to be specified in the AndroidManifest.xml </w:t>
      </w:r>
    </w:p>
    <w:p w:rsidR="000B484E" w:rsidRDefault="000B484E" w:rsidP="006237C3">
      <w:pPr>
        <w:rPr>
          <w:lang w:val="en-US"/>
        </w:rPr>
      </w:pPr>
    </w:p>
    <w:p w:rsidR="000B484E" w:rsidRPr="00A35838" w:rsidRDefault="000B484E" w:rsidP="000B484E">
      <w:pPr>
        <w:pStyle w:val="HTMLPreformatted"/>
        <w:shd w:val="clear" w:color="auto" w:fill="FFFFFF"/>
        <w:rPr>
          <w:rStyle w:val="code"/>
        </w:rPr>
      </w:pPr>
      <w:r w:rsidRPr="00A35838">
        <w:rPr>
          <w:rStyle w:val="code"/>
        </w:rPr>
        <w:t>&lt;uses-permission android:name="android.permission.BLUETOOTH" /&gt;</w:t>
      </w:r>
      <w:r w:rsidRPr="00A35838">
        <w:rPr>
          <w:rStyle w:val="code"/>
        </w:rPr>
        <w:br/>
        <w:t>&lt;uses-permission android:name="android.permission.BLUETOOTH_ADMIN" /&gt;</w:t>
      </w:r>
      <w:r w:rsidRPr="00A35838">
        <w:rPr>
          <w:rStyle w:val="code"/>
        </w:rPr>
        <w:br/>
        <w:t>&lt;uses-permission android:name="android.permission.ACCESS_COARSE_LOCATION"/&gt;</w:t>
      </w:r>
      <w:r w:rsidRPr="00A35838">
        <w:rPr>
          <w:rStyle w:val="code"/>
        </w:rPr>
        <w:br/>
        <w:t>&lt;uses-permission android:name="android.permission.ACCESS_FINE_LOCATION"/&gt;</w:t>
      </w:r>
    </w:p>
    <w:p w:rsidR="000B484E" w:rsidRDefault="000B484E" w:rsidP="006237C3">
      <w:pPr>
        <w:rPr>
          <w:lang w:val="en-NL"/>
        </w:rPr>
      </w:pPr>
    </w:p>
    <w:p w:rsidR="00A35838" w:rsidRDefault="00A35838" w:rsidP="006237C3">
      <w:pPr>
        <w:rPr>
          <w:lang w:val="en-GB"/>
        </w:rPr>
      </w:pPr>
      <w:r>
        <w:rPr>
          <w:lang w:val="en-GB"/>
        </w:rPr>
        <w:t xml:space="preserve">On Android devices with API level 23 (Android 6.0 (Marshmallow)) and above, the </w:t>
      </w:r>
      <w:r w:rsidR="000A0AF7">
        <w:rPr>
          <w:lang w:val="en-GB"/>
        </w:rPr>
        <w:t xml:space="preserve">location </w:t>
      </w:r>
      <w:r>
        <w:rPr>
          <w:lang w:val="en-GB"/>
        </w:rPr>
        <w:t xml:space="preserve">permissions </w:t>
      </w:r>
      <w:r w:rsidR="000A0AF7">
        <w:rPr>
          <w:lang w:val="en-GB"/>
        </w:rPr>
        <w:t xml:space="preserve">needed for bluetooth </w:t>
      </w:r>
      <w:r>
        <w:rPr>
          <w:lang w:val="en-GB"/>
        </w:rPr>
        <w:t xml:space="preserve">have to be </w:t>
      </w:r>
      <w:r w:rsidR="000A0AF7">
        <w:rPr>
          <w:lang w:val="en-GB"/>
        </w:rPr>
        <w:t>requested</w:t>
      </w:r>
      <w:r>
        <w:rPr>
          <w:lang w:val="en-GB"/>
        </w:rPr>
        <w:t xml:space="preserve"> at run time as shown in the code snippet below.</w:t>
      </w:r>
    </w:p>
    <w:p w:rsidR="00A35838" w:rsidRDefault="00A35838" w:rsidP="006237C3">
      <w:pPr>
        <w:rPr>
          <w:lang w:val="en-GB"/>
        </w:rPr>
      </w:pPr>
    </w:p>
    <w:p w:rsidR="00A35838" w:rsidRPr="00A35838" w:rsidRDefault="00A35838" w:rsidP="00A35838">
      <w:pPr>
        <w:pStyle w:val="HTMLPreformatted"/>
        <w:shd w:val="clear" w:color="auto" w:fill="FFFFFF"/>
        <w:rPr>
          <w:rStyle w:val="code"/>
        </w:rPr>
      </w:pPr>
      <w:r w:rsidRPr="00A35838">
        <w:rPr>
          <w:rStyle w:val="code"/>
        </w:rPr>
        <w:t>if (checkSelfPermission(Manifest.permission_group.LOCATION) == PackageManager.PERMISSION_DENIED) {</w:t>
      </w:r>
      <w:r w:rsidRPr="00A35838">
        <w:rPr>
          <w:rStyle w:val="code"/>
        </w:rPr>
        <w:br/>
        <w:t xml:space="preserve">    this.requestPermissions(new String[]{Manifest.permission.ACCESS_FINE_LOCATION, Manifest.permission.ACCESS_COARSE_LOCATION}, REQUEST_CODE_LOCATION);</w:t>
      </w:r>
      <w:r w:rsidRPr="00A35838">
        <w:rPr>
          <w:rStyle w:val="code"/>
        </w:rPr>
        <w:br/>
        <w:t>}</w:t>
      </w:r>
    </w:p>
    <w:p w:rsidR="00A35838" w:rsidRDefault="00A35838" w:rsidP="006237C3">
      <w:pPr>
        <w:rPr>
          <w:lang w:val="en-NL"/>
        </w:rPr>
      </w:pPr>
    </w:p>
    <w:p w:rsidR="00FD11D8" w:rsidRDefault="00FD11D8" w:rsidP="006237C3">
      <w:pPr>
        <w:rPr>
          <w:lang w:val="en-GB"/>
        </w:rPr>
      </w:pPr>
      <w:r>
        <w:rPr>
          <w:lang w:val="en-GB"/>
        </w:rPr>
        <w:lastRenderedPageBreak/>
        <w:t>Inorder to establish a bluetooth connection, a new BluetoothConnectionService instance is created in the main activiy, which in turn starts a separate thread to connect and communicate with the EmStat Pico.</w:t>
      </w:r>
    </w:p>
    <w:p w:rsidR="00FD11D8" w:rsidRDefault="00FD11D8" w:rsidP="006237C3">
      <w:pPr>
        <w:rPr>
          <w:lang w:val="en-GB"/>
        </w:rPr>
      </w:pPr>
    </w:p>
    <w:p w:rsidR="00813257" w:rsidRDefault="0081325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 w:eastAsia="en-US"/>
        </w:rPr>
      </w:pPr>
      <w:r w:rsidRPr="00813257">
        <w:rPr>
          <w:rFonts w:ascii="HelveticaNeueLT Com 45 Lt" w:hAnsi="HelveticaNeueLT Com 45 Lt" w:cs="Arial"/>
          <w:color w:val="000000"/>
          <w:lang w:val="en-GB" w:eastAsia="en-US"/>
        </w:rPr>
        <w:t>A BluetoothSocket instance for the selected device can be creaetd using the createInsecureRfcommSocketToServiceRecord of the BluetoothDevice class as shown below.</w:t>
      </w:r>
      <w:r>
        <w:rPr>
          <w:rFonts w:ascii="HelveticaNeueLT Com 45 Lt" w:hAnsi="HelveticaNeueLT Com 45 Lt" w:cs="Arial"/>
          <w:color w:val="000000"/>
          <w:lang w:val="en-GB" w:eastAsia="en-US"/>
        </w:rPr>
        <w:t xml:space="preserve"> The UUID of the device can be found as shown in the code below.</w:t>
      </w:r>
    </w:p>
    <w:p w:rsidR="00813257" w:rsidRDefault="0081325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 w:eastAsia="en-US"/>
        </w:rPr>
      </w:pPr>
    </w:p>
    <w:p w:rsidR="00813257" w:rsidRPr="000A0AF7" w:rsidRDefault="00813257" w:rsidP="00813257">
      <w:pPr>
        <w:pStyle w:val="HTMLPreformatted"/>
        <w:shd w:val="clear" w:color="auto" w:fill="FFFFFF"/>
        <w:rPr>
          <w:rStyle w:val="code"/>
        </w:rPr>
      </w:pPr>
      <w:r w:rsidRPr="000A0AF7">
        <w:rPr>
          <w:rStyle w:val="code"/>
        </w:rPr>
        <w:t>ParcelUuid[] uuid = mSelectedDevice.getUuids();</w:t>
      </w:r>
    </w:p>
    <w:p w:rsidR="00813257" w:rsidRPr="00021E17" w:rsidRDefault="00813257" w:rsidP="00813257">
      <w:pPr>
        <w:pStyle w:val="HTMLPreformatted"/>
        <w:shd w:val="clear" w:color="auto" w:fill="FFFFFF"/>
        <w:rPr>
          <w:rStyle w:val="code"/>
          <w:lang w:val="en-GB"/>
        </w:rPr>
      </w:pPr>
      <w:r w:rsidRPr="00021E17">
        <w:rPr>
          <w:rStyle w:val="code"/>
          <w:lang w:val="en-GB"/>
        </w:rPr>
        <w:t xml:space="preserve">mSelectedUUID = uuid != null ? uuid[0].getUuid() : </w:t>
      </w:r>
      <w:r w:rsidR="000A0AF7" w:rsidRPr="00021E17">
        <w:rPr>
          <w:rStyle w:val="code"/>
          <w:lang w:val="en-GB"/>
        </w:rPr>
        <w:t>DEFAULT_</w:t>
      </w:r>
      <w:r w:rsidRPr="00021E17">
        <w:rPr>
          <w:rStyle w:val="code"/>
          <w:lang w:val="en-GB"/>
        </w:rPr>
        <w:t>UUID;</w:t>
      </w:r>
    </w:p>
    <w:p w:rsidR="00813257" w:rsidRPr="00021E17" w:rsidRDefault="0081325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 w:eastAsia="en-US"/>
        </w:rPr>
      </w:pPr>
    </w:p>
    <w:p w:rsidR="00584239" w:rsidRDefault="00584239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 w:eastAsia="en-US"/>
        </w:rPr>
      </w:pPr>
      <w:r>
        <w:rPr>
          <w:rFonts w:ascii="HelveticaNeueLT Com 45 Lt" w:hAnsi="HelveticaNeueLT Com 45 Lt" w:cs="Arial"/>
          <w:color w:val="000000"/>
          <w:lang w:val="en-GB" w:eastAsia="en-US"/>
        </w:rPr>
        <w:t xml:space="preserve">The </w:t>
      </w:r>
      <w:r w:rsidR="000A0AF7">
        <w:rPr>
          <w:rFonts w:ascii="HelveticaNeueLT Com 45 Lt" w:hAnsi="HelveticaNeueLT Com 45 Lt" w:cs="Arial"/>
          <w:color w:val="000000"/>
          <w:lang w:val="en-GB" w:eastAsia="en-US"/>
        </w:rPr>
        <w:t>well known SPP</w:t>
      </w:r>
      <w:r>
        <w:rPr>
          <w:rFonts w:ascii="HelveticaNeueLT Com 45 Lt" w:hAnsi="HelveticaNeueLT Com 45 Lt" w:cs="Arial"/>
          <w:color w:val="000000"/>
          <w:lang w:val="en-GB" w:eastAsia="en-US"/>
        </w:rPr>
        <w:t xml:space="preserve"> UUID for a bluetooth serial board </w:t>
      </w:r>
      <w:r w:rsidR="000A0AF7">
        <w:rPr>
          <w:rFonts w:ascii="HelveticaNeueLT Com 45 Lt" w:hAnsi="HelveticaNeueLT Com 45 Lt" w:cs="Arial"/>
          <w:color w:val="000000"/>
          <w:lang w:val="en-GB" w:eastAsia="en-US"/>
        </w:rPr>
        <w:t>is used as a default UUID in this example.</w:t>
      </w:r>
    </w:p>
    <w:p w:rsidR="000A0AF7" w:rsidRDefault="000A0AF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 w:eastAsia="en-US"/>
        </w:rPr>
      </w:pPr>
    </w:p>
    <w:p w:rsidR="000A0AF7" w:rsidRDefault="000A0AF7" w:rsidP="000A0AF7">
      <w:pPr>
        <w:pStyle w:val="HTMLPreformatted"/>
        <w:shd w:val="clear" w:color="auto" w:fill="FFFFFF"/>
        <w:rPr>
          <w:rStyle w:val="code"/>
        </w:rPr>
      </w:pPr>
      <w:r w:rsidRPr="000A0AF7">
        <w:rPr>
          <w:rStyle w:val="code"/>
        </w:rPr>
        <w:t>private static final UUID DEFAULT_UUID = UUID.fromString("00001101-0000-1000-8000-00805F9B34FB");</w:t>
      </w:r>
    </w:p>
    <w:p w:rsidR="000A0AF7" w:rsidRDefault="000A0AF7" w:rsidP="000A0AF7">
      <w:pPr>
        <w:pStyle w:val="HTMLPreformatted"/>
        <w:shd w:val="clear" w:color="auto" w:fill="FFFFFF"/>
        <w:rPr>
          <w:rStyle w:val="code"/>
        </w:rPr>
      </w:pPr>
    </w:p>
    <w:p w:rsidR="000A0AF7" w:rsidRPr="000A0AF7" w:rsidRDefault="000A0AF7" w:rsidP="000A0AF7">
      <w:pPr>
        <w:pStyle w:val="HTMLPreformatted"/>
        <w:shd w:val="clear" w:color="auto" w:fill="FFFFFF"/>
        <w:rPr>
          <w:rStyle w:val="code"/>
        </w:rPr>
      </w:pPr>
      <w:r>
        <w:rPr>
          <w:rFonts w:ascii="HelveticaNeueLT Com 45 Lt" w:hAnsi="HelveticaNeueLT Com 45 Lt" w:cs="Arial"/>
          <w:color w:val="000000"/>
          <w:lang w:val="en-GB" w:eastAsia="en-US"/>
        </w:rPr>
        <w:t xml:space="preserve">Upon successful connection of the bluetooth socket, the read thread continues to read from the instream when data is available. </w:t>
      </w:r>
    </w:p>
    <w:p w:rsidR="00720AC5" w:rsidRPr="00E10ED5" w:rsidRDefault="00720AC5" w:rsidP="00720AC5">
      <w:pPr>
        <w:pStyle w:val="Heading3"/>
        <w:numPr>
          <w:ilvl w:val="2"/>
          <w:numId w:val="2"/>
        </w:numPr>
      </w:pPr>
      <w:r w:rsidRPr="00E10ED5">
        <w:rPr>
          <w:bCs w:val="0"/>
        </w:rPr>
        <w:t xml:space="preserve">Sending a </w:t>
      </w:r>
      <w:r>
        <w:rPr>
          <w:bCs w:val="0"/>
        </w:rPr>
        <w:t>MethodSCRIPT</w:t>
      </w:r>
    </w:p>
    <w:p w:rsidR="00720AC5" w:rsidRDefault="00720AC5" w:rsidP="00720AC5">
      <w:pPr>
        <w:rPr>
          <w:lang w:val="en-US"/>
        </w:rPr>
      </w:pPr>
      <w:r>
        <w:rPr>
          <w:lang w:val="en-US"/>
        </w:rPr>
        <w:t>The methodSCRIPT can be read from a t</w:t>
      </w:r>
      <w:r w:rsidR="0028088D">
        <w:rPr>
          <w:lang w:val="en-US"/>
        </w:rPr>
        <w:t>e</w:t>
      </w:r>
      <w:r>
        <w:rPr>
          <w:lang w:val="en-US"/>
        </w:rPr>
        <w:t>xt file stored in the</w:t>
      </w:r>
      <w:r w:rsidR="0088536E">
        <w:rPr>
          <w:i/>
          <w:lang w:val="en-US"/>
        </w:rPr>
        <w:t xml:space="preserve"> </w:t>
      </w:r>
      <w:r w:rsidR="0088536E">
        <w:rPr>
          <w:lang w:val="en-US"/>
        </w:rPr>
        <w:t>Android device and sent to the EmStat Pico</w:t>
      </w:r>
      <w:r>
        <w:rPr>
          <w:lang w:val="en-US"/>
        </w:rPr>
        <w:t xml:space="preserve">. In this example the MethodSCRIPT files are stored in the </w:t>
      </w:r>
      <w:r w:rsidR="0088536E">
        <w:rPr>
          <w:i/>
          <w:lang w:val="en-US"/>
        </w:rPr>
        <w:t>assets</w:t>
      </w:r>
      <w:r>
        <w:rPr>
          <w:lang w:val="en-US"/>
        </w:rPr>
        <w:t xml:space="preserve"> directory </w:t>
      </w:r>
      <w:r w:rsidR="0088536E">
        <w:rPr>
          <w:lang w:val="en-US"/>
        </w:rPr>
        <w:t>and read as shown below.</w:t>
      </w:r>
    </w:p>
    <w:p w:rsidR="0088536E" w:rsidRDefault="0088536E" w:rsidP="00720AC5">
      <w:pPr>
        <w:rPr>
          <w:lang w:val="en-US"/>
        </w:rPr>
      </w:pPr>
    </w:p>
    <w:p w:rsidR="0088536E" w:rsidRDefault="0088536E" w:rsidP="0088536E">
      <w:pPr>
        <w:pStyle w:val="HTMLPreformatted"/>
        <w:shd w:val="clear" w:color="auto" w:fill="FFFFFF"/>
        <w:rPr>
          <w:rStyle w:val="code"/>
        </w:rPr>
      </w:pPr>
      <w:r w:rsidRPr="0088536E">
        <w:rPr>
          <w:rStyle w:val="code"/>
        </w:rPr>
        <w:t>bufferedReader = new BufferedReader(new InputStreamReader(getAssets().open(SCRIPT_FILE_NAME)));</w:t>
      </w:r>
    </w:p>
    <w:p w:rsidR="00DC0B06" w:rsidRDefault="00DC0B06" w:rsidP="0088536E">
      <w:pPr>
        <w:pStyle w:val="HTMLPreformatted"/>
        <w:shd w:val="clear" w:color="auto" w:fill="FFFFFF"/>
        <w:rPr>
          <w:rStyle w:val="code"/>
        </w:rPr>
      </w:pPr>
    </w:p>
    <w:p w:rsidR="00DC0B06" w:rsidRPr="00A13870" w:rsidRDefault="00DC0B06" w:rsidP="00DC0B06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  <w:r w:rsidRPr="00A13870">
        <w:rPr>
          <w:rFonts w:ascii="HelveticaNeueLT Com 45 Lt" w:hAnsi="HelveticaNeueLT Com 45 Lt" w:cs="Arial"/>
          <w:color w:val="000000"/>
          <w:lang w:val="en-US" w:eastAsia="en-US"/>
        </w:rPr>
        <w:t>The MethodSCRIPT can be written on the EmStat Pico</w:t>
      </w:r>
      <w:r w:rsidR="00A13870" w:rsidRPr="00A13870">
        <w:rPr>
          <w:rFonts w:ascii="HelveticaNeueLT Com 45 Lt" w:hAnsi="HelveticaNeueLT Com 45 Lt" w:cs="Arial"/>
          <w:color w:val="000000"/>
          <w:lang w:val="en-US" w:eastAsia="en-US"/>
        </w:rPr>
        <w:t xml:space="preserve"> through USB</w:t>
      </w:r>
      <w:r w:rsidRPr="00A13870">
        <w:rPr>
          <w:rFonts w:ascii="HelveticaNeueLT Com 45 Lt" w:hAnsi="HelveticaNeueLT Com 45 Lt" w:cs="Arial"/>
          <w:color w:val="000000"/>
          <w:lang w:val="en-US" w:eastAsia="en-US"/>
        </w:rPr>
        <w:t xml:space="preserve"> as shown in the code below.</w:t>
      </w:r>
    </w:p>
    <w:p w:rsidR="00DC0B06" w:rsidRPr="00DC0B06" w:rsidRDefault="00DC0B06" w:rsidP="00DC0B06">
      <w:pPr>
        <w:pStyle w:val="HTMLPreformatted"/>
        <w:shd w:val="clear" w:color="auto" w:fill="FFFFFF"/>
        <w:rPr>
          <w:color w:val="000000"/>
          <w:sz w:val="18"/>
          <w:szCs w:val="18"/>
          <w:lang w:val="en-GB"/>
        </w:rPr>
      </w:pPr>
    </w:p>
    <w:p w:rsidR="00DC0B06" w:rsidRDefault="00DC0B06" w:rsidP="00DC0B06">
      <w:pPr>
        <w:pStyle w:val="HTMLPreformatted"/>
        <w:shd w:val="clear" w:color="auto" w:fill="FFFFFF"/>
        <w:rPr>
          <w:rStyle w:val="code"/>
        </w:rPr>
      </w:pPr>
      <w:r w:rsidRPr="00DC0B06">
        <w:rPr>
          <w:rStyle w:val="code"/>
        </w:rPr>
        <w:t>bytesWritten = ftDevice.write(writeByte, script.length());</w:t>
      </w:r>
    </w:p>
    <w:p w:rsidR="00A13870" w:rsidRDefault="00A13870" w:rsidP="00DC0B06">
      <w:pPr>
        <w:pStyle w:val="HTMLPreformatted"/>
        <w:shd w:val="clear" w:color="auto" w:fill="FFFFFF"/>
        <w:rPr>
          <w:rStyle w:val="code"/>
        </w:rPr>
      </w:pPr>
    </w:p>
    <w:p w:rsidR="00DC0B06" w:rsidRDefault="00A13870" w:rsidP="0088536E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  <w:r w:rsidRPr="00A13870">
        <w:rPr>
          <w:rFonts w:ascii="HelveticaNeueLT Com 45 Lt" w:hAnsi="HelveticaNeueLT Com 45 Lt" w:cs="Arial"/>
          <w:color w:val="000000"/>
          <w:lang w:val="en-US" w:eastAsia="en-US"/>
        </w:rPr>
        <w:t>The MethodSCRIPT can be written on the EmStat Pico over bluetooth using the bluetooth socket’s out stream as shown in the code below.</w:t>
      </w:r>
    </w:p>
    <w:p w:rsidR="00F92E97" w:rsidRDefault="00F92E97" w:rsidP="0088536E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 w:eastAsia="en-US"/>
        </w:rPr>
      </w:pPr>
    </w:p>
    <w:p w:rsidR="00F92E97" w:rsidRPr="00F92E97" w:rsidRDefault="00F92E97" w:rsidP="0088536E">
      <w:pPr>
        <w:pStyle w:val="HTMLPreformatted"/>
        <w:shd w:val="clear" w:color="auto" w:fill="FFFFFF"/>
        <w:rPr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F92E97">
        <w:rPr>
          <w:rStyle w:val="code"/>
        </w:rPr>
        <w:t>mOutStream.write(bytes)</w:t>
      </w:r>
      <w:r>
        <w:rPr>
          <w:rStyle w:val="code"/>
        </w:rPr>
        <w:t>;</w:t>
      </w:r>
    </w:p>
    <w:p w:rsidR="00720AC5" w:rsidRDefault="00720AC5" w:rsidP="00720AC5">
      <w:pPr>
        <w:pStyle w:val="Heading3"/>
        <w:numPr>
          <w:ilvl w:val="2"/>
          <w:numId w:val="2"/>
        </w:numPr>
      </w:pPr>
      <w:r>
        <w:t>Receiving the measurement packages</w:t>
      </w:r>
    </w:p>
    <w:p w:rsidR="00720AC5" w:rsidRDefault="00720AC5" w:rsidP="00720AC5">
      <w:pPr>
        <w:rPr>
          <w:lang w:val="en-US"/>
        </w:rPr>
      </w:pPr>
      <w:r>
        <w:rPr>
          <w:lang w:val="en-US"/>
        </w:rPr>
        <w:t xml:space="preserve">Once the </w:t>
      </w:r>
      <w:r w:rsidR="00F92E97">
        <w:rPr>
          <w:lang w:val="en-US"/>
        </w:rPr>
        <w:t xml:space="preserve">MethodSCRIPT </w:t>
      </w:r>
      <w:r>
        <w:rPr>
          <w:lang w:val="en-US"/>
        </w:rPr>
        <w:t xml:space="preserve">is sent to the device, the measurement </w:t>
      </w:r>
      <w:r w:rsidR="00411056">
        <w:rPr>
          <w:lang w:val="en-US"/>
        </w:rPr>
        <w:t>packages</w:t>
      </w:r>
      <w:r>
        <w:rPr>
          <w:lang w:val="en-US"/>
        </w:rPr>
        <w:t xml:space="preserve"> can be read continuously from the device. </w:t>
      </w:r>
    </w:p>
    <w:p w:rsidR="00F92E97" w:rsidRDefault="00F92E97" w:rsidP="00720AC5">
      <w:pPr>
        <w:rPr>
          <w:lang w:val="en-US"/>
        </w:rPr>
      </w:pPr>
    </w:p>
    <w:p w:rsidR="00CA562B" w:rsidRDefault="00CA562B" w:rsidP="00720AC5">
      <w:pPr>
        <w:rPr>
          <w:lang w:val="en-US"/>
        </w:rPr>
      </w:pPr>
      <w:r>
        <w:rPr>
          <w:lang w:val="en-US"/>
        </w:rPr>
        <w:t>The available data, in the case of USB connection, is read one character at a time as shown in the code below.</w:t>
      </w:r>
    </w:p>
    <w:p w:rsidR="00CA562B" w:rsidRDefault="00CA562B" w:rsidP="00720AC5">
      <w:pPr>
        <w:rPr>
          <w:lang w:val="en-US"/>
        </w:rPr>
      </w:pPr>
    </w:p>
    <w:p w:rsidR="00411056" w:rsidRPr="00220A20" w:rsidRDefault="00411056" w:rsidP="00411056">
      <w:pPr>
        <w:pStyle w:val="HTMLPreformatted"/>
        <w:shd w:val="clear" w:color="auto" w:fill="FFFFFF"/>
        <w:rPr>
          <w:rStyle w:val="code"/>
        </w:rPr>
      </w:pPr>
      <w:r w:rsidRPr="00220A20">
        <w:rPr>
          <w:rStyle w:val="code"/>
        </w:rPr>
        <w:t>readSize = ftDevice.getQueueStatus();  //Retrieves the size of the available data on the device</w:t>
      </w:r>
      <w:r w:rsidRPr="00220A20">
        <w:rPr>
          <w:rStyle w:val="code"/>
        </w:rPr>
        <w:br/>
        <w:t>if (readSize &gt; 0) {</w:t>
      </w:r>
      <w:r w:rsidRPr="00220A20">
        <w:rPr>
          <w:rStyle w:val="code"/>
        </w:rPr>
        <w:br/>
        <w:t xml:space="preserve">    ftDevice.read(rbuf, 1);  </w:t>
      </w:r>
    </w:p>
    <w:p w:rsidR="00CA562B" w:rsidRPr="00220A20" w:rsidRDefault="00CA562B" w:rsidP="00411056">
      <w:pPr>
        <w:pStyle w:val="HTMLPreformatted"/>
        <w:shd w:val="clear" w:color="auto" w:fill="FFFFFF"/>
        <w:rPr>
          <w:rStyle w:val="code"/>
        </w:rPr>
      </w:pPr>
      <w:r w:rsidRPr="00220A20">
        <w:rPr>
          <w:rStyle w:val="code"/>
        </w:rPr>
        <w:t xml:space="preserve">    ....</w:t>
      </w:r>
    </w:p>
    <w:p w:rsidR="00CA562B" w:rsidRPr="00CA562B" w:rsidRDefault="00CA562B" w:rsidP="00411056">
      <w:pPr>
        <w:pStyle w:val="HTMLPreformatted"/>
        <w:shd w:val="clear" w:color="auto" w:fill="FFFFFF"/>
        <w:rPr>
          <w:color w:val="000000"/>
          <w:sz w:val="18"/>
          <w:szCs w:val="18"/>
          <w:lang w:val="en-GB"/>
        </w:rPr>
      </w:pPr>
      <w:r w:rsidRPr="00220A20">
        <w:rPr>
          <w:rStyle w:val="code"/>
        </w:rPr>
        <w:t>}</w:t>
      </w:r>
    </w:p>
    <w:p w:rsidR="00CA562B" w:rsidRDefault="00CA562B" w:rsidP="0041105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0A20" w:rsidRDefault="00220A20" w:rsidP="00220A20">
      <w:pPr>
        <w:rPr>
          <w:lang w:val="en-US"/>
        </w:rPr>
      </w:pPr>
      <w:r>
        <w:rPr>
          <w:lang w:val="en-US"/>
        </w:rPr>
        <w:t>The available data, in the case of bluetooth connection, is read one character at a time as shown in the code below.</w:t>
      </w:r>
    </w:p>
    <w:p w:rsidR="00720AC5" w:rsidRDefault="00720AC5" w:rsidP="00720AC5">
      <w:pPr>
        <w:rPr>
          <w:lang w:val="en-US"/>
        </w:rPr>
      </w:pPr>
    </w:p>
    <w:p w:rsidR="00220A20" w:rsidRDefault="00220A20" w:rsidP="00220A20">
      <w:pPr>
        <w:pStyle w:val="HTMLPreformatted"/>
        <w:shd w:val="clear" w:color="auto" w:fill="FFFFFF"/>
        <w:rPr>
          <w:rStyle w:val="code"/>
        </w:rPr>
      </w:pPr>
      <w:r w:rsidRPr="00220A20">
        <w:rPr>
          <w:rStyle w:val="code"/>
        </w:rPr>
        <w:t>if (mInStream != null &amp;&amp; mInStream.available() &gt; 0) {</w:t>
      </w:r>
      <w:r w:rsidRPr="00220A20">
        <w:rPr>
          <w:rStyle w:val="code"/>
        </w:rPr>
        <w:br/>
        <w:t xml:space="preserve">    readSize = mInStream.read(rbuf, offset, 1);   //Reads a character from the socket's instream</w:t>
      </w:r>
    </w:p>
    <w:p w:rsidR="00220A20" w:rsidRDefault="00220A20" w:rsidP="00220A20">
      <w:pPr>
        <w:pStyle w:val="HTMLPreformatted"/>
        <w:shd w:val="clear" w:color="auto" w:fill="FFFFFF"/>
        <w:rPr>
          <w:rStyle w:val="code"/>
        </w:rPr>
      </w:pPr>
      <w:r>
        <w:rPr>
          <w:rStyle w:val="code"/>
        </w:rPr>
        <w:tab/>
        <w:t>....</w:t>
      </w:r>
    </w:p>
    <w:p w:rsidR="00CA4D55" w:rsidRDefault="00CA4D55" w:rsidP="00220A20">
      <w:pPr>
        <w:pStyle w:val="HTMLPreformatted"/>
        <w:shd w:val="clear" w:color="auto" w:fill="FFFFFF"/>
        <w:rPr>
          <w:rStyle w:val="code"/>
        </w:rPr>
      </w:pPr>
      <w:r>
        <w:rPr>
          <w:rStyle w:val="code"/>
        </w:rPr>
        <w:t>}</w:t>
      </w:r>
    </w:p>
    <w:p w:rsidR="00A10E80" w:rsidRDefault="00A10E80" w:rsidP="00220A20">
      <w:pPr>
        <w:pStyle w:val="HTMLPreformatted"/>
        <w:shd w:val="clear" w:color="auto" w:fill="FFFFFF"/>
        <w:rPr>
          <w:rStyle w:val="code"/>
        </w:rPr>
      </w:pPr>
    </w:p>
    <w:p w:rsidR="00A10E80" w:rsidRPr="00A10E80" w:rsidRDefault="00A10E80" w:rsidP="00220A20">
      <w:pPr>
        <w:pStyle w:val="HTMLPreformatted"/>
        <w:shd w:val="clear" w:color="auto" w:fill="FFFFFF"/>
        <w:rPr>
          <w:rStyle w:val="code"/>
          <w:rFonts w:ascii="HelveticaNeueLT Com 45 Lt" w:hAnsi="HelveticaNeueLT Com 45 Lt" w:cs="Arial"/>
          <w:color w:val="000000"/>
          <w:shd w:val="clear" w:color="auto" w:fill="auto"/>
          <w:lang w:val="en-NL" w:eastAsia="en-US"/>
        </w:rPr>
      </w:pPr>
      <w:r>
        <w:rPr>
          <w:rFonts w:ascii="HelveticaNeueLT Com 45 Lt" w:hAnsi="HelveticaNeueLT Com 45 Lt" w:cs="Arial"/>
          <w:color w:val="000000"/>
          <w:lang w:val="en-US" w:eastAsia="en-US"/>
        </w:rPr>
        <w:lastRenderedPageBreak/>
        <w:t>The measurement packages read over bluetooth are posted back on the handler to be sent back to the main activity for further parsing.</w:t>
      </w:r>
    </w:p>
    <w:p w:rsidR="00720AC5" w:rsidRDefault="00720AC5" w:rsidP="00720AC5">
      <w:pPr>
        <w:pStyle w:val="Heading3"/>
        <w:numPr>
          <w:ilvl w:val="2"/>
          <w:numId w:val="2"/>
        </w:numPr>
      </w:pPr>
      <w:r>
        <w:t>Parsing the measurement packages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measurement data packages can be parsed further to obitain the actual data values. </w:t>
      </w:r>
      <w:r>
        <w:rPr>
          <w:lang w:val="en-US"/>
        </w:rPr>
        <w:t>Here’s a set of data packages received from a Linear Sweep Voltammetry (LSV) measurement on a dummy cell with 10 kOhm resistance.</w:t>
      </w:r>
    </w:p>
    <w:p w:rsidR="00720AC5" w:rsidRDefault="00720AC5" w:rsidP="00720AC5">
      <w:pPr>
        <w:rPr>
          <w:lang w:val="en-US"/>
        </w:rPr>
      </w:pPr>
    </w:p>
    <w:p w:rsidR="00720AC5" w:rsidRPr="00E10ED5" w:rsidRDefault="00720AC5" w:rsidP="00720AC5">
      <w:pPr>
        <w:rPr>
          <w:lang w:val="en-US"/>
        </w:rPr>
      </w:pPr>
      <w:r w:rsidRPr="00E10ED5">
        <w:rPr>
          <w:lang w:val="en-US"/>
        </w:rPr>
        <w:t>eM0000\n</w:t>
      </w:r>
    </w:p>
    <w:p w:rsidR="00720AC5" w:rsidRPr="00E10ED5" w:rsidRDefault="00720AC5" w:rsidP="00720AC5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:rsidR="00720AC5" w:rsidRPr="00E10ED5" w:rsidRDefault="00720AC5" w:rsidP="00720AC5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:rsidR="00720AC5" w:rsidRPr="008B407F" w:rsidRDefault="00720AC5" w:rsidP="00720AC5">
      <w:r w:rsidRPr="008B407F">
        <w:t>Pda806EC24u;baAE16C6Dp,10,288</w:t>
      </w:r>
      <w:r>
        <w:t>\n</w:t>
      </w:r>
    </w:p>
    <w:p w:rsidR="00720AC5" w:rsidRPr="008B407F" w:rsidRDefault="00720AC5" w:rsidP="00720AC5">
      <w:r w:rsidRPr="008B407F">
        <w:t>Pda807B031u;baB360495p,10,288</w:t>
      </w:r>
      <w:r>
        <w:t>\n</w:t>
      </w:r>
    </w:p>
    <w:p w:rsidR="00720AC5" w:rsidRPr="00E10ED5" w:rsidRDefault="00720AC5" w:rsidP="00720AC5">
      <w:pPr>
        <w:rPr>
          <w:lang w:val="en-US"/>
        </w:rPr>
      </w:pPr>
      <w:r w:rsidRPr="00E10ED5">
        <w:rPr>
          <w:lang w:val="en-US"/>
        </w:rPr>
        <w:t>*\n</w:t>
      </w:r>
    </w:p>
    <w:p w:rsidR="00720AC5" w:rsidRDefault="00720AC5" w:rsidP="00720AC5">
      <w:pPr>
        <w:rPr>
          <w:lang w:val="en-US"/>
        </w:rPr>
      </w:pPr>
      <w:r w:rsidRPr="00E10ED5">
        <w:rPr>
          <w:lang w:val="en-US"/>
        </w:rPr>
        <w:t>\n</w:t>
      </w:r>
    </w:p>
    <w:p w:rsidR="00720AC5" w:rsidRDefault="00720AC5" w:rsidP="00720AC5">
      <w:pPr>
        <w:rPr>
          <w:lang w:val="en-US"/>
        </w:rPr>
      </w:pPr>
    </w:p>
    <w:p w:rsidR="00720AC5" w:rsidRDefault="00720AC5" w:rsidP="00720AC5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:rsidR="00720AC5" w:rsidRPr="00853FB3" w:rsidRDefault="00720AC5" w:rsidP="00720AC5">
      <w:pPr>
        <w:pStyle w:val="ListParagraph"/>
        <w:numPr>
          <w:ilvl w:val="0"/>
          <w:numId w:val="37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:rsidR="00720AC5" w:rsidRDefault="00720AC5" w:rsidP="00720AC5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:rsidR="00720AC5" w:rsidRDefault="00720AC5" w:rsidP="00720AC5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:rsidR="00720AC5" w:rsidRDefault="00720AC5" w:rsidP="00720AC5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:rsidR="00720AC5" w:rsidRDefault="00720AC5" w:rsidP="00720AC5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:rsidR="00720AC5" w:rsidRDefault="00720AC5" w:rsidP="00720AC5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:rsidR="00720AC5" w:rsidRPr="00853FB3" w:rsidRDefault="00720AC5" w:rsidP="00720AC5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:rsidR="00720AC5" w:rsidRPr="00853FB3" w:rsidRDefault="00720AC5" w:rsidP="00720AC5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:rsidR="00720AC5" w:rsidRDefault="00720AC5" w:rsidP="00720AC5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:rsidR="00720AC5" w:rsidRDefault="00720AC5" w:rsidP="00720AC5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:rsidR="00720AC5" w:rsidRPr="00E62910" w:rsidRDefault="00720AC5" w:rsidP="00720AC5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:rsidR="00720AC5" w:rsidRPr="00E62910" w:rsidRDefault="00720AC5" w:rsidP="00720AC5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:rsidR="00720AC5" w:rsidRPr="00C44F74" w:rsidRDefault="00720AC5" w:rsidP="00720AC5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:rsidR="00720AC5" w:rsidRPr="004B2101" w:rsidRDefault="00720AC5" w:rsidP="00720AC5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:rsidR="00720AC5" w:rsidRDefault="00720AC5" w:rsidP="00720AC5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measurement data packages</w:t>
      </w:r>
    </w:p>
    <w:p w:rsidR="00720AC5" w:rsidRPr="008F363B" w:rsidRDefault="00720AC5" w:rsidP="00720AC5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rStyle w:val="code"/>
        </w:rPr>
      </w:pP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:rsidR="00720AC5" w:rsidRPr="004A3DB3" w:rsidRDefault="00720AC5" w:rsidP="00720AC5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:rsidR="00720AC5" w:rsidRPr="004A3DB3" w:rsidRDefault="00720AC5" w:rsidP="00720AC5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:rsidR="00720AC5" w:rsidRPr="004A3DB3" w:rsidRDefault="00720AC5" w:rsidP="00720AC5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:rsidR="00720AC5" w:rsidRPr="004A3DB3" w:rsidRDefault="00720AC5" w:rsidP="00720AC5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:rsidR="00720AC5" w:rsidRPr="004A3DB3" w:rsidRDefault="00720AC5" w:rsidP="00720AC5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:rsidR="00720AC5" w:rsidRPr="004A3DB3" w:rsidRDefault="00720AC5" w:rsidP="00720AC5">
      <w:pPr>
        <w:pStyle w:val="ListParagraph"/>
        <w:numPr>
          <w:ilvl w:val="0"/>
          <w:numId w:val="3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:rsidR="00720AC5" w:rsidRPr="00CE2D7F" w:rsidRDefault="00720AC5" w:rsidP="00720AC5">
      <w:pPr>
        <w:rPr>
          <w:lang w:val="en-NL"/>
        </w:rPr>
      </w:pPr>
    </w:p>
    <w:p w:rsidR="00720AC5" w:rsidRDefault="00720AC5" w:rsidP="00720AC5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:rsidR="00720AC5" w:rsidRDefault="00720AC5" w:rsidP="00720AC5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:rsidR="00720AC5" w:rsidRDefault="00720AC5" w:rsidP="00720AC5">
      <w:pPr>
        <w:rPr>
          <w:lang w:val="en-US"/>
        </w:rPr>
      </w:pPr>
      <w:r w:rsidRPr="003468DE">
        <w:rPr>
          <w:i/>
          <w:lang w:val="en-US"/>
        </w:rPr>
        <w:lastRenderedPageBreak/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:rsidR="00720AC5" w:rsidRDefault="00720AC5" w:rsidP="00720AC5">
      <w:pPr>
        <w:rPr>
          <w:lang w:val="en-US"/>
        </w:rPr>
      </w:pPr>
    </w:p>
    <w:p w:rsidR="00720AC5" w:rsidRDefault="00720AC5" w:rsidP="00720AC5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rStyle w:val="code"/>
        </w:rPr>
      </w:pPr>
    </w:p>
    <w:p w:rsidR="00720AC5" w:rsidRPr="00F552C1" w:rsidRDefault="00720AC5" w:rsidP="00720AC5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lang w:val="en-US"/>
        </w:rPr>
      </w:pPr>
    </w:p>
    <w:p w:rsidR="00720AC5" w:rsidRDefault="00720AC5" w:rsidP="00720AC5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:rsidR="00720AC5" w:rsidRDefault="00720AC5" w:rsidP="00720AC5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:rsidR="00720AC5" w:rsidRPr="00822136" w:rsidRDefault="00720AC5" w:rsidP="00720AC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:rsidR="00720AC5" w:rsidRDefault="00720AC5" w:rsidP="00720AC5">
      <w:pPr>
        <w:rPr>
          <w:rStyle w:val="code"/>
        </w:rPr>
      </w:pPr>
    </w:p>
    <w:p w:rsidR="00720AC5" w:rsidRDefault="00720AC5" w:rsidP="00720AC5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int. The status can be obtained as shown in the code snippet below.</w:t>
      </w:r>
    </w:p>
    <w:p w:rsidR="00720AC5" w:rsidRDefault="00720AC5" w:rsidP="00720AC5">
      <w:pPr>
        <w:rPr>
          <w:iCs/>
          <w:lang w:val="en-US"/>
        </w:rPr>
      </w:pP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lang w:val="en-US"/>
        </w:rPr>
      </w:pPr>
    </w:p>
    <w:p w:rsidR="00720AC5" w:rsidRPr="00160881" w:rsidRDefault="00720AC5" w:rsidP="00720AC5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:rsidR="00720AC5" w:rsidRDefault="00720AC5" w:rsidP="00720AC5">
      <w:pPr>
        <w:rPr>
          <w:iCs/>
          <w:lang w:val="en-US"/>
        </w:rPr>
      </w:pPr>
    </w:p>
    <w:p w:rsidR="00720AC5" w:rsidRDefault="00720AC5" w:rsidP="00720AC5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:rsidR="00720AC5" w:rsidRDefault="00720AC5" w:rsidP="00720AC5">
      <w:pPr>
        <w:rPr>
          <w:iCs/>
          <w:lang w:val="en-US"/>
        </w:rPr>
      </w:pP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:rsidR="00720AC5" w:rsidRPr="00E45171" w:rsidRDefault="00720AC5" w:rsidP="00720AC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:rsidR="00720AC5" w:rsidRDefault="00720AC5" w:rsidP="00720AC5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:rsidR="00720AC5" w:rsidRDefault="00720AC5" w:rsidP="00720AC5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:rsidR="00720AC5" w:rsidRDefault="00720AC5" w:rsidP="00720AC5">
      <w:pPr>
        <w:rPr>
          <w:lang w:val="en-US"/>
        </w:rPr>
      </w:pPr>
    </w:p>
    <w:p w:rsidR="00720AC5" w:rsidRDefault="00720AC5" w:rsidP="00720AC5">
      <w:pPr>
        <w:rPr>
          <w:lang w:val="en-US"/>
        </w:rPr>
      </w:pPr>
      <w:r>
        <w:rPr>
          <w:lang w:val="en-US"/>
        </w:rPr>
        <w:t>2 – indicates the type – current range</w:t>
      </w:r>
    </w:p>
    <w:p w:rsidR="00720AC5" w:rsidRDefault="00720AC5" w:rsidP="00720AC5">
      <w:pPr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p w:rsidR="00720AC5" w:rsidRDefault="00720AC5" w:rsidP="00720AC5">
      <w:pPr>
        <w:rPr>
          <w:lang w:val="en-US"/>
        </w:rPr>
      </w:pPr>
    </w:p>
    <w:p w:rsidR="00720AC5" w:rsidRPr="000708E6" w:rsidRDefault="00720AC5" w:rsidP="00720AC5">
      <w:pPr>
        <w:rPr>
          <w:b/>
          <w:lang w:val="en-US"/>
        </w:rPr>
      </w:pPr>
      <w:bookmarkStart w:id="1" w:name="OLE_LINK4"/>
      <w:bookmarkStart w:id="2" w:name="OLE_LINK5"/>
      <w:bookmarkStart w:id="3" w:name="OLE_LINK6"/>
      <w:bookmarkStart w:id="4" w:name="OLE_LINK7"/>
      <w:r w:rsidRPr="000708E6">
        <w:rPr>
          <w:b/>
          <w:lang w:val="en-US"/>
        </w:rPr>
        <w:t>Sample outputs:</w:t>
      </w:r>
    </w:p>
    <w:p w:rsidR="00720AC5" w:rsidRDefault="00720AC5" w:rsidP="00720AC5">
      <w:pPr>
        <w:rPr>
          <w:lang w:val="en-US"/>
        </w:rPr>
      </w:pPr>
    </w:p>
    <w:p w:rsidR="00720AC5" w:rsidRDefault="00720AC5" w:rsidP="00720AC5">
      <w:pPr>
        <w:rPr>
          <w:lang w:val="en-US"/>
        </w:rPr>
      </w:pPr>
      <w:r>
        <w:rPr>
          <w:lang w:val="en-US"/>
        </w:rPr>
        <w:t>The following are some sample data packages and their corresponding outputs.</w:t>
      </w:r>
    </w:p>
    <w:p w:rsidR="00720AC5" w:rsidRDefault="00720AC5" w:rsidP="00720AC5">
      <w:pPr>
        <w:rPr>
          <w:lang w:val="en-US"/>
        </w:rPr>
      </w:pPr>
    </w:p>
    <w:p w:rsidR="00720AC5" w:rsidRPr="008D744C" w:rsidRDefault="00720AC5" w:rsidP="00720AC5">
      <w:pPr>
        <w:pStyle w:val="ListParagraph"/>
        <w:numPr>
          <w:ilvl w:val="0"/>
          <w:numId w:val="39"/>
        </w:numPr>
        <w:rPr>
          <w:lang w:val="en-US"/>
        </w:rPr>
      </w:pPr>
      <w:r w:rsidRPr="008D744C">
        <w:rPr>
          <w:lang w:val="en-US"/>
        </w:rPr>
        <w:t>A measurement data package from LSV measurement on a dummy cell with 10</w:t>
      </w:r>
      <w:r>
        <w:rPr>
          <w:lang w:val="en-US"/>
        </w:rPr>
        <w:t xml:space="preserve"> </w:t>
      </w:r>
      <w:r w:rsidRPr="008D744C">
        <w:rPr>
          <w:lang w:val="en-US"/>
        </w:rPr>
        <w:t>kOhm resistance.</w:t>
      </w:r>
    </w:p>
    <w:p w:rsidR="00720AC5" w:rsidRPr="00A80AD7" w:rsidRDefault="00720AC5" w:rsidP="00720AC5">
      <w:pPr>
        <w:rPr>
          <w:lang w:val="en-US"/>
        </w:rPr>
      </w:pPr>
    </w:p>
    <w:p w:rsidR="00720AC5" w:rsidRPr="00CE12C4" w:rsidRDefault="00720AC5" w:rsidP="00720AC5">
      <w:pPr>
        <w:ind w:left="708"/>
        <w:rPr>
          <w:lang w:val="it-IT"/>
        </w:rPr>
      </w:pPr>
      <w:r w:rsidRPr="00CE12C4">
        <w:rPr>
          <w:lang w:val="it-IT"/>
        </w:rPr>
        <w:t>Pda7F85F3Fu;ba4BA99F0p,10,288</w:t>
      </w:r>
    </w:p>
    <w:p w:rsidR="00720AC5" w:rsidRPr="00CE12C4" w:rsidRDefault="00720AC5" w:rsidP="00720AC5">
      <w:pPr>
        <w:ind w:left="708"/>
        <w:rPr>
          <w:lang w:val="it-IT"/>
        </w:rPr>
      </w:pPr>
    </w:p>
    <w:p w:rsidR="00720AC5" w:rsidRDefault="00720AC5" w:rsidP="00720AC5">
      <w:pPr>
        <w:ind w:left="708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:rsidR="00720AC5" w:rsidRPr="00891EE5" w:rsidRDefault="00720AC5" w:rsidP="00720AC5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:rsidR="00720AC5" w:rsidRDefault="00720AC5" w:rsidP="00720AC5">
      <w:pPr>
        <w:ind w:left="1416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:rsidR="00720AC5" w:rsidRPr="00901E33" w:rsidRDefault="00720AC5" w:rsidP="00901E33">
      <w:pPr>
        <w:ind w:left="1416" w:firstLine="708"/>
        <w:rPr>
          <w:lang w:val="en-US"/>
        </w:rPr>
      </w:pPr>
      <w:r w:rsidRPr="00E20828">
        <w:rPr>
          <w:lang w:val="en-US"/>
        </w:rPr>
        <w:t>CR : 1mA (High speed)</w:t>
      </w:r>
      <w:bookmarkEnd w:id="1"/>
      <w:bookmarkEnd w:id="2"/>
      <w:bookmarkEnd w:id="3"/>
      <w:bookmarkEnd w:id="4"/>
    </w:p>
    <w:sectPr w:rsidR="00720AC5" w:rsidRPr="00901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EB0" w:rsidRDefault="00CD0EB0" w:rsidP="00F778F1">
      <w:r>
        <w:separator/>
      </w:r>
    </w:p>
  </w:endnote>
  <w:endnote w:type="continuationSeparator" w:id="0">
    <w:p w:rsidR="00CD0EB0" w:rsidRDefault="00CD0EB0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:rsidR="00390CAF" w:rsidRPr="007C5EF8" w:rsidRDefault="00390CA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2CE"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:rsidR="00390CAF" w:rsidRPr="004F48A0" w:rsidRDefault="00390CA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A922CE">
          <w:rPr>
            <w:noProof/>
            <w:lang w:val="en-US"/>
          </w:rPr>
          <w:t>5</w:t>
        </w:r>
        <w:r>
          <w:fldChar w:fldCharType="end"/>
        </w:r>
      </w:p>
    </w:sdtContent>
  </w:sdt>
  <w:p w:rsidR="00390CAF" w:rsidRPr="004F48A0" w:rsidRDefault="00390CA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EB0" w:rsidRDefault="00CD0EB0" w:rsidP="00F778F1">
      <w:r>
        <w:separator/>
      </w:r>
    </w:p>
  </w:footnote>
  <w:footnote w:type="continuationSeparator" w:id="0">
    <w:p w:rsidR="00CD0EB0" w:rsidRDefault="00CD0EB0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CAF" w:rsidRDefault="00390CA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85BF1" wp14:editId="3D6C2E1A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0CAF" w:rsidRPr="006D49B4" w:rsidRDefault="00CD0EB0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4BD3">
                                <w:rPr>
                                  <w:lang w:val="en-US"/>
                                </w:rPr>
                                <w:t>MethodSCRIPT Examples - Android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785BF1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:rsidR="00390CAF" w:rsidRPr="006D49B4" w:rsidRDefault="00CD0EB0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74BD3">
                          <w:rPr>
                            <w:lang w:val="en-US"/>
                          </w:rPr>
                          <w:t>MethodSCRIPT Examples - Android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CAF" w:rsidRDefault="00390CA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8C6504" wp14:editId="0C0BF491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0CAF" w:rsidRPr="006D49B4" w:rsidRDefault="00CD0EB0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4BD3">
                                <w:rPr>
                                  <w:lang w:val="en-US"/>
                                </w:rPr>
                                <w:t>MethodSCRIPT Examples - Android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8C6504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:rsidR="00390CAF" w:rsidRPr="006D49B4" w:rsidRDefault="00CD0EB0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74BD3">
                          <w:rPr>
                            <w:lang w:val="en-US"/>
                          </w:rPr>
                          <w:t>MethodSCRIPT Examples - Android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5D5186B"/>
    <w:multiLevelType w:val="hybridMultilevel"/>
    <w:tmpl w:val="6E587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23"/>
  </w:num>
  <w:num w:numId="14">
    <w:abstractNumId w:val="27"/>
  </w:num>
  <w:num w:numId="15">
    <w:abstractNumId w:val="2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9"/>
  </w:num>
  <w:num w:numId="28">
    <w:abstractNumId w:val="13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12"/>
  </w:num>
  <w:num w:numId="34">
    <w:abstractNumId w:val="26"/>
  </w:num>
  <w:num w:numId="35">
    <w:abstractNumId w:val="18"/>
  </w:num>
  <w:num w:numId="36">
    <w:abstractNumId w:val="20"/>
  </w:num>
  <w:num w:numId="37">
    <w:abstractNumId w:val="11"/>
  </w:num>
  <w:num w:numId="38">
    <w:abstractNumId w:val="1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6A34"/>
    <w:rsid w:val="00020C29"/>
    <w:rsid w:val="000213C6"/>
    <w:rsid w:val="00021E17"/>
    <w:rsid w:val="00022EDA"/>
    <w:rsid w:val="000254E1"/>
    <w:rsid w:val="00027534"/>
    <w:rsid w:val="000323CF"/>
    <w:rsid w:val="00042F99"/>
    <w:rsid w:val="000458D6"/>
    <w:rsid w:val="00050BEB"/>
    <w:rsid w:val="0005335E"/>
    <w:rsid w:val="00055658"/>
    <w:rsid w:val="00057DCB"/>
    <w:rsid w:val="00066EC2"/>
    <w:rsid w:val="00072141"/>
    <w:rsid w:val="0007215A"/>
    <w:rsid w:val="00092C41"/>
    <w:rsid w:val="000A0AF7"/>
    <w:rsid w:val="000A3436"/>
    <w:rsid w:val="000B07AF"/>
    <w:rsid w:val="000B31DC"/>
    <w:rsid w:val="000B3D6D"/>
    <w:rsid w:val="000B484E"/>
    <w:rsid w:val="000C2E47"/>
    <w:rsid w:val="000C441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6F30"/>
    <w:rsid w:val="00100343"/>
    <w:rsid w:val="00105CA5"/>
    <w:rsid w:val="0010762E"/>
    <w:rsid w:val="00111101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463CF"/>
    <w:rsid w:val="001513FD"/>
    <w:rsid w:val="00152B70"/>
    <w:rsid w:val="0015326C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90BEF"/>
    <w:rsid w:val="001915EF"/>
    <w:rsid w:val="00192605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3CFE"/>
    <w:rsid w:val="001F45EF"/>
    <w:rsid w:val="001F69B8"/>
    <w:rsid w:val="002002B4"/>
    <w:rsid w:val="0020306C"/>
    <w:rsid w:val="00203807"/>
    <w:rsid w:val="00204627"/>
    <w:rsid w:val="00206F48"/>
    <w:rsid w:val="002132FC"/>
    <w:rsid w:val="00213419"/>
    <w:rsid w:val="002159DD"/>
    <w:rsid w:val="00220A20"/>
    <w:rsid w:val="002217DB"/>
    <w:rsid w:val="00222267"/>
    <w:rsid w:val="0023056C"/>
    <w:rsid w:val="00233673"/>
    <w:rsid w:val="00234F2C"/>
    <w:rsid w:val="00237347"/>
    <w:rsid w:val="00241ED6"/>
    <w:rsid w:val="0024233F"/>
    <w:rsid w:val="00242AF3"/>
    <w:rsid w:val="00242B8B"/>
    <w:rsid w:val="002453F7"/>
    <w:rsid w:val="00245C31"/>
    <w:rsid w:val="0024662A"/>
    <w:rsid w:val="00252084"/>
    <w:rsid w:val="00255E9D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88D"/>
    <w:rsid w:val="00280BD3"/>
    <w:rsid w:val="002862D7"/>
    <w:rsid w:val="002A123A"/>
    <w:rsid w:val="002A2E66"/>
    <w:rsid w:val="002A35A6"/>
    <w:rsid w:val="002B3B6A"/>
    <w:rsid w:val="002B3CEE"/>
    <w:rsid w:val="002B5EBE"/>
    <w:rsid w:val="002B6077"/>
    <w:rsid w:val="002B7072"/>
    <w:rsid w:val="002B7B93"/>
    <w:rsid w:val="002C5080"/>
    <w:rsid w:val="002D543A"/>
    <w:rsid w:val="002D6370"/>
    <w:rsid w:val="002E2278"/>
    <w:rsid w:val="002E306C"/>
    <w:rsid w:val="002E54D3"/>
    <w:rsid w:val="002E7126"/>
    <w:rsid w:val="002F5F7D"/>
    <w:rsid w:val="002F6DA5"/>
    <w:rsid w:val="003018E3"/>
    <w:rsid w:val="003034EF"/>
    <w:rsid w:val="003034F5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4156C"/>
    <w:rsid w:val="0034261C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B56B3"/>
    <w:rsid w:val="003B7657"/>
    <w:rsid w:val="003C1E55"/>
    <w:rsid w:val="003C38A2"/>
    <w:rsid w:val="003D36BA"/>
    <w:rsid w:val="003D513D"/>
    <w:rsid w:val="003D5CE6"/>
    <w:rsid w:val="003E65B0"/>
    <w:rsid w:val="003F6C0E"/>
    <w:rsid w:val="00404ECF"/>
    <w:rsid w:val="00411056"/>
    <w:rsid w:val="00421B81"/>
    <w:rsid w:val="004256E8"/>
    <w:rsid w:val="00425A79"/>
    <w:rsid w:val="00426903"/>
    <w:rsid w:val="004374DD"/>
    <w:rsid w:val="004421D6"/>
    <w:rsid w:val="00444A0D"/>
    <w:rsid w:val="0044593D"/>
    <w:rsid w:val="00447E36"/>
    <w:rsid w:val="00451121"/>
    <w:rsid w:val="00455E99"/>
    <w:rsid w:val="00455FF6"/>
    <w:rsid w:val="004650F9"/>
    <w:rsid w:val="00466795"/>
    <w:rsid w:val="0048539D"/>
    <w:rsid w:val="00491C01"/>
    <w:rsid w:val="004941BF"/>
    <w:rsid w:val="0049584E"/>
    <w:rsid w:val="004A4D54"/>
    <w:rsid w:val="004A619A"/>
    <w:rsid w:val="004A74A2"/>
    <w:rsid w:val="004B66D8"/>
    <w:rsid w:val="004B6EAD"/>
    <w:rsid w:val="004C0EF1"/>
    <w:rsid w:val="004C22D4"/>
    <w:rsid w:val="004C591D"/>
    <w:rsid w:val="004C66D1"/>
    <w:rsid w:val="004D1328"/>
    <w:rsid w:val="004D14B0"/>
    <w:rsid w:val="004D3521"/>
    <w:rsid w:val="004D58A6"/>
    <w:rsid w:val="004D5B96"/>
    <w:rsid w:val="004E0AB5"/>
    <w:rsid w:val="004E35F3"/>
    <w:rsid w:val="004F3D3D"/>
    <w:rsid w:val="004F4582"/>
    <w:rsid w:val="004F48A0"/>
    <w:rsid w:val="004F616D"/>
    <w:rsid w:val="004F6735"/>
    <w:rsid w:val="005037A7"/>
    <w:rsid w:val="00505538"/>
    <w:rsid w:val="00512931"/>
    <w:rsid w:val="00515946"/>
    <w:rsid w:val="005245AF"/>
    <w:rsid w:val="00525FE7"/>
    <w:rsid w:val="00527242"/>
    <w:rsid w:val="00533427"/>
    <w:rsid w:val="00537569"/>
    <w:rsid w:val="00540A55"/>
    <w:rsid w:val="005420C6"/>
    <w:rsid w:val="005424D6"/>
    <w:rsid w:val="00546B58"/>
    <w:rsid w:val="005515B2"/>
    <w:rsid w:val="00554956"/>
    <w:rsid w:val="00555567"/>
    <w:rsid w:val="005562B0"/>
    <w:rsid w:val="00556D56"/>
    <w:rsid w:val="005572E1"/>
    <w:rsid w:val="00561CC6"/>
    <w:rsid w:val="005627F3"/>
    <w:rsid w:val="005632E2"/>
    <w:rsid w:val="00563CC9"/>
    <w:rsid w:val="0056774E"/>
    <w:rsid w:val="005678CB"/>
    <w:rsid w:val="00571B44"/>
    <w:rsid w:val="005771D2"/>
    <w:rsid w:val="00577483"/>
    <w:rsid w:val="00583B12"/>
    <w:rsid w:val="00584239"/>
    <w:rsid w:val="00591D6B"/>
    <w:rsid w:val="00592B5A"/>
    <w:rsid w:val="005A3078"/>
    <w:rsid w:val="005A51D3"/>
    <w:rsid w:val="005B48AA"/>
    <w:rsid w:val="005B796A"/>
    <w:rsid w:val="005C6404"/>
    <w:rsid w:val="005D3F5D"/>
    <w:rsid w:val="005E6069"/>
    <w:rsid w:val="005E62E7"/>
    <w:rsid w:val="005E6F71"/>
    <w:rsid w:val="005E76A2"/>
    <w:rsid w:val="005F6AFF"/>
    <w:rsid w:val="00604E35"/>
    <w:rsid w:val="00607E05"/>
    <w:rsid w:val="006128AE"/>
    <w:rsid w:val="00613887"/>
    <w:rsid w:val="00614E34"/>
    <w:rsid w:val="00615FE2"/>
    <w:rsid w:val="006229C8"/>
    <w:rsid w:val="00623612"/>
    <w:rsid w:val="006237C3"/>
    <w:rsid w:val="006245C8"/>
    <w:rsid w:val="0063511C"/>
    <w:rsid w:val="00635EDF"/>
    <w:rsid w:val="00640C1C"/>
    <w:rsid w:val="00642B34"/>
    <w:rsid w:val="00651CF8"/>
    <w:rsid w:val="00660635"/>
    <w:rsid w:val="00660A8E"/>
    <w:rsid w:val="006725DF"/>
    <w:rsid w:val="0067408D"/>
    <w:rsid w:val="00674BD3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38CE"/>
    <w:rsid w:val="006D39AA"/>
    <w:rsid w:val="006D49B4"/>
    <w:rsid w:val="006E687B"/>
    <w:rsid w:val="006F00A1"/>
    <w:rsid w:val="006F080F"/>
    <w:rsid w:val="006F1195"/>
    <w:rsid w:val="006F2393"/>
    <w:rsid w:val="006F4362"/>
    <w:rsid w:val="00701338"/>
    <w:rsid w:val="007132E2"/>
    <w:rsid w:val="007143F9"/>
    <w:rsid w:val="00714EF6"/>
    <w:rsid w:val="00714FF8"/>
    <w:rsid w:val="0072085B"/>
    <w:rsid w:val="00720AC5"/>
    <w:rsid w:val="007235D1"/>
    <w:rsid w:val="0073103E"/>
    <w:rsid w:val="007313A7"/>
    <w:rsid w:val="00734924"/>
    <w:rsid w:val="00735CB3"/>
    <w:rsid w:val="00743AE9"/>
    <w:rsid w:val="0074533C"/>
    <w:rsid w:val="00746F01"/>
    <w:rsid w:val="00753D0B"/>
    <w:rsid w:val="00754B1A"/>
    <w:rsid w:val="007567F3"/>
    <w:rsid w:val="00757AB7"/>
    <w:rsid w:val="0076114C"/>
    <w:rsid w:val="00765A3F"/>
    <w:rsid w:val="0076647F"/>
    <w:rsid w:val="007734C3"/>
    <w:rsid w:val="00773CAE"/>
    <w:rsid w:val="00774A30"/>
    <w:rsid w:val="0077528A"/>
    <w:rsid w:val="00775940"/>
    <w:rsid w:val="00776B95"/>
    <w:rsid w:val="007776F9"/>
    <w:rsid w:val="0078631B"/>
    <w:rsid w:val="007874F3"/>
    <w:rsid w:val="00790EA2"/>
    <w:rsid w:val="00790EF5"/>
    <w:rsid w:val="00793BBE"/>
    <w:rsid w:val="00794BB9"/>
    <w:rsid w:val="007B0607"/>
    <w:rsid w:val="007B0A6F"/>
    <w:rsid w:val="007B750A"/>
    <w:rsid w:val="007C0412"/>
    <w:rsid w:val="007C16D5"/>
    <w:rsid w:val="007C4139"/>
    <w:rsid w:val="007C5386"/>
    <w:rsid w:val="007C5EF8"/>
    <w:rsid w:val="007C7390"/>
    <w:rsid w:val="007C7DF8"/>
    <w:rsid w:val="007D3EC1"/>
    <w:rsid w:val="007D732D"/>
    <w:rsid w:val="007E0737"/>
    <w:rsid w:val="007E38AE"/>
    <w:rsid w:val="007E712F"/>
    <w:rsid w:val="007F4343"/>
    <w:rsid w:val="007F4A50"/>
    <w:rsid w:val="007F5938"/>
    <w:rsid w:val="00802E90"/>
    <w:rsid w:val="0080385D"/>
    <w:rsid w:val="00804E18"/>
    <w:rsid w:val="00810C39"/>
    <w:rsid w:val="00813257"/>
    <w:rsid w:val="0081370A"/>
    <w:rsid w:val="00815393"/>
    <w:rsid w:val="00821449"/>
    <w:rsid w:val="008239CF"/>
    <w:rsid w:val="00837C99"/>
    <w:rsid w:val="00842C3D"/>
    <w:rsid w:val="008509D3"/>
    <w:rsid w:val="00854B9C"/>
    <w:rsid w:val="00856095"/>
    <w:rsid w:val="00856233"/>
    <w:rsid w:val="00863233"/>
    <w:rsid w:val="008638F5"/>
    <w:rsid w:val="00865D7D"/>
    <w:rsid w:val="00877E87"/>
    <w:rsid w:val="0088536E"/>
    <w:rsid w:val="008869A3"/>
    <w:rsid w:val="00890831"/>
    <w:rsid w:val="0089096E"/>
    <w:rsid w:val="00890BB8"/>
    <w:rsid w:val="00891024"/>
    <w:rsid w:val="00891370"/>
    <w:rsid w:val="00892415"/>
    <w:rsid w:val="008971E6"/>
    <w:rsid w:val="008A3829"/>
    <w:rsid w:val="008B2825"/>
    <w:rsid w:val="008B41F6"/>
    <w:rsid w:val="008B42C6"/>
    <w:rsid w:val="008C00CF"/>
    <w:rsid w:val="008C0972"/>
    <w:rsid w:val="008C1131"/>
    <w:rsid w:val="008C5266"/>
    <w:rsid w:val="008C5337"/>
    <w:rsid w:val="008C5EA8"/>
    <w:rsid w:val="008D1A43"/>
    <w:rsid w:val="008D46D7"/>
    <w:rsid w:val="008D63B0"/>
    <w:rsid w:val="008E3BEF"/>
    <w:rsid w:val="008E43B2"/>
    <w:rsid w:val="008E6AFB"/>
    <w:rsid w:val="008E6D29"/>
    <w:rsid w:val="008E6DA8"/>
    <w:rsid w:val="008F3178"/>
    <w:rsid w:val="008F3D0B"/>
    <w:rsid w:val="008F446B"/>
    <w:rsid w:val="008F5993"/>
    <w:rsid w:val="00901E33"/>
    <w:rsid w:val="00906911"/>
    <w:rsid w:val="00917CD5"/>
    <w:rsid w:val="00917D3A"/>
    <w:rsid w:val="00920B60"/>
    <w:rsid w:val="0092444B"/>
    <w:rsid w:val="00930616"/>
    <w:rsid w:val="0093071C"/>
    <w:rsid w:val="00931CC6"/>
    <w:rsid w:val="009338CF"/>
    <w:rsid w:val="00935259"/>
    <w:rsid w:val="00935607"/>
    <w:rsid w:val="00936CE5"/>
    <w:rsid w:val="0094292E"/>
    <w:rsid w:val="009434BD"/>
    <w:rsid w:val="0094638D"/>
    <w:rsid w:val="009479DB"/>
    <w:rsid w:val="00956558"/>
    <w:rsid w:val="00960091"/>
    <w:rsid w:val="009600D0"/>
    <w:rsid w:val="00960467"/>
    <w:rsid w:val="00961F2E"/>
    <w:rsid w:val="00964592"/>
    <w:rsid w:val="009704F4"/>
    <w:rsid w:val="00971475"/>
    <w:rsid w:val="009747C1"/>
    <w:rsid w:val="00975C17"/>
    <w:rsid w:val="00981E56"/>
    <w:rsid w:val="00982BD1"/>
    <w:rsid w:val="00983942"/>
    <w:rsid w:val="00983B81"/>
    <w:rsid w:val="009859E0"/>
    <w:rsid w:val="009A5B93"/>
    <w:rsid w:val="009A6728"/>
    <w:rsid w:val="009A7FCF"/>
    <w:rsid w:val="009B3F20"/>
    <w:rsid w:val="009B4A6F"/>
    <w:rsid w:val="009B77B4"/>
    <w:rsid w:val="009C52C8"/>
    <w:rsid w:val="009C7581"/>
    <w:rsid w:val="009D2C4D"/>
    <w:rsid w:val="009E6CA9"/>
    <w:rsid w:val="009F1677"/>
    <w:rsid w:val="009F2493"/>
    <w:rsid w:val="009F2D36"/>
    <w:rsid w:val="00A0288E"/>
    <w:rsid w:val="00A02A8F"/>
    <w:rsid w:val="00A04B89"/>
    <w:rsid w:val="00A04E4E"/>
    <w:rsid w:val="00A10E80"/>
    <w:rsid w:val="00A1106B"/>
    <w:rsid w:val="00A13870"/>
    <w:rsid w:val="00A14ABC"/>
    <w:rsid w:val="00A17D22"/>
    <w:rsid w:val="00A21FDA"/>
    <w:rsid w:val="00A2700F"/>
    <w:rsid w:val="00A30E5E"/>
    <w:rsid w:val="00A32830"/>
    <w:rsid w:val="00A35838"/>
    <w:rsid w:val="00A36608"/>
    <w:rsid w:val="00A36FD0"/>
    <w:rsid w:val="00A50915"/>
    <w:rsid w:val="00A572E7"/>
    <w:rsid w:val="00A60D39"/>
    <w:rsid w:val="00A613D8"/>
    <w:rsid w:val="00A62A3D"/>
    <w:rsid w:val="00A64B95"/>
    <w:rsid w:val="00A73BF6"/>
    <w:rsid w:val="00A75EA0"/>
    <w:rsid w:val="00A77A11"/>
    <w:rsid w:val="00A77CEC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7474"/>
    <w:rsid w:val="00AB0474"/>
    <w:rsid w:val="00AC0F4C"/>
    <w:rsid w:val="00AD4F0A"/>
    <w:rsid w:val="00AE1F4C"/>
    <w:rsid w:val="00AE30D5"/>
    <w:rsid w:val="00AF40B6"/>
    <w:rsid w:val="00AF784B"/>
    <w:rsid w:val="00B0059F"/>
    <w:rsid w:val="00B028D1"/>
    <w:rsid w:val="00B05609"/>
    <w:rsid w:val="00B064D4"/>
    <w:rsid w:val="00B07326"/>
    <w:rsid w:val="00B0754B"/>
    <w:rsid w:val="00B079CB"/>
    <w:rsid w:val="00B147DD"/>
    <w:rsid w:val="00B14980"/>
    <w:rsid w:val="00B16EF0"/>
    <w:rsid w:val="00B17B40"/>
    <w:rsid w:val="00B2179E"/>
    <w:rsid w:val="00B2733E"/>
    <w:rsid w:val="00B3363D"/>
    <w:rsid w:val="00B33E43"/>
    <w:rsid w:val="00B3557B"/>
    <w:rsid w:val="00B35620"/>
    <w:rsid w:val="00B40DD3"/>
    <w:rsid w:val="00B460D9"/>
    <w:rsid w:val="00B51FF9"/>
    <w:rsid w:val="00B522C0"/>
    <w:rsid w:val="00B54F31"/>
    <w:rsid w:val="00B578B4"/>
    <w:rsid w:val="00B64CED"/>
    <w:rsid w:val="00B661C3"/>
    <w:rsid w:val="00B67A1D"/>
    <w:rsid w:val="00B71434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A4549"/>
    <w:rsid w:val="00BA4CCF"/>
    <w:rsid w:val="00BB0AE7"/>
    <w:rsid w:val="00BB4ECA"/>
    <w:rsid w:val="00BC334E"/>
    <w:rsid w:val="00BC3CC2"/>
    <w:rsid w:val="00BC7487"/>
    <w:rsid w:val="00BD664D"/>
    <w:rsid w:val="00BE0A39"/>
    <w:rsid w:val="00BF117F"/>
    <w:rsid w:val="00BF2891"/>
    <w:rsid w:val="00BF755D"/>
    <w:rsid w:val="00BF7FFB"/>
    <w:rsid w:val="00C03B58"/>
    <w:rsid w:val="00C04358"/>
    <w:rsid w:val="00C21E9E"/>
    <w:rsid w:val="00C22357"/>
    <w:rsid w:val="00C230FB"/>
    <w:rsid w:val="00C42ABB"/>
    <w:rsid w:val="00C42E73"/>
    <w:rsid w:val="00C4341B"/>
    <w:rsid w:val="00C463AF"/>
    <w:rsid w:val="00C56D01"/>
    <w:rsid w:val="00C57045"/>
    <w:rsid w:val="00C63B80"/>
    <w:rsid w:val="00C647EF"/>
    <w:rsid w:val="00C71857"/>
    <w:rsid w:val="00C803C3"/>
    <w:rsid w:val="00C80C05"/>
    <w:rsid w:val="00C81D8A"/>
    <w:rsid w:val="00C848F2"/>
    <w:rsid w:val="00C86C08"/>
    <w:rsid w:val="00C907B2"/>
    <w:rsid w:val="00C90EAB"/>
    <w:rsid w:val="00CA4D55"/>
    <w:rsid w:val="00CA4E58"/>
    <w:rsid w:val="00CA562B"/>
    <w:rsid w:val="00CB1A7A"/>
    <w:rsid w:val="00CB1A95"/>
    <w:rsid w:val="00CB1B0F"/>
    <w:rsid w:val="00CB2E65"/>
    <w:rsid w:val="00CC300A"/>
    <w:rsid w:val="00CC7C30"/>
    <w:rsid w:val="00CD0EB0"/>
    <w:rsid w:val="00CD0FFB"/>
    <w:rsid w:val="00CD10EF"/>
    <w:rsid w:val="00CD212B"/>
    <w:rsid w:val="00CD567C"/>
    <w:rsid w:val="00CD575C"/>
    <w:rsid w:val="00CD694A"/>
    <w:rsid w:val="00CE6A04"/>
    <w:rsid w:val="00CE6BB0"/>
    <w:rsid w:val="00CE7A01"/>
    <w:rsid w:val="00D06A21"/>
    <w:rsid w:val="00D0759D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3AAE"/>
    <w:rsid w:val="00D44E55"/>
    <w:rsid w:val="00D4631E"/>
    <w:rsid w:val="00D46B74"/>
    <w:rsid w:val="00D46DDA"/>
    <w:rsid w:val="00D473CB"/>
    <w:rsid w:val="00D50252"/>
    <w:rsid w:val="00D534CD"/>
    <w:rsid w:val="00D53BD1"/>
    <w:rsid w:val="00D558BD"/>
    <w:rsid w:val="00D5795E"/>
    <w:rsid w:val="00D641BF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6D64"/>
    <w:rsid w:val="00DC0054"/>
    <w:rsid w:val="00DC0B06"/>
    <w:rsid w:val="00DC14F2"/>
    <w:rsid w:val="00DD160F"/>
    <w:rsid w:val="00DD16E9"/>
    <w:rsid w:val="00DD28DE"/>
    <w:rsid w:val="00DD5146"/>
    <w:rsid w:val="00DD550B"/>
    <w:rsid w:val="00DE7EA3"/>
    <w:rsid w:val="00DF5500"/>
    <w:rsid w:val="00E03C00"/>
    <w:rsid w:val="00E04453"/>
    <w:rsid w:val="00E05E9C"/>
    <w:rsid w:val="00E117F3"/>
    <w:rsid w:val="00E1344C"/>
    <w:rsid w:val="00E219D4"/>
    <w:rsid w:val="00E22124"/>
    <w:rsid w:val="00E25038"/>
    <w:rsid w:val="00E27E33"/>
    <w:rsid w:val="00E321ED"/>
    <w:rsid w:val="00E432C9"/>
    <w:rsid w:val="00E43A7C"/>
    <w:rsid w:val="00E45216"/>
    <w:rsid w:val="00E46BF0"/>
    <w:rsid w:val="00E50ED1"/>
    <w:rsid w:val="00E541A5"/>
    <w:rsid w:val="00E56E13"/>
    <w:rsid w:val="00E64FD7"/>
    <w:rsid w:val="00E666D5"/>
    <w:rsid w:val="00E7321F"/>
    <w:rsid w:val="00E73FD1"/>
    <w:rsid w:val="00E7523C"/>
    <w:rsid w:val="00E765EC"/>
    <w:rsid w:val="00E826CE"/>
    <w:rsid w:val="00E8622E"/>
    <w:rsid w:val="00E8677A"/>
    <w:rsid w:val="00E8749B"/>
    <w:rsid w:val="00E91E66"/>
    <w:rsid w:val="00E92778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62E8"/>
    <w:rsid w:val="00ED6843"/>
    <w:rsid w:val="00ED7E30"/>
    <w:rsid w:val="00EE21A2"/>
    <w:rsid w:val="00EE48D3"/>
    <w:rsid w:val="00EE57F1"/>
    <w:rsid w:val="00EF00A7"/>
    <w:rsid w:val="00EF55F4"/>
    <w:rsid w:val="00EF6ECA"/>
    <w:rsid w:val="00F019B9"/>
    <w:rsid w:val="00F051D5"/>
    <w:rsid w:val="00F05D52"/>
    <w:rsid w:val="00F0641B"/>
    <w:rsid w:val="00F14B8A"/>
    <w:rsid w:val="00F1509E"/>
    <w:rsid w:val="00F22052"/>
    <w:rsid w:val="00F2577A"/>
    <w:rsid w:val="00F25F9B"/>
    <w:rsid w:val="00F263C1"/>
    <w:rsid w:val="00F2740F"/>
    <w:rsid w:val="00F33EED"/>
    <w:rsid w:val="00F43E81"/>
    <w:rsid w:val="00F447D7"/>
    <w:rsid w:val="00F66DA1"/>
    <w:rsid w:val="00F74D71"/>
    <w:rsid w:val="00F74DDA"/>
    <w:rsid w:val="00F7698A"/>
    <w:rsid w:val="00F778F1"/>
    <w:rsid w:val="00F81B34"/>
    <w:rsid w:val="00F84412"/>
    <w:rsid w:val="00F86E4D"/>
    <w:rsid w:val="00F92E97"/>
    <w:rsid w:val="00F949E2"/>
    <w:rsid w:val="00F97A55"/>
    <w:rsid w:val="00F97CFF"/>
    <w:rsid w:val="00FA0C99"/>
    <w:rsid w:val="00FA37E1"/>
    <w:rsid w:val="00FA4453"/>
    <w:rsid w:val="00FA49FE"/>
    <w:rsid w:val="00FB05A0"/>
    <w:rsid w:val="00FB1408"/>
    <w:rsid w:val="00FB1589"/>
    <w:rsid w:val="00FB3276"/>
    <w:rsid w:val="00FC49D5"/>
    <w:rsid w:val="00FD11D8"/>
    <w:rsid w:val="00FD3F81"/>
    <w:rsid w:val="00FD5AAF"/>
    <w:rsid w:val="00FD5B1A"/>
    <w:rsid w:val="00FD63F0"/>
    <w:rsid w:val="00FD786C"/>
    <w:rsid w:val="00FE29E0"/>
    <w:rsid w:val="00FE4FDA"/>
    <w:rsid w:val="00FE6BC7"/>
    <w:rsid w:val="00FE7C8F"/>
    <w:rsid w:val="00FF28B8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714F0"/>
  <w15:docId w15:val="{5D11A9B9-2135-4DE6-A3FB-B6D91909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96A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78631B"/>
    <w:pPr>
      <w:keepNext/>
      <w:numPr>
        <w:ilvl w:val="3"/>
        <w:numId w:val="12"/>
      </w:numPr>
      <w:spacing w:before="240" w:after="60"/>
      <w:outlineLvl w:val="3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78631B"/>
    <w:rPr>
      <w:rFonts w:ascii="Calibri" w:eastAsiaTheme="majorEastAsia" w:hAnsi="Calibri" w:cstheme="majorBidi"/>
      <w:b/>
      <w:bCs/>
      <w:color w:val="000000"/>
      <w:sz w:val="28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F949E2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UnresolvedMention">
    <w:name w:val="Unresolved Mention"/>
    <w:basedOn w:val="DefaultParagraphFont"/>
    <w:uiPriority w:val="99"/>
    <w:semiHidden/>
    <w:unhideWhenUsed/>
    <w:rsid w:val="001076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62E"/>
    <w:rPr>
      <w:rFonts w:ascii="Courier New" w:hAnsi="Courier New" w:cs="Courier New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F94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yperlink" Target="mailto:info@palmsens.com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hyperlink" Target="https://www.ftdichip.com/Android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studio/instal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A2110"/>
    <w:rsid w:val="002D6EE5"/>
    <w:rsid w:val="005B36A8"/>
    <w:rsid w:val="005C6E73"/>
    <w:rsid w:val="006439E2"/>
    <w:rsid w:val="008B5A90"/>
    <w:rsid w:val="00970FBF"/>
    <w:rsid w:val="00980740"/>
    <w:rsid w:val="00A27DD9"/>
    <w:rsid w:val="00AA1347"/>
    <w:rsid w:val="00B15AAF"/>
    <w:rsid w:val="00B30536"/>
    <w:rsid w:val="00B81252"/>
    <w:rsid w:val="00D504C9"/>
    <w:rsid w:val="00DB243A"/>
    <w:rsid w:val="00DC6109"/>
    <w:rsid w:val="00EC4B1D"/>
    <w:rsid w:val="00F10A9E"/>
    <w:rsid w:val="00F6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57C7E-AD51-484E-8769-3C5C8CBE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8</Pages>
  <Words>1921</Words>
  <Characters>10954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Android</vt:lpstr>
      <vt:lpstr>Getting started with PalmSens SDK</vt:lpstr>
    </vt:vector>
  </TitlesOfParts>
  <Company>Microsoft</Company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Android</dc:title>
  <dc:subject>PalmSens Mobile SDK for Xamarin</dc:subject>
  <dc:creator>PalmSens BV</dc:creator>
  <cp:lastModifiedBy>Pavithra</cp:lastModifiedBy>
  <cp:revision>32</cp:revision>
  <cp:lastPrinted>2015-08-24T16:11:00Z</cp:lastPrinted>
  <dcterms:created xsi:type="dcterms:W3CDTF">2015-08-24T16:10:00Z</dcterms:created>
  <dcterms:modified xsi:type="dcterms:W3CDTF">2019-03-28T14:01:00Z</dcterms:modified>
</cp:coreProperties>
</file>