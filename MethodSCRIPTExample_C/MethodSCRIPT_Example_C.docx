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211C9" w14:textId="77777777" w:rsidR="002862D7" w:rsidRDefault="002862D7" w:rsidP="002862D7"/>
    <w:p w14:paraId="6A5122B6" w14:textId="77777777" w:rsidR="002862D7" w:rsidRDefault="002862D7" w:rsidP="002862D7"/>
    <w:p w14:paraId="190A979C" w14:textId="3377F1EB" w:rsidR="002862D7" w:rsidRPr="00981E56" w:rsidRDefault="00044FE8" w:rsidP="00A51A7F">
      <w:pPr>
        <w:pStyle w:val="Title"/>
        <w:pBdr>
          <w:bottom w:val="single" w:sz="12" w:space="1" w:color="auto"/>
        </w:pBdr>
        <w:rPr>
          <w:lang w:val="en-US"/>
        </w:rPr>
      </w:pPr>
      <w:sdt>
        <w:sdtPr>
          <w:rPr>
            <w:lang w:val="en-US"/>
          </w:rPr>
          <w:alias w:val="Titel"/>
          <w:tag w:val=""/>
          <w:id w:val="1200668152"/>
          <w:placeholder>
            <w:docPart w:val="8672C4E9C750499BAE0B8A23916818A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FF3111">
            <w:rPr>
              <w:lang w:val="en-US"/>
            </w:rPr>
            <w:t>MethodSCRIPT</w:t>
          </w:r>
          <w:r w:rsidR="00207875">
            <w:rPr>
              <w:lang w:val="en-US"/>
            </w:rPr>
            <w:t xml:space="preserve"> SDK</w:t>
          </w:r>
          <w:r w:rsidR="006D49B4">
            <w:rPr>
              <w:lang w:val="en-US"/>
            </w:rPr>
            <w:t xml:space="preserve"> </w:t>
          </w:r>
          <w:r w:rsidR="00A51A7F">
            <w:rPr>
              <w:lang w:val="en-US"/>
            </w:rPr>
            <w:t>Example</w:t>
          </w:r>
          <w:r w:rsidR="00E0435B">
            <w:rPr>
              <w:lang w:val="en-US"/>
            </w:rPr>
            <w:t xml:space="preserve"> - C</w:t>
          </w:r>
        </w:sdtContent>
      </w:sdt>
    </w:p>
    <w:p w14:paraId="4666F43E" w14:textId="77777777" w:rsidR="002862D7" w:rsidRPr="00981E56" w:rsidRDefault="002862D7" w:rsidP="002862D7">
      <w:pPr>
        <w:rPr>
          <w:lang w:val="en-US"/>
        </w:rPr>
      </w:pPr>
    </w:p>
    <w:p w14:paraId="76B4CDAE" w14:textId="77777777" w:rsidR="002862D7" w:rsidRPr="00981E56" w:rsidRDefault="002862D7" w:rsidP="002862D7">
      <w:pPr>
        <w:rPr>
          <w:lang w:val="en-US"/>
        </w:rPr>
      </w:pPr>
    </w:p>
    <w:p w14:paraId="11438047" w14:textId="77777777" w:rsidR="002862D7" w:rsidRPr="00981E56" w:rsidRDefault="002862D7" w:rsidP="002862D7">
      <w:pPr>
        <w:rPr>
          <w:lang w:val="en-US"/>
        </w:rPr>
      </w:pPr>
    </w:p>
    <w:p w14:paraId="659CE534" w14:textId="77777777" w:rsidR="002862D7" w:rsidRPr="00981E56" w:rsidRDefault="00F22052" w:rsidP="002862D7">
      <w:pPr>
        <w:rPr>
          <w:lang w:val="en-US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7F12C82B" wp14:editId="0E9619C0">
            <wp:simplePos x="0" y="0"/>
            <wp:positionH relativeFrom="column">
              <wp:posOffset>-6350</wp:posOffset>
            </wp:positionH>
            <wp:positionV relativeFrom="paragraph">
              <wp:posOffset>120650</wp:posOffset>
            </wp:positionV>
            <wp:extent cx="2049780" cy="2313940"/>
            <wp:effectExtent l="0" t="0" r="7620" b="0"/>
            <wp:wrapNone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11EBAF" w14:textId="77777777" w:rsidR="002862D7" w:rsidRPr="00981E56" w:rsidRDefault="002862D7" w:rsidP="002862D7">
      <w:pPr>
        <w:rPr>
          <w:lang w:val="en-US"/>
        </w:rPr>
      </w:pPr>
    </w:p>
    <w:p w14:paraId="7D8B72B6" w14:textId="77777777" w:rsidR="002862D7" w:rsidRPr="00981E56" w:rsidRDefault="002862D7" w:rsidP="002862D7">
      <w:pPr>
        <w:rPr>
          <w:lang w:val="en-US"/>
        </w:rPr>
      </w:pPr>
    </w:p>
    <w:p w14:paraId="69BC9DA9" w14:textId="77777777" w:rsidR="002862D7" w:rsidRPr="00981E56" w:rsidRDefault="002862D7" w:rsidP="002862D7">
      <w:pPr>
        <w:rPr>
          <w:lang w:val="en-US"/>
        </w:rPr>
      </w:pPr>
    </w:p>
    <w:p w14:paraId="03F94BD1" w14:textId="77777777" w:rsidR="002862D7" w:rsidRPr="00981E56" w:rsidRDefault="002862D7" w:rsidP="002862D7">
      <w:pPr>
        <w:rPr>
          <w:lang w:val="en-US"/>
        </w:rPr>
      </w:pPr>
    </w:p>
    <w:p w14:paraId="0DDE483A" w14:textId="77777777" w:rsidR="002862D7" w:rsidRPr="00981E56" w:rsidRDefault="002862D7" w:rsidP="002862D7">
      <w:pPr>
        <w:rPr>
          <w:lang w:val="en-US"/>
        </w:rPr>
      </w:pPr>
    </w:p>
    <w:p w14:paraId="23858E7F" w14:textId="77777777" w:rsidR="002862D7" w:rsidRPr="00981E56" w:rsidRDefault="002862D7" w:rsidP="002862D7">
      <w:pPr>
        <w:rPr>
          <w:lang w:val="en-US"/>
        </w:rPr>
      </w:pPr>
    </w:p>
    <w:p w14:paraId="55B8652B" w14:textId="77777777" w:rsidR="002862D7" w:rsidRPr="00981E56" w:rsidRDefault="002862D7" w:rsidP="002862D7">
      <w:pPr>
        <w:rPr>
          <w:lang w:val="en-US"/>
        </w:rPr>
      </w:pPr>
    </w:p>
    <w:p w14:paraId="1E0E03F5" w14:textId="77777777" w:rsidR="002862D7" w:rsidRPr="00981E56" w:rsidRDefault="002862D7" w:rsidP="002862D7">
      <w:pPr>
        <w:rPr>
          <w:lang w:val="en-US"/>
        </w:rPr>
      </w:pPr>
    </w:p>
    <w:p w14:paraId="1ABA7F9C" w14:textId="77777777" w:rsidR="002862D7" w:rsidRPr="00981E56" w:rsidRDefault="002862D7" w:rsidP="002862D7">
      <w:pPr>
        <w:rPr>
          <w:lang w:val="en-US"/>
        </w:rPr>
      </w:pPr>
    </w:p>
    <w:p w14:paraId="7FBE4096" w14:textId="77777777" w:rsidR="002862D7" w:rsidRPr="00981E56" w:rsidRDefault="002862D7" w:rsidP="002862D7">
      <w:pPr>
        <w:rPr>
          <w:lang w:val="en-US"/>
        </w:rPr>
      </w:pPr>
    </w:p>
    <w:p w14:paraId="40C0AE2F" w14:textId="77777777" w:rsidR="002862D7" w:rsidRPr="00981E56" w:rsidRDefault="002862D7" w:rsidP="002862D7">
      <w:pPr>
        <w:rPr>
          <w:lang w:val="en-US"/>
        </w:rPr>
      </w:pPr>
    </w:p>
    <w:p w14:paraId="3AE705EF" w14:textId="77777777" w:rsidR="002862D7" w:rsidRPr="00981E56" w:rsidRDefault="002862D7" w:rsidP="002862D7">
      <w:pPr>
        <w:rPr>
          <w:lang w:val="en-US"/>
        </w:rPr>
      </w:pPr>
    </w:p>
    <w:p w14:paraId="4BDB78E4" w14:textId="77777777" w:rsidR="002862D7" w:rsidRPr="00981E56" w:rsidRDefault="002862D7" w:rsidP="002862D7">
      <w:pPr>
        <w:rPr>
          <w:lang w:val="en-US"/>
        </w:rPr>
      </w:pPr>
    </w:p>
    <w:p w14:paraId="3DB99F37" w14:textId="77777777" w:rsidR="002862D7" w:rsidRPr="00981E56" w:rsidRDefault="002862D7" w:rsidP="002862D7">
      <w:pPr>
        <w:rPr>
          <w:lang w:val="en-US"/>
        </w:rPr>
      </w:pPr>
    </w:p>
    <w:p w14:paraId="151DD966" w14:textId="77777777" w:rsidR="002862D7" w:rsidRPr="00981E56" w:rsidRDefault="002862D7" w:rsidP="002862D7">
      <w:pPr>
        <w:rPr>
          <w:lang w:val="en-US"/>
        </w:rPr>
      </w:pPr>
    </w:p>
    <w:p w14:paraId="3529DE6B" w14:textId="77777777" w:rsidR="002862D7" w:rsidRPr="00981E56" w:rsidRDefault="002862D7" w:rsidP="002862D7">
      <w:pPr>
        <w:rPr>
          <w:lang w:val="en-US"/>
        </w:rPr>
      </w:pPr>
    </w:p>
    <w:p w14:paraId="224689D6" w14:textId="77777777" w:rsidR="002862D7" w:rsidRPr="00981E56" w:rsidRDefault="002862D7" w:rsidP="002862D7">
      <w:pPr>
        <w:rPr>
          <w:lang w:val="en-US"/>
        </w:rPr>
      </w:pPr>
    </w:p>
    <w:p w14:paraId="07229DDA" w14:textId="77777777" w:rsidR="002862D7" w:rsidRPr="00981E56" w:rsidRDefault="002862D7" w:rsidP="002862D7">
      <w:pPr>
        <w:rPr>
          <w:lang w:val="en-US"/>
        </w:rPr>
      </w:pPr>
    </w:p>
    <w:p w14:paraId="560E7622" w14:textId="77777777" w:rsidR="002862D7" w:rsidRPr="00981E56" w:rsidRDefault="002862D7" w:rsidP="002862D7">
      <w:pPr>
        <w:rPr>
          <w:lang w:val="en-US"/>
        </w:rPr>
      </w:pPr>
    </w:p>
    <w:p w14:paraId="03D6CA33" w14:textId="77777777" w:rsidR="002862D7" w:rsidRPr="00981E56" w:rsidRDefault="002862D7" w:rsidP="002862D7">
      <w:pPr>
        <w:rPr>
          <w:lang w:val="en-US"/>
        </w:rPr>
      </w:pPr>
    </w:p>
    <w:p w14:paraId="6217C3D1" w14:textId="77777777" w:rsidR="002862D7" w:rsidRPr="00981E56" w:rsidRDefault="002862D7" w:rsidP="002862D7">
      <w:pPr>
        <w:rPr>
          <w:lang w:val="en-US"/>
        </w:rPr>
      </w:pPr>
    </w:p>
    <w:p w14:paraId="44C01918" w14:textId="77777777" w:rsidR="002862D7" w:rsidRPr="00981E56" w:rsidRDefault="002862D7" w:rsidP="002862D7">
      <w:pPr>
        <w:rPr>
          <w:lang w:val="en-US"/>
        </w:rPr>
      </w:pPr>
    </w:p>
    <w:p w14:paraId="188F8457" w14:textId="77777777" w:rsidR="002862D7" w:rsidRPr="00981E56" w:rsidRDefault="002862D7" w:rsidP="002862D7">
      <w:pPr>
        <w:rPr>
          <w:lang w:val="en-US"/>
        </w:rPr>
      </w:pPr>
    </w:p>
    <w:p w14:paraId="54D4B02E" w14:textId="77777777" w:rsidR="002862D7" w:rsidRPr="00981E56" w:rsidRDefault="002862D7" w:rsidP="002862D7">
      <w:pPr>
        <w:rPr>
          <w:lang w:val="en-US"/>
        </w:rPr>
      </w:pPr>
    </w:p>
    <w:p w14:paraId="7E77C5D9" w14:textId="77777777" w:rsidR="002862D7" w:rsidRPr="00981E56" w:rsidRDefault="002862D7" w:rsidP="002862D7">
      <w:pPr>
        <w:rPr>
          <w:lang w:val="en-US"/>
        </w:rPr>
      </w:pPr>
    </w:p>
    <w:p w14:paraId="53EE20AC" w14:textId="77777777" w:rsidR="002862D7" w:rsidRPr="00981E56" w:rsidRDefault="002862D7" w:rsidP="002862D7">
      <w:pPr>
        <w:rPr>
          <w:lang w:val="en-US"/>
        </w:rPr>
      </w:pPr>
    </w:p>
    <w:p w14:paraId="716856A6" w14:textId="77777777" w:rsidR="002862D7" w:rsidRPr="00854B9C" w:rsidRDefault="002862D7" w:rsidP="002862D7">
      <w:pPr>
        <w:rPr>
          <w:lang w:val="en-US"/>
        </w:rPr>
      </w:pPr>
    </w:p>
    <w:p w14:paraId="4AD11B49" w14:textId="77777777" w:rsidR="002B7072" w:rsidRDefault="002B7072" w:rsidP="002862D7">
      <w:pPr>
        <w:rPr>
          <w:lang w:val="en-US"/>
        </w:rPr>
      </w:pPr>
    </w:p>
    <w:p w14:paraId="53109875" w14:textId="77777777" w:rsidR="002B7072" w:rsidRDefault="002B7072" w:rsidP="002862D7">
      <w:pPr>
        <w:rPr>
          <w:lang w:val="en-US"/>
        </w:rPr>
      </w:pPr>
    </w:p>
    <w:p w14:paraId="3EB5B1A5" w14:textId="77777777" w:rsidR="002B7072" w:rsidRPr="001430DC" w:rsidRDefault="001430DC" w:rsidP="002862D7">
      <w:pPr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2F66A59B" wp14:editId="0FEBF065">
            <wp:extent cx="3024554" cy="545920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lmSensBV Logo - RGB - with tagline - transparen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638" cy="54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EB6B" w14:textId="77777777" w:rsidR="002B7072" w:rsidRDefault="002B7072" w:rsidP="002862D7">
      <w:pPr>
        <w:rPr>
          <w:lang w:val="en-US"/>
        </w:rPr>
      </w:pPr>
    </w:p>
    <w:p w14:paraId="7C9057F6" w14:textId="6D4BC17A" w:rsidR="002862D7" w:rsidRPr="00854B9C" w:rsidRDefault="002862D7" w:rsidP="002862D7">
      <w:pPr>
        <w:rPr>
          <w:lang w:val="en-US"/>
        </w:rPr>
      </w:pPr>
      <w:r>
        <w:rPr>
          <w:lang w:val="en-US"/>
        </w:rPr>
        <w:t>Last r</w:t>
      </w:r>
      <w:r w:rsidRPr="00854B9C">
        <w:rPr>
          <w:lang w:val="en-US"/>
        </w:rPr>
        <w:t xml:space="preserve">evision: </w:t>
      </w:r>
      <w:r w:rsidR="00802118">
        <w:rPr>
          <w:lang w:val="en-US"/>
        </w:rPr>
        <w:t>December</w:t>
      </w:r>
      <w:r w:rsidR="00ED2AA2">
        <w:rPr>
          <w:lang w:val="en-US"/>
        </w:rPr>
        <w:t xml:space="preserve"> </w:t>
      </w:r>
      <w:r w:rsidR="00802118">
        <w:rPr>
          <w:lang w:val="en-US"/>
        </w:rPr>
        <w:t>5</w:t>
      </w:r>
      <w:r w:rsidR="006C32A6">
        <w:rPr>
          <w:lang w:val="en-US"/>
        </w:rPr>
        <w:t>,</w:t>
      </w:r>
      <w:r w:rsidR="00E22124">
        <w:rPr>
          <w:lang w:val="en-US"/>
        </w:rPr>
        <w:t xml:space="preserve"> 201</w:t>
      </w:r>
      <w:r w:rsidR="00FF3111">
        <w:rPr>
          <w:lang w:val="en-US"/>
        </w:rPr>
        <w:t>9</w:t>
      </w:r>
    </w:p>
    <w:p w14:paraId="488B6E61" w14:textId="77777777" w:rsidR="002862D7" w:rsidRPr="00854B9C" w:rsidRDefault="002862D7" w:rsidP="002862D7">
      <w:pPr>
        <w:rPr>
          <w:lang w:val="en-US"/>
        </w:rPr>
      </w:pPr>
    </w:p>
    <w:p w14:paraId="28165C60" w14:textId="77777777" w:rsidR="002862D7" w:rsidRPr="005F7FF0" w:rsidRDefault="002862D7" w:rsidP="002862D7">
      <w:pPr>
        <w:rPr>
          <w:lang w:val="en-US"/>
        </w:rPr>
      </w:pPr>
      <w:r w:rsidRPr="005F7FF0">
        <w:rPr>
          <w:lang w:val="en-US"/>
        </w:rPr>
        <w:t>© 20</w:t>
      </w:r>
      <w:r w:rsidR="00FF3111" w:rsidRPr="005F7FF0">
        <w:rPr>
          <w:lang w:val="en-US"/>
        </w:rPr>
        <w:t>19</w:t>
      </w:r>
      <w:r w:rsidRPr="005F7FF0">
        <w:rPr>
          <w:lang w:val="en-US"/>
        </w:rPr>
        <w:t xml:space="preserve"> PalmSens BV</w:t>
      </w:r>
    </w:p>
    <w:p w14:paraId="7CE2A03E" w14:textId="77777777" w:rsidR="002862D7" w:rsidRPr="005F7FF0" w:rsidRDefault="002862D7" w:rsidP="002862D7">
      <w:pPr>
        <w:rPr>
          <w:lang w:val="en-US"/>
        </w:rPr>
      </w:pPr>
    </w:p>
    <w:p w14:paraId="1D2A74C5" w14:textId="77777777" w:rsidR="004F6735" w:rsidRPr="005F7FF0" w:rsidRDefault="002862D7" w:rsidP="002B5EBE">
      <w:pPr>
        <w:rPr>
          <w:lang w:val="en-US"/>
        </w:rPr>
        <w:sectPr w:rsidR="004F6735" w:rsidRPr="005F7FF0" w:rsidSect="00DD160F">
          <w:headerReference w:type="even" r:id="rId10"/>
          <w:headerReference w:type="default" r:id="rId11"/>
          <w:footerReference w:type="even" r:id="rId12"/>
          <w:footerReference w:type="default" r:id="rId13"/>
          <w:pgSz w:w="11907" w:h="16839" w:code="9"/>
          <w:pgMar w:top="1417" w:right="1417" w:bottom="1417" w:left="1417" w:header="708" w:footer="708" w:gutter="0"/>
          <w:pgNumType w:start="1"/>
          <w:cols w:space="708"/>
          <w:titlePg/>
          <w:docGrid w:linePitch="272"/>
        </w:sectPr>
      </w:pPr>
      <w:r w:rsidRPr="005F7FF0">
        <w:rPr>
          <w:lang w:val="en-US"/>
        </w:rPr>
        <w:t>www.palmsens.com</w:t>
      </w:r>
    </w:p>
    <w:p w14:paraId="00CE61FE" w14:textId="2F1E9346" w:rsidR="00CC7C30" w:rsidRDefault="00CC7C30" w:rsidP="002C34FA">
      <w:pPr>
        <w:pStyle w:val="Heading1"/>
      </w:pPr>
      <w:r>
        <w:lastRenderedPageBreak/>
        <w:t>Contents</w:t>
      </w:r>
    </w:p>
    <w:p w14:paraId="5B8BB0E1" w14:textId="7987A022" w:rsidR="00E73477" w:rsidRPr="002D521D" w:rsidRDefault="002D521D" w:rsidP="00E73477">
      <w:pPr>
        <w:rPr>
          <w:lang w:val="en-US"/>
        </w:rPr>
      </w:pPr>
      <w:r w:rsidRPr="00886DB9">
        <w:rPr>
          <w:lang w:val="en-US"/>
        </w:rPr>
        <w:t xml:space="preserve">The example </w:t>
      </w:r>
      <w:proofErr w:type="spellStart"/>
      <w:r w:rsidR="00444251" w:rsidRPr="00AC00EA">
        <w:rPr>
          <w:i/>
          <w:lang w:val="en-US"/>
        </w:rPr>
        <w:t>MethodS</w:t>
      </w:r>
      <w:r w:rsidR="00CC3888" w:rsidRPr="00AC00EA">
        <w:rPr>
          <w:i/>
          <w:lang w:val="en-US"/>
        </w:rPr>
        <w:t>CRIPT</w:t>
      </w:r>
      <w:r w:rsidR="00444251" w:rsidRPr="00AC00EA">
        <w:rPr>
          <w:i/>
          <w:lang w:val="en-US"/>
        </w:rPr>
        <w:t>Example.</w:t>
      </w:r>
      <w:r w:rsidR="008F363B" w:rsidRPr="00AC00EA">
        <w:rPr>
          <w:i/>
          <w:lang w:val="en-US"/>
        </w:rPr>
        <w:t>c</w:t>
      </w:r>
      <w:proofErr w:type="spellEnd"/>
      <w:r w:rsidR="00444251">
        <w:rPr>
          <w:lang w:val="en-US"/>
        </w:rPr>
        <w:t xml:space="preserve"> found in the </w:t>
      </w:r>
      <w:r w:rsidR="00444251" w:rsidRPr="00AC00EA">
        <w:rPr>
          <w:i/>
          <w:lang w:val="en-US"/>
        </w:rPr>
        <w:t>/</w:t>
      </w:r>
      <w:proofErr w:type="spellStart"/>
      <w:r w:rsidR="0067501F" w:rsidRPr="00AC00EA">
        <w:rPr>
          <w:i/>
          <w:lang w:val="en-US"/>
        </w:rPr>
        <w:t>MethodS</w:t>
      </w:r>
      <w:r w:rsidR="00ED66A5" w:rsidRPr="00AC00EA">
        <w:rPr>
          <w:i/>
          <w:lang w:val="en-US"/>
        </w:rPr>
        <w:t>CRIPT</w:t>
      </w:r>
      <w:r w:rsidR="00444251" w:rsidRPr="00AC00EA">
        <w:rPr>
          <w:i/>
          <w:lang w:val="en-US"/>
        </w:rPr>
        <w:t>Example</w:t>
      </w:r>
      <w:r w:rsidR="00DF6E57">
        <w:rPr>
          <w:i/>
          <w:lang w:val="en-US"/>
        </w:rPr>
        <w:t>_</w:t>
      </w:r>
      <w:r w:rsidR="008F363B" w:rsidRPr="00AC00EA">
        <w:rPr>
          <w:i/>
          <w:lang w:val="en-US"/>
        </w:rPr>
        <w:t>C</w:t>
      </w:r>
      <w:proofErr w:type="spellEnd"/>
      <w:r w:rsidR="0067501F" w:rsidRPr="00886DB9">
        <w:rPr>
          <w:lang w:val="en-US"/>
        </w:rPr>
        <w:t xml:space="preserve"> folder </w:t>
      </w:r>
      <w:r w:rsidRPr="00886DB9">
        <w:rPr>
          <w:lang w:val="en-US"/>
        </w:rPr>
        <w:t>demonstrate</w:t>
      </w:r>
      <w:r w:rsidR="00444251">
        <w:rPr>
          <w:lang w:val="en-US"/>
        </w:rPr>
        <w:t>s</w:t>
      </w:r>
      <w:r w:rsidRPr="00886DB9">
        <w:rPr>
          <w:lang w:val="en-US"/>
        </w:rPr>
        <w:t> basic communication with the EmStat Pico</w:t>
      </w:r>
      <w:r w:rsidR="00444251">
        <w:rPr>
          <w:lang w:val="en-US"/>
        </w:rPr>
        <w:t xml:space="preserve">. </w:t>
      </w:r>
      <w:r w:rsidR="00A452D1" w:rsidRPr="00A452D1">
        <w:rPr>
          <w:lang w:val="en-US"/>
        </w:rPr>
        <w:t xml:space="preserve">The example allows the user to </w:t>
      </w:r>
      <w:r w:rsidR="003E521D">
        <w:rPr>
          <w:lang w:val="en-US"/>
        </w:rPr>
        <w:t>start</w:t>
      </w:r>
      <w:r w:rsidR="00A452D1" w:rsidRPr="00A452D1">
        <w:rPr>
          <w:lang w:val="en-US"/>
        </w:rPr>
        <w:t xml:space="preserve"> measurements on the EmStat Pico from </w:t>
      </w:r>
      <w:r w:rsidR="00ED66A5">
        <w:rPr>
          <w:lang w:val="en-US"/>
        </w:rPr>
        <w:t>a Windows</w:t>
      </w:r>
      <w:r w:rsidR="00A452D1" w:rsidRPr="00A452D1">
        <w:rPr>
          <w:lang w:val="en-US"/>
        </w:rPr>
        <w:t xml:space="preserve"> PC</w:t>
      </w:r>
      <w:r w:rsidR="000F7FE5">
        <w:rPr>
          <w:lang w:val="en-US"/>
        </w:rPr>
        <w:t xml:space="preserve"> using a simple C program which makes use of the MethodSCRIPT SDK (C libraries).</w:t>
      </w:r>
      <w:r w:rsidR="00E73477" w:rsidRPr="00E73477">
        <w:rPr>
          <w:lang w:val="en-US"/>
        </w:rPr>
        <w:t xml:space="preserve"> </w:t>
      </w:r>
    </w:p>
    <w:p w14:paraId="38F6DC7F" w14:textId="4605A6B3" w:rsidR="00E73477" w:rsidRDefault="00E73477" w:rsidP="002C34FA">
      <w:pPr>
        <w:pStyle w:val="Heading1"/>
      </w:pPr>
      <w:r>
        <w:t>Basic Console Example (</w:t>
      </w:r>
      <w:proofErr w:type="spellStart"/>
      <w:r w:rsidR="00F443E6">
        <w:t>MethodS</w:t>
      </w:r>
      <w:r w:rsidR="00ED66A5">
        <w:t>CRIPT</w:t>
      </w:r>
      <w:r w:rsidR="00F443E6">
        <w:t>Example.c</w:t>
      </w:r>
      <w:proofErr w:type="spellEnd"/>
      <w:r>
        <w:t>)</w:t>
      </w:r>
    </w:p>
    <w:p w14:paraId="7175B911" w14:textId="74067F5C" w:rsidR="00E73477" w:rsidRDefault="00E73477" w:rsidP="00E73477">
      <w:pPr>
        <w:rPr>
          <w:lang w:val="en-US"/>
        </w:rPr>
      </w:pPr>
      <w:r>
        <w:rPr>
          <w:lang w:val="en-US"/>
        </w:rPr>
        <w:t>This example demonstrates</w:t>
      </w:r>
      <w:r w:rsidR="00B2254A">
        <w:rPr>
          <w:lang w:val="en-US"/>
        </w:rPr>
        <w:t xml:space="preserve"> how to </w:t>
      </w:r>
      <w:r>
        <w:rPr>
          <w:lang w:val="en-US"/>
        </w:rPr>
        <w:t>implement serial communication</w:t>
      </w:r>
      <w:r w:rsidR="00B2254A">
        <w:rPr>
          <w:lang w:val="en-US"/>
        </w:rPr>
        <w:t xml:space="preserve"> with the EmStat Pico</w:t>
      </w:r>
      <w:r>
        <w:rPr>
          <w:lang w:val="en-US"/>
        </w:rPr>
        <w:t xml:space="preserve"> to</w:t>
      </w:r>
    </w:p>
    <w:p w14:paraId="3850F4F1" w14:textId="77777777" w:rsidR="00861AB4" w:rsidRDefault="00861AB4" w:rsidP="00E73477">
      <w:pPr>
        <w:rPr>
          <w:lang w:val="en-US"/>
        </w:rPr>
      </w:pPr>
    </w:p>
    <w:p w14:paraId="1F4D4685" w14:textId="07562B62" w:rsidR="00BD1893" w:rsidRDefault="00BD1893" w:rsidP="00E7347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Establish a connection with the device</w:t>
      </w:r>
    </w:p>
    <w:p w14:paraId="4C49C593" w14:textId="0FF83C12" w:rsidR="00E73477" w:rsidRDefault="00E73477" w:rsidP="00E7347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Write</w:t>
      </w:r>
      <w:r w:rsidRPr="0067501F">
        <w:rPr>
          <w:lang w:val="en-US"/>
        </w:rPr>
        <w:t xml:space="preserve"> </w:t>
      </w:r>
      <w:r w:rsidR="00A45387">
        <w:rPr>
          <w:lang w:val="en-US"/>
        </w:rPr>
        <w:t>a</w:t>
      </w:r>
      <w:r w:rsidRPr="0067501F">
        <w:rPr>
          <w:lang w:val="en-US"/>
        </w:rPr>
        <w:t xml:space="preserve"> </w:t>
      </w:r>
      <w:r w:rsidR="00ED66A5">
        <w:rPr>
          <w:lang w:val="en-US"/>
        </w:rPr>
        <w:t xml:space="preserve">MethodSCRIPT </w:t>
      </w:r>
      <w:r w:rsidR="00A45387">
        <w:rPr>
          <w:lang w:val="en-US"/>
        </w:rPr>
        <w:t>to the device</w:t>
      </w:r>
    </w:p>
    <w:p w14:paraId="452D70BE" w14:textId="6A7E2A02" w:rsidR="00E73477" w:rsidRDefault="00E73477" w:rsidP="00E7347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Read</w:t>
      </w:r>
      <w:r w:rsidRPr="0067501F">
        <w:rPr>
          <w:lang w:val="en-US"/>
        </w:rPr>
        <w:t xml:space="preserve"> </w:t>
      </w:r>
      <w:r w:rsidR="00BD1893">
        <w:rPr>
          <w:lang w:val="en-US"/>
        </w:rPr>
        <w:t xml:space="preserve">and parse </w:t>
      </w:r>
      <w:r w:rsidRPr="0067501F">
        <w:rPr>
          <w:lang w:val="en-US"/>
        </w:rPr>
        <w:t xml:space="preserve">the measurement </w:t>
      </w:r>
      <w:r w:rsidR="00096141">
        <w:rPr>
          <w:lang w:val="en-US"/>
        </w:rPr>
        <w:t>data packages</w:t>
      </w:r>
      <w:r w:rsidRPr="0067501F">
        <w:rPr>
          <w:lang w:val="en-US"/>
        </w:rPr>
        <w:t xml:space="preserve"> from the device</w:t>
      </w:r>
    </w:p>
    <w:p w14:paraId="051E6DF7" w14:textId="5E2FE0FF" w:rsidR="00EB30AB" w:rsidRDefault="00EB30AB" w:rsidP="00E7347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Print the parsed data to the console</w:t>
      </w:r>
    </w:p>
    <w:p w14:paraId="6DD7920B" w14:textId="71D5F7FF" w:rsidR="00EB30AB" w:rsidRDefault="00EB30AB" w:rsidP="00E7347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Write the parsed data to a CSV file</w:t>
      </w:r>
    </w:p>
    <w:p w14:paraId="47FE201B" w14:textId="77777777" w:rsidR="00861AB4" w:rsidRDefault="00861AB4" w:rsidP="00861AB4">
      <w:pPr>
        <w:pStyle w:val="ListParagraph"/>
        <w:ind w:left="780"/>
        <w:rPr>
          <w:lang w:val="en-US"/>
        </w:rPr>
      </w:pPr>
    </w:p>
    <w:p w14:paraId="089CBFBE" w14:textId="6B06875C" w:rsidR="00E73477" w:rsidRDefault="00E73477" w:rsidP="00E73477">
      <w:pPr>
        <w:rPr>
          <w:lang w:val="en-US"/>
        </w:rPr>
      </w:pPr>
      <w:r w:rsidRPr="0067501F">
        <w:rPr>
          <w:lang w:val="en-US"/>
        </w:rPr>
        <w:t>This does not include error handling, method validation etc.</w:t>
      </w:r>
    </w:p>
    <w:p w14:paraId="7483C39D" w14:textId="01DE1581" w:rsidR="003C5430" w:rsidRDefault="003C5430" w:rsidP="00E73477">
      <w:pPr>
        <w:rPr>
          <w:lang w:val="en-US"/>
        </w:rPr>
      </w:pPr>
      <w:r>
        <w:rPr>
          <w:lang w:val="en-US"/>
        </w:rPr>
        <w:t>This example is build using Eclipse CDK and the MinGW toolset.</w:t>
      </w:r>
    </w:p>
    <w:p w14:paraId="3FEB994E" w14:textId="4C651BF4" w:rsidR="00D6243B" w:rsidRDefault="00D6243B" w:rsidP="00E73477">
      <w:pPr>
        <w:rPr>
          <w:lang w:val="en-US"/>
        </w:rPr>
      </w:pPr>
    </w:p>
    <w:p w14:paraId="3699E3FA" w14:textId="5CF5582C" w:rsidR="00EA696E" w:rsidRDefault="00EA696E">
      <w:pPr>
        <w:textboxTightWrap w:val="none"/>
        <w:rPr>
          <w:lang w:val="en-US"/>
        </w:rPr>
      </w:pPr>
      <w:r>
        <w:rPr>
          <w:lang w:val="en-US"/>
        </w:rPr>
        <w:t>The console output of one of the examples is shown below.</w:t>
      </w:r>
    </w:p>
    <w:p w14:paraId="4B4483D3" w14:textId="1E821F74" w:rsidR="00EC2639" w:rsidRDefault="00EC2639">
      <w:pPr>
        <w:textboxTightWrap w:val="none"/>
        <w:rPr>
          <w:lang w:val="en-US"/>
        </w:rPr>
      </w:pPr>
    </w:p>
    <w:p w14:paraId="00FD6AE7" w14:textId="77777777" w:rsidR="00EC2639" w:rsidRDefault="00EC2639">
      <w:pPr>
        <w:textboxTightWrap w:val="none"/>
        <w:rPr>
          <w:lang w:val="en-US"/>
        </w:rPr>
      </w:pPr>
    </w:p>
    <w:p w14:paraId="0857DCCC" w14:textId="2663AAB7" w:rsidR="00EA696E" w:rsidRDefault="006F57F9">
      <w:pPr>
        <w:textboxTightWrap w:val="none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1B5A4B" wp14:editId="674A3F1A">
            <wp:extent cx="5756910" cy="46278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62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E9946" w14:textId="758FAD30" w:rsidR="00D6243B" w:rsidRDefault="00D6243B" w:rsidP="00EC2639">
      <w:pPr>
        <w:jc w:val="center"/>
        <w:textboxTightWrap w:val="none"/>
        <w:rPr>
          <w:lang w:val="en-US"/>
        </w:rPr>
      </w:pPr>
    </w:p>
    <w:p w14:paraId="01C81DD1" w14:textId="752C8123" w:rsidR="00D6243B" w:rsidRDefault="00D6243B">
      <w:pPr>
        <w:textboxTightWrap w:val="none"/>
        <w:rPr>
          <w:lang w:val="en-US"/>
        </w:rPr>
      </w:pPr>
      <w:r>
        <w:rPr>
          <w:lang w:val="en-US"/>
        </w:rPr>
        <w:br w:type="page"/>
      </w:r>
      <w:bookmarkStart w:id="0" w:name="_GoBack"/>
      <w:bookmarkEnd w:id="0"/>
    </w:p>
    <w:p w14:paraId="62D2F86B" w14:textId="25C16C17" w:rsidR="00CC7C30" w:rsidRDefault="005A4D07" w:rsidP="002C34FA">
      <w:pPr>
        <w:pStyle w:val="Heading1"/>
      </w:pPr>
      <w:r>
        <w:lastRenderedPageBreak/>
        <w:t>Communications</w:t>
      </w:r>
    </w:p>
    <w:p w14:paraId="4C3C5CA5" w14:textId="22942CDD" w:rsidR="00341BCE" w:rsidRPr="0098054F" w:rsidRDefault="00F81FDF" w:rsidP="00ED66A5">
      <w:pPr>
        <w:rPr>
          <w:rStyle w:val="code"/>
        </w:rPr>
      </w:pPr>
      <w:r w:rsidRPr="00341BCE">
        <w:rPr>
          <w:iCs/>
          <w:lang w:val="en-US"/>
        </w:rPr>
        <w:t xml:space="preserve">The </w:t>
      </w:r>
      <w:bookmarkStart w:id="1" w:name="OLE_LINK2"/>
      <w:bookmarkStart w:id="2" w:name="OLE_LINK3"/>
      <w:proofErr w:type="spellStart"/>
      <w:r w:rsidRPr="00505BB8">
        <w:rPr>
          <w:i/>
          <w:iCs/>
          <w:lang w:val="en-US"/>
        </w:rPr>
        <w:t>MSComm</w:t>
      </w:r>
      <w:bookmarkEnd w:id="1"/>
      <w:bookmarkEnd w:id="2"/>
      <w:r w:rsidRPr="00505BB8">
        <w:rPr>
          <w:i/>
          <w:iCs/>
          <w:lang w:val="en-US"/>
        </w:rPr>
        <w:t>.c</w:t>
      </w:r>
      <w:proofErr w:type="spellEnd"/>
      <w:r w:rsidRPr="00341BCE">
        <w:rPr>
          <w:iCs/>
          <w:lang w:val="en-US"/>
        </w:rPr>
        <w:t xml:space="preserve"> from the MethodSCRIPT SDK (C libraries) acts as the communication object to read/write from/to the EmStat Pico</w:t>
      </w:r>
      <w:r w:rsidR="00ED66A5">
        <w:rPr>
          <w:iCs/>
          <w:lang w:val="en-US"/>
        </w:rPr>
        <w:t>.</w:t>
      </w:r>
    </w:p>
    <w:p w14:paraId="5DA83F90" w14:textId="58D0DB89" w:rsidR="00341BCE" w:rsidRPr="00ED2AA2" w:rsidRDefault="00341BCE" w:rsidP="000955C6">
      <w:pPr>
        <w:rPr>
          <w:iCs/>
          <w:lang w:val="en-GB"/>
        </w:rPr>
      </w:pPr>
    </w:p>
    <w:p w14:paraId="57B82EF5" w14:textId="7E202D97" w:rsidR="00ED66A5" w:rsidRDefault="00ED66A5" w:rsidP="00ED66A5">
      <w:pPr>
        <w:rPr>
          <w:iCs/>
          <w:lang w:val="en-GB"/>
        </w:rPr>
      </w:pPr>
      <w:r>
        <w:rPr>
          <w:iCs/>
          <w:lang w:val="en-GB"/>
        </w:rPr>
        <w:t>The</w:t>
      </w:r>
      <w:r w:rsidR="00070AF0">
        <w:rPr>
          <w:iCs/>
          <w:lang w:val="en-GB"/>
        </w:rPr>
        <w:t xml:space="preserve"> functions in the code snippet below</w:t>
      </w:r>
      <w:r>
        <w:rPr>
          <w:iCs/>
          <w:lang w:val="en-GB"/>
        </w:rPr>
        <w:t xml:space="preserve"> are the necessary read/write functions defined in the C example. </w:t>
      </w:r>
      <w:proofErr w:type="spellStart"/>
      <w:r>
        <w:rPr>
          <w:iCs/>
          <w:lang w:val="en-GB"/>
        </w:rPr>
        <w:t>WriteToDevice</w:t>
      </w:r>
      <w:proofErr w:type="spellEnd"/>
      <w:r>
        <w:rPr>
          <w:iCs/>
          <w:lang w:val="en-GB"/>
        </w:rPr>
        <w:t xml:space="preserve"> writes a char to the EmStat Pico and </w:t>
      </w:r>
      <w:proofErr w:type="spellStart"/>
      <w:r>
        <w:rPr>
          <w:iCs/>
          <w:lang w:val="en-GB"/>
        </w:rPr>
        <w:t>ReadFromDevice</w:t>
      </w:r>
      <w:proofErr w:type="spellEnd"/>
      <w:r>
        <w:rPr>
          <w:iCs/>
          <w:lang w:val="en-GB"/>
        </w:rPr>
        <w:t xml:space="preserve"> returns the first byte from the read buffer as soon as there is data available in the buffer. </w:t>
      </w:r>
    </w:p>
    <w:p w14:paraId="0B76B321" w14:textId="77777777" w:rsidR="0098054F" w:rsidRPr="00ED66A5" w:rsidRDefault="0098054F" w:rsidP="0098054F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b/>
          <w:bCs/>
          <w:color w:val="7F0055"/>
          <w:lang w:val="en-GB"/>
        </w:rPr>
      </w:pPr>
    </w:p>
    <w:p w14:paraId="5DB80D6D" w14:textId="0D337E08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 xml:space="preserve">int </w:t>
      </w:r>
      <w:proofErr w:type="spellStart"/>
      <w:r w:rsidRPr="0098054F">
        <w:rPr>
          <w:rStyle w:val="code"/>
        </w:rPr>
        <w:t>WriteToDevice</w:t>
      </w:r>
      <w:proofErr w:type="spellEnd"/>
      <w:r w:rsidRPr="0098054F">
        <w:rPr>
          <w:rStyle w:val="code"/>
        </w:rPr>
        <w:t>(char c)</w:t>
      </w:r>
    </w:p>
    <w:p w14:paraId="78E7EA15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>{</w:t>
      </w:r>
    </w:p>
    <w:p w14:paraId="740C1F83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  <w:t xml:space="preserve">char </w:t>
      </w:r>
      <w:proofErr w:type="spellStart"/>
      <w:r w:rsidRPr="0098054F">
        <w:rPr>
          <w:rStyle w:val="code"/>
        </w:rPr>
        <w:t>writeChar</w:t>
      </w:r>
      <w:proofErr w:type="spellEnd"/>
      <w:r w:rsidRPr="0098054F">
        <w:rPr>
          <w:rStyle w:val="code"/>
        </w:rPr>
        <w:t>[2] = {c,'\0'};</w:t>
      </w:r>
    </w:p>
    <w:p w14:paraId="1021D669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  <w:t>if (</w:t>
      </w:r>
      <w:proofErr w:type="spellStart"/>
      <w:r w:rsidRPr="0098054F">
        <w:rPr>
          <w:rStyle w:val="code"/>
        </w:rPr>
        <w:t>WriteFile</w:t>
      </w:r>
      <w:proofErr w:type="spellEnd"/>
      <w:r w:rsidRPr="0098054F">
        <w:rPr>
          <w:rStyle w:val="code"/>
        </w:rPr>
        <w:t>(</w:t>
      </w:r>
      <w:proofErr w:type="spellStart"/>
      <w:r w:rsidRPr="0098054F">
        <w:rPr>
          <w:rStyle w:val="code"/>
        </w:rPr>
        <w:t>hCom</w:t>
      </w:r>
      <w:proofErr w:type="spellEnd"/>
      <w:r w:rsidRPr="0098054F">
        <w:rPr>
          <w:rStyle w:val="code"/>
        </w:rPr>
        <w:t xml:space="preserve">, </w:t>
      </w:r>
      <w:proofErr w:type="spellStart"/>
      <w:r w:rsidRPr="0098054F">
        <w:rPr>
          <w:rStyle w:val="code"/>
        </w:rPr>
        <w:t>writeChar</w:t>
      </w:r>
      <w:proofErr w:type="spellEnd"/>
      <w:r w:rsidRPr="0098054F">
        <w:rPr>
          <w:rStyle w:val="code"/>
        </w:rPr>
        <w:t>, 1, &amp;</w:t>
      </w:r>
      <w:proofErr w:type="spellStart"/>
      <w:r w:rsidRPr="0098054F">
        <w:rPr>
          <w:rStyle w:val="code"/>
        </w:rPr>
        <w:t>dwBytesWritten</w:t>
      </w:r>
      <w:proofErr w:type="spellEnd"/>
      <w:r w:rsidRPr="0098054F">
        <w:rPr>
          <w:rStyle w:val="code"/>
        </w:rPr>
        <w:t>, NULL))</w:t>
      </w:r>
    </w:p>
    <w:p w14:paraId="7D2B2A52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  <w:t>{</w:t>
      </w:r>
    </w:p>
    <w:p w14:paraId="7C03841F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</w:r>
      <w:r w:rsidRPr="0098054F">
        <w:rPr>
          <w:rStyle w:val="code"/>
        </w:rPr>
        <w:tab/>
        <w:t>return 1;</w:t>
      </w:r>
    </w:p>
    <w:p w14:paraId="2DF08EAD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  <w:t>}</w:t>
      </w:r>
    </w:p>
    <w:p w14:paraId="009E4E9B" w14:textId="77777777" w:rsidR="0098054F" w:rsidRPr="0098054F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98054F">
        <w:rPr>
          <w:rStyle w:val="code"/>
        </w:rPr>
        <w:tab/>
        <w:t>return 0;</w:t>
      </w:r>
    </w:p>
    <w:p w14:paraId="543A35EC" w14:textId="77777777" w:rsidR="0098054F" w:rsidRPr="00ED2AA2" w:rsidRDefault="0098054F" w:rsidP="0098054F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color w:val="auto"/>
          <w:lang w:val="en-GB"/>
        </w:rPr>
      </w:pPr>
      <w:r w:rsidRPr="0098054F">
        <w:rPr>
          <w:rStyle w:val="code"/>
        </w:rPr>
        <w:t>}</w:t>
      </w:r>
    </w:p>
    <w:p w14:paraId="58337F9E" w14:textId="77777777" w:rsidR="0098054F" w:rsidRPr="00ED2AA2" w:rsidRDefault="0098054F" w:rsidP="0098054F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color w:val="auto"/>
          <w:lang w:val="en-GB"/>
        </w:rPr>
      </w:pPr>
    </w:p>
    <w:p w14:paraId="2481B841" w14:textId="77777777" w:rsidR="00067E7E" w:rsidRPr="00067E7E" w:rsidRDefault="00067E7E" w:rsidP="00067E7E">
      <w:pPr>
        <w:autoSpaceDE w:val="0"/>
        <w:autoSpaceDN w:val="0"/>
        <w:adjustRightInd w:val="0"/>
        <w:textboxTightWrap w:val="none"/>
        <w:rPr>
          <w:rStyle w:val="code"/>
        </w:rPr>
      </w:pPr>
      <w:r w:rsidRPr="00067E7E">
        <w:rPr>
          <w:rStyle w:val="code"/>
        </w:rPr>
        <w:t xml:space="preserve">int </w:t>
      </w:r>
      <w:proofErr w:type="spellStart"/>
      <w:r w:rsidRPr="00067E7E">
        <w:rPr>
          <w:rStyle w:val="code"/>
        </w:rPr>
        <w:t>ReadFromDevice</w:t>
      </w:r>
      <w:proofErr w:type="spellEnd"/>
      <w:r w:rsidRPr="00067E7E">
        <w:rPr>
          <w:rStyle w:val="code"/>
        </w:rPr>
        <w:t>()</w:t>
      </w:r>
    </w:p>
    <w:p w14:paraId="1F865BC0" w14:textId="77777777" w:rsidR="00067E7E" w:rsidRPr="00067E7E" w:rsidRDefault="00067E7E" w:rsidP="00067E7E">
      <w:pPr>
        <w:autoSpaceDE w:val="0"/>
        <w:autoSpaceDN w:val="0"/>
        <w:adjustRightInd w:val="0"/>
        <w:textboxTightWrap w:val="none"/>
        <w:rPr>
          <w:rStyle w:val="code"/>
        </w:rPr>
      </w:pPr>
      <w:r w:rsidRPr="00067E7E">
        <w:rPr>
          <w:rStyle w:val="code"/>
        </w:rPr>
        <w:t>{</w:t>
      </w:r>
    </w:p>
    <w:p w14:paraId="007A88D4" w14:textId="204D58E1" w:rsidR="00067E7E" w:rsidRPr="00067E7E" w:rsidRDefault="00067E7E" w:rsidP="00067E7E">
      <w:pPr>
        <w:autoSpaceDE w:val="0"/>
        <w:autoSpaceDN w:val="0"/>
        <w:adjustRightInd w:val="0"/>
        <w:textboxTightWrap w:val="none"/>
        <w:rPr>
          <w:rStyle w:val="code"/>
        </w:rPr>
      </w:pPr>
      <w:r w:rsidRPr="00067E7E">
        <w:rPr>
          <w:rStyle w:val="code"/>
        </w:rPr>
        <w:tab/>
        <w:t xml:space="preserve">char </w:t>
      </w:r>
      <w:proofErr w:type="spellStart"/>
      <w:r w:rsidRPr="00067E7E">
        <w:rPr>
          <w:rStyle w:val="code"/>
        </w:rPr>
        <w:t>tempChar</w:t>
      </w:r>
      <w:proofErr w:type="spellEnd"/>
      <w:r w:rsidRPr="00067E7E">
        <w:rPr>
          <w:rStyle w:val="code"/>
        </w:rPr>
        <w:t xml:space="preserve">; </w:t>
      </w:r>
      <w:r w:rsidRPr="00067E7E">
        <w:rPr>
          <w:rStyle w:val="code"/>
        </w:rPr>
        <w:tab/>
      </w:r>
      <w:r w:rsidRPr="00067E7E">
        <w:rPr>
          <w:rStyle w:val="code"/>
        </w:rPr>
        <w:tab/>
        <w:t>// Temporary character used for reading</w:t>
      </w:r>
    </w:p>
    <w:p w14:paraId="77DFE9B4" w14:textId="77777777" w:rsidR="00067E7E" w:rsidRPr="00067E7E" w:rsidRDefault="00067E7E" w:rsidP="00067E7E">
      <w:pPr>
        <w:autoSpaceDE w:val="0"/>
        <w:autoSpaceDN w:val="0"/>
        <w:adjustRightInd w:val="0"/>
        <w:textboxTightWrap w:val="none"/>
        <w:rPr>
          <w:rStyle w:val="code"/>
        </w:rPr>
      </w:pPr>
      <w:r w:rsidRPr="00067E7E">
        <w:rPr>
          <w:rStyle w:val="code"/>
        </w:rPr>
        <w:tab/>
        <w:t xml:space="preserve">DWORD </w:t>
      </w:r>
      <w:proofErr w:type="spellStart"/>
      <w:r w:rsidRPr="00067E7E">
        <w:rPr>
          <w:rStyle w:val="code"/>
        </w:rPr>
        <w:t>noBytesRead</w:t>
      </w:r>
      <w:proofErr w:type="spellEnd"/>
      <w:r w:rsidRPr="00067E7E">
        <w:rPr>
          <w:rStyle w:val="code"/>
        </w:rPr>
        <w:t>;</w:t>
      </w:r>
    </w:p>
    <w:p w14:paraId="6415A38A" w14:textId="0E56EA05" w:rsidR="00067E7E" w:rsidRPr="00067E7E" w:rsidRDefault="00067E7E" w:rsidP="00067E7E">
      <w:pPr>
        <w:autoSpaceDE w:val="0"/>
        <w:autoSpaceDN w:val="0"/>
        <w:adjustRightInd w:val="0"/>
        <w:textboxTightWrap w:val="none"/>
        <w:rPr>
          <w:rStyle w:val="code"/>
        </w:rPr>
      </w:pPr>
      <w:r w:rsidRPr="00067E7E">
        <w:rPr>
          <w:rStyle w:val="code"/>
        </w:rPr>
        <w:tab/>
      </w:r>
      <w:proofErr w:type="spellStart"/>
      <w:r w:rsidRPr="00067E7E">
        <w:rPr>
          <w:rStyle w:val="code"/>
        </w:rPr>
        <w:t>ReadFile</w:t>
      </w:r>
      <w:proofErr w:type="spellEnd"/>
      <w:r w:rsidRPr="00067E7E">
        <w:rPr>
          <w:rStyle w:val="code"/>
        </w:rPr>
        <w:t>(</w:t>
      </w:r>
      <w:proofErr w:type="spellStart"/>
      <w:r w:rsidRPr="00067E7E">
        <w:rPr>
          <w:rStyle w:val="code"/>
        </w:rPr>
        <w:t>hCom</w:t>
      </w:r>
      <w:proofErr w:type="spellEnd"/>
      <w:r w:rsidRPr="00067E7E">
        <w:rPr>
          <w:rStyle w:val="code"/>
        </w:rPr>
        <w:t xml:space="preserve">, </w:t>
      </w:r>
      <w:r w:rsidRPr="00067E7E">
        <w:rPr>
          <w:rStyle w:val="code"/>
        </w:rPr>
        <w:tab/>
      </w:r>
      <w:r w:rsidRPr="00067E7E">
        <w:rPr>
          <w:rStyle w:val="code"/>
        </w:rPr>
        <w:tab/>
        <w:t>// Handle of the Serial port</w:t>
      </w:r>
    </w:p>
    <w:p w14:paraId="2D2FC1F8" w14:textId="5C159D51" w:rsidR="00067E7E" w:rsidRPr="00067E7E" w:rsidRDefault="00067E7E" w:rsidP="00067E7E">
      <w:pPr>
        <w:autoSpaceDE w:val="0"/>
        <w:autoSpaceDN w:val="0"/>
        <w:adjustRightInd w:val="0"/>
        <w:textboxTightWrap w:val="none"/>
        <w:rPr>
          <w:rStyle w:val="code"/>
        </w:rPr>
      </w:pPr>
      <w:r w:rsidRPr="00067E7E">
        <w:rPr>
          <w:rStyle w:val="code"/>
        </w:rPr>
        <w:tab/>
        <w:t>&amp;</w:t>
      </w:r>
      <w:proofErr w:type="spellStart"/>
      <w:r w:rsidRPr="00067E7E">
        <w:rPr>
          <w:rStyle w:val="code"/>
        </w:rPr>
        <w:t>tempChar</w:t>
      </w:r>
      <w:proofErr w:type="spellEnd"/>
      <w:r w:rsidRPr="00067E7E">
        <w:rPr>
          <w:rStyle w:val="code"/>
        </w:rPr>
        <w:t xml:space="preserve">, </w:t>
      </w:r>
      <w:r w:rsidRPr="00067E7E">
        <w:rPr>
          <w:rStyle w:val="code"/>
        </w:rPr>
        <w:tab/>
      </w:r>
      <w:r w:rsidRPr="00067E7E">
        <w:rPr>
          <w:rStyle w:val="code"/>
        </w:rPr>
        <w:tab/>
      </w:r>
      <w:r w:rsidRPr="00067E7E">
        <w:rPr>
          <w:rStyle w:val="code"/>
        </w:rPr>
        <w:tab/>
        <w:t>// Temporary character</w:t>
      </w:r>
    </w:p>
    <w:p w14:paraId="1C3122F5" w14:textId="10D32B43" w:rsidR="00067E7E" w:rsidRPr="00067E7E" w:rsidRDefault="00067E7E" w:rsidP="00067E7E">
      <w:pPr>
        <w:autoSpaceDE w:val="0"/>
        <w:autoSpaceDN w:val="0"/>
        <w:adjustRightInd w:val="0"/>
        <w:textboxTightWrap w:val="none"/>
        <w:rPr>
          <w:rStyle w:val="code"/>
        </w:rPr>
      </w:pPr>
      <w:r w:rsidRPr="00067E7E">
        <w:rPr>
          <w:rStyle w:val="code"/>
        </w:rPr>
        <w:tab/>
      </w:r>
      <w:proofErr w:type="spellStart"/>
      <w:r w:rsidRPr="00067E7E">
        <w:rPr>
          <w:rStyle w:val="code"/>
        </w:rPr>
        <w:t>sizeof</w:t>
      </w:r>
      <w:proofErr w:type="spellEnd"/>
      <w:r w:rsidRPr="00067E7E">
        <w:rPr>
          <w:rStyle w:val="code"/>
        </w:rPr>
        <w:t>(</w:t>
      </w:r>
      <w:proofErr w:type="spellStart"/>
      <w:r w:rsidRPr="00067E7E">
        <w:rPr>
          <w:rStyle w:val="code"/>
        </w:rPr>
        <w:t>tempChar</w:t>
      </w:r>
      <w:proofErr w:type="spellEnd"/>
      <w:r w:rsidRPr="00067E7E">
        <w:rPr>
          <w:rStyle w:val="code"/>
        </w:rPr>
        <w:t>),</w:t>
      </w:r>
      <w:r w:rsidRPr="00067E7E">
        <w:rPr>
          <w:rStyle w:val="code"/>
        </w:rPr>
        <w:tab/>
      </w:r>
      <w:r w:rsidRPr="00067E7E">
        <w:rPr>
          <w:rStyle w:val="code"/>
        </w:rPr>
        <w:tab/>
        <w:t xml:space="preserve">// Size of </w:t>
      </w:r>
      <w:proofErr w:type="spellStart"/>
      <w:r w:rsidRPr="00067E7E">
        <w:rPr>
          <w:rStyle w:val="code"/>
        </w:rPr>
        <w:t>TempChar</w:t>
      </w:r>
      <w:proofErr w:type="spellEnd"/>
    </w:p>
    <w:p w14:paraId="2416DF02" w14:textId="18DB5138" w:rsidR="00067E7E" w:rsidRPr="00067E7E" w:rsidRDefault="00067E7E" w:rsidP="00067E7E">
      <w:pPr>
        <w:autoSpaceDE w:val="0"/>
        <w:autoSpaceDN w:val="0"/>
        <w:adjustRightInd w:val="0"/>
        <w:textboxTightWrap w:val="none"/>
        <w:rPr>
          <w:rStyle w:val="code"/>
        </w:rPr>
      </w:pPr>
      <w:r w:rsidRPr="00067E7E">
        <w:rPr>
          <w:rStyle w:val="code"/>
        </w:rPr>
        <w:tab/>
        <w:t>&amp;</w:t>
      </w:r>
      <w:proofErr w:type="spellStart"/>
      <w:r w:rsidRPr="00067E7E">
        <w:rPr>
          <w:rStyle w:val="code"/>
        </w:rPr>
        <w:t>noBytesRead</w:t>
      </w:r>
      <w:proofErr w:type="spellEnd"/>
      <w:r w:rsidRPr="00067E7E">
        <w:rPr>
          <w:rStyle w:val="code"/>
        </w:rPr>
        <w:t xml:space="preserve">, </w:t>
      </w:r>
      <w:r w:rsidRPr="00067E7E">
        <w:rPr>
          <w:rStyle w:val="code"/>
        </w:rPr>
        <w:tab/>
      </w:r>
      <w:r w:rsidRPr="00067E7E">
        <w:rPr>
          <w:rStyle w:val="code"/>
        </w:rPr>
        <w:tab/>
      </w:r>
      <w:r>
        <w:rPr>
          <w:rStyle w:val="code"/>
        </w:rPr>
        <w:t>/</w:t>
      </w:r>
      <w:r w:rsidRPr="00067E7E">
        <w:rPr>
          <w:rStyle w:val="code"/>
        </w:rPr>
        <w:t>/ Number of bytes read</w:t>
      </w:r>
    </w:p>
    <w:p w14:paraId="1C760694" w14:textId="7202B52A" w:rsidR="00067E7E" w:rsidRPr="00067E7E" w:rsidRDefault="00067E7E" w:rsidP="00067E7E">
      <w:pPr>
        <w:autoSpaceDE w:val="0"/>
        <w:autoSpaceDN w:val="0"/>
        <w:adjustRightInd w:val="0"/>
        <w:textboxTightWrap w:val="none"/>
        <w:rPr>
          <w:rStyle w:val="code"/>
        </w:rPr>
      </w:pPr>
      <w:r w:rsidRPr="00067E7E">
        <w:rPr>
          <w:rStyle w:val="code"/>
        </w:rPr>
        <w:tab/>
        <w:t>NULL);</w:t>
      </w:r>
    </w:p>
    <w:p w14:paraId="76E70DBD" w14:textId="77777777" w:rsidR="00067E7E" w:rsidRPr="00067E7E" w:rsidRDefault="00067E7E" w:rsidP="00067E7E">
      <w:pPr>
        <w:autoSpaceDE w:val="0"/>
        <w:autoSpaceDN w:val="0"/>
        <w:adjustRightInd w:val="0"/>
        <w:textboxTightWrap w:val="none"/>
        <w:rPr>
          <w:rStyle w:val="code"/>
        </w:rPr>
      </w:pPr>
      <w:r w:rsidRPr="00067E7E">
        <w:rPr>
          <w:rStyle w:val="code"/>
        </w:rPr>
        <w:tab/>
        <w:t>//Check for timeout</w:t>
      </w:r>
    </w:p>
    <w:p w14:paraId="190711C9" w14:textId="77777777" w:rsidR="00067E7E" w:rsidRPr="00067E7E" w:rsidRDefault="00067E7E" w:rsidP="00067E7E">
      <w:pPr>
        <w:autoSpaceDE w:val="0"/>
        <w:autoSpaceDN w:val="0"/>
        <w:adjustRightInd w:val="0"/>
        <w:textboxTightWrap w:val="none"/>
        <w:rPr>
          <w:rStyle w:val="code"/>
        </w:rPr>
      </w:pPr>
      <w:r w:rsidRPr="00067E7E">
        <w:rPr>
          <w:rStyle w:val="code"/>
        </w:rPr>
        <w:tab/>
        <w:t>if(</w:t>
      </w:r>
      <w:proofErr w:type="spellStart"/>
      <w:r w:rsidRPr="00067E7E">
        <w:rPr>
          <w:rStyle w:val="code"/>
        </w:rPr>
        <w:t>noBytesRead</w:t>
      </w:r>
      <w:proofErr w:type="spellEnd"/>
      <w:r w:rsidRPr="00067E7E">
        <w:rPr>
          <w:rStyle w:val="code"/>
        </w:rPr>
        <w:t xml:space="preserve"> != </w:t>
      </w:r>
      <w:proofErr w:type="spellStart"/>
      <w:r w:rsidRPr="00067E7E">
        <w:rPr>
          <w:rStyle w:val="code"/>
        </w:rPr>
        <w:t>sizeof</w:t>
      </w:r>
      <w:proofErr w:type="spellEnd"/>
      <w:r w:rsidRPr="00067E7E">
        <w:rPr>
          <w:rStyle w:val="code"/>
        </w:rPr>
        <w:t>(</w:t>
      </w:r>
      <w:proofErr w:type="spellStart"/>
      <w:r w:rsidRPr="00067E7E">
        <w:rPr>
          <w:rStyle w:val="code"/>
        </w:rPr>
        <w:t>tempChar</w:t>
      </w:r>
      <w:proofErr w:type="spellEnd"/>
      <w:r w:rsidRPr="00067E7E">
        <w:rPr>
          <w:rStyle w:val="code"/>
        </w:rPr>
        <w:t>))</w:t>
      </w:r>
    </w:p>
    <w:p w14:paraId="3F4204E4" w14:textId="0769655B" w:rsidR="00067E7E" w:rsidRPr="00067E7E" w:rsidRDefault="00067E7E" w:rsidP="00067E7E">
      <w:pPr>
        <w:autoSpaceDE w:val="0"/>
        <w:autoSpaceDN w:val="0"/>
        <w:adjustRightInd w:val="0"/>
        <w:textboxTightWrap w:val="none"/>
        <w:rPr>
          <w:rStyle w:val="code"/>
        </w:rPr>
      </w:pPr>
      <w:r w:rsidRPr="00067E7E">
        <w:rPr>
          <w:rStyle w:val="code"/>
        </w:rPr>
        <w:tab/>
      </w:r>
      <w:r w:rsidRPr="00067E7E">
        <w:rPr>
          <w:rStyle w:val="code"/>
        </w:rPr>
        <w:tab/>
        <w:t>return -1;</w:t>
      </w:r>
      <w:r w:rsidRPr="00067E7E">
        <w:rPr>
          <w:rStyle w:val="code"/>
        </w:rPr>
        <w:tab/>
      </w:r>
      <w:r w:rsidRPr="00067E7E">
        <w:rPr>
          <w:rStyle w:val="code"/>
        </w:rPr>
        <w:tab/>
        <w:t>//Return -1 on timeout</w:t>
      </w:r>
    </w:p>
    <w:p w14:paraId="62C2737F" w14:textId="77777777" w:rsidR="00067E7E" w:rsidRPr="00067E7E" w:rsidRDefault="00067E7E" w:rsidP="00067E7E">
      <w:pPr>
        <w:autoSpaceDE w:val="0"/>
        <w:autoSpaceDN w:val="0"/>
        <w:adjustRightInd w:val="0"/>
        <w:textboxTightWrap w:val="none"/>
        <w:rPr>
          <w:rStyle w:val="code"/>
        </w:rPr>
      </w:pPr>
      <w:r w:rsidRPr="00067E7E">
        <w:rPr>
          <w:rStyle w:val="code"/>
        </w:rPr>
        <w:tab/>
        <w:t>return (int)</w:t>
      </w:r>
      <w:proofErr w:type="spellStart"/>
      <w:r w:rsidRPr="00067E7E">
        <w:rPr>
          <w:rStyle w:val="code"/>
        </w:rPr>
        <w:t>tempChar</w:t>
      </w:r>
      <w:proofErr w:type="spellEnd"/>
      <w:r w:rsidRPr="00067E7E">
        <w:rPr>
          <w:rStyle w:val="code"/>
        </w:rPr>
        <w:t>;</w:t>
      </w:r>
    </w:p>
    <w:p w14:paraId="58D5B2B7" w14:textId="77777777" w:rsidR="00067E7E" w:rsidRPr="00067E7E" w:rsidRDefault="00067E7E" w:rsidP="00067E7E">
      <w:pPr>
        <w:autoSpaceDE w:val="0"/>
        <w:autoSpaceDN w:val="0"/>
        <w:adjustRightInd w:val="0"/>
        <w:textboxTightWrap w:val="none"/>
        <w:rPr>
          <w:rStyle w:val="code"/>
        </w:rPr>
      </w:pPr>
      <w:r w:rsidRPr="00067E7E">
        <w:rPr>
          <w:rStyle w:val="code"/>
        </w:rPr>
        <w:t>}</w:t>
      </w:r>
    </w:p>
    <w:p w14:paraId="32E593AE" w14:textId="77777777" w:rsidR="003C0E75" w:rsidRDefault="003C0E75" w:rsidP="0098054F">
      <w:pPr>
        <w:rPr>
          <w:rStyle w:val="code"/>
        </w:rPr>
      </w:pPr>
    </w:p>
    <w:p w14:paraId="46F0A8DB" w14:textId="77777777" w:rsidR="003C0E75" w:rsidRDefault="003C0E75" w:rsidP="003C0E75">
      <w:pPr>
        <w:rPr>
          <w:iCs/>
          <w:lang w:val="en-GB"/>
        </w:rPr>
      </w:pPr>
      <w:r>
        <w:rPr>
          <w:iCs/>
          <w:lang w:val="en-GB"/>
        </w:rPr>
        <w:t xml:space="preserve">The read/write functions are required to initiate the </w:t>
      </w:r>
      <w:proofErr w:type="spellStart"/>
      <w:r w:rsidRPr="00505BB8">
        <w:rPr>
          <w:i/>
          <w:iCs/>
          <w:lang w:val="en-GB"/>
        </w:rPr>
        <w:t>MSComm</w:t>
      </w:r>
      <w:proofErr w:type="spellEnd"/>
      <w:r>
        <w:rPr>
          <w:iCs/>
          <w:lang w:val="en-GB"/>
        </w:rPr>
        <w:t xml:space="preserve"> communication library.</w:t>
      </w:r>
    </w:p>
    <w:p w14:paraId="198AAE01" w14:textId="77777777" w:rsidR="003C0E75" w:rsidRPr="00D859B2" w:rsidRDefault="003C0E75" w:rsidP="003C0E75">
      <w:pPr>
        <w:rPr>
          <w:rStyle w:val="code"/>
          <w:lang w:val="en-GB"/>
        </w:rPr>
      </w:pPr>
    </w:p>
    <w:p w14:paraId="1D79EDD6" w14:textId="77777777" w:rsidR="003C0E75" w:rsidRPr="0098054F" w:rsidRDefault="003C0E75" w:rsidP="003C0E75">
      <w:pPr>
        <w:rPr>
          <w:rStyle w:val="code"/>
        </w:rPr>
      </w:pPr>
      <w:proofErr w:type="spellStart"/>
      <w:r w:rsidRPr="0098054F">
        <w:rPr>
          <w:rStyle w:val="code"/>
        </w:rPr>
        <w:t>MSComm</w:t>
      </w:r>
      <w:proofErr w:type="spellEnd"/>
      <w:r w:rsidRPr="0098054F">
        <w:rPr>
          <w:rStyle w:val="code"/>
        </w:rPr>
        <w:t xml:space="preserve"> </w:t>
      </w:r>
      <w:proofErr w:type="spellStart"/>
      <w:r w:rsidRPr="0098054F">
        <w:rPr>
          <w:rStyle w:val="code"/>
        </w:rPr>
        <w:t>msComm</w:t>
      </w:r>
      <w:proofErr w:type="spellEnd"/>
      <w:r w:rsidRPr="0098054F">
        <w:rPr>
          <w:rStyle w:val="code"/>
        </w:rPr>
        <w:t>;</w:t>
      </w:r>
    </w:p>
    <w:p w14:paraId="32CDE2D1" w14:textId="57A118C9" w:rsidR="004E5BCB" w:rsidRDefault="003C0E75" w:rsidP="004E5BCB">
      <w:pPr>
        <w:rPr>
          <w:rStyle w:val="code"/>
        </w:rPr>
      </w:pPr>
      <w:proofErr w:type="spellStart"/>
      <w:r w:rsidRPr="0098054F">
        <w:rPr>
          <w:rStyle w:val="code"/>
        </w:rPr>
        <w:t>RetCode</w:t>
      </w:r>
      <w:proofErr w:type="spellEnd"/>
      <w:r w:rsidRPr="0098054F">
        <w:rPr>
          <w:rStyle w:val="code"/>
        </w:rPr>
        <w:t xml:space="preserve"> code = </w:t>
      </w:r>
      <w:proofErr w:type="spellStart"/>
      <w:r w:rsidRPr="0098054F">
        <w:rPr>
          <w:rStyle w:val="code"/>
        </w:rPr>
        <w:t>MSCommInit</w:t>
      </w:r>
      <w:proofErr w:type="spellEnd"/>
      <w:r w:rsidRPr="0098054F">
        <w:rPr>
          <w:rStyle w:val="code"/>
        </w:rPr>
        <w:t>(&amp;</w:t>
      </w:r>
      <w:proofErr w:type="spellStart"/>
      <w:r w:rsidRPr="0098054F">
        <w:rPr>
          <w:rStyle w:val="code"/>
        </w:rPr>
        <w:t>msComm</w:t>
      </w:r>
      <w:proofErr w:type="spellEnd"/>
      <w:r w:rsidRPr="0098054F">
        <w:rPr>
          <w:rStyle w:val="code"/>
        </w:rPr>
        <w:t>, &amp;</w:t>
      </w:r>
      <w:proofErr w:type="spellStart"/>
      <w:r w:rsidRPr="0098054F">
        <w:rPr>
          <w:rStyle w:val="code"/>
        </w:rPr>
        <w:t>WriteToDevice</w:t>
      </w:r>
      <w:proofErr w:type="spellEnd"/>
      <w:r w:rsidRPr="0098054F">
        <w:rPr>
          <w:rStyle w:val="code"/>
        </w:rPr>
        <w:t>, &amp;</w:t>
      </w:r>
      <w:proofErr w:type="spellStart"/>
      <w:r w:rsidRPr="0098054F">
        <w:rPr>
          <w:rStyle w:val="code"/>
        </w:rPr>
        <w:t>ReadFromDevice</w:t>
      </w:r>
      <w:proofErr w:type="spellEnd"/>
      <w:r w:rsidRPr="0098054F">
        <w:rPr>
          <w:rStyle w:val="code"/>
        </w:rPr>
        <w:t>);</w:t>
      </w:r>
      <w:r w:rsidR="004E5BCB">
        <w:rPr>
          <w:rStyle w:val="code"/>
        </w:rPr>
        <w:br w:type="page"/>
      </w:r>
    </w:p>
    <w:p w14:paraId="261A9C2A" w14:textId="54E3F07D" w:rsidR="005A4D07" w:rsidRDefault="005A4D07" w:rsidP="00861AB4">
      <w:pPr>
        <w:pStyle w:val="Heading2"/>
      </w:pPr>
      <w:r>
        <w:lastRenderedPageBreak/>
        <w:t>Connecting to the device</w:t>
      </w:r>
    </w:p>
    <w:p w14:paraId="14D31A8F" w14:textId="49BD65FF" w:rsidR="00036FBE" w:rsidRDefault="0098054F" w:rsidP="00070AF0">
      <w:pPr>
        <w:rPr>
          <w:lang w:val="en-US"/>
        </w:rPr>
      </w:pPr>
      <w:r w:rsidRPr="00886DB9">
        <w:rPr>
          <w:lang w:val="en-US"/>
        </w:rPr>
        <w:t xml:space="preserve">The following </w:t>
      </w:r>
      <w:r w:rsidR="00B423DD">
        <w:rPr>
          <w:lang w:val="en-US"/>
        </w:rPr>
        <w:t xml:space="preserve">code snippet </w:t>
      </w:r>
      <w:r w:rsidRPr="00886DB9">
        <w:rPr>
          <w:lang w:val="en-US"/>
        </w:rPr>
        <w:t>shows how to</w:t>
      </w:r>
      <w:r>
        <w:rPr>
          <w:lang w:val="en-US"/>
        </w:rPr>
        <w:t xml:space="preserve"> open a serial</w:t>
      </w:r>
      <w:r w:rsidR="009779D9">
        <w:rPr>
          <w:lang w:val="en-US"/>
        </w:rPr>
        <w:t xml:space="preserve"> com</w:t>
      </w:r>
      <w:r>
        <w:rPr>
          <w:lang w:val="en-US"/>
        </w:rPr>
        <w:t xml:space="preserve"> port </w:t>
      </w:r>
      <w:r w:rsidRPr="00886DB9">
        <w:rPr>
          <w:lang w:val="en-US"/>
        </w:rPr>
        <w:t xml:space="preserve">using the </w:t>
      </w:r>
      <w:r w:rsidR="009779D9">
        <w:rPr>
          <w:lang w:val="en-US"/>
        </w:rPr>
        <w:t xml:space="preserve">Windows API. </w:t>
      </w:r>
      <w:r w:rsidR="00B34C92">
        <w:rPr>
          <w:lang w:val="en-US"/>
        </w:rPr>
        <w:t>In order</w:t>
      </w:r>
      <w:r w:rsidR="009779D9">
        <w:rPr>
          <w:lang w:val="en-US"/>
        </w:rPr>
        <w:t xml:space="preserve"> to use the Windows API for serial communication, the </w:t>
      </w:r>
      <w:proofErr w:type="spellStart"/>
      <w:r w:rsidR="009779D9">
        <w:rPr>
          <w:lang w:val="en-US"/>
        </w:rPr>
        <w:t>windows.h</w:t>
      </w:r>
      <w:proofErr w:type="spellEnd"/>
      <w:r w:rsidR="009779D9">
        <w:rPr>
          <w:lang w:val="en-US"/>
        </w:rPr>
        <w:t xml:space="preserve"> header has to be included in the C program’s header file as below.</w:t>
      </w:r>
      <w:r w:rsidR="00070AF0">
        <w:rPr>
          <w:lang w:val="en-US"/>
        </w:rPr>
        <w:t xml:space="preserve"> </w:t>
      </w:r>
    </w:p>
    <w:p w14:paraId="24264E12" w14:textId="77777777" w:rsidR="00036FBE" w:rsidRDefault="00036FBE" w:rsidP="00070AF0">
      <w:pPr>
        <w:rPr>
          <w:lang w:val="en-US"/>
        </w:rPr>
      </w:pPr>
    </w:p>
    <w:p w14:paraId="6C8DC53B" w14:textId="77777777" w:rsidR="00036FBE" w:rsidRPr="009779D9" w:rsidRDefault="00036FBE" w:rsidP="00036FBE">
      <w:pPr>
        <w:autoSpaceDE w:val="0"/>
        <w:autoSpaceDN w:val="0"/>
        <w:adjustRightInd w:val="0"/>
        <w:textboxTightWrap w:val="none"/>
        <w:rPr>
          <w:rStyle w:val="code"/>
        </w:rPr>
      </w:pPr>
      <w:r w:rsidRPr="009779D9">
        <w:rPr>
          <w:rStyle w:val="code"/>
        </w:rPr>
        <w:t>#include &lt;</w:t>
      </w:r>
      <w:proofErr w:type="spellStart"/>
      <w:r w:rsidRPr="009779D9">
        <w:rPr>
          <w:rStyle w:val="code"/>
        </w:rPr>
        <w:t>windows.h</w:t>
      </w:r>
      <w:proofErr w:type="spellEnd"/>
      <w:r w:rsidRPr="009779D9">
        <w:rPr>
          <w:rStyle w:val="code"/>
        </w:rPr>
        <w:t>&gt;</w:t>
      </w:r>
    </w:p>
    <w:p w14:paraId="17DD1830" w14:textId="2B3C8D0E" w:rsidR="009779D9" w:rsidRPr="00036FBE" w:rsidRDefault="00070AF0" w:rsidP="009779D9">
      <w:pPr>
        <w:rPr>
          <w:lang w:val="en-US"/>
        </w:rPr>
      </w:pPr>
      <w:r>
        <w:rPr>
          <w:lang w:val="en-US"/>
        </w:rPr>
        <w:t xml:space="preserve">A valid handle to the port to which the EmStat Pico is connected is necessary for the read/write functions in the </w:t>
      </w:r>
      <w:proofErr w:type="spellStart"/>
      <w:r w:rsidRPr="00505BB8">
        <w:rPr>
          <w:i/>
          <w:lang w:val="en-US"/>
        </w:rPr>
        <w:t>MSComm</w:t>
      </w:r>
      <w:proofErr w:type="spellEnd"/>
      <w:r>
        <w:rPr>
          <w:lang w:val="en-US"/>
        </w:rPr>
        <w:t xml:space="preserve"> library.</w:t>
      </w:r>
      <w:r w:rsidR="00036FBE">
        <w:rPr>
          <w:lang w:val="en-US"/>
        </w:rPr>
        <w:t xml:space="preserve"> </w:t>
      </w:r>
      <w:r w:rsidR="009779D9">
        <w:rPr>
          <w:lang w:val="en-US"/>
        </w:rPr>
        <w:t>The code below can be used to open the com port connected to the devic</w:t>
      </w:r>
      <w:r w:rsidR="00036FBE">
        <w:rPr>
          <w:lang w:val="en-US"/>
        </w:rPr>
        <w:t>e</w:t>
      </w:r>
      <w:r w:rsidR="004328AE">
        <w:rPr>
          <w:lang w:val="en-US"/>
        </w:rPr>
        <w:t>.</w:t>
      </w:r>
    </w:p>
    <w:p w14:paraId="568917A2" w14:textId="77777777" w:rsidR="00B11E46" w:rsidRPr="00ED2AA2" w:rsidRDefault="00B11E46" w:rsidP="00B11E46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color w:val="005032"/>
          <w:lang w:val="en-GB"/>
        </w:rPr>
      </w:pPr>
    </w:p>
    <w:p w14:paraId="3DDC5331" w14:textId="3EAB8E91" w:rsidR="00B11E46" w:rsidRPr="00B11E46" w:rsidRDefault="00B11E46" w:rsidP="00B11E46">
      <w:pPr>
        <w:autoSpaceDE w:val="0"/>
        <w:autoSpaceDN w:val="0"/>
        <w:adjustRightInd w:val="0"/>
        <w:textboxTightWrap w:val="none"/>
        <w:rPr>
          <w:rStyle w:val="code"/>
        </w:rPr>
      </w:pPr>
      <w:r w:rsidRPr="00B11E46">
        <w:rPr>
          <w:rStyle w:val="code"/>
        </w:rPr>
        <w:t xml:space="preserve">HANDLE </w:t>
      </w:r>
      <w:proofErr w:type="spellStart"/>
      <w:r w:rsidRPr="00B11E46">
        <w:rPr>
          <w:rStyle w:val="code"/>
          <w:highlight w:val="lightGray"/>
        </w:rPr>
        <w:t>hCom</w:t>
      </w:r>
      <w:proofErr w:type="spellEnd"/>
      <w:r w:rsidRPr="00B11E46">
        <w:rPr>
          <w:rStyle w:val="code"/>
        </w:rPr>
        <w:t>;</w:t>
      </w:r>
    </w:p>
    <w:p w14:paraId="3657E7E7" w14:textId="5E609C87" w:rsidR="0098054F" w:rsidRPr="00B11E46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proofErr w:type="spellStart"/>
      <w:r w:rsidRPr="00B11E46">
        <w:rPr>
          <w:rStyle w:val="code"/>
          <w:highlight w:val="lightGray"/>
        </w:rPr>
        <w:t>hCom</w:t>
      </w:r>
      <w:proofErr w:type="spellEnd"/>
      <w:r w:rsidRPr="00B11E46">
        <w:rPr>
          <w:rStyle w:val="code"/>
        </w:rPr>
        <w:t xml:space="preserve"> = </w:t>
      </w:r>
      <w:proofErr w:type="spellStart"/>
      <w:r w:rsidRPr="00B11E46">
        <w:rPr>
          <w:rStyle w:val="code"/>
        </w:rPr>
        <w:t>CreateFile</w:t>
      </w:r>
      <w:proofErr w:type="spellEnd"/>
      <w:r w:rsidR="00BD1893">
        <w:rPr>
          <w:rStyle w:val="code"/>
        </w:rPr>
        <w:t>(</w:t>
      </w:r>
      <w:r w:rsidR="00BD1893" w:rsidRPr="00ED2AA2">
        <w:rPr>
          <w:rFonts w:ascii="Courier New" w:hAnsi="Courier New" w:cs="Courier New"/>
          <w:highlight w:val="lightGray"/>
          <w:lang w:val="en-GB"/>
        </w:rPr>
        <w:t>PORT_NAME</w:t>
      </w:r>
      <w:r w:rsidRPr="00B11E46">
        <w:rPr>
          <w:rStyle w:val="code"/>
        </w:rPr>
        <w:t>, GENERIC_READ | GENERIC_WRITE, 0,  // must be opened with exclusive-access</w:t>
      </w:r>
    </w:p>
    <w:p w14:paraId="65685FFC" w14:textId="1604A1A0" w:rsidR="0098054F" w:rsidRPr="00B11E46" w:rsidRDefault="0098054F" w:rsidP="0098054F">
      <w:pPr>
        <w:autoSpaceDE w:val="0"/>
        <w:autoSpaceDN w:val="0"/>
        <w:adjustRightInd w:val="0"/>
        <w:textboxTightWrap w:val="none"/>
        <w:rPr>
          <w:rStyle w:val="code"/>
        </w:rPr>
      </w:pPr>
      <w:r w:rsidRPr="00B11E46">
        <w:rPr>
          <w:rStyle w:val="code"/>
        </w:rPr>
        <w:tab/>
      </w:r>
      <w:r w:rsidRPr="00B11E46">
        <w:rPr>
          <w:rStyle w:val="code"/>
        </w:rPr>
        <w:tab/>
        <w:t xml:space="preserve">  NULL, </w:t>
      </w:r>
      <w:r w:rsidRPr="00B11E46">
        <w:rPr>
          <w:rStyle w:val="code"/>
        </w:rPr>
        <w:tab/>
      </w:r>
      <w:r w:rsidRPr="00B11E46">
        <w:rPr>
          <w:rStyle w:val="code"/>
        </w:rPr>
        <w:tab/>
      </w:r>
      <w:r w:rsidRPr="00B11E46">
        <w:rPr>
          <w:rStyle w:val="code"/>
        </w:rPr>
        <w:tab/>
        <w:t xml:space="preserve"> // no security attributes</w:t>
      </w:r>
    </w:p>
    <w:p w14:paraId="48725FBA" w14:textId="77777777" w:rsidR="0098054F" w:rsidRPr="00B11E46" w:rsidRDefault="0098054F" w:rsidP="0098054F">
      <w:pPr>
        <w:autoSpaceDE w:val="0"/>
        <w:autoSpaceDN w:val="0"/>
        <w:adjustRightInd w:val="0"/>
        <w:ind w:left="708" w:hanging="708"/>
        <w:textboxTightWrap w:val="none"/>
        <w:rPr>
          <w:rStyle w:val="code"/>
        </w:rPr>
      </w:pPr>
      <w:r w:rsidRPr="00B11E46">
        <w:rPr>
          <w:rStyle w:val="code"/>
        </w:rPr>
        <w:tab/>
      </w:r>
      <w:r w:rsidRPr="00B11E46">
        <w:rPr>
          <w:rStyle w:val="code"/>
        </w:rPr>
        <w:tab/>
        <w:t xml:space="preserve">  OPEN_EXISTING,</w:t>
      </w:r>
      <w:r w:rsidRPr="00B11E46">
        <w:rPr>
          <w:rStyle w:val="code"/>
        </w:rPr>
        <w:tab/>
      </w:r>
      <w:r w:rsidRPr="00B11E46">
        <w:rPr>
          <w:rStyle w:val="code"/>
        </w:rPr>
        <w:tab/>
        <w:t>// must use OPEN_EXISTING</w:t>
      </w:r>
      <w:r w:rsidRPr="00B11E46">
        <w:rPr>
          <w:rStyle w:val="code"/>
        </w:rPr>
        <w:tab/>
      </w:r>
      <w:r w:rsidRPr="00B11E46">
        <w:rPr>
          <w:rStyle w:val="code"/>
        </w:rPr>
        <w:tab/>
      </w:r>
      <w:r w:rsidRPr="00B11E46">
        <w:rPr>
          <w:rStyle w:val="code"/>
        </w:rPr>
        <w:tab/>
        <w:t xml:space="preserve">  0,</w:t>
      </w:r>
      <w:r w:rsidRPr="00B11E46">
        <w:rPr>
          <w:rStyle w:val="code"/>
        </w:rPr>
        <w:tab/>
      </w:r>
      <w:r w:rsidRPr="00B11E46">
        <w:rPr>
          <w:rStyle w:val="code"/>
        </w:rPr>
        <w:tab/>
      </w:r>
      <w:r w:rsidRPr="00B11E46">
        <w:rPr>
          <w:rStyle w:val="code"/>
        </w:rPr>
        <w:tab/>
      </w:r>
      <w:r w:rsidRPr="00B11E46">
        <w:rPr>
          <w:rStyle w:val="code"/>
        </w:rPr>
        <w:tab/>
        <w:t>// not overlapped I/O</w:t>
      </w:r>
      <w:r w:rsidRPr="00B11E46">
        <w:rPr>
          <w:rStyle w:val="code"/>
        </w:rPr>
        <w:tab/>
      </w:r>
      <w:r w:rsidRPr="00B11E46">
        <w:rPr>
          <w:rStyle w:val="code"/>
        </w:rPr>
        <w:tab/>
      </w:r>
      <w:r w:rsidRPr="00B11E46">
        <w:rPr>
          <w:rStyle w:val="code"/>
        </w:rPr>
        <w:tab/>
        <w:t xml:space="preserve">   </w:t>
      </w:r>
    </w:p>
    <w:p w14:paraId="623D21E3" w14:textId="70E4D160" w:rsidR="0098054F" w:rsidRPr="00B11E46" w:rsidRDefault="0098054F" w:rsidP="0098054F">
      <w:pPr>
        <w:autoSpaceDE w:val="0"/>
        <w:autoSpaceDN w:val="0"/>
        <w:adjustRightInd w:val="0"/>
        <w:ind w:left="1416"/>
        <w:textboxTightWrap w:val="none"/>
        <w:rPr>
          <w:rStyle w:val="code"/>
        </w:rPr>
      </w:pPr>
      <w:r w:rsidRPr="00B11E46">
        <w:rPr>
          <w:rStyle w:val="code"/>
        </w:rPr>
        <w:t xml:space="preserve">  NULL</w:t>
      </w:r>
      <w:r w:rsidRPr="00B11E46">
        <w:rPr>
          <w:rStyle w:val="code"/>
        </w:rPr>
        <w:tab/>
      </w:r>
      <w:r w:rsidRPr="00B11E46">
        <w:rPr>
          <w:rStyle w:val="code"/>
        </w:rPr>
        <w:tab/>
        <w:t xml:space="preserve">// </w:t>
      </w:r>
      <w:proofErr w:type="spellStart"/>
      <w:r w:rsidRPr="00B11E46">
        <w:rPr>
          <w:rStyle w:val="code"/>
        </w:rPr>
        <w:t>hTemplate</w:t>
      </w:r>
      <w:proofErr w:type="spellEnd"/>
      <w:r w:rsidRPr="00B11E46">
        <w:rPr>
          <w:rStyle w:val="code"/>
        </w:rPr>
        <w:t xml:space="preserve"> must be NULL for comm devices</w:t>
      </w:r>
    </w:p>
    <w:p w14:paraId="710D5F36" w14:textId="30A3E495" w:rsidR="0098054F" w:rsidRDefault="0098054F" w:rsidP="0098054F">
      <w:pPr>
        <w:ind w:left="708" w:firstLine="708"/>
        <w:rPr>
          <w:rStyle w:val="code"/>
        </w:rPr>
      </w:pPr>
      <w:r w:rsidRPr="00B11E46">
        <w:rPr>
          <w:rStyle w:val="code"/>
        </w:rPr>
        <w:t xml:space="preserve">  );</w:t>
      </w:r>
    </w:p>
    <w:p w14:paraId="1A84FE86" w14:textId="77777777" w:rsidR="00BD1893" w:rsidRPr="00ED2AA2" w:rsidRDefault="00BD1893" w:rsidP="0098054F">
      <w:pPr>
        <w:ind w:left="708" w:firstLine="708"/>
        <w:rPr>
          <w:rFonts w:ascii="Courier New" w:hAnsi="Courier New" w:cs="Courier New"/>
          <w:lang w:val="en-GB"/>
        </w:rPr>
      </w:pPr>
    </w:p>
    <w:p w14:paraId="2D6E80C2" w14:textId="6C019C30" w:rsidR="00BD1893" w:rsidRPr="00ED2AA2" w:rsidRDefault="00BD1893" w:rsidP="00BD1893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color w:val="auto"/>
          <w:lang w:val="en-GB"/>
        </w:rPr>
      </w:pPr>
      <w:r w:rsidRPr="00BD1893">
        <w:rPr>
          <w:rStyle w:val="code"/>
        </w:rPr>
        <w:t>const char* PORT_NAME = "\\\\.\\COM3</w:t>
      </w:r>
      <w:r>
        <w:rPr>
          <w:rStyle w:val="code"/>
        </w:rPr>
        <w:t>7</w:t>
      </w:r>
      <w:r w:rsidRPr="00BD1893">
        <w:rPr>
          <w:rStyle w:val="code"/>
        </w:rPr>
        <w:t>";</w:t>
      </w:r>
      <w:r w:rsidRPr="00ED2AA2">
        <w:rPr>
          <w:rFonts w:ascii="Courier New" w:hAnsi="Courier New" w:cs="Courier New"/>
          <w:lang w:val="en-GB"/>
        </w:rPr>
        <w:tab/>
      </w:r>
      <w:r w:rsidRPr="00ED2AA2">
        <w:rPr>
          <w:rFonts w:ascii="Courier New" w:hAnsi="Courier New" w:cs="Courier New"/>
          <w:lang w:val="en-GB"/>
        </w:rPr>
        <w:tab/>
      </w:r>
      <w:r w:rsidRPr="00ED2AA2">
        <w:rPr>
          <w:rFonts w:ascii="Courier New" w:hAnsi="Courier New" w:cs="Courier New"/>
          <w:lang w:val="en-GB"/>
        </w:rPr>
        <w:tab/>
      </w:r>
      <w:r w:rsidRPr="00ED2AA2">
        <w:rPr>
          <w:rFonts w:ascii="Courier New" w:hAnsi="Courier New" w:cs="Courier New"/>
          <w:lang w:val="en-GB"/>
        </w:rPr>
        <w:tab/>
      </w:r>
      <w:r w:rsidRPr="00ED2AA2">
        <w:rPr>
          <w:rFonts w:ascii="Courier New" w:hAnsi="Courier New" w:cs="Courier New"/>
          <w:lang w:val="en-GB"/>
        </w:rPr>
        <w:tab/>
      </w:r>
      <w:r w:rsidRPr="00ED2AA2">
        <w:rPr>
          <w:rFonts w:ascii="Courier New" w:hAnsi="Courier New" w:cs="Courier New"/>
          <w:lang w:val="en-GB"/>
        </w:rPr>
        <w:tab/>
      </w:r>
    </w:p>
    <w:p w14:paraId="30D82846" w14:textId="77777777" w:rsidR="00BD1893" w:rsidRPr="00ED2AA2" w:rsidRDefault="00BD1893" w:rsidP="0098054F">
      <w:pPr>
        <w:ind w:left="708" w:firstLine="708"/>
        <w:rPr>
          <w:rFonts w:ascii="Courier New" w:hAnsi="Courier New" w:cs="Courier New"/>
          <w:lang w:val="en-GB"/>
        </w:rPr>
      </w:pPr>
    </w:p>
    <w:p w14:paraId="7034EC25" w14:textId="289C5DAE" w:rsidR="009779D9" w:rsidRDefault="009779D9" w:rsidP="009779D9">
      <w:pPr>
        <w:rPr>
          <w:lang w:val="en-US"/>
        </w:rPr>
      </w:pPr>
      <w:r>
        <w:rPr>
          <w:lang w:val="en-US"/>
        </w:rPr>
        <w:t xml:space="preserve">The name of the com port connected to the device can be found </w:t>
      </w:r>
      <w:r w:rsidR="00B11E46">
        <w:rPr>
          <w:lang w:val="en-US"/>
        </w:rPr>
        <w:t>in the</w:t>
      </w:r>
      <w:r>
        <w:rPr>
          <w:lang w:val="en-US"/>
        </w:rPr>
        <w:t xml:space="preserve"> Device Manager in </w:t>
      </w:r>
      <w:r w:rsidR="00335751">
        <w:rPr>
          <w:lang w:val="en-US"/>
        </w:rPr>
        <w:t>C</w:t>
      </w:r>
      <w:r>
        <w:rPr>
          <w:lang w:val="en-US"/>
        </w:rPr>
        <w:t xml:space="preserve">ontrol </w:t>
      </w:r>
      <w:r w:rsidR="00335751">
        <w:rPr>
          <w:lang w:val="en-US"/>
        </w:rPr>
        <w:t>P</w:t>
      </w:r>
      <w:r>
        <w:rPr>
          <w:lang w:val="en-US"/>
        </w:rPr>
        <w:t>anel</w:t>
      </w:r>
      <w:r w:rsidR="00E50EB7">
        <w:rPr>
          <w:lang w:val="en-US"/>
        </w:rPr>
        <w:t xml:space="preserve"> in Windows</w:t>
      </w:r>
      <w:r>
        <w:rPr>
          <w:lang w:val="en-US"/>
        </w:rPr>
        <w:t xml:space="preserve"> as shown below.</w:t>
      </w:r>
    </w:p>
    <w:p w14:paraId="39542F11" w14:textId="77777777" w:rsidR="009779D9" w:rsidRDefault="009779D9" w:rsidP="009779D9">
      <w:pPr>
        <w:rPr>
          <w:lang w:val="en-US"/>
        </w:rPr>
      </w:pPr>
    </w:p>
    <w:p w14:paraId="4A1099AF" w14:textId="686BB1CD" w:rsidR="00F16A38" w:rsidRDefault="009779D9" w:rsidP="007C7302">
      <w:pPr>
        <w:spacing w:line="276" w:lineRule="auto"/>
      </w:pPr>
      <w:r w:rsidRPr="009779D9">
        <w:rPr>
          <w:noProof/>
          <w:lang w:val="en-GB" w:eastAsia="en-GB"/>
        </w:rPr>
        <w:drawing>
          <wp:inline distT="0" distB="0" distL="0" distR="0" wp14:anchorId="74CBD228" wp14:editId="4A4A315B">
            <wp:extent cx="2353003" cy="53347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CE698" w14:textId="3C35B4BD" w:rsidR="00761228" w:rsidRPr="00761228" w:rsidRDefault="00F16A38" w:rsidP="009779D9">
      <w:pPr>
        <w:rPr>
          <w:i/>
          <w:lang w:val="en-US"/>
        </w:rPr>
      </w:pPr>
      <w:r>
        <w:rPr>
          <w:i/>
          <w:lang w:val="en-US"/>
        </w:rPr>
        <w:t xml:space="preserve">Fig: </w:t>
      </w:r>
      <w:r w:rsidR="00761228" w:rsidRPr="00761228">
        <w:rPr>
          <w:i/>
          <w:lang w:val="en-US"/>
        </w:rPr>
        <w:t>Available com ports in Device Man</w:t>
      </w:r>
      <w:r w:rsidR="00761228">
        <w:rPr>
          <w:i/>
          <w:lang w:val="en-US"/>
        </w:rPr>
        <w:t>ager</w:t>
      </w:r>
    </w:p>
    <w:p w14:paraId="3379CD84" w14:textId="598951BA" w:rsidR="00890D83" w:rsidRPr="00761228" w:rsidRDefault="00890D83" w:rsidP="009779D9">
      <w:pPr>
        <w:rPr>
          <w:lang w:val="en-US"/>
        </w:rPr>
      </w:pPr>
    </w:p>
    <w:p w14:paraId="04113626" w14:textId="36185A57" w:rsidR="00890D83" w:rsidRDefault="00890D83" w:rsidP="009779D9">
      <w:pPr>
        <w:rPr>
          <w:lang w:val="en-GB"/>
        </w:rPr>
      </w:pPr>
      <w:r>
        <w:rPr>
          <w:lang w:val="en-GB"/>
        </w:rPr>
        <w:t xml:space="preserve">Once a valid handle is created, </w:t>
      </w:r>
      <w:r w:rsidR="008C07FF">
        <w:rPr>
          <w:lang w:val="en-GB"/>
        </w:rPr>
        <w:t xml:space="preserve">settings like </w:t>
      </w:r>
      <w:r>
        <w:rPr>
          <w:lang w:val="en-GB"/>
        </w:rPr>
        <w:t>baud rate (230400)</w:t>
      </w:r>
      <w:r w:rsidR="008C07FF">
        <w:rPr>
          <w:lang w:val="en-GB"/>
        </w:rPr>
        <w:t xml:space="preserve">, </w:t>
      </w:r>
      <w:proofErr w:type="spellStart"/>
      <w:r w:rsidR="008C07FF">
        <w:rPr>
          <w:lang w:val="en-GB"/>
        </w:rPr>
        <w:t>databits</w:t>
      </w:r>
      <w:proofErr w:type="spellEnd"/>
      <w:r w:rsidR="008C07FF">
        <w:rPr>
          <w:lang w:val="en-GB"/>
        </w:rPr>
        <w:t xml:space="preserve"> (8)</w:t>
      </w:r>
      <w:r w:rsidR="008C07FF" w:rsidRPr="008C07FF">
        <w:rPr>
          <w:lang w:val="en-GB"/>
        </w:rPr>
        <w:t xml:space="preserve"> </w:t>
      </w:r>
      <w:r w:rsidR="008C07FF">
        <w:rPr>
          <w:lang w:val="en-GB"/>
        </w:rPr>
        <w:t xml:space="preserve">,parity (None) and </w:t>
      </w:r>
      <w:proofErr w:type="spellStart"/>
      <w:r w:rsidR="008C07FF">
        <w:rPr>
          <w:lang w:val="en-GB"/>
        </w:rPr>
        <w:t>stopbits</w:t>
      </w:r>
      <w:proofErr w:type="spellEnd"/>
      <w:r w:rsidR="008C07FF">
        <w:rPr>
          <w:lang w:val="en-GB"/>
        </w:rPr>
        <w:t xml:space="preserve"> (1) </w:t>
      </w:r>
      <w:r>
        <w:rPr>
          <w:lang w:val="en-GB"/>
        </w:rPr>
        <w:t xml:space="preserve">has to be set using the </w:t>
      </w:r>
      <w:r w:rsidR="008C07FF">
        <w:rPr>
          <w:lang w:val="en-GB"/>
        </w:rPr>
        <w:t>D</w:t>
      </w:r>
      <w:r>
        <w:rPr>
          <w:lang w:val="en-GB"/>
        </w:rPr>
        <w:t xml:space="preserve">evice </w:t>
      </w:r>
      <w:r w:rsidR="008C07FF">
        <w:rPr>
          <w:lang w:val="en-GB"/>
        </w:rPr>
        <w:t>C</w:t>
      </w:r>
      <w:r>
        <w:rPr>
          <w:lang w:val="en-GB"/>
        </w:rPr>
        <w:t xml:space="preserve">ontrol </w:t>
      </w:r>
      <w:r w:rsidR="008C07FF">
        <w:rPr>
          <w:lang w:val="en-GB"/>
        </w:rPr>
        <w:t>B</w:t>
      </w:r>
      <w:r>
        <w:rPr>
          <w:lang w:val="en-GB"/>
        </w:rPr>
        <w:t xml:space="preserve">lock </w:t>
      </w:r>
      <w:r w:rsidR="008C07FF">
        <w:rPr>
          <w:lang w:val="en-GB"/>
        </w:rPr>
        <w:t xml:space="preserve">(DCB) </w:t>
      </w:r>
      <w:r>
        <w:rPr>
          <w:lang w:val="en-GB"/>
        </w:rPr>
        <w:t>object.</w:t>
      </w:r>
      <w:r w:rsidR="008C07FF">
        <w:rPr>
          <w:lang w:val="en-GB"/>
        </w:rPr>
        <w:t xml:space="preserve"> </w:t>
      </w:r>
    </w:p>
    <w:p w14:paraId="4C5EF087" w14:textId="39C0CC9D" w:rsidR="00BF2083" w:rsidRPr="00E10ED5" w:rsidRDefault="00BF2083" w:rsidP="00861AB4">
      <w:pPr>
        <w:pStyle w:val="Heading2"/>
      </w:pPr>
      <w:r>
        <w:t xml:space="preserve">Sending the </w:t>
      </w:r>
      <w:r w:rsidR="00890D83">
        <w:t>MethodSCRIPT</w:t>
      </w:r>
    </w:p>
    <w:p w14:paraId="6A6C0093" w14:textId="1AEBB395" w:rsidR="00BF2083" w:rsidRDefault="00C56E80" w:rsidP="007240EC">
      <w:pPr>
        <w:rPr>
          <w:lang w:val="en-US"/>
        </w:rPr>
      </w:pPr>
      <w:bookmarkStart w:id="3" w:name="_Hlk4495814"/>
      <w:r>
        <w:rPr>
          <w:lang w:val="en-US"/>
        </w:rPr>
        <w:t xml:space="preserve">The </w:t>
      </w:r>
      <w:r w:rsidR="00B34C92">
        <w:rPr>
          <w:lang w:val="en-US"/>
        </w:rPr>
        <w:t>M</w:t>
      </w:r>
      <w:r w:rsidR="00A71D12">
        <w:rPr>
          <w:lang w:val="en-US"/>
        </w:rPr>
        <w:t>ethodSCRIPT can be read from a txt file stored in the PC.</w:t>
      </w:r>
      <w:bookmarkEnd w:id="3"/>
      <w:r w:rsidR="00A71D12">
        <w:rPr>
          <w:lang w:val="en-US"/>
        </w:rPr>
        <w:t xml:space="preserve"> </w:t>
      </w:r>
      <w:r w:rsidR="00AB61E9">
        <w:rPr>
          <w:lang w:val="en-US"/>
        </w:rPr>
        <w:t xml:space="preserve">In this example, the </w:t>
      </w:r>
      <w:r w:rsidR="00180256">
        <w:rPr>
          <w:lang w:val="en-US"/>
        </w:rPr>
        <w:t>M</w:t>
      </w:r>
      <w:r w:rsidR="00EF23DA">
        <w:rPr>
          <w:lang w:val="en-US"/>
        </w:rPr>
        <w:t>e</w:t>
      </w:r>
      <w:r w:rsidR="00180256">
        <w:rPr>
          <w:lang w:val="en-US"/>
        </w:rPr>
        <w:t>thodSCRIPT</w:t>
      </w:r>
      <w:r w:rsidR="00AB61E9">
        <w:rPr>
          <w:lang w:val="en-US"/>
        </w:rPr>
        <w:t xml:space="preserve"> file</w:t>
      </w:r>
      <w:r w:rsidR="00EF23DA">
        <w:rPr>
          <w:lang w:val="en-US"/>
        </w:rPr>
        <w:t>s</w:t>
      </w:r>
      <w:r w:rsidR="00AB61E9">
        <w:rPr>
          <w:lang w:val="en-US"/>
        </w:rPr>
        <w:t xml:space="preserve"> </w:t>
      </w:r>
      <w:r w:rsidR="00EF23DA">
        <w:rPr>
          <w:lang w:val="en-US"/>
        </w:rPr>
        <w:t>are</w:t>
      </w:r>
      <w:r w:rsidR="00AB61E9">
        <w:rPr>
          <w:lang w:val="en-US"/>
        </w:rPr>
        <w:t xml:space="preserve"> stored in </w:t>
      </w:r>
      <w:r w:rsidR="00EF23DA">
        <w:rPr>
          <w:lang w:val="en-US"/>
        </w:rPr>
        <w:t xml:space="preserve">the </w:t>
      </w:r>
      <w:proofErr w:type="spellStart"/>
      <w:r w:rsidR="00EF23DA">
        <w:rPr>
          <w:lang w:val="en-US"/>
        </w:rPr>
        <w:t>ScriptFiles</w:t>
      </w:r>
      <w:proofErr w:type="spellEnd"/>
      <w:r w:rsidR="00EF23DA">
        <w:rPr>
          <w:lang w:val="en-US"/>
        </w:rPr>
        <w:t xml:space="preserve"> directory. The code snippet below is used in the example to read the MethodSCRIPT from the file and in turn </w:t>
      </w:r>
      <w:r w:rsidR="00D14AA9">
        <w:rPr>
          <w:lang w:val="en-US"/>
        </w:rPr>
        <w:t>send</w:t>
      </w:r>
      <w:r w:rsidR="00EF23DA">
        <w:rPr>
          <w:lang w:val="en-US"/>
        </w:rPr>
        <w:t xml:space="preserve"> it to the device.</w:t>
      </w:r>
    </w:p>
    <w:p w14:paraId="0C920E7F" w14:textId="5A42C34D" w:rsidR="00EF23DA" w:rsidRDefault="00EF23DA" w:rsidP="007240EC">
      <w:pPr>
        <w:rPr>
          <w:lang w:val="en-US"/>
        </w:rPr>
      </w:pPr>
    </w:p>
    <w:p w14:paraId="61224E57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 xml:space="preserve">int </w:t>
      </w:r>
      <w:proofErr w:type="spellStart"/>
      <w:r w:rsidRPr="00EF23DA">
        <w:rPr>
          <w:rStyle w:val="code"/>
        </w:rPr>
        <w:t>SendScriptFile</w:t>
      </w:r>
      <w:proofErr w:type="spellEnd"/>
      <w:r w:rsidRPr="00EF23DA">
        <w:rPr>
          <w:rStyle w:val="code"/>
        </w:rPr>
        <w:t xml:space="preserve">(char* </w:t>
      </w:r>
      <w:proofErr w:type="spellStart"/>
      <w:r w:rsidRPr="00EF23DA">
        <w:rPr>
          <w:rStyle w:val="code"/>
        </w:rPr>
        <w:t>fileName</w:t>
      </w:r>
      <w:proofErr w:type="spellEnd"/>
      <w:r w:rsidRPr="00EF23DA">
        <w:rPr>
          <w:rStyle w:val="code"/>
        </w:rPr>
        <w:t>)</w:t>
      </w:r>
    </w:p>
    <w:p w14:paraId="7C2459CF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>{</w:t>
      </w:r>
    </w:p>
    <w:p w14:paraId="19966438" w14:textId="515678F8" w:rsidR="00EF23DA" w:rsidRPr="00EF23DA" w:rsidRDefault="00EF23DA" w:rsidP="00EF23DA">
      <w:pPr>
        <w:autoSpaceDE w:val="0"/>
        <w:autoSpaceDN w:val="0"/>
        <w:adjustRightInd w:val="0"/>
        <w:ind w:firstLine="708"/>
        <w:textboxTightWrap w:val="none"/>
        <w:rPr>
          <w:rStyle w:val="code"/>
        </w:rPr>
      </w:pPr>
      <w:r w:rsidRPr="00EF23DA">
        <w:rPr>
          <w:rStyle w:val="code"/>
        </w:rPr>
        <w:t>FILE *</w:t>
      </w:r>
      <w:proofErr w:type="spellStart"/>
      <w:r w:rsidRPr="00EF23DA">
        <w:rPr>
          <w:rStyle w:val="code"/>
        </w:rPr>
        <w:t>fp</w:t>
      </w:r>
      <w:proofErr w:type="spellEnd"/>
      <w:r w:rsidRPr="00EF23DA">
        <w:rPr>
          <w:rStyle w:val="code"/>
        </w:rPr>
        <w:t>;</w:t>
      </w:r>
    </w:p>
    <w:p w14:paraId="398F824C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  <w:t>char str[100];</w:t>
      </w:r>
    </w:p>
    <w:p w14:paraId="5186822A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303C55F5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</w:r>
      <w:proofErr w:type="spellStart"/>
      <w:r w:rsidRPr="00EF23DA">
        <w:rPr>
          <w:rStyle w:val="code"/>
        </w:rPr>
        <w:t>fp</w:t>
      </w:r>
      <w:proofErr w:type="spellEnd"/>
      <w:r w:rsidRPr="00EF23DA">
        <w:rPr>
          <w:rStyle w:val="code"/>
        </w:rPr>
        <w:t xml:space="preserve"> = </w:t>
      </w:r>
      <w:proofErr w:type="spellStart"/>
      <w:r w:rsidRPr="00EF23DA">
        <w:rPr>
          <w:rStyle w:val="code"/>
        </w:rPr>
        <w:t>fopen</w:t>
      </w:r>
      <w:proofErr w:type="spellEnd"/>
      <w:r w:rsidRPr="00EF23DA">
        <w:rPr>
          <w:rStyle w:val="code"/>
        </w:rPr>
        <w:t>(</w:t>
      </w:r>
      <w:proofErr w:type="spellStart"/>
      <w:r w:rsidRPr="00EF23DA">
        <w:rPr>
          <w:rStyle w:val="code"/>
        </w:rPr>
        <w:t>fileName</w:t>
      </w:r>
      <w:proofErr w:type="spellEnd"/>
      <w:r w:rsidRPr="00EF23DA">
        <w:rPr>
          <w:rStyle w:val="code"/>
        </w:rPr>
        <w:t>, "r");</w:t>
      </w:r>
    </w:p>
    <w:p w14:paraId="15BA6389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  <w:t>if (</w:t>
      </w:r>
      <w:proofErr w:type="spellStart"/>
      <w:r w:rsidRPr="00EF23DA">
        <w:rPr>
          <w:rStyle w:val="code"/>
        </w:rPr>
        <w:t>fp</w:t>
      </w:r>
      <w:proofErr w:type="spellEnd"/>
      <w:r w:rsidRPr="00EF23DA">
        <w:rPr>
          <w:rStyle w:val="code"/>
        </w:rPr>
        <w:t xml:space="preserve"> == NULL) {</w:t>
      </w:r>
    </w:p>
    <w:p w14:paraId="2A8935D8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</w:r>
      <w:r w:rsidRPr="00EF23DA">
        <w:rPr>
          <w:rStyle w:val="code"/>
        </w:rPr>
        <w:tab/>
      </w:r>
      <w:proofErr w:type="spellStart"/>
      <w:r w:rsidRPr="00EF23DA">
        <w:rPr>
          <w:rStyle w:val="code"/>
        </w:rPr>
        <w:t>printf</w:t>
      </w:r>
      <w:proofErr w:type="spellEnd"/>
      <w:r w:rsidRPr="00EF23DA">
        <w:rPr>
          <w:rStyle w:val="code"/>
        </w:rPr>
        <w:t xml:space="preserve">("Could not open file %s", </w:t>
      </w:r>
      <w:proofErr w:type="spellStart"/>
      <w:r w:rsidRPr="00EF23DA">
        <w:rPr>
          <w:rStyle w:val="code"/>
        </w:rPr>
        <w:t>fileName</w:t>
      </w:r>
      <w:proofErr w:type="spellEnd"/>
      <w:r w:rsidRPr="00EF23DA">
        <w:rPr>
          <w:rStyle w:val="code"/>
        </w:rPr>
        <w:t>);</w:t>
      </w:r>
    </w:p>
    <w:p w14:paraId="6CE36659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</w:r>
      <w:r w:rsidRPr="00EF23DA">
        <w:rPr>
          <w:rStyle w:val="code"/>
        </w:rPr>
        <w:tab/>
        <w:t>return 1;</w:t>
      </w:r>
    </w:p>
    <w:p w14:paraId="6ADA5E17" w14:textId="3697BB35" w:rsid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  <w:t>}</w:t>
      </w:r>
    </w:p>
    <w:p w14:paraId="6CE2F40E" w14:textId="77777777" w:rsidR="003C38C3" w:rsidRPr="00EF23DA" w:rsidRDefault="003C38C3" w:rsidP="003C38C3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 xml:space="preserve">// Reads a single line from the script file and </w:t>
      </w:r>
      <w:r>
        <w:rPr>
          <w:rStyle w:val="code"/>
        </w:rPr>
        <w:t>sends</w:t>
      </w:r>
      <w:r w:rsidRPr="00EF23DA">
        <w:rPr>
          <w:rStyle w:val="code"/>
        </w:rPr>
        <w:t xml:space="preserve"> it </w:t>
      </w:r>
      <w:r>
        <w:rPr>
          <w:rStyle w:val="code"/>
        </w:rPr>
        <w:t>to</w:t>
      </w:r>
      <w:r w:rsidRPr="00EF23DA">
        <w:rPr>
          <w:rStyle w:val="code"/>
        </w:rPr>
        <w:t xml:space="preserve"> the device.</w:t>
      </w:r>
    </w:p>
    <w:p w14:paraId="565878A3" w14:textId="23F62FE2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  <w:t>while (</w:t>
      </w:r>
      <w:proofErr w:type="spellStart"/>
      <w:r w:rsidRPr="00EF23DA">
        <w:rPr>
          <w:rStyle w:val="code"/>
        </w:rPr>
        <w:t>fgets</w:t>
      </w:r>
      <w:proofErr w:type="spellEnd"/>
      <w:r w:rsidRPr="00EF23DA">
        <w:rPr>
          <w:rStyle w:val="code"/>
        </w:rPr>
        <w:t xml:space="preserve">(str, 100, </w:t>
      </w:r>
      <w:proofErr w:type="spellStart"/>
      <w:r w:rsidRPr="00EF23DA">
        <w:rPr>
          <w:rStyle w:val="code"/>
        </w:rPr>
        <w:t>fp</w:t>
      </w:r>
      <w:proofErr w:type="spellEnd"/>
      <w:r w:rsidRPr="00EF23DA">
        <w:rPr>
          <w:rStyle w:val="code"/>
        </w:rPr>
        <w:t>) != NULL)</w:t>
      </w:r>
      <w:r w:rsidRPr="00EF23DA">
        <w:rPr>
          <w:rStyle w:val="code"/>
        </w:rPr>
        <w:tab/>
      </w:r>
      <w:r w:rsidRPr="00EF23DA">
        <w:rPr>
          <w:rStyle w:val="code"/>
        </w:rPr>
        <w:tab/>
      </w:r>
    </w:p>
    <w:p w14:paraId="1B18EECB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  <w:t>{</w:t>
      </w:r>
    </w:p>
    <w:p w14:paraId="268D929A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</w:r>
      <w:r w:rsidRPr="00EF23DA">
        <w:rPr>
          <w:rStyle w:val="code"/>
        </w:rPr>
        <w:tab/>
      </w:r>
      <w:proofErr w:type="spellStart"/>
      <w:r w:rsidRPr="00EF23DA">
        <w:rPr>
          <w:rStyle w:val="code"/>
        </w:rPr>
        <w:t>WriteStr</w:t>
      </w:r>
      <w:proofErr w:type="spellEnd"/>
      <w:r w:rsidRPr="00EF23DA">
        <w:rPr>
          <w:rStyle w:val="code"/>
        </w:rPr>
        <w:t>(&amp;</w:t>
      </w:r>
      <w:proofErr w:type="spellStart"/>
      <w:r w:rsidRPr="00EF23DA">
        <w:rPr>
          <w:rStyle w:val="code"/>
        </w:rPr>
        <w:t>msComm</w:t>
      </w:r>
      <w:proofErr w:type="spellEnd"/>
      <w:r w:rsidRPr="00EF23DA">
        <w:rPr>
          <w:rStyle w:val="code"/>
        </w:rPr>
        <w:t>, str);</w:t>
      </w:r>
    </w:p>
    <w:p w14:paraId="203DE1E8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  <w:t>}</w:t>
      </w:r>
    </w:p>
    <w:p w14:paraId="01105175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</w:r>
      <w:proofErr w:type="spellStart"/>
      <w:r w:rsidRPr="00EF23DA">
        <w:rPr>
          <w:rStyle w:val="code"/>
        </w:rPr>
        <w:t>fclose</w:t>
      </w:r>
      <w:proofErr w:type="spellEnd"/>
      <w:r w:rsidRPr="00EF23DA">
        <w:rPr>
          <w:rStyle w:val="code"/>
        </w:rPr>
        <w:t>(</w:t>
      </w:r>
      <w:proofErr w:type="spellStart"/>
      <w:r w:rsidRPr="00EF23DA">
        <w:rPr>
          <w:rStyle w:val="code"/>
        </w:rPr>
        <w:t>fp</w:t>
      </w:r>
      <w:proofErr w:type="spellEnd"/>
      <w:r w:rsidRPr="00EF23DA">
        <w:rPr>
          <w:rStyle w:val="code"/>
        </w:rPr>
        <w:t>);</w:t>
      </w:r>
    </w:p>
    <w:p w14:paraId="6A11B69D" w14:textId="77777777" w:rsidR="00EF23DA" w:rsidRP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ab/>
        <w:t>return 1;</w:t>
      </w:r>
    </w:p>
    <w:p w14:paraId="4E4B3E68" w14:textId="47ACC5E5" w:rsidR="00EF23DA" w:rsidRDefault="00EF23DA" w:rsidP="00EF23DA">
      <w:pPr>
        <w:autoSpaceDE w:val="0"/>
        <w:autoSpaceDN w:val="0"/>
        <w:adjustRightInd w:val="0"/>
        <w:textboxTightWrap w:val="none"/>
        <w:rPr>
          <w:rStyle w:val="code"/>
        </w:rPr>
      </w:pPr>
      <w:r w:rsidRPr="00EF23DA">
        <w:rPr>
          <w:rStyle w:val="code"/>
        </w:rPr>
        <w:t>}</w:t>
      </w:r>
    </w:p>
    <w:p w14:paraId="4A30B2F7" w14:textId="494E803A" w:rsidR="00861AB4" w:rsidRDefault="00861AB4" w:rsidP="00EF23DA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639A0A62" w14:textId="77777777" w:rsidR="00861AB4" w:rsidRDefault="00861AB4" w:rsidP="00EF23DA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4CC69AF7" w14:textId="33B5B82F" w:rsidR="00012563" w:rsidRDefault="00012563" w:rsidP="00861AB4">
      <w:pPr>
        <w:pStyle w:val="Heading2"/>
      </w:pPr>
      <w:r w:rsidRPr="00EF23DA">
        <w:lastRenderedPageBreak/>
        <w:t>Receiv</w:t>
      </w:r>
      <w:r w:rsidR="000923EC" w:rsidRPr="00EF23DA">
        <w:t>ing</w:t>
      </w:r>
      <w:r w:rsidRPr="00EF23DA">
        <w:t xml:space="preserve"> </w:t>
      </w:r>
      <w:r w:rsidR="00037C31">
        <w:t>measurement data packages</w:t>
      </w:r>
    </w:p>
    <w:p w14:paraId="03DE4192" w14:textId="0C203988" w:rsidR="00920178" w:rsidRDefault="000E3871" w:rsidP="00920178">
      <w:pPr>
        <w:rPr>
          <w:lang w:val="en-US"/>
        </w:rPr>
      </w:pPr>
      <w:bookmarkStart w:id="4" w:name="_Hlk4079361"/>
      <w:r>
        <w:rPr>
          <w:lang w:val="en-US"/>
        </w:rPr>
        <w:t xml:space="preserve">This example uses the </w:t>
      </w:r>
      <w:proofErr w:type="spellStart"/>
      <w:r w:rsidRPr="00505BB8">
        <w:rPr>
          <w:i/>
          <w:lang w:val="en-US"/>
        </w:rPr>
        <w:t>MSComm</w:t>
      </w:r>
      <w:proofErr w:type="spellEnd"/>
      <w:r>
        <w:rPr>
          <w:lang w:val="en-US"/>
        </w:rPr>
        <w:t xml:space="preserve"> library to receive and parse the data </w:t>
      </w:r>
      <w:r w:rsidR="004B37DE">
        <w:rPr>
          <w:lang w:val="en-US"/>
        </w:rPr>
        <w:t>packages from</w:t>
      </w:r>
      <w:r>
        <w:rPr>
          <w:lang w:val="en-US"/>
        </w:rPr>
        <w:t xml:space="preserve"> a measurement.</w:t>
      </w:r>
      <w:r w:rsidR="00827A96">
        <w:rPr>
          <w:lang w:val="en-US"/>
        </w:rPr>
        <w:t xml:space="preserve"> </w:t>
      </w:r>
      <w:r w:rsidR="00B34C92">
        <w:rPr>
          <w:lang w:val="en-US"/>
        </w:rPr>
        <w:t>In order</w:t>
      </w:r>
      <w:r w:rsidR="00827A96">
        <w:rPr>
          <w:lang w:val="en-US"/>
        </w:rPr>
        <w:t xml:space="preserve"> to read and parse the </w:t>
      </w:r>
      <w:r w:rsidR="00E07005">
        <w:rPr>
          <w:lang w:val="en-US"/>
        </w:rPr>
        <w:t>measurement data packages</w:t>
      </w:r>
      <w:r w:rsidR="00827A96">
        <w:rPr>
          <w:lang w:val="en-US"/>
        </w:rPr>
        <w:t xml:space="preserve"> from the device, the Receive Package function from the </w:t>
      </w:r>
      <w:proofErr w:type="spellStart"/>
      <w:r w:rsidR="00827A96" w:rsidRPr="00505BB8">
        <w:rPr>
          <w:i/>
          <w:lang w:val="en-US"/>
        </w:rPr>
        <w:t>MSComm</w:t>
      </w:r>
      <w:proofErr w:type="spellEnd"/>
      <w:r w:rsidR="00827A96">
        <w:rPr>
          <w:lang w:val="en-US"/>
        </w:rPr>
        <w:t xml:space="preserve"> library can be used.</w:t>
      </w:r>
      <w:r>
        <w:rPr>
          <w:lang w:val="en-US"/>
        </w:rPr>
        <w:t xml:space="preserve"> This function requires a ref</w:t>
      </w:r>
      <w:r w:rsidR="002A76E0">
        <w:rPr>
          <w:lang w:val="en-US"/>
        </w:rPr>
        <w:t>ere</w:t>
      </w:r>
      <w:r>
        <w:rPr>
          <w:lang w:val="en-US"/>
        </w:rPr>
        <w:t xml:space="preserve">nce to an </w:t>
      </w:r>
      <w:r w:rsidR="003C38C3">
        <w:rPr>
          <w:lang w:val="en-US"/>
        </w:rPr>
        <w:t>initiated</w:t>
      </w:r>
      <w:r>
        <w:rPr>
          <w:lang w:val="en-US"/>
        </w:rPr>
        <w:t xml:space="preserve"> </w:t>
      </w:r>
      <w:proofErr w:type="spellStart"/>
      <w:r w:rsidRPr="00505BB8">
        <w:rPr>
          <w:i/>
          <w:lang w:val="en-US"/>
        </w:rPr>
        <w:t>MSComm</w:t>
      </w:r>
      <w:proofErr w:type="spellEnd"/>
      <w:r>
        <w:rPr>
          <w:lang w:val="en-US"/>
        </w:rPr>
        <w:t xml:space="preserve"> struct (</w:t>
      </w:r>
      <w:proofErr w:type="spellStart"/>
      <w:r w:rsidRPr="00505BB8">
        <w:rPr>
          <w:i/>
          <w:lang w:val="en-US"/>
        </w:rPr>
        <w:t>msComm</w:t>
      </w:r>
      <w:proofErr w:type="spellEnd"/>
      <w:r>
        <w:rPr>
          <w:lang w:val="en-US"/>
        </w:rPr>
        <w:t xml:space="preserve">) and it returns the parsed data in the referenced </w:t>
      </w:r>
      <w:proofErr w:type="spellStart"/>
      <w:r w:rsidRPr="00D859B2">
        <w:rPr>
          <w:lang w:val="en-US"/>
        </w:rPr>
        <w:t>MeasureData</w:t>
      </w:r>
      <w:proofErr w:type="spellEnd"/>
      <w:r w:rsidRPr="00D859B2">
        <w:rPr>
          <w:lang w:val="en-US"/>
        </w:rPr>
        <w:t xml:space="preserve"> struct</w:t>
      </w:r>
      <w:r>
        <w:rPr>
          <w:lang w:val="en-US"/>
        </w:rPr>
        <w:t xml:space="preserve"> (</w:t>
      </w:r>
      <w:r w:rsidRPr="00505BB8">
        <w:rPr>
          <w:i/>
          <w:lang w:val="en-US"/>
        </w:rPr>
        <w:t>data</w:t>
      </w:r>
      <w:r>
        <w:rPr>
          <w:lang w:val="en-US"/>
        </w:rPr>
        <w:t>)</w:t>
      </w:r>
    </w:p>
    <w:p w14:paraId="535755FF" w14:textId="588AFDFD" w:rsidR="00B423DD" w:rsidRDefault="00B423DD" w:rsidP="00920178">
      <w:pPr>
        <w:rPr>
          <w:lang w:val="en-US"/>
        </w:rPr>
      </w:pPr>
    </w:p>
    <w:p w14:paraId="5248958A" w14:textId="38C2F062" w:rsidR="00EA696E" w:rsidRDefault="00B423DD" w:rsidP="004E5BCB">
      <w:pPr>
        <w:rPr>
          <w:rStyle w:val="code"/>
        </w:rPr>
      </w:pPr>
      <w:r w:rsidRPr="00827A96">
        <w:rPr>
          <w:rStyle w:val="code"/>
        </w:rPr>
        <w:t xml:space="preserve">code = </w:t>
      </w:r>
      <w:proofErr w:type="spellStart"/>
      <w:r w:rsidRPr="00827A96">
        <w:rPr>
          <w:rStyle w:val="code"/>
        </w:rPr>
        <w:t>ReceivePackage</w:t>
      </w:r>
      <w:proofErr w:type="spellEnd"/>
      <w:r w:rsidRPr="00827A96">
        <w:rPr>
          <w:rStyle w:val="code"/>
        </w:rPr>
        <w:t>(&amp;</w:t>
      </w:r>
      <w:proofErr w:type="spellStart"/>
      <w:r w:rsidRPr="00827A96">
        <w:rPr>
          <w:rStyle w:val="code"/>
        </w:rPr>
        <w:t>msComm</w:t>
      </w:r>
      <w:proofErr w:type="spellEnd"/>
      <w:r w:rsidRPr="00827A96">
        <w:rPr>
          <w:rStyle w:val="code"/>
        </w:rPr>
        <w:t>, &amp;data);</w:t>
      </w:r>
    </w:p>
    <w:p w14:paraId="298C9F5E" w14:textId="77777777" w:rsidR="004E5BCB" w:rsidRDefault="004E5BCB" w:rsidP="004E5BCB">
      <w:pPr>
        <w:rPr>
          <w:rStyle w:val="code"/>
        </w:rPr>
      </w:pPr>
    </w:p>
    <w:p w14:paraId="102DA65C" w14:textId="2A6515F4" w:rsidR="00024488" w:rsidRDefault="00E62910" w:rsidP="00861AB4">
      <w:pPr>
        <w:pStyle w:val="Heading2"/>
      </w:pPr>
      <w:bookmarkStart w:id="5" w:name="OLE_LINK1"/>
      <w:bookmarkEnd w:id="4"/>
      <w:r>
        <w:t xml:space="preserve">Parsing the </w:t>
      </w:r>
      <w:r w:rsidR="005C3544">
        <w:t>measurement data packages</w:t>
      </w:r>
    </w:p>
    <w:bookmarkEnd w:id="5"/>
    <w:p w14:paraId="4D1E8408" w14:textId="77777777" w:rsidR="004E5BCB" w:rsidRDefault="004E5BCB" w:rsidP="004E5BCB">
      <w:pPr>
        <w:autoSpaceDE w:val="0"/>
        <w:autoSpaceDN w:val="0"/>
        <w:adjustRightInd w:val="0"/>
        <w:textboxTightWrap w:val="none"/>
        <w:rPr>
          <w:lang w:val="en-US"/>
        </w:rPr>
      </w:pPr>
      <w:r w:rsidRPr="00C659C7">
        <w:rPr>
          <w:iCs/>
          <w:lang w:val="en-US"/>
        </w:rPr>
        <w:t xml:space="preserve">Each </w:t>
      </w:r>
      <w:r>
        <w:rPr>
          <w:iCs/>
          <w:lang w:val="en-US"/>
        </w:rPr>
        <w:t xml:space="preserve">measurement data package returned by the function </w:t>
      </w:r>
      <w:proofErr w:type="spellStart"/>
      <w:r w:rsidRPr="00EA5FBA">
        <w:rPr>
          <w:i/>
          <w:iCs/>
          <w:lang w:val="en-US"/>
        </w:rPr>
        <w:t>ReadBuf</w:t>
      </w:r>
      <w:proofErr w:type="spellEnd"/>
      <w:r w:rsidRPr="00EA5FBA">
        <w:rPr>
          <w:i/>
          <w:lang w:val="en-US"/>
        </w:rPr>
        <w:t>()</w:t>
      </w:r>
      <w:r w:rsidRPr="00FD75EA">
        <w:rPr>
          <w:lang w:val="en-US"/>
        </w:rPr>
        <w:t xml:space="preserve"> in </w:t>
      </w:r>
      <w:proofErr w:type="spellStart"/>
      <w:r w:rsidRPr="00EA5FBA">
        <w:rPr>
          <w:i/>
          <w:lang w:val="en-US"/>
        </w:rPr>
        <w:t>MSComm</w:t>
      </w:r>
      <w:proofErr w:type="spellEnd"/>
      <w:r w:rsidRPr="00FD75EA">
        <w:rPr>
          <w:lang w:val="en-US"/>
        </w:rPr>
        <w:t xml:space="preserve"> library</w:t>
      </w:r>
      <w:r>
        <w:rPr>
          <w:iCs/>
          <w:lang w:val="en-US"/>
        </w:rPr>
        <w:t xml:space="preserve">, can be parsed further to obtain the actual data values. For example, </w:t>
      </w:r>
      <w:r>
        <w:rPr>
          <w:lang w:val="en-US"/>
        </w:rPr>
        <w:t>here is a set of data packages received from a Linear Sweep Voltammetry (LSV) measurement on a dummy cell with 10kOhm resistance.</w:t>
      </w:r>
    </w:p>
    <w:p w14:paraId="26BC1115" w14:textId="77777777" w:rsidR="004E5BCB" w:rsidRDefault="004E5BCB" w:rsidP="004E5BCB">
      <w:pPr>
        <w:rPr>
          <w:lang w:val="en-US"/>
        </w:rPr>
      </w:pPr>
    </w:p>
    <w:p w14:paraId="17E814DE" w14:textId="77777777" w:rsidR="004E5BCB" w:rsidRPr="007A52E1" w:rsidRDefault="004E5BCB" w:rsidP="004E5BCB">
      <w:pPr>
        <w:rPr>
          <w:rStyle w:val="code"/>
          <w:lang w:val="it-IT"/>
        </w:rPr>
      </w:pPr>
      <w:r w:rsidRPr="007A52E1">
        <w:rPr>
          <w:rStyle w:val="code"/>
          <w:lang w:val="it-IT"/>
        </w:rPr>
        <w:t>e\n</w:t>
      </w:r>
    </w:p>
    <w:p w14:paraId="3D755201" w14:textId="77777777" w:rsidR="004E5BCB" w:rsidRPr="007A52E1" w:rsidRDefault="004E5BCB" w:rsidP="004E5BCB">
      <w:pPr>
        <w:rPr>
          <w:rStyle w:val="code"/>
          <w:lang w:val="it-IT"/>
        </w:rPr>
      </w:pPr>
      <w:r w:rsidRPr="007A52E1">
        <w:rPr>
          <w:rStyle w:val="code"/>
          <w:lang w:val="it-IT"/>
        </w:rPr>
        <w:t>M0000\n</w:t>
      </w:r>
    </w:p>
    <w:p w14:paraId="58D7C388" w14:textId="77777777" w:rsidR="004E5BCB" w:rsidRPr="007A52E1" w:rsidRDefault="004E5BCB" w:rsidP="004E5BCB">
      <w:pPr>
        <w:rPr>
          <w:rStyle w:val="code"/>
          <w:lang w:val="it-IT"/>
        </w:rPr>
      </w:pPr>
      <w:r w:rsidRPr="007A52E1">
        <w:rPr>
          <w:rStyle w:val="code"/>
          <w:lang w:val="it-IT"/>
        </w:rPr>
        <w:t>Pda7F85F3Fu;ba48D503Dp,10,288\n</w:t>
      </w:r>
    </w:p>
    <w:p w14:paraId="68752A12" w14:textId="77777777" w:rsidR="004E5BCB" w:rsidRPr="007A52E1" w:rsidRDefault="004E5BCB" w:rsidP="004E5BCB">
      <w:pPr>
        <w:rPr>
          <w:rStyle w:val="code"/>
          <w:lang w:val="it-IT"/>
        </w:rPr>
      </w:pPr>
      <w:r w:rsidRPr="007A52E1">
        <w:rPr>
          <w:rStyle w:val="code"/>
          <w:lang w:val="it-IT"/>
        </w:rPr>
        <w:t>Pda7F9234Bu;ba4E2C324p,10,288\n</w:t>
      </w:r>
    </w:p>
    <w:p w14:paraId="71DBE36E" w14:textId="77777777" w:rsidR="004E5BCB" w:rsidRPr="007A52E1" w:rsidRDefault="004E5BCB" w:rsidP="004E5BCB">
      <w:pPr>
        <w:rPr>
          <w:rStyle w:val="code"/>
          <w:lang w:val="it-IT"/>
        </w:rPr>
      </w:pPr>
      <w:r w:rsidRPr="007A52E1">
        <w:rPr>
          <w:rStyle w:val="code"/>
          <w:lang w:val="it-IT"/>
        </w:rPr>
        <w:t>Pda806EC24u;baAE16C6Dp,10,288\n</w:t>
      </w:r>
    </w:p>
    <w:p w14:paraId="1BB0EC92" w14:textId="77777777" w:rsidR="004E5BCB" w:rsidRPr="007A52E1" w:rsidRDefault="004E5BCB" w:rsidP="004E5BCB">
      <w:pPr>
        <w:rPr>
          <w:rStyle w:val="code"/>
        </w:rPr>
      </w:pPr>
      <w:r w:rsidRPr="007A52E1">
        <w:rPr>
          <w:rStyle w:val="code"/>
        </w:rPr>
        <w:t>Pda807B031u;baB360495p,10,288\n</w:t>
      </w:r>
    </w:p>
    <w:p w14:paraId="6D706F62" w14:textId="77777777" w:rsidR="004E5BCB" w:rsidRPr="007A52E1" w:rsidRDefault="004E5BCB" w:rsidP="004E5BCB">
      <w:pPr>
        <w:rPr>
          <w:rStyle w:val="code"/>
        </w:rPr>
      </w:pPr>
      <w:r w:rsidRPr="007A52E1">
        <w:rPr>
          <w:rStyle w:val="code"/>
        </w:rPr>
        <w:t>*\n</w:t>
      </w:r>
    </w:p>
    <w:p w14:paraId="0D6DF459" w14:textId="77777777" w:rsidR="004E5BCB" w:rsidRPr="007A52E1" w:rsidRDefault="004E5BCB" w:rsidP="004E5BCB">
      <w:pPr>
        <w:rPr>
          <w:rStyle w:val="code"/>
        </w:rPr>
      </w:pPr>
      <w:r w:rsidRPr="007A52E1">
        <w:rPr>
          <w:rStyle w:val="code"/>
        </w:rPr>
        <w:t>\n</w:t>
      </w:r>
    </w:p>
    <w:p w14:paraId="4E43A39E" w14:textId="77777777" w:rsidR="004E5BCB" w:rsidRDefault="004E5BCB" w:rsidP="004E5BCB">
      <w:pPr>
        <w:rPr>
          <w:lang w:val="en-US"/>
        </w:rPr>
      </w:pPr>
    </w:p>
    <w:p w14:paraId="13E8C176" w14:textId="77777777" w:rsidR="004E5BCB" w:rsidRDefault="004E5BCB" w:rsidP="004E5BCB">
      <w:pPr>
        <w:rPr>
          <w:lang w:val="en-US"/>
        </w:rPr>
      </w:pPr>
      <w:r>
        <w:rPr>
          <w:lang w:val="en-US"/>
        </w:rPr>
        <w:t xml:space="preserve">While parsing a measurement package, various identifiers are used to identify the type of package. For example, In the above sample, </w:t>
      </w:r>
    </w:p>
    <w:p w14:paraId="63529645" w14:textId="77777777" w:rsidR="004E5BCB" w:rsidRDefault="004E5BCB" w:rsidP="004E5BCB">
      <w:pPr>
        <w:rPr>
          <w:lang w:val="en-US"/>
        </w:rPr>
      </w:pPr>
    </w:p>
    <w:p w14:paraId="725BBD10" w14:textId="77777777" w:rsidR="004E5BCB" w:rsidRPr="00853FB3" w:rsidRDefault="004E5BCB" w:rsidP="004E5BCB">
      <w:pPr>
        <w:pStyle w:val="ListParagraph"/>
        <w:numPr>
          <w:ilvl w:val="0"/>
          <w:numId w:val="4"/>
        </w:numPr>
        <w:rPr>
          <w:lang w:val="en-US"/>
        </w:rPr>
      </w:pPr>
      <w:r w:rsidRPr="00853FB3">
        <w:rPr>
          <w:lang w:val="en-US"/>
        </w:rPr>
        <w:t>‘e’</w:t>
      </w:r>
      <w:r>
        <w:rPr>
          <w:lang w:val="en-US"/>
        </w:rPr>
        <w:t xml:space="preserve"> is the confirmation of the “execute MethodSCRIPT” command</w:t>
      </w:r>
      <w:r w:rsidRPr="00853FB3">
        <w:rPr>
          <w:lang w:val="en-US"/>
        </w:rPr>
        <w:t>.</w:t>
      </w:r>
    </w:p>
    <w:p w14:paraId="44711383" w14:textId="77777777" w:rsidR="004E5BCB" w:rsidRDefault="004E5BCB" w:rsidP="004E5BC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‘M’</w:t>
      </w:r>
      <w:r w:rsidRPr="00853FB3">
        <w:rPr>
          <w:lang w:val="en-US"/>
        </w:rPr>
        <w:t xml:space="preserve"> marks the beginning of a measurement loop. </w:t>
      </w:r>
    </w:p>
    <w:p w14:paraId="41065671" w14:textId="77777777" w:rsidR="004E5BCB" w:rsidRDefault="004E5BCB" w:rsidP="004E5BC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‘P’ marks the beginning of a measurement data package.</w:t>
      </w:r>
    </w:p>
    <w:p w14:paraId="2B2EFC54" w14:textId="77777777" w:rsidR="004E5BCB" w:rsidRDefault="004E5BCB" w:rsidP="004E5BC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“*\n” marks the end of a measurement loop.</w:t>
      </w:r>
    </w:p>
    <w:p w14:paraId="4492DCBC" w14:textId="77777777" w:rsidR="004E5BCB" w:rsidRDefault="004E5BCB" w:rsidP="004E5BC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“\n” marks the end of the MethodSCRIPT.</w:t>
      </w:r>
    </w:p>
    <w:p w14:paraId="512AF74E" w14:textId="77777777" w:rsidR="004E5BCB" w:rsidRDefault="004E5BCB" w:rsidP="004E5BCB">
      <w:pPr>
        <w:spacing w:before="120" w:after="240"/>
        <w:textboxTightWrap w:val="none"/>
        <w:rPr>
          <w:lang w:val="en-US"/>
        </w:rPr>
      </w:pPr>
      <w:r>
        <w:rPr>
          <w:lang w:val="en-US"/>
        </w:rPr>
        <w:t xml:space="preserve">Most techniques return the data values Potential (set cell potential in V) and Current (measured current in A). The data values to be received from a measurement can be sent through </w:t>
      </w:r>
      <w:r w:rsidRPr="00BB7C63">
        <w:rPr>
          <w:lang w:val="en-US"/>
        </w:rPr>
        <w:t>‘</w:t>
      </w:r>
      <w:proofErr w:type="spellStart"/>
      <w:r w:rsidRPr="00BB7C63">
        <w:rPr>
          <w:lang w:val="en-US"/>
        </w:rPr>
        <w:t>p</w:t>
      </w:r>
      <w:r>
        <w:rPr>
          <w:lang w:val="en-US"/>
        </w:rPr>
        <w:t>ck</w:t>
      </w:r>
      <w:proofErr w:type="spellEnd"/>
      <w:r>
        <w:rPr>
          <w:i/>
          <w:lang w:val="en-US"/>
        </w:rPr>
        <w:t xml:space="preserve">’ </w:t>
      </w:r>
      <w:r>
        <w:rPr>
          <w:lang w:val="en-US"/>
        </w:rPr>
        <w:t>commands in the MethodSCRIPT.</w:t>
      </w:r>
    </w:p>
    <w:p w14:paraId="785E5176" w14:textId="77777777" w:rsidR="004E5BCB" w:rsidRPr="00853FB3" w:rsidRDefault="004E5BCB" w:rsidP="004E5BCB">
      <w:pPr>
        <w:spacing w:before="100" w:beforeAutospacing="1" w:after="100" w:afterAutospacing="1"/>
        <w:textboxTightWrap w:val="none"/>
        <w:rPr>
          <w:lang w:val="en-US"/>
        </w:rPr>
      </w:pPr>
      <w:r w:rsidRPr="00853FB3">
        <w:rPr>
          <w:lang w:val="en-US"/>
        </w:rPr>
        <w:t xml:space="preserve">In case of </w:t>
      </w:r>
      <w:r>
        <w:rPr>
          <w:lang w:val="en-US"/>
        </w:rPr>
        <w:t xml:space="preserve">Electrochemical Impedance Spectroscopy (EIS) </w:t>
      </w:r>
      <w:r w:rsidRPr="00853FB3">
        <w:rPr>
          <w:lang w:val="en-US"/>
        </w:rPr>
        <w:t>measurement</w:t>
      </w:r>
      <w:r>
        <w:rPr>
          <w:lang w:val="en-US"/>
        </w:rPr>
        <w:t>s</w:t>
      </w:r>
      <w:r w:rsidRPr="00853FB3">
        <w:rPr>
          <w:lang w:val="en-US"/>
        </w:rPr>
        <w:t xml:space="preserve">, </w:t>
      </w:r>
      <w:r>
        <w:rPr>
          <w:lang w:val="en-US"/>
        </w:rPr>
        <w:t xml:space="preserve">the following </w:t>
      </w:r>
      <w:r>
        <w:rPr>
          <w:i/>
          <w:lang w:val="en-US"/>
        </w:rPr>
        <w:t xml:space="preserve">variable types </w:t>
      </w:r>
      <w:r>
        <w:rPr>
          <w:lang w:val="en-US"/>
        </w:rPr>
        <w:t xml:space="preserve"> can be sent with the MethodSCRIPT and received as measurement data values.</w:t>
      </w:r>
    </w:p>
    <w:p w14:paraId="55680BCF" w14:textId="77777777" w:rsidR="004E5BCB" w:rsidRPr="00853FB3" w:rsidRDefault="004E5BCB" w:rsidP="004E5BCB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Frequency</w:t>
      </w:r>
      <w:r w:rsidRPr="00E62910">
        <w:rPr>
          <w:lang w:val="en-US"/>
        </w:rPr>
        <w:t xml:space="preserve"> (</w:t>
      </w:r>
      <w:r>
        <w:rPr>
          <w:lang w:val="en-US"/>
        </w:rPr>
        <w:t>set frequency in Hz</w:t>
      </w:r>
      <w:r w:rsidRPr="00E62910">
        <w:rPr>
          <w:lang w:val="en-US"/>
        </w:rPr>
        <w:t>)</w:t>
      </w:r>
    </w:p>
    <w:p w14:paraId="1399EC6D" w14:textId="77777777" w:rsidR="004E5BCB" w:rsidRDefault="004E5BCB" w:rsidP="004E5BCB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Real part of complex Impedance</w:t>
      </w:r>
      <w:r w:rsidRPr="00E62910">
        <w:rPr>
          <w:lang w:val="en-US"/>
        </w:rPr>
        <w:t xml:space="preserve"> (</w:t>
      </w:r>
      <w:r>
        <w:rPr>
          <w:lang w:val="en-US"/>
        </w:rPr>
        <w:t>measured impedance Ohm</w:t>
      </w:r>
      <w:r w:rsidRPr="00853FB3">
        <w:rPr>
          <w:lang w:val="en-US"/>
        </w:rPr>
        <w:t>)</w:t>
      </w:r>
    </w:p>
    <w:p w14:paraId="130FDE7A" w14:textId="77777777" w:rsidR="004E5BCB" w:rsidRDefault="004E5BCB" w:rsidP="004E5BCB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Imaginary part of complex Impedance (measured impedance in Ohm)</w:t>
      </w:r>
    </w:p>
    <w:p w14:paraId="62D6AFBB" w14:textId="77777777" w:rsidR="004E5BCB" w:rsidRPr="00E62910" w:rsidRDefault="004E5BCB" w:rsidP="004E5BCB">
      <w:p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The following metadata values can also be obtained from the data packages, if present.</w:t>
      </w:r>
    </w:p>
    <w:p w14:paraId="612088BA" w14:textId="77777777" w:rsidR="004E5BCB" w:rsidRPr="00E62910" w:rsidRDefault="004E5BCB" w:rsidP="004E5BCB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proofErr w:type="spellStart"/>
      <w:r w:rsidRPr="00E62910">
        <w:rPr>
          <w:lang w:val="en-US"/>
        </w:rPr>
        <w:t>CurrentStatus</w:t>
      </w:r>
      <w:proofErr w:type="spellEnd"/>
      <w:r w:rsidRPr="00E62910">
        <w:rPr>
          <w:lang w:val="en-US"/>
        </w:rPr>
        <w:t xml:space="preserve"> (</w:t>
      </w:r>
      <w:r w:rsidRPr="00853FB3">
        <w:rPr>
          <w:lang w:val="en-US"/>
        </w:rPr>
        <w:t xml:space="preserve">OK, </w:t>
      </w:r>
      <w:r>
        <w:rPr>
          <w:lang w:val="en-US"/>
        </w:rPr>
        <w:t>U</w:t>
      </w:r>
      <w:r w:rsidRPr="00E62910">
        <w:rPr>
          <w:lang w:val="en-US"/>
        </w:rPr>
        <w:t>nderload</w:t>
      </w:r>
      <w:r w:rsidRPr="00853FB3">
        <w:rPr>
          <w:lang w:val="en-US"/>
        </w:rPr>
        <w:t>,</w:t>
      </w:r>
      <w:r w:rsidRPr="00E62910">
        <w:rPr>
          <w:lang w:val="en-US"/>
        </w:rPr>
        <w:t xml:space="preserve"> </w:t>
      </w:r>
      <w:r>
        <w:rPr>
          <w:lang w:val="en-US"/>
        </w:rPr>
        <w:t>O</w:t>
      </w:r>
      <w:r w:rsidRPr="00E62910">
        <w:rPr>
          <w:lang w:val="en-US"/>
        </w:rPr>
        <w:t>verload, </w:t>
      </w:r>
      <w:r>
        <w:rPr>
          <w:lang w:val="en-US"/>
        </w:rPr>
        <w:t>O</w:t>
      </w:r>
      <w:r w:rsidRPr="00853FB3">
        <w:rPr>
          <w:lang w:val="en-US"/>
        </w:rPr>
        <w:t>verload warning</w:t>
      </w:r>
      <w:r w:rsidRPr="00E62910">
        <w:rPr>
          <w:lang w:val="en-US"/>
        </w:rPr>
        <w:t>)</w:t>
      </w:r>
    </w:p>
    <w:p w14:paraId="382A21B6" w14:textId="77777777" w:rsidR="004E5BCB" w:rsidRPr="00C44F74" w:rsidRDefault="004E5BCB" w:rsidP="004E5BCB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proofErr w:type="spellStart"/>
      <w:r w:rsidRPr="00E62910">
        <w:rPr>
          <w:lang w:val="en-US"/>
        </w:rPr>
        <w:t>CurrentRange</w:t>
      </w:r>
      <w:proofErr w:type="spellEnd"/>
      <w:r w:rsidRPr="00E62910">
        <w:rPr>
          <w:lang w:val="en-US"/>
        </w:rPr>
        <w:t xml:space="preserve"> (the current range in use)</w:t>
      </w:r>
    </w:p>
    <w:p w14:paraId="435C0A4D" w14:textId="7D396639" w:rsidR="004E5BCB" w:rsidRDefault="004E5BCB" w:rsidP="004E5BCB">
      <w:pPr>
        <w:numPr>
          <w:ilvl w:val="0"/>
          <w:numId w:val="3"/>
        </w:numPr>
        <w:spacing w:before="100" w:beforeAutospacing="1" w:after="100" w:afterAutospacing="1"/>
        <w:textboxTightWrap w:val="none"/>
        <w:rPr>
          <w:lang w:val="en-US"/>
        </w:rPr>
      </w:pPr>
      <w:r w:rsidRPr="00E62910">
        <w:rPr>
          <w:lang w:val="en-US"/>
        </w:rPr>
        <w:t>Noise</w:t>
      </w:r>
    </w:p>
    <w:p w14:paraId="1E13A234" w14:textId="7242645A" w:rsidR="004E5BCB" w:rsidRDefault="004E5BCB">
      <w:pPr>
        <w:textboxTightWrap w:val="none"/>
        <w:rPr>
          <w:lang w:val="en-US"/>
        </w:rPr>
      </w:pPr>
      <w:r>
        <w:rPr>
          <w:lang w:val="en-US"/>
        </w:rPr>
        <w:br w:type="page"/>
      </w:r>
    </w:p>
    <w:p w14:paraId="3D03F4E1" w14:textId="77777777" w:rsidR="004E5BCB" w:rsidRDefault="004E5BCB" w:rsidP="004E5BCB">
      <w:pPr>
        <w:pStyle w:val="Heading3"/>
        <w:numPr>
          <w:ilvl w:val="2"/>
          <w:numId w:val="1"/>
        </w:numPr>
        <w:rPr>
          <w:b/>
        </w:rPr>
      </w:pPr>
      <w:r w:rsidRPr="0082520C">
        <w:lastRenderedPageBreak/>
        <w:t xml:space="preserve">Parsing the </w:t>
      </w:r>
      <w:r>
        <w:t>measurement data packages</w:t>
      </w:r>
    </w:p>
    <w:p w14:paraId="5BD62B76" w14:textId="77777777" w:rsidR="004E5BCB" w:rsidRDefault="004E5BCB" w:rsidP="004E5BCB">
      <w:pPr>
        <w:rPr>
          <w:rFonts w:cs="Courier New"/>
          <w:iCs/>
          <w:lang w:val="en-GB"/>
        </w:rPr>
      </w:pPr>
      <w:r>
        <w:rPr>
          <w:lang w:val="en-US"/>
        </w:rPr>
        <w:t xml:space="preserve">Each measurement data package begins with the header ‘P’ and is terminated by a ‘\n’. </w:t>
      </w:r>
      <w:r w:rsidRPr="00B244E9">
        <w:rPr>
          <w:rFonts w:cs="Courier New"/>
          <w:iCs/>
          <w:lang w:val="en-GB"/>
        </w:rPr>
        <w:t xml:space="preserve">The </w:t>
      </w:r>
      <w:r>
        <w:rPr>
          <w:rFonts w:cs="Courier New"/>
          <w:iCs/>
          <w:lang w:val="en-GB"/>
        </w:rPr>
        <w:t>measurement</w:t>
      </w:r>
      <w:r w:rsidRPr="00B244E9">
        <w:rPr>
          <w:rFonts w:cs="Courier New"/>
          <w:iCs/>
          <w:lang w:val="en-GB"/>
        </w:rPr>
        <w:t xml:space="preserve"> data package can be split into</w:t>
      </w:r>
      <w:r>
        <w:rPr>
          <w:rFonts w:cs="Courier New"/>
          <w:iCs/>
          <w:lang w:val="en-GB"/>
        </w:rPr>
        <w:t xml:space="preserve"> data value packages based on the </w:t>
      </w:r>
      <w:r w:rsidRPr="00B244E9">
        <w:rPr>
          <w:rFonts w:cs="Courier New"/>
          <w:iCs/>
          <w:lang w:val="en-GB"/>
        </w:rPr>
        <w:t>delimiter</w:t>
      </w:r>
      <w:r>
        <w:rPr>
          <w:rFonts w:cs="Courier New"/>
          <w:iCs/>
          <w:lang w:val="en-GB"/>
        </w:rPr>
        <w:t xml:space="preserve"> ‘;’.  </w:t>
      </w:r>
    </w:p>
    <w:p w14:paraId="424E31E6" w14:textId="77777777" w:rsidR="004E5BCB" w:rsidRPr="008F363B" w:rsidRDefault="004E5BCB" w:rsidP="004E5BCB">
      <w:pPr>
        <w:rPr>
          <w:iCs/>
          <w:lang w:val="en-US"/>
        </w:rPr>
      </w:pPr>
      <w:r w:rsidRPr="008F363B">
        <w:rPr>
          <w:iCs/>
          <w:lang w:val="en-US"/>
        </w:rPr>
        <w:t>Each of the</w:t>
      </w:r>
      <w:r>
        <w:rPr>
          <w:iCs/>
          <w:lang w:val="en-US"/>
        </w:rPr>
        <w:t>se data value packages</w:t>
      </w:r>
      <w:r w:rsidRPr="008F363B">
        <w:rPr>
          <w:iCs/>
          <w:lang w:val="en-US"/>
        </w:rPr>
        <w:t xml:space="preserve"> can</w:t>
      </w:r>
      <w:r>
        <w:rPr>
          <w:iCs/>
          <w:lang w:val="en-US"/>
        </w:rPr>
        <w:t xml:space="preserve"> then</w:t>
      </w:r>
      <w:r w:rsidRPr="008F363B">
        <w:rPr>
          <w:iCs/>
          <w:lang w:val="en-US"/>
        </w:rPr>
        <w:t xml:space="preserve"> be parsed </w:t>
      </w:r>
      <w:r>
        <w:rPr>
          <w:iCs/>
          <w:lang w:val="en-US"/>
        </w:rPr>
        <w:t xml:space="preserve">separately </w:t>
      </w:r>
      <w:r w:rsidRPr="008F363B">
        <w:rPr>
          <w:iCs/>
          <w:lang w:val="en-US"/>
        </w:rPr>
        <w:t xml:space="preserve">to get the actual </w:t>
      </w:r>
      <w:r>
        <w:rPr>
          <w:iCs/>
          <w:lang w:val="en-US"/>
        </w:rPr>
        <w:t xml:space="preserve">data </w:t>
      </w:r>
      <w:r w:rsidRPr="008F363B">
        <w:rPr>
          <w:iCs/>
          <w:lang w:val="en-US"/>
        </w:rPr>
        <w:t>values</w:t>
      </w:r>
      <w:r>
        <w:rPr>
          <w:iCs/>
          <w:lang w:val="en-US"/>
        </w:rPr>
        <w:t>.</w:t>
      </w:r>
    </w:p>
    <w:p w14:paraId="4CDD0AD6" w14:textId="77777777" w:rsidR="004E5BCB" w:rsidRDefault="004E5BCB" w:rsidP="004E5BCB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56F59C1E" w14:textId="77777777" w:rsidR="004E5BCB" w:rsidRDefault="004E5BCB" w:rsidP="004E5BCB">
      <w:pPr>
        <w:autoSpaceDE w:val="0"/>
        <w:autoSpaceDN w:val="0"/>
        <w:adjustRightInd w:val="0"/>
        <w:textboxTightWrap w:val="none"/>
        <w:rPr>
          <w:iCs/>
          <w:lang w:val="en-US"/>
        </w:rPr>
      </w:pPr>
      <w:r w:rsidRPr="004A3DB3">
        <w:rPr>
          <w:iCs/>
          <w:lang w:val="en-US"/>
        </w:rPr>
        <w:t>The type of data in a data package is identified by its variable type:</w:t>
      </w:r>
    </w:p>
    <w:p w14:paraId="277305B7" w14:textId="77777777" w:rsidR="004E5BCB" w:rsidRPr="004A3DB3" w:rsidRDefault="004E5BCB" w:rsidP="004E5BCB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02AEF6A8" w14:textId="77777777" w:rsidR="004E5BCB" w:rsidRPr="004A3DB3" w:rsidRDefault="004E5BCB" w:rsidP="004E5BCB">
      <w:pPr>
        <w:pStyle w:val="ListParagraph"/>
        <w:numPr>
          <w:ilvl w:val="0"/>
          <w:numId w:val="9"/>
        </w:numPr>
        <w:rPr>
          <w:lang w:val="en-US"/>
        </w:rPr>
      </w:pPr>
      <w:r w:rsidRPr="004A3DB3">
        <w:rPr>
          <w:lang w:val="en-US"/>
        </w:rPr>
        <w:t xml:space="preserve">The potential readings are identified by the string </w:t>
      </w:r>
      <w:r>
        <w:rPr>
          <w:lang w:val="en-US"/>
        </w:rPr>
        <w:t>“</w:t>
      </w:r>
      <w:r w:rsidRPr="004A3DB3">
        <w:rPr>
          <w:i/>
          <w:lang w:val="en-US"/>
        </w:rPr>
        <w:t>da</w:t>
      </w:r>
      <w:r>
        <w:rPr>
          <w:i/>
          <w:lang w:val="en-US"/>
        </w:rPr>
        <w:t>”</w:t>
      </w:r>
    </w:p>
    <w:p w14:paraId="0D392EDA" w14:textId="77777777" w:rsidR="004E5BCB" w:rsidRPr="004A3DB3" w:rsidRDefault="004E5BCB" w:rsidP="004E5BCB">
      <w:pPr>
        <w:pStyle w:val="ListParagraph"/>
        <w:numPr>
          <w:ilvl w:val="0"/>
          <w:numId w:val="9"/>
        </w:numPr>
        <w:rPr>
          <w:lang w:val="en-US"/>
        </w:rPr>
      </w:pPr>
      <w:r w:rsidRPr="004A3DB3">
        <w:rPr>
          <w:lang w:val="en-US"/>
        </w:rPr>
        <w:t xml:space="preserve">The current readings are identified by the string </w:t>
      </w:r>
      <w:r>
        <w:rPr>
          <w:lang w:val="en-US"/>
        </w:rPr>
        <w:t>“</w:t>
      </w:r>
      <w:proofErr w:type="spellStart"/>
      <w:r w:rsidRPr="004A3DB3">
        <w:rPr>
          <w:i/>
          <w:lang w:val="en-US"/>
        </w:rPr>
        <w:t>ba</w:t>
      </w:r>
      <w:proofErr w:type="spellEnd"/>
      <w:r>
        <w:rPr>
          <w:i/>
          <w:lang w:val="en-US"/>
        </w:rPr>
        <w:t>”</w:t>
      </w:r>
    </w:p>
    <w:p w14:paraId="65C70DEE" w14:textId="77777777" w:rsidR="004E5BCB" w:rsidRPr="004A3DB3" w:rsidRDefault="004E5BCB" w:rsidP="004E5BCB">
      <w:pPr>
        <w:pStyle w:val="ListParagraph"/>
        <w:numPr>
          <w:ilvl w:val="0"/>
          <w:numId w:val="9"/>
        </w:numPr>
        <w:rPr>
          <w:lang w:val="en-US"/>
        </w:rPr>
      </w:pPr>
      <w:r w:rsidRPr="004A3DB3">
        <w:rPr>
          <w:lang w:val="en-US"/>
        </w:rPr>
        <w:t xml:space="preserve">The frequency readings are identified by the string </w:t>
      </w:r>
      <w:r>
        <w:rPr>
          <w:lang w:val="en-US"/>
        </w:rPr>
        <w:t>“</w:t>
      </w:r>
      <w:r w:rsidRPr="004A3DB3">
        <w:rPr>
          <w:i/>
          <w:lang w:val="en-US"/>
        </w:rPr>
        <w:t>dc</w:t>
      </w:r>
      <w:r>
        <w:rPr>
          <w:i/>
          <w:lang w:val="en-US"/>
        </w:rPr>
        <w:t>”</w:t>
      </w:r>
    </w:p>
    <w:p w14:paraId="206E3ECB" w14:textId="77777777" w:rsidR="004E5BCB" w:rsidRPr="004A3DB3" w:rsidRDefault="004E5BCB" w:rsidP="004E5BCB">
      <w:pPr>
        <w:pStyle w:val="ListParagraph"/>
        <w:numPr>
          <w:ilvl w:val="0"/>
          <w:numId w:val="9"/>
        </w:numPr>
        <w:rPr>
          <w:lang w:val="en-US"/>
        </w:rPr>
      </w:pPr>
      <w:r w:rsidRPr="004A3DB3">
        <w:rPr>
          <w:lang w:val="en-US"/>
        </w:rPr>
        <w:t xml:space="preserve">The real impedance readings are identified by the string </w:t>
      </w:r>
      <w:r>
        <w:rPr>
          <w:lang w:val="en-US"/>
        </w:rPr>
        <w:t>“</w:t>
      </w:r>
      <w:r w:rsidRPr="004A3DB3">
        <w:rPr>
          <w:i/>
          <w:lang w:val="en-US"/>
        </w:rPr>
        <w:t>cc</w:t>
      </w:r>
      <w:r>
        <w:rPr>
          <w:i/>
          <w:lang w:val="en-US"/>
        </w:rPr>
        <w:t>”</w:t>
      </w:r>
    </w:p>
    <w:p w14:paraId="406BA60C" w14:textId="77777777" w:rsidR="004E5BCB" w:rsidRPr="004A3DB3" w:rsidRDefault="004E5BCB" w:rsidP="004E5BCB">
      <w:pPr>
        <w:pStyle w:val="ListParagraph"/>
        <w:numPr>
          <w:ilvl w:val="0"/>
          <w:numId w:val="9"/>
        </w:numPr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4A3DB3">
        <w:rPr>
          <w:lang w:val="en-US"/>
        </w:rPr>
        <w:t xml:space="preserve">The imaginary impedance readings are identified by the string </w:t>
      </w:r>
      <w:r>
        <w:rPr>
          <w:lang w:val="en-US"/>
        </w:rPr>
        <w:t>“</w:t>
      </w:r>
      <w:r w:rsidRPr="004A3DB3">
        <w:rPr>
          <w:i/>
          <w:lang w:val="en-US"/>
        </w:rPr>
        <w:t>cd</w:t>
      </w:r>
      <w:r>
        <w:rPr>
          <w:i/>
          <w:lang w:val="en-US"/>
        </w:rPr>
        <w:t>”</w:t>
      </w:r>
    </w:p>
    <w:p w14:paraId="7CCDEBF4" w14:textId="77777777" w:rsidR="004E5BCB" w:rsidRPr="003E566F" w:rsidRDefault="004E5BCB" w:rsidP="004E5BCB">
      <w:pPr>
        <w:rPr>
          <w:lang w:val="en-GB"/>
        </w:rPr>
      </w:pPr>
    </w:p>
    <w:p w14:paraId="02E1E86E" w14:textId="77777777" w:rsidR="004E5BCB" w:rsidRDefault="004E5BCB" w:rsidP="004E5BCB">
      <w:pPr>
        <w:rPr>
          <w:lang w:val="en-US"/>
        </w:rPr>
      </w:pPr>
      <w:r>
        <w:rPr>
          <w:lang w:val="en-US"/>
        </w:rPr>
        <w:t xml:space="preserve">For example, in the sample package seen above, the </w:t>
      </w:r>
      <w:r w:rsidRPr="004A3DB3">
        <w:rPr>
          <w:i/>
          <w:lang w:val="en-US"/>
        </w:rPr>
        <w:t>variable types</w:t>
      </w:r>
      <w:r>
        <w:rPr>
          <w:lang w:val="en-US"/>
        </w:rPr>
        <w:t xml:space="preserve"> are </w:t>
      </w:r>
    </w:p>
    <w:p w14:paraId="2F9E6FF2" w14:textId="77777777" w:rsidR="004E5BCB" w:rsidRDefault="004E5BCB" w:rsidP="004E5BCB">
      <w:pPr>
        <w:rPr>
          <w:lang w:val="en-US"/>
        </w:rPr>
      </w:pPr>
      <w:r w:rsidRPr="003468DE">
        <w:rPr>
          <w:i/>
          <w:lang w:val="en-US"/>
        </w:rPr>
        <w:t>da7F85F3Fu</w:t>
      </w:r>
      <w:r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  <w:t>- “</w:t>
      </w:r>
      <w:r w:rsidRPr="003468DE">
        <w:rPr>
          <w:i/>
          <w:lang w:val="en-US"/>
        </w:rPr>
        <w:t>da</w:t>
      </w:r>
      <w:r>
        <w:rPr>
          <w:i/>
          <w:lang w:val="en-US"/>
        </w:rPr>
        <w:t>” for p</w:t>
      </w:r>
      <w:r>
        <w:rPr>
          <w:lang w:val="en-US"/>
        </w:rPr>
        <w:t>otential reading and</w:t>
      </w:r>
    </w:p>
    <w:p w14:paraId="6C39624B" w14:textId="77777777" w:rsidR="004E5BCB" w:rsidRDefault="004E5BCB" w:rsidP="004E5BCB">
      <w:pPr>
        <w:rPr>
          <w:lang w:val="en-US"/>
        </w:rPr>
      </w:pPr>
      <w:r w:rsidRPr="003468DE">
        <w:rPr>
          <w:i/>
          <w:lang w:val="en-US"/>
        </w:rPr>
        <w:t>ba48D503Dp,10,288</w:t>
      </w:r>
      <w:r>
        <w:rPr>
          <w:lang w:val="en-US"/>
        </w:rPr>
        <w:t xml:space="preserve"> </w:t>
      </w:r>
      <w:r>
        <w:rPr>
          <w:lang w:val="en-US"/>
        </w:rPr>
        <w:tab/>
        <w:t>- “</w:t>
      </w:r>
      <w:proofErr w:type="spellStart"/>
      <w:r w:rsidRPr="003468DE">
        <w:rPr>
          <w:i/>
          <w:lang w:val="en-US"/>
        </w:rPr>
        <w:t>ba</w:t>
      </w:r>
      <w:proofErr w:type="spellEnd"/>
      <w:r>
        <w:rPr>
          <w:i/>
          <w:lang w:val="en-US"/>
        </w:rPr>
        <w:t xml:space="preserve">” for </w:t>
      </w:r>
      <w:r>
        <w:rPr>
          <w:lang w:val="en-US"/>
        </w:rPr>
        <w:t>current reading.</w:t>
      </w:r>
    </w:p>
    <w:p w14:paraId="707CBDBF" w14:textId="77777777" w:rsidR="004E5BCB" w:rsidRDefault="004E5BCB" w:rsidP="004E5BCB">
      <w:pPr>
        <w:rPr>
          <w:lang w:val="en-US"/>
        </w:rPr>
      </w:pPr>
    </w:p>
    <w:p w14:paraId="7C8834CE" w14:textId="77777777" w:rsidR="004E5BCB" w:rsidRDefault="004E5BCB" w:rsidP="004E5BCB">
      <w:pPr>
        <w:rPr>
          <w:rFonts w:eastAsiaTheme="majorEastAsia"/>
          <w:lang w:val="en-US"/>
        </w:rPr>
      </w:pPr>
    </w:p>
    <w:p w14:paraId="105EBCBF" w14:textId="77777777" w:rsidR="004E5BCB" w:rsidRDefault="004E5BCB" w:rsidP="004E5BCB">
      <w:pPr>
        <w:rPr>
          <w:iCs/>
          <w:lang w:val="en-US"/>
        </w:rPr>
      </w:pPr>
      <w:r>
        <w:rPr>
          <w:lang w:val="en-US"/>
        </w:rPr>
        <w:t xml:space="preserve">The following 7 characters hold the 28-bit signed integer data value followed by one SI unit prefix character. </w:t>
      </w:r>
      <w:r w:rsidRPr="00945E0B">
        <w:rPr>
          <w:iCs/>
          <w:lang w:val="en-US"/>
        </w:rPr>
        <w:t xml:space="preserve">The </w:t>
      </w:r>
      <w:r>
        <w:rPr>
          <w:iCs/>
          <w:lang w:val="en-US"/>
        </w:rPr>
        <w:t>data</w:t>
      </w:r>
      <w:r w:rsidRPr="00945E0B">
        <w:rPr>
          <w:iCs/>
          <w:lang w:val="en-US"/>
        </w:rPr>
        <w:t xml:space="preserve"> value for </w:t>
      </w:r>
      <w:r>
        <w:rPr>
          <w:iCs/>
          <w:lang w:val="en-US"/>
        </w:rPr>
        <w:t xml:space="preserve">the </w:t>
      </w:r>
      <w:r w:rsidRPr="00945E0B">
        <w:rPr>
          <w:iCs/>
          <w:lang w:val="en-US"/>
        </w:rPr>
        <w:t>current reading (</w:t>
      </w:r>
      <w:r>
        <w:rPr>
          <w:iCs/>
          <w:lang w:val="en-US"/>
        </w:rPr>
        <w:t>7</w:t>
      </w:r>
      <w:r w:rsidRPr="00945E0B">
        <w:rPr>
          <w:iCs/>
          <w:lang w:val="en-US"/>
        </w:rPr>
        <w:t xml:space="preserve"> characters)</w:t>
      </w:r>
      <w:r>
        <w:rPr>
          <w:iCs/>
          <w:lang w:val="en-US"/>
        </w:rPr>
        <w:t xml:space="preserve"> </w:t>
      </w:r>
      <w:r w:rsidRPr="00945E0B">
        <w:rPr>
          <w:iCs/>
          <w:lang w:val="en-US"/>
        </w:rPr>
        <w:t xml:space="preserve">from the above sample package is </w:t>
      </w:r>
      <w:r>
        <w:rPr>
          <w:iCs/>
          <w:lang w:val="en-US"/>
        </w:rPr>
        <w:t>“</w:t>
      </w:r>
      <w:r w:rsidRPr="00E45171">
        <w:rPr>
          <w:i/>
          <w:lang w:val="en-US"/>
        </w:rPr>
        <w:t>48D503D</w:t>
      </w:r>
      <w:r>
        <w:rPr>
          <w:i/>
          <w:lang w:val="en-US"/>
        </w:rPr>
        <w:t xml:space="preserve">”  </w:t>
      </w:r>
      <w:r>
        <w:rPr>
          <w:iCs/>
          <w:lang w:val="en-US"/>
        </w:rPr>
        <w:t>followed by the SI unit prefix ‘</w:t>
      </w:r>
      <w:r w:rsidRPr="00E45171">
        <w:rPr>
          <w:i/>
          <w:lang w:val="en-US"/>
        </w:rPr>
        <w:t>p</w:t>
      </w:r>
      <w:r>
        <w:rPr>
          <w:i/>
          <w:lang w:val="en-US"/>
        </w:rPr>
        <w:t>’</w:t>
      </w:r>
      <w:r w:rsidRPr="00945E0B">
        <w:rPr>
          <w:iCs/>
          <w:lang w:val="en-US"/>
        </w:rPr>
        <w:t>.</w:t>
      </w:r>
      <w:r>
        <w:rPr>
          <w:iCs/>
          <w:lang w:val="en-US"/>
        </w:rPr>
        <w:t xml:space="preserve"> </w:t>
      </w:r>
    </w:p>
    <w:p w14:paraId="1D7BB33F" w14:textId="77777777" w:rsidR="004E5BCB" w:rsidRPr="003E566F" w:rsidRDefault="004E5BCB" w:rsidP="004E5BCB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color w:val="auto"/>
          <w:lang w:val="en-GB"/>
        </w:rPr>
      </w:pPr>
    </w:p>
    <w:p w14:paraId="2D9832C8" w14:textId="77777777" w:rsidR="004E5BCB" w:rsidRPr="00F552C1" w:rsidRDefault="004E5BCB" w:rsidP="004E5BCB">
      <w:pPr>
        <w:autoSpaceDE w:val="0"/>
        <w:autoSpaceDN w:val="0"/>
        <w:adjustRightInd w:val="0"/>
        <w:textboxTightWrap w:val="none"/>
        <w:rPr>
          <w:rFonts w:ascii="Courier New" w:hAnsi="Courier New"/>
          <w:iCs/>
          <w:color w:val="000000" w:themeColor="text1"/>
          <w:shd w:val="clear" w:color="auto" w:fill="F2F2F2" w:themeFill="background1" w:themeFillShade="F2"/>
          <w:lang w:val="en-US" w:eastAsia="en-GB"/>
        </w:rPr>
      </w:pPr>
      <w:r w:rsidRPr="00C156FA">
        <w:rPr>
          <w:iCs/>
          <w:lang w:val="en-US"/>
        </w:rPr>
        <w:t xml:space="preserve">In the above sample package, the </w:t>
      </w:r>
      <w:r>
        <w:rPr>
          <w:iCs/>
          <w:lang w:val="en-US"/>
        </w:rPr>
        <w:t xml:space="preserve">SI </w:t>
      </w:r>
      <w:r w:rsidRPr="00C156FA">
        <w:rPr>
          <w:iCs/>
          <w:lang w:val="en-US"/>
        </w:rPr>
        <w:t xml:space="preserve">unit prefix for current data is ‘p’ </w:t>
      </w:r>
      <w:r>
        <w:rPr>
          <w:iCs/>
          <w:lang w:val="en-US"/>
        </w:rPr>
        <w:t>(</w:t>
      </w:r>
      <w:proofErr w:type="spellStart"/>
      <w:r>
        <w:rPr>
          <w:iCs/>
          <w:lang w:val="en-US"/>
        </w:rPr>
        <w:t>pico</w:t>
      </w:r>
      <w:proofErr w:type="spellEnd"/>
      <w:r>
        <w:rPr>
          <w:iCs/>
          <w:lang w:val="en-US"/>
        </w:rPr>
        <w:t xml:space="preserve">) </w:t>
      </w:r>
      <w:r w:rsidRPr="00C156FA">
        <w:rPr>
          <w:iCs/>
          <w:lang w:val="en-US"/>
        </w:rPr>
        <w:t>which is 1e-12 A.</w:t>
      </w:r>
      <w:r>
        <w:rPr>
          <w:iCs/>
          <w:lang w:val="en-US"/>
        </w:rPr>
        <w:t xml:space="preserve"> </w:t>
      </w:r>
    </w:p>
    <w:p w14:paraId="42E0F3A7" w14:textId="77777777" w:rsidR="004E5BCB" w:rsidRDefault="004E5BCB" w:rsidP="004E5BCB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4AF03512" w14:textId="77777777" w:rsidR="004E5BCB" w:rsidRDefault="004E5BCB" w:rsidP="004E5BCB">
      <w:pPr>
        <w:rPr>
          <w:iCs/>
          <w:lang w:val="en-US"/>
        </w:rPr>
      </w:pPr>
      <w:r>
        <w:rPr>
          <w:iCs/>
          <w:lang w:val="en-US"/>
        </w:rPr>
        <w:t>After obtaining variable type and the data values from the package, the metadata values can be parsed, if present.</w:t>
      </w:r>
    </w:p>
    <w:p w14:paraId="7C30C07D" w14:textId="77777777" w:rsidR="004E5BCB" w:rsidRDefault="004E5BCB" w:rsidP="004E5BCB">
      <w:pPr>
        <w:pStyle w:val="Heading3"/>
        <w:numPr>
          <w:ilvl w:val="2"/>
          <w:numId w:val="1"/>
        </w:numPr>
        <w:rPr>
          <w:b/>
        </w:rPr>
      </w:pPr>
      <w:r w:rsidRPr="0082520C">
        <w:t xml:space="preserve">Parsing the </w:t>
      </w:r>
      <w:r>
        <w:t>metadata</w:t>
      </w:r>
      <w:r w:rsidRPr="0082520C">
        <w:t xml:space="preserve"> values</w:t>
      </w:r>
    </w:p>
    <w:p w14:paraId="75556A27" w14:textId="77777777" w:rsidR="004E5BCB" w:rsidRDefault="004E5BCB" w:rsidP="004E5BCB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The metadata values are separated based on the delimiter ‘,’ and each of the values is further parsed to get the actual value. </w:t>
      </w:r>
    </w:p>
    <w:p w14:paraId="68D645FD" w14:textId="77777777" w:rsidR="004E5BCB" w:rsidRDefault="004E5BCB" w:rsidP="004E5BCB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7F47E36E" w14:textId="77777777" w:rsidR="004E5BCB" w:rsidRDefault="004E5BCB" w:rsidP="004E5BCB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The first character of each metadata value </w:t>
      </w:r>
      <w:proofErr w:type="spellStart"/>
      <w:r>
        <w:rPr>
          <w:iCs/>
          <w:lang w:val="en-US"/>
        </w:rPr>
        <w:t>metaData</w:t>
      </w:r>
      <w:proofErr w:type="spellEnd"/>
      <w:r>
        <w:rPr>
          <w:iCs/>
          <w:lang w:val="en-US"/>
        </w:rPr>
        <w:t xml:space="preserve">[0] identifies the type of metadata. </w:t>
      </w:r>
    </w:p>
    <w:p w14:paraId="03ED0214" w14:textId="77777777" w:rsidR="004E5BCB" w:rsidRDefault="004E5BCB" w:rsidP="004E5BCB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36756A58" w14:textId="77777777" w:rsidR="004E5BCB" w:rsidRDefault="004E5BCB" w:rsidP="004E5BCB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‘1’ - status </w:t>
      </w:r>
    </w:p>
    <w:p w14:paraId="517D8AD5" w14:textId="77777777" w:rsidR="004E5BCB" w:rsidRDefault="004E5BCB" w:rsidP="004E5BCB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‘2’ - Current range index </w:t>
      </w:r>
    </w:p>
    <w:p w14:paraId="5843F78D" w14:textId="77777777" w:rsidR="004E5BCB" w:rsidRPr="00822136" w:rsidRDefault="004E5BCB" w:rsidP="004E5BCB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>‘4’ - Noise</w:t>
      </w:r>
    </w:p>
    <w:p w14:paraId="427CC4D3" w14:textId="77777777" w:rsidR="004E5BCB" w:rsidRDefault="004E5BCB" w:rsidP="004E5BCB">
      <w:pPr>
        <w:rPr>
          <w:rStyle w:val="code"/>
        </w:rPr>
      </w:pPr>
    </w:p>
    <w:p w14:paraId="47979C02" w14:textId="77777777" w:rsidR="004E5BCB" w:rsidRDefault="004E5BCB" w:rsidP="004E5BCB">
      <w:pPr>
        <w:rPr>
          <w:iCs/>
          <w:lang w:val="en-US"/>
        </w:rPr>
      </w:pPr>
      <w:bookmarkStart w:id="6" w:name="_Hlk5014795"/>
      <w:r>
        <w:rPr>
          <w:iCs/>
          <w:lang w:val="en-US"/>
        </w:rPr>
        <w:t xml:space="preserve">The metadata status is a 1 character hexadecimal bit mask. </w:t>
      </w:r>
    </w:p>
    <w:bookmarkEnd w:id="6"/>
    <w:p w14:paraId="1E48CBE6" w14:textId="77777777" w:rsidR="004E5BCB" w:rsidRDefault="004E5BCB" w:rsidP="004E5BCB">
      <w:pPr>
        <w:rPr>
          <w:iCs/>
          <w:lang w:val="en-US"/>
        </w:rPr>
      </w:pPr>
    </w:p>
    <w:p w14:paraId="69C301DB" w14:textId="77777777" w:rsidR="004E5BCB" w:rsidRDefault="004E5BCB" w:rsidP="004E5BCB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For example, in the above sample, the available metadata values for current data are, </w:t>
      </w:r>
    </w:p>
    <w:p w14:paraId="792B1D73" w14:textId="77777777" w:rsidR="004E5BCB" w:rsidRDefault="004E5BCB" w:rsidP="004E5BCB">
      <w:pPr>
        <w:autoSpaceDE w:val="0"/>
        <w:autoSpaceDN w:val="0"/>
        <w:adjustRightInd w:val="0"/>
        <w:textboxTightWrap w:val="none"/>
        <w:rPr>
          <w:lang w:val="en-US"/>
        </w:rPr>
      </w:pPr>
      <w:r w:rsidRPr="00B2561B">
        <w:rPr>
          <w:lang w:val="en-US"/>
        </w:rPr>
        <w:t>10,288</w:t>
      </w:r>
      <w:r>
        <w:rPr>
          <w:lang w:val="en-US"/>
        </w:rPr>
        <w:t>. The first metadata value is 10.</w:t>
      </w:r>
    </w:p>
    <w:p w14:paraId="0615BE64" w14:textId="77777777" w:rsidR="004E5BCB" w:rsidRDefault="004E5BCB" w:rsidP="004E5BCB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0B35AE51" w14:textId="77777777" w:rsidR="004E5BCB" w:rsidRPr="00160881" w:rsidRDefault="004E5BCB" w:rsidP="004E5BCB">
      <w:pPr>
        <w:autoSpaceDE w:val="0"/>
        <w:autoSpaceDN w:val="0"/>
        <w:adjustRightInd w:val="0"/>
        <w:textboxTightWrap w:val="none"/>
        <w:rPr>
          <w:lang w:val="en-US"/>
        </w:rPr>
      </w:pPr>
      <w:r w:rsidRPr="00160881">
        <w:rPr>
          <w:lang w:val="en-US"/>
        </w:rPr>
        <w:t xml:space="preserve">1 – </w:t>
      </w:r>
      <w:r>
        <w:rPr>
          <w:lang w:val="en-US"/>
        </w:rPr>
        <w:t>metadata</w:t>
      </w:r>
      <w:r w:rsidRPr="00160881">
        <w:rPr>
          <w:lang w:val="en-US"/>
        </w:rPr>
        <w:t xml:space="preserve"> status – 0 indicates OK.</w:t>
      </w:r>
    </w:p>
    <w:p w14:paraId="256CFE71" w14:textId="77777777" w:rsidR="004E5BCB" w:rsidRDefault="004E5BCB" w:rsidP="004E5BCB">
      <w:pPr>
        <w:rPr>
          <w:iCs/>
          <w:lang w:val="en-US"/>
        </w:rPr>
      </w:pPr>
    </w:p>
    <w:p w14:paraId="616A048C" w14:textId="77777777" w:rsidR="004E5BCB" w:rsidRPr="00A809A8" w:rsidRDefault="004E5BCB" w:rsidP="004E5BCB">
      <w:pPr>
        <w:rPr>
          <w:iCs/>
          <w:lang w:val="en-US"/>
        </w:rPr>
      </w:pPr>
      <w:r w:rsidRPr="00A809A8">
        <w:rPr>
          <w:iCs/>
          <w:lang w:val="en-US"/>
        </w:rPr>
        <w:t>The metadata type current range is represented by a 2-digit hexadecimal value. If the first bit is high</w:t>
      </w:r>
    </w:p>
    <w:p w14:paraId="3B3D6459" w14:textId="77777777" w:rsidR="004E5BCB" w:rsidRPr="00A809A8" w:rsidRDefault="004E5BCB" w:rsidP="004E5BCB">
      <w:pPr>
        <w:rPr>
          <w:iCs/>
          <w:lang w:val="en-US"/>
        </w:rPr>
      </w:pPr>
      <w:r w:rsidRPr="00A809A8">
        <w:rPr>
          <w:iCs/>
          <w:lang w:val="en-US"/>
        </w:rPr>
        <w:t>(0x80), it indicates a high-speed mode current range. The hexadecimal value can be converted to int</w:t>
      </w:r>
    </w:p>
    <w:p w14:paraId="3D3F7CFA" w14:textId="77777777" w:rsidR="004E5BCB" w:rsidRPr="00E45171" w:rsidRDefault="004E5BCB" w:rsidP="004E5BCB">
      <w:pPr>
        <w:rPr>
          <w:iCs/>
          <w:lang w:val="en-US"/>
        </w:rPr>
      </w:pPr>
      <w:r w:rsidRPr="00A809A8">
        <w:rPr>
          <w:iCs/>
          <w:lang w:val="en-US"/>
        </w:rPr>
        <w:t>to get the current range.</w:t>
      </w:r>
    </w:p>
    <w:p w14:paraId="47AA6A12" w14:textId="77777777" w:rsidR="004E5BCB" w:rsidRDefault="004E5BCB" w:rsidP="004E5BCB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lang w:val="en-GB"/>
        </w:rPr>
      </w:pPr>
    </w:p>
    <w:p w14:paraId="6FB419EA" w14:textId="77777777" w:rsidR="004E5BCB" w:rsidRDefault="004E5BCB" w:rsidP="004E5BCB">
      <w:pPr>
        <w:rPr>
          <w:lang w:val="en-US"/>
        </w:rPr>
      </w:pPr>
      <w:r w:rsidRPr="00160881">
        <w:rPr>
          <w:lang w:val="en-US"/>
        </w:rPr>
        <w:t>For example, in the a</w:t>
      </w:r>
      <w:r>
        <w:rPr>
          <w:lang w:val="en-US"/>
        </w:rPr>
        <w:t>bove sample, the second metadata available is 288.</w:t>
      </w:r>
    </w:p>
    <w:p w14:paraId="6B531CFE" w14:textId="77777777" w:rsidR="004E5BCB" w:rsidRDefault="004E5BCB" w:rsidP="004E5BCB">
      <w:pPr>
        <w:rPr>
          <w:lang w:val="en-US"/>
        </w:rPr>
      </w:pPr>
      <w:r>
        <w:rPr>
          <w:lang w:val="en-US"/>
        </w:rPr>
        <w:t>2 – indicates the type – current range</w:t>
      </w:r>
    </w:p>
    <w:p w14:paraId="6E8C2732" w14:textId="77777777" w:rsidR="004E5BCB" w:rsidRDefault="004E5BCB" w:rsidP="004E5BCB">
      <w:pPr>
        <w:autoSpaceDE w:val="0"/>
        <w:autoSpaceDN w:val="0"/>
        <w:adjustRightInd w:val="0"/>
        <w:textboxTightWrap w:val="none"/>
        <w:rPr>
          <w:lang w:val="en-US"/>
        </w:rPr>
      </w:pPr>
      <w:r>
        <w:rPr>
          <w:lang w:val="en-US"/>
        </w:rPr>
        <w:t>88 – indicates the hexadecimal value for current range index – 1mA. The first bit 8 implies that it is high speed mode current range.</w:t>
      </w:r>
    </w:p>
    <w:p w14:paraId="11C88ACC" w14:textId="77777777" w:rsidR="004E5BCB" w:rsidRDefault="004E5BCB" w:rsidP="004E5BCB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558181A9" w14:textId="77777777" w:rsidR="004E5BCB" w:rsidRPr="008F444F" w:rsidRDefault="004E5BCB" w:rsidP="004E5BCB">
      <w:pPr>
        <w:pStyle w:val="Heading3"/>
        <w:numPr>
          <w:ilvl w:val="2"/>
          <w:numId w:val="1"/>
        </w:numPr>
      </w:pPr>
      <w:bookmarkStart w:id="7" w:name="OLE_LINK4"/>
      <w:bookmarkStart w:id="8" w:name="OLE_LINK5"/>
      <w:r w:rsidRPr="000708E6">
        <w:lastRenderedPageBreak/>
        <w:t>Sample output</w:t>
      </w:r>
    </w:p>
    <w:p w14:paraId="64580A28" w14:textId="77777777" w:rsidR="004E5BCB" w:rsidRDefault="004E5BCB" w:rsidP="004E5BCB">
      <w:pPr>
        <w:pStyle w:val="Heading4"/>
        <w:numPr>
          <w:ilvl w:val="3"/>
          <w:numId w:val="1"/>
        </w:numPr>
        <w:rPr>
          <w:lang w:val="en-US"/>
        </w:rPr>
      </w:pPr>
      <w:r>
        <w:rPr>
          <w:lang w:val="en-US"/>
        </w:rPr>
        <w:t>LSV</w:t>
      </w:r>
    </w:p>
    <w:p w14:paraId="208A919A" w14:textId="77777777" w:rsidR="004E5BCB" w:rsidRDefault="004E5BCB" w:rsidP="004E5BCB">
      <w:pPr>
        <w:rPr>
          <w:lang w:val="en-US"/>
        </w:rPr>
      </w:pPr>
      <w:r>
        <w:rPr>
          <w:lang w:val="en-US"/>
        </w:rPr>
        <w:t>Here’s a sample measurement data package from a LSV measurement on a dummy cell with 10kOhm resistance and its corresponding output.</w:t>
      </w:r>
    </w:p>
    <w:p w14:paraId="7F007817" w14:textId="77777777" w:rsidR="004E5BCB" w:rsidRPr="00A80AD7" w:rsidRDefault="004E5BCB" w:rsidP="004E5BCB">
      <w:pPr>
        <w:rPr>
          <w:lang w:val="en-US"/>
        </w:rPr>
      </w:pPr>
    </w:p>
    <w:p w14:paraId="500BFE92" w14:textId="77777777" w:rsidR="004E5BCB" w:rsidRPr="004E5BCB" w:rsidRDefault="004E5BCB" w:rsidP="004E5BCB">
      <w:pPr>
        <w:rPr>
          <w:rStyle w:val="code"/>
          <w:lang w:val="it-IT"/>
        </w:rPr>
      </w:pPr>
      <w:r w:rsidRPr="004E5BCB">
        <w:rPr>
          <w:rStyle w:val="code"/>
          <w:lang w:val="it-IT"/>
        </w:rPr>
        <w:t>Pda7F85F3Fu;ba4BA99F0p,10,288</w:t>
      </w:r>
    </w:p>
    <w:p w14:paraId="7731F663" w14:textId="77777777" w:rsidR="004E5BCB" w:rsidRDefault="004E5BCB" w:rsidP="004E5BCB">
      <w:pPr>
        <w:rPr>
          <w:lang w:val="it-IT"/>
        </w:rPr>
      </w:pPr>
      <w:r>
        <w:rPr>
          <w:lang w:val="it-IT"/>
        </w:rPr>
        <w:t xml:space="preserve">Output: </w:t>
      </w:r>
      <w:r>
        <w:rPr>
          <w:lang w:val="it-IT"/>
        </w:rPr>
        <w:tab/>
      </w:r>
      <w:r w:rsidRPr="00E20828">
        <w:rPr>
          <w:lang w:val="it-IT"/>
        </w:rPr>
        <w:t xml:space="preserve">E (V) = -4.999E-01   </w:t>
      </w:r>
    </w:p>
    <w:p w14:paraId="52C61B84" w14:textId="77777777" w:rsidR="004E5BCB" w:rsidRPr="00891EE5" w:rsidRDefault="004E5BCB" w:rsidP="004E5BCB">
      <w:pPr>
        <w:ind w:left="708" w:firstLine="708"/>
        <w:rPr>
          <w:lang w:val="en-US"/>
        </w:rPr>
      </w:pPr>
      <w:proofErr w:type="spellStart"/>
      <w:r w:rsidRPr="00891EE5">
        <w:rPr>
          <w:lang w:val="en-US"/>
        </w:rPr>
        <w:t>i</w:t>
      </w:r>
      <w:proofErr w:type="spellEnd"/>
      <w:r w:rsidRPr="00891EE5">
        <w:rPr>
          <w:lang w:val="en-US"/>
        </w:rPr>
        <w:t xml:space="preserve"> (A) = -4.999E-01   </w:t>
      </w:r>
    </w:p>
    <w:p w14:paraId="151A71FE" w14:textId="77777777" w:rsidR="004E5BCB" w:rsidRDefault="004E5BCB" w:rsidP="004E5BCB">
      <w:pPr>
        <w:ind w:left="708" w:firstLine="708"/>
        <w:rPr>
          <w:lang w:val="en-US"/>
        </w:rPr>
      </w:pPr>
      <w:r w:rsidRPr="00E20828">
        <w:rPr>
          <w:lang w:val="en-US"/>
        </w:rPr>
        <w:t xml:space="preserve">Status : OK           </w:t>
      </w:r>
    </w:p>
    <w:p w14:paraId="3293EB5A" w14:textId="77777777" w:rsidR="004E5BCB" w:rsidRDefault="004E5BCB" w:rsidP="004E5BCB">
      <w:pPr>
        <w:autoSpaceDE w:val="0"/>
        <w:autoSpaceDN w:val="0"/>
        <w:adjustRightInd w:val="0"/>
        <w:ind w:left="708" w:firstLine="708"/>
        <w:textboxTightWrap w:val="none"/>
        <w:rPr>
          <w:lang w:val="en-US"/>
        </w:rPr>
      </w:pPr>
      <w:r w:rsidRPr="00E20828">
        <w:rPr>
          <w:lang w:val="en-US"/>
        </w:rPr>
        <w:t>CR : 1mA (High speed)</w:t>
      </w:r>
      <w:bookmarkEnd w:id="7"/>
      <w:bookmarkEnd w:id="8"/>
    </w:p>
    <w:p w14:paraId="6FB89982" w14:textId="77777777" w:rsidR="004E5BCB" w:rsidRPr="000708E6" w:rsidRDefault="004E5BCB" w:rsidP="004E5BCB">
      <w:pPr>
        <w:pStyle w:val="Heading4"/>
        <w:numPr>
          <w:ilvl w:val="3"/>
          <w:numId w:val="1"/>
        </w:numPr>
        <w:rPr>
          <w:lang w:val="en-US"/>
        </w:rPr>
      </w:pPr>
      <w:r>
        <w:rPr>
          <w:lang w:val="en-US"/>
        </w:rPr>
        <w:t>EIS</w:t>
      </w:r>
    </w:p>
    <w:p w14:paraId="17E60AD0" w14:textId="77777777" w:rsidR="004E5BCB" w:rsidRDefault="004E5BCB" w:rsidP="004E5BCB">
      <w:pPr>
        <w:rPr>
          <w:lang w:val="en-US"/>
        </w:rPr>
      </w:pPr>
      <w:r>
        <w:rPr>
          <w:lang w:val="en-US"/>
        </w:rPr>
        <w:t xml:space="preserve">Here’s a sample measurement data package from an EIS measurement on a dummy cell with 10 </w:t>
      </w:r>
      <w:proofErr w:type="spellStart"/>
      <w:r>
        <w:rPr>
          <w:lang w:val="en-US"/>
        </w:rPr>
        <w:t>kOhm</w:t>
      </w:r>
      <w:proofErr w:type="spellEnd"/>
      <w:r>
        <w:rPr>
          <w:lang w:val="en-US"/>
        </w:rPr>
        <w:t xml:space="preserve"> resistance and its corresponding output.</w:t>
      </w:r>
    </w:p>
    <w:p w14:paraId="6F398754" w14:textId="77777777" w:rsidR="004E5BCB" w:rsidRPr="00A80AD7" w:rsidRDefault="004E5BCB" w:rsidP="004E5BCB">
      <w:pPr>
        <w:rPr>
          <w:lang w:val="en-US"/>
        </w:rPr>
      </w:pPr>
    </w:p>
    <w:p w14:paraId="0D09A372" w14:textId="77777777" w:rsidR="004E5BCB" w:rsidRPr="0007788B" w:rsidRDefault="004E5BCB" w:rsidP="004E5BCB">
      <w:pPr>
        <w:rPr>
          <w:rStyle w:val="code"/>
        </w:rPr>
      </w:pPr>
      <w:r w:rsidRPr="0007788B">
        <w:rPr>
          <w:rStyle w:val="code"/>
        </w:rPr>
        <w:t>PdcDF5DFF4u;cc896D904m,10,287;cd82DB1A8u,10,287</w:t>
      </w:r>
    </w:p>
    <w:p w14:paraId="45CFFEB1" w14:textId="77777777" w:rsidR="004E5BCB" w:rsidRDefault="004E5BCB" w:rsidP="004E5BCB">
      <w:pPr>
        <w:rPr>
          <w:lang w:val="en-NL"/>
        </w:rPr>
      </w:pPr>
      <w:r w:rsidRPr="00BD74B7">
        <w:rPr>
          <w:lang w:val="en-US"/>
        </w:rPr>
        <w:t xml:space="preserve">Output: </w:t>
      </w:r>
      <w:r w:rsidRPr="00BD74B7">
        <w:rPr>
          <w:lang w:val="en-US"/>
        </w:rPr>
        <w:tab/>
      </w:r>
      <w:r>
        <w:rPr>
          <w:lang w:val="en-US"/>
        </w:rPr>
        <w:t>F</w:t>
      </w:r>
      <w:proofErr w:type="spellStart"/>
      <w:r w:rsidRPr="00B84906">
        <w:rPr>
          <w:lang w:val="en-NL"/>
        </w:rPr>
        <w:t>requency</w:t>
      </w:r>
      <w:proofErr w:type="spellEnd"/>
      <w:r w:rsidRPr="00B84906">
        <w:rPr>
          <w:lang w:val="en-NL"/>
        </w:rPr>
        <w:t xml:space="preserve">(Hz):  100.0 </w:t>
      </w:r>
      <w:r w:rsidRPr="00B84906">
        <w:rPr>
          <w:lang w:val="en-NL"/>
        </w:rPr>
        <w:tab/>
      </w:r>
    </w:p>
    <w:p w14:paraId="576AA191" w14:textId="77777777" w:rsidR="004E5BCB" w:rsidRDefault="004E5BCB" w:rsidP="004E5BCB">
      <w:pPr>
        <w:ind w:left="708" w:firstLine="708"/>
        <w:rPr>
          <w:lang w:val="en-NL"/>
        </w:rPr>
      </w:pPr>
      <w:proofErr w:type="spellStart"/>
      <w:r w:rsidRPr="00B84906">
        <w:rPr>
          <w:lang w:val="en-NL"/>
        </w:rPr>
        <w:t>Zreal</w:t>
      </w:r>
      <w:proofErr w:type="spellEnd"/>
      <w:r w:rsidRPr="00B84906">
        <w:rPr>
          <w:lang w:val="en-NL"/>
        </w:rPr>
        <w:t xml:space="preserve">(Ohm): 9885.956 </w:t>
      </w:r>
      <w:r w:rsidRPr="00B84906">
        <w:rPr>
          <w:lang w:val="en-NL"/>
        </w:rPr>
        <w:tab/>
      </w:r>
    </w:p>
    <w:p w14:paraId="30C52CA4" w14:textId="77777777" w:rsidR="004E5BCB" w:rsidRDefault="004E5BCB" w:rsidP="004E5BCB">
      <w:pPr>
        <w:ind w:left="708" w:firstLine="708"/>
        <w:rPr>
          <w:lang w:val="en-NL"/>
        </w:rPr>
      </w:pPr>
      <w:proofErr w:type="spellStart"/>
      <w:r w:rsidRPr="00B84906">
        <w:rPr>
          <w:lang w:val="en-NL"/>
        </w:rPr>
        <w:t>Zimag</w:t>
      </w:r>
      <w:proofErr w:type="spellEnd"/>
      <w:r w:rsidRPr="00B84906">
        <w:rPr>
          <w:lang w:val="en-NL"/>
        </w:rPr>
        <w:t xml:space="preserve">(Ohm):  2.995 </w:t>
      </w:r>
      <w:r w:rsidRPr="00B84906">
        <w:rPr>
          <w:lang w:val="en-NL"/>
        </w:rPr>
        <w:tab/>
      </w:r>
    </w:p>
    <w:p w14:paraId="174E57D0" w14:textId="77777777" w:rsidR="004E5BCB" w:rsidRDefault="004E5BCB" w:rsidP="004E5BCB">
      <w:pPr>
        <w:ind w:left="708" w:firstLine="708"/>
        <w:rPr>
          <w:lang w:val="en-NL"/>
        </w:rPr>
      </w:pPr>
      <w:r w:rsidRPr="00B84906">
        <w:rPr>
          <w:lang w:val="en-NL"/>
        </w:rPr>
        <w:t xml:space="preserve">Status: OK               </w:t>
      </w:r>
    </w:p>
    <w:p w14:paraId="338B7DF0" w14:textId="77777777" w:rsidR="004E5BCB" w:rsidRPr="00BD74B7" w:rsidRDefault="004E5BCB" w:rsidP="004E5BCB">
      <w:pPr>
        <w:ind w:left="708" w:firstLine="708"/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B84906">
        <w:rPr>
          <w:lang w:val="en-NL"/>
        </w:rPr>
        <w:t>CR: 200uA (High speed)</w:t>
      </w:r>
    </w:p>
    <w:p w14:paraId="4C4168CF" w14:textId="26CF668C" w:rsidR="00B84906" w:rsidRPr="00D6243B" w:rsidRDefault="00B84906" w:rsidP="00B84906">
      <w:pPr>
        <w:ind w:left="708" w:firstLine="708"/>
        <w:rPr>
          <w:lang w:val="en-US"/>
        </w:rPr>
      </w:pPr>
    </w:p>
    <w:sectPr w:rsidR="00B84906" w:rsidRPr="00D624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9993D7" w14:textId="77777777" w:rsidR="00044FE8" w:rsidRDefault="00044FE8" w:rsidP="00F778F1">
      <w:r>
        <w:separator/>
      </w:r>
    </w:p>
  </w:endnote>
  <w:endnote w:type="continuationSeparator" w:id="0">
    <w:p w14:paraId="6E4E1545" w14:textId="77777777" w:rsidR="00044FE8" w:rsidRDefault="00044FE8" w:rsidP="00F77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Arial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altName w:val="Arial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altName w:val="Arial"/>
    <w:charset w:val="00"/>
    <w:family w:val="swiss"/>
    <w:pitch w:val="variable"/>
    <w:sig w:usb0="8000008F" w:usb1="00002042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8747214"/>
      <w:docPartObj>
        <w:docPartGallery w:val="Page Numbers (Bottom of Page)"/>
        <w:docPartUnique/>
      </w:docPartObj>
    </w:sdtPr>
    <w:sdtEndPr/>
    <w:sdtContent>
      <w:p w14:paraId="69FA8D89" w14:textId="77777777" w:rsidR="000F69BF" w:rsidRPr="007C5EF8" w:rsidRDefault="000F69BF" w:rsidP="007C5EF8">
        <w:pPr>
          <w:pStyle w:val="Footer"/>
          <w:pBdr>
            <w:top w:val="single" w:sz="4" w:space="1" w:color="auto"/>
          </w:pBd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2AA2">
          <w:rPr>
            <w:noProof/>
          </w:rPr>
          <w:t>4</w:t>
        </w:r>
        <w:r>
          <w:fldChar w:fldCharType="end"/>
        </w:r>
        <w:r>
          <w:tab/>
        </w:r>
        <w:r>
          <w:tab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1570202"/>
      <w:docPartObj>
        <w:docPartGallery w:val="Page Numbers (Bottom of Page)"/>
        <w:docPartUnique/>
      </w:docPartObj>
    </w:sdtPr>
    <w:sdtEndPr/>
    <w:sdtContent>
      <w:p w14:paraId="4F17403C" w14:textId="77777777" w:rsidR="000F69BF" w:rsidRPr="004F48A0" w:rsidRDefault="000F69BF" w:rsidP="007C5EF8">
        <w:pPr>
          <w:pStyle w:val="Footer"/>
          <w:pBdr>
            <w:top w:val="single" w:sz="4" w:space="1" w:color="auto"/>
          </w:pBdr>
          <w:rPr>
            <w:lang w:val="en-US"/>
          </w:rPr>
        </w:pPr>
        <w:r w:rsidRPr="004F48A0">
          <w:rPr>
            <w:lang w:val="en-US"/>
          </w:rPr>
          <w:t xml:space="preserve"> </w:t>
        </w:r>
        <w:r w:rsidRPr="004F48A0">
          <w:rPr>
            <w:lang w:val="en-US"/>
          </w:rPr>
          <w:tab/>
        </w:r>
        <w:r w:rsidRPr="004F48A0">
          <w:rPr>
            <w:lang w:val="en-US"/>
          </w:rPr>
          <w:tab/>
        </w:r>
        <w:r>
          <w:fldChar w:fldCharType="begin"/>
        </w:r>
        <w:r w:rsidRPr="004F48A0">
          <w:rPr>
            <w:lang w:val="en-US"/>
          </w:rPr>
          <w:instrText>PAGE   \* MERGEFORMAT</w:instrText>
        </w:r>
        <w:r>
          <w:fldChar w:fldCharType="separate"/>
        </w:r>
        <w:r w:rsidR="00ED2AA2">
          <w:rPr>
            <w:noProof/>
            <w:lang w:val="en-US"/>
          </w:rPr>
          <w:t>5</w:t>
        </w:r>
        <w:r>
          <w:fldChar w:fldCharType="end"/>
        </w:r>
      </w:p>
    </w:sdtContent>
  </w:sdt>
  <w:p w14:paraId="4A082AE4" w14:textId="77777777" w:rsidR="000F69BF" w:rsidRPr="004F48A0" w:rsidRDefault="000F69BF" w:rsidP="007C5EF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CB8A8A" w14:textId="77777777" w:rsidR="00044FE8" w:rsidRDefault="00044FE8" w:rsidP="00F778F1">
      <w:r>
        <w:separator/>
      </w:r>
    </w:p>
  </w:footnote>
  <w:footnote w:type="continuationSeparator" w:id="0">
    <w:p w14:paraId="5704882A" w14:textId="77777777" w:rsidR="00044FE8" w:rsidRDefault="00044FE8" w:rsidP="00F778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BDCF9" w14:textId="77777777" w:rsidR="000F69BF" w:rsidRDefault="000F69BF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9C28DE6" wp14:editId="07CA65AF">
              <wp:simplePos x="0" y="0"/>
              <wp:positionH relativeFrom="column">
                <wp:posOffset>-371573</wp:posOffset>
              </wp:positionH>
              <wp:positionV relativeFrom="paragraph">
                <wp:posOffset>-449580</wp:posOffset>
              </wp:positionV>
              <wp:extent cx="6485255" cy="462915"/>
              <wp:effectExtent l="0" t="0" r="0" b="0"/>
              <wp:wrapNone/>
              <wp:docPr id="15" name="Rechthoek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255" cy="462915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66E544B" w14:textId="61B4A01A" w:rsidR="000F69BF" w:rsidRPr="006D49B4" w:rsidRDefault="00044FE8" w:rsidP="00D5795E">
                          <w:pPr>
                            <w:pStyle w:val="Headertitle"/>
                            <w:jc w:val="right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15449688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0435B">
                                <w:rPr>
                                  <w:lang w:val="en-US"/>
                                </w:rPr>
                                <w:t>MethodSCRIPT SDK Example - C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C28DE6" id="Rechthoek 15" o:spid="_x0000_s1026" style="position:absolute;margin-left:-29.25pt;margin-top:-35.4pt;width:510.65pt;height:36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" fillcolor="#358ed7" stroked="f" strokeweight="2pt">
              <v:textbox>
                <w:txbxContent>
                  <w:p w14:paraId="366E544B" w14:textId="61B4A01A" w:rsidR="000F69BF" w:rsidRPr="006D49B4" w:rsidRDefault="00044FE8" w:rsidP="00D5795E">
                    <w:pPr>
                      <w:pStyle w:val="Headertitle"/>
                      <w:jc w:val="right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154496886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E0435B">
                          <w:rPr>
                            <w:lang w:val="en-US"/>
                          </w:rPr>
                          <w:t>MethodSCRIPT SDK Example - C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EC783" w14:textId="77777777" w:rsidR="000F69BF" w:rsidRDefault="000F69BF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AAB95BB" wp14:editId="239C18C0">
              <wp:simplePos x="0" y="0"/>
              <wp:positionH relativeFrom="column">
                <wp:posOffset>-156845</wp:posOffset>
              </wp:positionH>
              <wp:positionV relativeFrom="paragraph">
                <wp:posOffset>-454548</wp:posOffset>
              </wp:positionV>
              <wp:extent cx="6485860" cy="463138"/>
              <wp:effectExtent l="0" t="0" r="0" b="0"/>
              <wp:wrapNone/>
              <wp:docPr id="5" name="Rechthoe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860" cy="463138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1B09A3E" w14:textId="5D33C84B" w:rsidR="000F69BF" w:rsidRPr="006D49B4" w:rsidRDefault="00044FE8" w:rsidP="002F5F7D">
                          <w:pPr>
                            <w:pStyle w:val="Headertitle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41504813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0435B">
                                <w:rPr>
                                  <w:lang w:val="en-US"/>
                                </w:rPr>
                                <w:t>MethodSCRIPT SDK Example - C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AB95BB" id="Rechthoek 5" o:spid="_x0000_s1027" style="position:absolute;margin-left:-12.35pt;margin-top:-35.8pt;width:510.7pt;height:36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" fillcolor="#358ed7" stroked="f" strokeweight="2pt">
              <v:textbox>
                <w:txbxContent>
                  <w:p w14:paraId="61B09A3E" w14:textId="5D33C84B" w:rsidR="000F69BF" w:rsidRPr="006D49B4" w:rsidRDefault="00044FE8" w:rsidP="002F5F7D">
                    <w:pPr>
                      <w:pStyle w:val="Headertitle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41504813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E0435B">
                          <w:rPr>
                            <w:lang w:val="en-US"/>
                          </w:rPr>
                          <w:t>MethodSCRIPT SDK Example - C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6417F"/>
    <w:multiLevelType w:val="hybridMultilevel"/>
    <w:tmpl w:val="7A3A83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D1B28"/>
    <w:multiLevelType w:val="hybridMultilevel"/>
    <w:tmpl w:val="3C226F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E0653"/>
    <w:multiLevelType w:val="hybridMultilevel"/>
    <w:tmpl w:val="BC3E4C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527A0"/>
    <w:multiLevelType w:val="multilevel"/>
    <w:tmpl w:val="E752CD6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86F6B26"/>
    <w:multiLevelType w:val="hybridMultilevel"/>
    <w:tmpl w:val="997CC0B0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D1836EB"/>
    <w:multiLevelType w:val="multilevel"/>
    <w:tmpl w:val="09F4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1A155B"/>
    <w:multiLevelType w:val="hybridMultilevel"/>
    <w:tmpl w:val="000E69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C1277D"/>
    <w:multiLevelType w:val="hybridMultilevel"/>
    <w:tmpl w:val="403236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7"/>
  </w:num>
  <w:num w:numId="7">
    <w:abstractNumId w:val="1"/>
  </w:num>
  <w:num w:numId="8">
    <w:abstractNumId w:val="4"/>
  </w:num>
  <w:num w:numId="9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796A"/>
    <w:rsid w:val="000006F8"/>
    <w:rsid w:val="00007618"/>
    <w:rsid w:val="00011A2D"/>
    <w:rsid w:val="00012563"/>
    <w:rsid w:val="00016227"/>
    <w:rsid w:val="00016A34"/>
    <w:rsid w:val="00017402"/>
    <w:rsid w:val="0001764E"/>
    <w:rsid w:val="00020C29"/>
    <w:rsid w:val="000213C6"/>
    <w:rsid w:val="00022657"/>
    <w:rsid w:val="00022EDA"/>
    <w:rsid w:val="00024488"/>
    <w:rsid w:val="000254E1"/>
    <w:rsid w:val="00027534"/>
    <w:rsid w:val="000323CF"/>
    <w:rsid w:val="00036FBE"/>
    <w:rsid w:val="00037C31"/>
    <w:rsid w:val="00042F99"/>
    <w:rsid w:val="000432EE"/>
    <w:rsid w:val="0004484E"/>
    <w:rsid w:val="00044FE8"/>
    <w:rsid w:val="000458D6"/>
    <w:rsid w:val="00050BEB"/>
    <w:rsid w:val="00052834"/>
    <w:rsid w:val="0005335E"/>
    <w:rsid w:val="00054530"/>
    <w:rsid w:val="00055658"/>
    <w:rsid w:val="00066EC2"/>
    <w:rsid w:val="00067E7E"/>
    <w:rsid w:val="00070AF0"/>
    <w:rsid w:val="00072141"/>
    <w:rsid w:val="0007215A"/>
    <w:rsid w:val="00085EEE"/>
    <w:rsid w:val="000923EC"/>
    <w:rsid w:val="00092C21"/>
    <w:rsid w:val="00092C41"/>
    <w:rsid w:val="000955C6"/>
    <w:rsid w:val="00096141"/>
    <w:rsid w:val="000A3436"/>
    <w:rsid w:val="000B07AF"/>
    <w:rsid w:val="000B31DC"/>
    <w:rsid w:val="000B3D6D"/>
    <w:rsid w:val="000C02F7"/>
    <w:rsid w:val="000C2E47"/>
    <w:rsid w:val="000C35E2"/>
    <w:rsid w:val="000C5DBA"/>
    <w:rsid w:val="000D2C56"/>
    <w:rsid w:val="000D2D8D"/>
    <w:rsid w:val="000D2F34"/>
    <w:rsid w:val="000D4415"/>
    <w:rsid w:val="000D45F4"/>
    <w:rsid w:val="000E18E8"/>
    <w:rsid w:val="000E33C5"/>
    <w:rsid w:val="000E3871"/>
    <w:rsid w:val="000E630A"/>
    <w:rsid w:val="000F1209"/>
    <w:rsid w:val="000F1813"/>
    <w:rsid w:val="000F2C67"/>
    <w:rsid w:val="000F5009"/>
    <w:rsid w:val="000F69BF"/>
    <w:rsid w:val="000F6F30"/>
    <w:rsid w:val="000F7FE5"/>
    <w:rsid w:val="00100343"/>
    <w:rsid w:val="00101578"/>
    <w:rsid w:val="00102820"/>
    <w:rsid w:val="00105CA5"/>
    <w:rsid w:val="0010760F"/>
    <w:rsid w:val="00111101"/>
    <w:rsid w:val="0011121A"/>
    <w:rsid w:val="00112B5C"/>
    <w:rsid w:val="001268F8"/>
    <w:rsid w:val="00127A42"/>
    <w:rsid w:val="00132B25"/>
    <w:rsid w:val="00135ED7"/>
    <w:rsid w:val="00140E03"/>
    <w:rsid w:val="001430DC"/>
    <w:rsid w:val="00143249"/>
    <w:rsid w:val="00144D74"/>
    <w:rsid w:val="001513FD"/>
    <w:rsid w:val="00151808"/>
    <w:rsid w:val="00152B70"/>
    <w:rsid w:val="0015326C"/>
    <w:rsid w:val="00160881"/>
    <w:rsid w:val="00160DC4"/>
    <w:rsid w:val="00162E18"/>
    <w:rsid w:val="00165614"/>
    <w:rsid w:val="00165F75"/>
    <w:rsid w:val="00171ACA"/>
    <w:rsid w:val="00173831"/>
    <w:rsid w:val="001745AE"/>
    <w:rsid w:val="00174607"/>
    <w:rsid w:val="00180256"/>
    <w:rsid w:val="0018360D"/>
    <w:rsid w:val="00183883"/>
    <w:rsid w:val="00186741"/>
    <w:rsid w:val="00190BEF"/>
    <w:rsid w:val="001915EF"/>
    <w:rsid w:val="00192605"/>
    <w:rsid w:val="00193352"/>
    <w:rsid w:val="001A4DD7"/>
    <w:rsid w:val="001A4EB1"/>
    <w:rsid w:val="001B0687"/>
    <w:rsid w:val="001B1437"/>
    <w:rsid w:val="001B3047"/>
    <w:rsid w:val="001B3D5E"/>
    <w:rsid w:val="001B5C08"/>
    <w:rsid w:val="001D094F"/>
    <w:rsid w:val="001D50F2"/>
    <w:rsid w:val="001E6F44"/>
    <w:rsid w:val="001E7CD1"/>
    <w:rsid w:val="001F2550"/>
    <w:rsid w:val="001F3CFE"/>
    <w:rsid w:val="001F45EF"/>
    <w:rsid w:val="001F69B8"/>
    <w:rsid w:val="002002B4"/>
    <w:rsid w:val="0020306C"/>
    <w:rsid w:val="00203807"/>
    <w:rsid w:val="00204627"/>
    <w:rsid w:val="00206F48"/>
    <w:rsid w:val="00207875"/>
    <w:rsid w:val="002132FC"/>
    <w:rsid w:val="00213419"/>
    <w:rsid w:val="002159DD"/>
    <w:rsid w:val="00220AE7"/>
    <w:rsid w:val="00220BCB"/>
    <w:rsid w:val="002217DB"/>
    <w:rsid w:val="00222267"/>
    <w:rsid w:val="00224863"/>
    <w:rsid w:val="0023056C"/>
    <w:rsid w:val="00233673"/>
    <w:rsid w:val="00234F2C"/>
    <w:rsid w:val="00237347"/>
    <w:rsid w:val="00241973"/>
    <w:rsid w:val="00241ED6"/>
    <w:rsid w:val="0024233F"/>
    <w:rsid w:val="00242A80"/>
    <w:rsid w:val="00242AF3"/>
    <w:rsid w:val="00242B8B"/>
    <w:rsid w:val="002453F7"/>
    <w:rsid w:val="00245C31"/>
    <w:rsid w:val="0024662A"/>
    <w:rsid w:val="00252084"/>
    <w:rsid w:val="00253442"/>
    <w:rsid w:val="00255E9D"/>
    <w:rsid w:val="00256847"/>
    <w:rsid w:val="0025726B"/>
    <w:rsid w:val="002618BE"/>
    <w:rsid w:val="00262234"/>
    <w:rsid w:val="0026322A"/>
    <w:rsid w:val="00263253"/>
    <w:rsid w:val="00264885"/>
    <w:rsid w:val="00265AE4"/>
    <w:rsid w:val="00266FF4"/>
    <w:rsid w:val="002675F7"/>
    <w:rsid w:val="00270131"/>
    <w:rsid w:val="00274E5A"/>
    <w:rsid w:val="002760BB"/>
    <w:rsid w:val="00276EA5"/>
    <w:rsid w:val="00277BCD"/>
    <w:rsid w:val="00280BD3"/>
    <w:rsid w:val="0028337E"/>
    <w:rsid w:val="002862D7"/>
    <w:rsid w:val="002875BE"/>
    <w:rsid w:val="002A123A"/>
    <w:rsid w:val="002A2E66"/>
    <w:rsid w:val="002A35A6"/>
    <w:rsid w:val="002A76E0"/>
    <w:rsid w:val="002B2368"/>
    <w:rsid w:val="002B3A15"/>
    <w:rsid w:val="002B3B6A"/>
    <w:rsid w:val="002B3CEE"/>
    <w:rsid w:val="002B5EBE"/>
    <w:rsid w:val="002B6077"/>
    <w:rsid w:val="002B7072"/>
    <w:rsid w:val="002B7B93"/>
    <w:rsid w:val="002C345F"/>
    <w:rsid w:val="002C34FA"/>
    <w:rsid w:val="002C3911"/>
    <w:rsid w:val="002C5080"/>
    <w:rsid w:val="002D0B1B"/>
    <w:rsid w:val="002D521D"/>
    <w:rsid w:val="002D543A"/>
    <w:rsid w:val="002D5664"/>
    <w:rsid w:val="002D6370"/>
    <w:rsid w:val="002E2278"/>
    <w:rsid w:val="002E306C"/>
    <w:rsid w:val="002E54D3"/>
    <w:rsid w:val="002E7126"/>
    <w:rsid w:val="002F0626"/>
    <w:rsid w:val="002F2BF4"/>
    <w:rsid w:val="002F5F7D"/>
    <w:rsid w:val="002F6DA5"/>
    <w:rsid w:val="00300681"/>
    <w:rsid w:val="003018E3"/>
    <w:rsid w:val="00302DDC"/>
    <w:rsid w:val="003034EF"/>
    <w:rsid w:val="003058E3"/>
    <w:rsid w:val="00305929"/>
    <w:rsid w:val="00312C53"/>
    <w:rsid w:val="00313D30"/>
    <w:rsid w:val="00325D3B"/>
    <w:rsid w:val="00325F76"/>
    <w:rsid w:val="003311F4"/>
    <w:rsid w:val="00332137"/>
    <w:rsid w:val="00333423"/>
    <w:rsid w:val="00334A83"/>
    <w:rsid w:val="00335751"/>
    <w:rsid w:val="00335DB9"/>
    <w:rsid w:val="00337BDD"/>
    <w:rsid w:val="00337C15"/>
    <w:rsid w:val="00337E50"/>
    <w:rsid w:val="0034156C"/>
    <w:rsid w:val="00341BCE"/>
    <w:rsid w:val="0034261C"/>
    <w:rsid w:val="00344D14"/>
    <w:rsid w:val="00350FF7"/>
    <w:rsid w:val="00353580"/>
    <w:rsid w:val="00362483"/>
    <w:rsid w:val="0036464A"/>
    <w:rsid w:val="003646A6"/>
    <w:rsid w:val="00366451"/>
    <w:rsid w:val="003709C3"/>
    <w:rsid w:val="00373A0F"/>
    <w:rsid w:val="00382E1F"/>
    <w:rsid w:val="00383AFC"/>
    <w:rsid w:val="00384576"/>
    <w:rsid w:val="00385936"/>
    <w:rsid w:val="00385D88"/>
    <w:rsid w:val="00390CAF"/>
    <w:rsid w:val="00391448"/>
    <w:rsid w:val="00392C2C"/>
    <w:rsid w:val="00394E5D"/>
    <w:rsid w:val="00395C82"/>
    <w:rsid w:val="00395CD2"/>
    <w:rsid w:val="003A1F7A"/>
    <w:rsid w:val="003A240A"/>
    <w:rsid w:val="003A3B73"/>
    <w:rsid w:val="003A4C20"/>
    <w:rsid w:val="003A4EDD"/>
    <w:rsid w:val="003A6EC4"/>
    <w:rsid w:val="003B56B3"/>
    <w:rsid w:val="003B7657"/>
    <w:rsid w:val="003C0E75"/>
    <w:rsid w:val="003C1E55"/>
    <w:rsid w:val="003C38A2"/>
    <w:rsid w:val="003C38C3"/>
    <w:rsid w:val="003C5430"/>
    <w:rsid w:val="003D36BA"/>
    <w:rsid w:val="003D513D"/>
    <w:rsid w:val="003D5CE6"/>
    <w:rsid w:val="003E521D"/>
    <w:rsid w:val="003E65B0"/>
    <w:rsid w:val="003F597A"/>
    <w:rsid w:val="003F6C0E"/>
    <w:rsid w:val="00401360"/>
    <w:rsid w:val="00404ECF"/>
    <w:rsid w:val="004115A7"/>
    <w:rsid w:val="004256E8"/>
    <w:rsid w:val="00425A79"/>
    <w:rsid w:val="00426903"/>
    <w:rsid w:val="004328AE"/>
    <w:rsid w:val="00435E81"/>
    <w:rsid w:val="00436E1C"/>
    <w:rsid w:val="004374DD"/>
    <w:rsid w:val="004421D6"/>
    <w:rsid w:val="00444251"/>
    <w:rsid w:val="00444A0D"/>
    <w:rsid w:val="0044593D"/>
    <w:rsid w:val="00451121"/>
    <w:rsid w:val="00455E99"/>
    <w:rsid w:val="00455FF6"/>
    <w:rsid w:val="004602D3"/>
    <w:rsid w:val="00463CE4"/>
    <w:rsid w:val="004650F9"/>
    <w:rsid w:val="00466795"/>
    <w:rsid w:val="00485187"/>
    <w:rsid w:val="0048539D"/>
    <w:rsid w:val="00491C01"/>
    <w:rsid w:val="004941BF"/>
    <w:rsid w:val="0049584E"/>
    <w:rsid w:val="004968ED"/>
    <w:rsid w:val="004A475E"/>
    <w:rsid w:val="004A4D54"/>
    <w:rsid w:val="004A619A"/>
    <w:rsid w:val="004A74A2"/>
    <w:rsid w:val="004B2101"/>
    <w:rsid w:val="004B37DE"/>
    <w:rsid w:val="004B66D8"/>
    <w:rsid w:val="004B6C1E"/>
    <w:rsid w:val="004B6EAD"/>
    <w:rsid w:val="004C0EF1"/>
    <w:rsid w:val="004C22D4"/>
    <w:rsid w:val="004C317A"/>
    <w:rsid w:val="004C591D"/>
    <w:rsid w:val="004C66D1"/>
    <w:rsid w:val="004C6E8B"/>
    <w:rsid w:val="004D1328"/>
    <w:rsid w:val="004D14B0"/>
    <w:rsid w:val="004D3521"/>
    <w:rsid w:val="004D58A6"/>
    <w:rsid w:val="004D5B96"/>
    <w:rsid w:val="004E0AB5"/>
    <w:rsid w:val="004E35F3"/>
    <w:rsid w:val="004E378C"/>
    <w:rsid w:val="004E5BCB"/>
    <w:rsid w:val="004F4582"/>
    <w:rsid w:val="004F48A0"/>
    <w:rsid w:val="004F616D"/>
    <w:rsid w:val="004F6735"/>
    <w:rsid w:val="005018CF"/>
    <w:rsid w:val="005037A7"/>
    <w:rsid w:val="00505538"/>
    <w:rsid w:val="00505BB8"/>
    <w:rsid w:val="00512931"/>
    <w:rsid w:val="00515946"/>
    <w:rsid w:val="00517B0E"/>
    <w:rsid w:val="005206D8"/>
    <w:rsid w:val="005227D0"/>
    <w:rsid w:val="005245AF"/>
    <w:rsid w:val="00525FE7"/>
    <w:rsid w:val="00527242"/>
    <w:rsid w:val="005309C2"/>
    <w:rsid w:val="00533427"/>
    <w:rsid w:val="00537569"/>
    <w:rsid w:val="00540A55"/>
    <w:rsid w:val="005420C6"/>
    <w:rsid w:val="005424D6"/>
    <w:rsid w:val="00544D5E"/>
    <w:rsid w:val="00546B58"/>
    <w:rsid w:val="00551107"/>
    <w:rsid w:val="005515B2"/>
    <w:rsid w:val="00554956"/>
    <w:rsid w:val="00555567"/>
    <w:rsid w:val="005562B0"/>
    <w:rsid w:val="00556D56"/>
    <w:rsid w:val="005572E1"/>
    <w:rsid w:val="00561CC6"/>
    <w:rsid w:val="005632E2"/>
    <w:rsid w:val="00563C52"/>
    <w:rsid w:val="00563CC9"/>
    <w:rsid w:val="00565925"/>
    <w:rsid w:val="00567128"/>
    <w:rsid w:val="0056774E"/>
    <w:rsid w:val="005678CB"/>
    <w:rsid w:val="00571B44"/>
    <w:rsid w:val="00571FF5"/>
    <w:rsid w:val="005771D2"/>
    <w:rsid w:val="00577483"/>
    <w:rsid w:val="00583B12"/>
    <w:rsid w:val="00591D6B"/>
    <w:rsid w:val="00592B5A"/>
    <w:rsid w:val="005A1E5A"/>
    <w:rsid w:val="005A3078"/>
    <w:rsid w:val="005A4D07"/>
    <w:rsid w:val="005A51D3"/>
    <w:rsid w:val="005B48AA"/>
    <w:rsid w:val="005B796A"/>
    <w:rsid w:val="005C3544"/>
    <w:rsid w:val="005C6404"/>
    <w:rsid w:val="005D1518"/>
    <w:rsid w:val="005D3F5D"/>
    <w:rsid w:val="005D72CE"/>
    <w:rsid w:val="005E5770"/>
    <w:rsid w:val="005E5AFA"/>
    <w:rsid w:val="005E6069"/>
    <w:rsid w:val="005E62E7"/>
    <w:rsid w:val="005E6F71"/>
    <w:rsid w:val="005E76A2"/>
    <w:rsid w:val="005F448D"/>
    <w:rsid w:val="005F6AFF"/>
    <w:rsid w:val="005F7FF0"/>
    <w:rsid w:val="00604E35"/>
    <w:rsid w:val="00607E05"/>
    <w:rsid w:val="006128AE"/>
    <w:rsid w:val="00613887"/>
    <w:rsid w:val="0061426D"/>
    <w:rsid w:val="00614E34"/>
    <w:rsid w:val="00614F95"/>
    <w:rsid w:val="00615A82"/>
    <w:rsid w:val="00615FE2"/>
    <w:rsid w:val="006229C8"/>
    <w:rsid w:val="00623612"/>
    <w:rsid w:val="006245C8"/>
    <w:rsid w:val="0063511C"/>
    <w:rsid w:val="00635BB4"/>
    <w:rsid w:val="00635EDF"/>
    <w:rsid w:val="00640C1C"/>
    <w:rsid w:val="0064177E"/>
    <w:rsid w:val="00642B34"/>
    <w:rsid w:val="0064565F"/>
    <w:rsid w:val="00651CF8"/>
    <w:rsid w:val="006523DB"/>
    <w:rsid w:val="00660635"/>
    <w:rsid w:val="00660A8E"/>
    <w:rsid w:val="00664976"/>
    <w:rsid w:val="006725DF"/>
    <w:rsid w:val="00672625"/>
    <w:rsid w:val="00673F51"/>
    <w:rsid w:val="0067408D"/>
    <w:rsid w:val="00674219"/>
    <w:rsid w:val="0067501F"/>
    <w:rsid w:val="00676AF5"/>
    <w:rsid w:val="00676F68"/>
    <w:rsid w:val="006815F8"/>
    <w:rsid w:val="00685271"/>
    <w:rsid w:val="006859ED"/>
    <w:rsid w:val="00685A05"/>
    <w:rsid w:val="00686EF7"/>
    <w:rsid w:val="00691E2F"/>
    <w:rsid w:val="006922B3"/>
    <w:rsid w:val="00694CB3"/>
    <w:rsid w:val="00696871"/>
    <w:rsid w:val="00697DA0"/>
    <w:rsid w:val="006A02F9"/>
    <w:rsid w:val="006A038F"/>
    <w:rsid w:val="006A59D6"/>
    <w:rsid w:val="006A7A3F"/>
    <w:rsid w:val="006A7ECE"/>
    <w:rsid w:val="006A7FD3"/>
    <w:rsid w:val="006B0288"/>
    <w:rsid w:val="006B08A8"/>
    <w:rsid w:val="006B24BA"/>
    <w:rsid w:val="006B2D18"/>
    <w:rsid w:val="006B30CE"/>
    <w:rsid w:val="006B52E1"/>
    <w:rsid w:val="006C020C"/>
    <w:rsid w:val="006C10E8"/>
    <w:rsid w:val="006C1F05"/>
    <w:rsid w:val="006C32A6"/>
    <w:rsid w:val="006C3741"/>
    <w:rsid w:val="006C7D17"/>
    <w:rsid w:val="006D1ED9"/>
    <w:rsid w:val="006D2FE7"/>
    <w:rsid w:val="006D38CE"/>
    <w:rsid w:val="006D39AA"/>
    <w:rsid w:val="006D49B4"/>
    <w:rsid w:val="006E687B"/>
    <w:rsid w:val="006F00A1"/>
    <w:rsid w:val="006F080F"/>
    <w:rsid w:val="006F1195"/>
    <w:rsid w:val="006F2393"/>
    <w:rsid w:val="006F2ACB"/>
    <w:rsid w:val="006F3AAC"/>
    <w:rsid w:val="006F4362"/>
    <w:rsid w:val="006F57F9"/>
    <w:rsid w:val="00701338"/>
    <w:rsid w:val="0070157A"/>
    <w:rsid w:val="007046DB"/>
    <w:rsid w:val="00712B90"/>
    <w:rsid w:val="007132E2"/>
    <w:rsid w:val="007143F9"/>
    <w:rsid w:val="00714EF6"/>
    <w:rsid w:val="00714FF8"/>
    <w:rsid w:val="0072085B"/>
    <w:rsid w:val="007235D1"/>
    <w:rsid w:val="007240EC"/>
    <w:rsid w:val="0073103E"/>
    <w:rsid w:val="007313A7"/>
    <w:rsid w:val="00732BFF"/>
    <w:rsid w:val="00734924"/>
    <w:rsid w:val="00735CB3"/>
    <w:rsid w:val="007403CD"/>
    <w:rsid w:val="00743AE9"/>
    <w:rsid w:val="0074533C"/>
    <w:rsid w:val="00746F01"/>
    <w:rsid w:val="00753D0B"/>
    <w:rsid w:val="00754B1A"/>
    <w:rsid w:val="007567F3"/>
    <w:rsid w:val="00757AB7"/>
    <w:rsid w:val="0076114C"/>
    <w:rsid w:val="00761228"/>
    <w:rsid w:val="00761C04"/>
    <w:rsid w:val="0076647F"/>
    <w:rsid w:val="007734C3"/>
    <w:rsid w:val="00773CAE"/>
    <w:rsid w:val="00774194"/>
    <w:rsid w:val="00774A30"/>
    <w:rsid w:val="0077528A"/>
    <w:rsid w:val="00775940"/>
    <w:rsid w:val="00776B95"/>
    <w:rsid w:val="007776F9"/>
    <w:rsid w:val="00780981"/>
    <w:rsid w:val="0078631B"/>
    <w:rsid w:val="007874F3"/>
    <w:rsid w:val="00790085"/>
    <w:rsid w:val="00790B86"/>
    <w:rsid w:val="00790EA2"/>
    <w:rsid w:val="00790EF5"/>
    <w:rsid w:val="00793BBE"/>
    <w:rsid w:val="00794BB9"/>
    <w:rsid w:val="007A037F"/>
    <w:rsid w:val="007B0607"/>
    <w:rsid w:val="007B0A6F"/>
    <w:rsid w:val="007B6C4F"/>
    <w:rsid w:val="007B750A"/>
    <w:rsid w:val="007C0412"/>
    <w:rsid w:val="007C16D5"/>
    <w:rsid w:val="007C185D"/>
    <w:rsid w:val="007C4139"/>
    <w:rsid w:val="007C4DE9"/>
    <w:rsid w:val="007C5386"/>
    <w:rsid w:val="007C5EF8"/>
    <w:rsid w:val="007C7302"/>
    <w:rsid w:val="007C7390"/>
    <w:rsid w:val="007C78B0"/>
    <w:rsid w:val="007C7DF8"/>
    <w:rsid w:val="007D0B34"/>
    <w:rsid w:val="007D3EC1"/>
    <w:rsid w:val="007D732D"/>
    <w:rsid w:val="007E0737"/>
    <w:rsid w:val="007E38AE"/>
    <w:rsid w:val="007E712F"/>
    <w:rsid w:val="007F3A74"/>
    <w:rsid w:val="007F4343"/>
    <w:rsid w:val="007F4A50"/>
    <w:rsid w:val="007F56D2"/>
    <w:rsid w:val="007F5938"/>
    <w:rsid w:val="00802118"/>
    <w:rsid w:val="00802E90"/>
    <w:rsid w:val="0080385D"/>
    <w:rsid w:val="00804E18"/>
    <w:rsid w:val="008064D6"/>
    <w:rsid w:val="00810C39"/>
    <w:rsid w:val="008134A6"/>
    <w:rsid w:val="0081370A"/>
    <w:rsid w:val="00815393"/>
    <w:rsid w:val="00815FF7"/>
    <w:rsid w:val="0082088F"/>
    <w:rsid w:val="00821449"/>
    <w:rsid w:val="00822136"/>
    <w:rsid w:val="008239CF"/>
    <w:rsid w:val="0082520C"/>
    <w:rsid w:val="00827A96"/>
    <w:rsid w:val="00836B5F"/>
    <w:rsid w:val="00837C99"/>
    <w:rsid w:val="00840DF1"/>
    <w:rsid w:val="00842C3D"/>
    <w:rsid w:val="00845133"/>
    <w:rsid w:val="00847A90"/>
    <w:rsid w:val="008509D3"/>
    <w:rsid w:val="00853FB3"/>
    <w:rsid w:val="00854B9C"/>
    <w:rsid w:val="00856095"/>
    <w:rsid w:val="00856233"/>
    <w:rsid w:val="008613C1"/>
    <w:rsid w:val="00861AB4"/>
    <w:rsid w:val="00863233"/>
    <w:rsid w:val="008638F5"/>
    <w:rsid w:val="00865D7D"/>
    <w:rsid w:val="00866C3A"/>
    <w:rsid w:val="00877A7F"/>
    <w:rsid w:val="00877E87"/>
    <w:rsid w:val="008869A3"/>
    <w:rsid w:val="00886DB9"/>
    <w:rsid w:val="00890831"/>
    <w:rsid w:val="0089096E"/>
    <w:rsid w:val="00890BB8"/>
    <w:rsid w:val="00890CA5"/>
    <w:rsid w:val="00890D83"/>
    <w:rsid w:val="00891024"/>
    <w:rsid w:val="00891370"/>
    <w:rsid w:val="00892415"/>
    <w:rsid w:val="008971E6"/>
    <w:rsid w:val="0089732F"/>
    <w:rsid w:val="008A00D2"/>
    <w:rsid w:val="008A1C20"/>
    <w:rsid w:val="008A2B14"/>
    <w:rsid w:val="008A3829"/>
    <w:rsid w:val="008B2825"/>
    <w:rsid w:val="008B407F"/>
    <w:rsid w:val="008B41F6"/>
    <w:rsid w:val="008B42C6"/>
    <w:rsid w:val="008C00CF"/>
    <w:rsid w:val="008C07FF"/>
    <w:rsid w:val="008C0972"/>
    <w:rsid w:val="008C1131"/>
    <w:rsid w:val="008C4255"/>
    <w:rsid w:val="008C5266"/>
    <w:rsid w:val="008C5337"/>
    <w:rsid w:val="008C5EA8"/>
    <w:rsid w:val="008D1A43"/>
    <w:rsid w:val="008D46D7"/>
    <w:rsid w:val="008D63B0"/>
    <w:rsid w:val="008E3BEF"/>
    <w:rsid w:val="008E43B2"/>
    <w:rsid w:val="008E6333"/>
    <w:rsid w:val="008E6AFB"/>
    <w:rsid w:val="008E6D29"/>
    <w:rsid w:val="008E6DA8"/>
    <w:rsid w:val="008E7896"/>
    <w:rsid w:val="008F1967"/>
    <w:rsid w:val="008F3178"/>
    <w:rsid w:val="008F363B"/>
    <w:rsid w:val="008F3D0B"/>
    <w:rsid w:val="008F446B"/>
    <w:rsid w:val="008F5993"/>
    <w:rsid w:val="009022BD"/>
    <w:rsid w:val="00906911"/>
    <w:rsid w:val="00917CD5"/>
    <w:rsid w:val="00917D3A"/>
    <w:rsid w:val="00920178"/>
    <w:rsid w:val="00920B60"/>
    <w:rsid w:val="0092444B"/>
    <w:rsid w:val="00930061"/>
    <w:rsid w:val="0093071C"/>
    <w:rsid w:val="00931CC6"/>
    <w:rsid w:val="009338CF"/>
    <w:rsid w:val="00935259"/>
    <w:rsid w:val="00935607"/>
    <w:rsid w:val="00936CE5"/>
    <w:rsid w:val="00937F8B"/>
    <w:rsid w:val="00941755"/>
    <w:rsid w:val="0094292E"/>
    <w:rsid w:val="009429C1"/>
    <w:rsid w:val="00942F83"/>
    <w:rsid w:val="009434BD"/>
    <w:rsid w:val="00945E0B"/>
    <w:rsid w:val="0094638D"/>
    <w:rsid w:val="009479DB"/>
    <w:rsid w:val="00956558"/>
    <w:rsid w:val="009567C9"/>
    <w:rsid w:val="00960091"/>
    <w:rsid w:val="009600D0"/>
    <w:rsid w:val="009600E3"/>
    <w:rsid w:val="00960467"/>
    <w:rsid w:val="00960D4D"/>
    <w:rsid w:val="00961F2E"/>
    <w:rsid w:val="00964592"/>
    <w:rsid w:val="009704F4"/>
    <w:rsid w:val="00971475"/>
    <w:rsid w:val="00972BBC"/>
    <w:rsid w:val="009747C1"/>
    <w:rsid w:val="00975C17"/>
    <w:rsid w:val="009779D9"/>
    <w:rsid w:val="0098054F"/>
    <w:rsid w:val="00981E56"/>
    <w:rsid w:val="00982BD1"/>
    <w:rsid w:val="00983942"/>
    <w:rsid w:val="00983B81"/>
    <w:rsid w:val="009859E0"/>
    <w:rsid w:val="009967BF"/>
    <w:rsid w:val="009974A7"/>
    <w:rsid w:val="009A17DE"/>
    <w:rsid w:val="009A5B93"/>
    <w:rsid w:val="009A5D07"/>
    <w:rsid w:val="009A6728"/>
    <w:rsid w:val="009A7FCF"/>
    <w:rsid w:val="009B3F20"/>
    <w:rsid w:val="009B4A6F"/>
    <w:rsid w:val="009C52C8"/>
    <w:rsid w:val="009C73C5"/>
    <w:rsid w:val="009C7581"/>
    <w:rsid w:val="009D25F4"/>
    <w:rsid w:val="009D2C4D"/>
    <w:rsid w:val="009D62D9"/>
    <w:rsid w:val="009E6CA9"/>
    <w:rsid w:val="009F1677"/>
    <w:rsid w:val="009F2493"/>
    <w:rsid w:val="009F2D36"/>
    <w:rsid w:val="00A0288E"/>
    <w:rsid w:val="00A02A8F"/>
    <w:rsid w:val="00A03C72"/>
    <w:rsid w:val="00A04B89"/>
    <w:rsid w:val="00A04C43"/>
    <w:rsid w:val="00A04E4E"/>
    <w:rsid w:val="00A05ABC"/>
    <w:rsid w:val="00A1106B"/>
    <w:rsid w:val="00A14ABC"/>
    <w:rsid w:val="00A17D22"/>
    <w:rsid w:val="00A21FDA"/>
    <w:rsid w:val="00A22DC3"/>
    <w:rsid w:val="00A2700F"/>
    <w:rsid w:val="00A30E5E"/>
    <w:rsid w:val="00A32830"/>
    <w:rsid w:val="00A34648"/>
    <w:rsid w:val="00A36608"/>
    <w:rsid w:val="00A36FD0"/>
    <w:rsid w:val="00A452D1"/>
    <w:rsid w:val="00A45387"/>
    <w:rsid w:val="00A50915"/>
    <w:rsid w:val="00A51A7F"/>
    <w:rsid w:val="00A572E7"/>
    <w:rsid w:val="00A60D39"/>
    <w:rsid w:val="00A613D8"/>
    <w:rsid w:val="00A62A3D"/>
    <w:rsid w:val="00A6326A"/>
    <w:rsid w:val="00A63CE1"/>
    <w:rsid w:val="00A64B95"/>
    <w:rsid w:val="00A701AE"/>
    <w:rsid w:val="00A71D12"/>
    <w:rsid w:val="00A72129"/>
    <w:rsid w:val="00A726E6"/>
    <w:rsid w:val="00A73BF6"/>
    <w:rsid w:val="00A75EA0"/>
    <w:rsid w:val="00A77CEC"/>
    <w:rsid w:val="00A81490"/>
    <w:rsid w:val="00A83A87"/>
    <w:rsid w:val="00A87489"/>
    <w:rsid w:val="00A906C2"/>
    <w:rsid w:val="00A90D75"/>
    <w:rsid w:val="00A91A1C"/>
    <w:rsid w:val="00A922CE"/>
    <w:rsid w:val="00A92455"/>
    <w:rsid w:val="00A92E7D"/>
    <w:rsid w:val="00A95053"/>
    <w:rsid w:val="00A96296"/>
    <w:rsid w:val="00AA14D7"/>
    <w:rsid w:val="00AA23F1"/>
    <w:rsid w:val="00AA7474"/>
    <w:rsid w:val="00AB61E9"/>
    <w:rsid w:val="00AC00EA"/>
    <w:rsid w:val="00AC0F4C"/>
    <w:rsid w:val="00AC25FA"/>
    <w:rsid w:val="00AD38FB"/>
    <w:rsid w:val="00AD4F0A"/>
    <w:rsid w:val="00AE00E9"/>
    <w:rsid w:val="00AE1F4C"/>
    <w:rsid w:val="00AE30D5"/>
    <w:rsid w:val="00AE390F"/>
    <w:rsid w:val="00AE401C"/>
    <w:rsid w:val="00AF024C"/>
    <w:rsid w:val="00AF40B6"/>
    <w:rsid w:val="00AF784B"/>
    <w:rsid w:val="00B0059F"/>
    <w:rsid w:val="00B028D1"/>
    <w:rsid w:val="00B0515B"/>
    <w:rsid w:val="00B05609"/>
    <w:rsid w:val="00B064D4"/>
    <w:rsid w:val="00B07036"/>
    <w:rsid w:val="00B07326"/>
    <w:rsid w:val="00B0754B"/>
    <w:rsid w:val="00B079CB"/>
    <w:rsid w:val="00B11E46"/>
    <w:rsid w:val="00B147DD"/>
    <w:rsid w:val="00B14980"/>
    <w:rsid w:val="00B1511B"/>
    <w:rsid w:val="00B16EF0"/>
    <w:rsid w:val="00B17B40"/>
    <w:rsid w:val="00B21509"/>
    <w:rsid w:val="00B2179E"/>
    <w:rsid w:val="00B21F6E"/>
    <w:rsid w:val="00B2254A"/>
    <w:rsid w:val="00B244E9"/>
    <w:rsid w:val="00B2561B"/>
    <w:rsid w:val="00B2733E"/>
    <w:rsid w:val="00B3363D"/>
    <w:rsid w:val="00B33E43"/>
    <w:rsid w:val="00B34C92"/>
    <w:rsid w:val="00B35620"/>
    <w:rsid w:val="00B40DD3"/>
    <w:rsid w:val="00B423DD"/>
    <w:rsid w:val="00B445CC"/>
    <w:rsid w:val="00B460D9"/>
    <w:rsid w:val="00B51FF9"/>
    <w:rsid w:val="00B522C0"/>
    <w:rsid w:val="00B54F31"/>
    <w:rsid w:val="00B578B4"/>
    <w:rsid w:val="00B61AED"/>
    <w:rsid w:val="00B661C3"/>
    <w:rsid w:val="00B66A66"/>
    <w:rsid w:val="00B67A1D"/>
    <w:rsid w:val="00B7259B"/>
    <w:rsid w:val="00B72E69"/>
    <w:rsid w:val="00B75009"/>
    <w:rsid w:val="00B77952"/>
    <w:rsid w:val="00B80021"/>
    <w:rsid w:val="00B80C1F"/>
    <w:rsid w:val="00B82166"/>
    <w:rsid w:val="00B8223C"/>
    <w:rsid w:val="00B82554"/>
    <w:rsid w:val="00B84906"/>
    <w:rsid w:val="00B8526D"/>
    <w:rsid w:val="00B86D68"/>
    <w:rsid w:val="00B86EE0"/>
    <w:rsid w:val="00B903AD"/>
    <w:rsid w:val="00B96763"/>
    <w:rsid w:val="00BA4549"/>
    <w:rsid w:val="00BA4CCF"/>
    <w:rsid w:val="00BA77D3"/>
    <w:rsid w:val="00BB0AE7"/>
    <w:rsid w:val="00BB0FB5"/>
    <w:rsid w:val="00BB4ECA"/>
    <w:rsid w:val="00BB79DF"/>
    <w:rsid w:val="00BB7BA0"/>
    <w:rsid w:val="00BB7C63"/>
    <w:rsid w:val="00BC19EB"/>
    <w:rsid w:val="00BC334E"/>
    <w:rsid w:val="00BC3CC2"/>
    <w:rsid w:val="00BC7487"/>
    <w:rsid w:val="00BD1893"/>
    <w:rsid w:val="00BD664D"/>
    <w:rsid w:val="00BD6E5F"/>
    <w:rsid w:val="00BD71AD"/>
    <w:rsid w:val="00BE0A39"/>
    <w:rsid w:val="00BF117F"/>
    <w:rsid w:val="00BF2083"/>
    <w:rsid w:val="00BF2891"/>
    <w:rsid w:val="00BF755D"/>
    <w:rsid w:val="00BF7FFB"/>
    <w:rsid w:val="00C03B58"/>
    <w:rsid w:val="00C04358"/>
    <w:rsid w:val="00C10FF9"/>
    <w:rsid w:val="00C1391C"/>
    <w:rsid w:val="00C13F43"/>
    <w:rsid w:val="00C156FA"/>
    <w:rsid w:val="00C22357"/>
    <w:rsid w:val="00C230FB"/>
    <w:rsid w:val="00C26B54"/>
    <w:rsid w:val="00C26DFB"/>
    <w:rsid w:val="00C4078C"/>
    <w:rsid w:val="00C42E73"/>
    <w:rsid w:val="00C4341B"/>
    <w:rsid w:val="00C44F74"/>
    <w:rsid w:val="00C461EF"/>
    <w:rsid w:val="00C56E80"/>
    <w:rsid w:val="00C57045"/>
    <w:rsid w:val="00C63B80"/>
    <w:rsid w:val="00C647EF"/>
    <w:rsid w:val="00C659C7"/>
    <w:rsid w:val="00C71857"/>
    <w:rsid w:val="00C7202A"/>
    <w:rsid w:val="00C730B8"/>
    <w:rsid w:val="00C76997"/>
    <w:rsid w:val="00C803C3"/>
    <w:rsid w:val="00C80B5E"/>
    <w:rsid w:val="00C80C05"/>
    <w:rsid w:val="00C81D8A"/>
    <w:rsid w:val="00C848F2"/>
    <w:rsid w:val="00C86C08"/>
    <w:rsid w:val="00C9062C"/>
    <w:rsid w:val="00C907B2"/>
    <w:rsid w:val="00C90EAB"/>
    <w:rsid w:val="00C9118A"/>
    <w:rsid w:val="00CA4E58"/>
    <w:rsid w:val="00CB1A7A"/>
    <w:rsid w:val="00CB1A95"/>
    <w:rsid w:val="00CB1B0F"/>
    <w:rsid w:val="00CB2E65"/>
    <w:rsid w:val="00CC300A"/>
    <w:rsid w:val="00CC3888"/>
    <w:rsid w:val="00CC5FE4"/>
    <w:rsid w:val="00CC7C30"/>
    <w:rsid w:val="00CD0BB7"/>
    <w:rsid w:val="00CD0FFB"/>
    <w:rsid w:val="00CD10EF"/>
    <w:rsid w:val="00CD212B"/>
    <w:rsid w:val="00CD567C"/>
    <w:rsid w:val="00CD575C"/>
    <w:rsid w:val="00CD583D"/>
    <w:rsid w:val="00CD694A"/>
    <w:rsid w:val="00CD7603"/>
    <w:rsid w:val="00CE02F7"/>
    <w:rsid w:val="00CE2D7F"/>
    <w:rsid w:val="00CE6A04"/>
    <w:rsid w:val="00CE6BB0"/>
    <w:rsid w:val="00CE7A01"/>
    <w:rsid w:val="00CF0739"/>
    <w:rsid w:val="00D042BE"/>
    <w:rsid w:val="00D06A21"/>
    <w:rsid w:val="00D0759D"/>
    <w:rsid w:val="00D12F99"/>
    <w:rsid w:val="00D14AA9"/>
    <w:rsid w:val="00D16B7C"/>
    <w:rsid w:val="00D17A22"/>
    <w:rsid w:val="00D23560"/>
    <w:rsid w:val="00D235AD"/>
    <w:rsid w:val="00D2445C"/>
    <w:rsid w:val="00D254F8"/>
    <w:rsid w:val="00D27648"/>
    <w:rsid w:val="00D30886"/>
    <w:rsid w:val="00D30F64"/>
    <w:rsid w:val="00D333D4"/>
    <w:rsid w:val="00D34019"/>
    <w:rsid w:val="00D35EDF"/>
    <w:rsid w:val="00D40BDC"/>
    <w:rsid w:val="00D43AAE"/>
    <w:rsid w:val="00D44E55"/>
    <w:rsid w:val="00D4631E"/>
    <w:rsid w:val="00D46B74"/>
    <w:rsid w:val="00D46DDA"/>
    <w:rsid w:val="00D473CB"/>
    <w:rsid w:val="00D50252"/>
    <w:rsid w:val="00D534CD"/>
    <w:rsid w:val="00D54B9D"/>
    <w:rsid w:val="00D558BD"/>
    <w:rsid w:val="00D5795E"/>
    <w:rsid w:val="00D6243B"/>
    <w:rsid w:val="00D641BF"/>
    <w:rsid w:val="00D65D52"/>
    <w:rsid w:val="00D65F21"/>
    <w:rsid w:val="00D662FB"/>
    <w:rsid w:val="00D66CC9"/>
    <w:rsid w:val="00D7155D"/>
    <w:rsid w:val="00D73F59"/>
    <w:rsid w:val="00D7426F"/>
    <w:rsid w:val="00D7463B"/>
    <w:rsid w:val="00D74EC9"/>
    <w:rsid w:val="00D76E4E"/>
    <w:rsid w:val="00D80AD4"/>
    <w:rsid w:val="00D81BEA"/>
    <w:rsid w:val="00D833F7"/>
    <w:rsid w:val="00D85DF2"/>
    <w:rsid w:val="00D871B2"/>
    <w:rsid w:val="00D906DA"/>
    <w:rsid w:val="00D90F55"/>
    <w:rsid w:val="00D94286"/>
    <w:rsid w:val="00D94A65"/>
    <w:rsid w:val="00D94FF0"/>
    <w:rsid w:val="00D96762"/>
    <w:rsid w:val="00DA28EE"/>
    <w:rsid w:val="00DA2DC9"/>
    <w:rsid w:val="00DA7BA2"/>
    <w:rsid w:val="00DB12DD"/>
    <w:rsid w:val="00DB1E47"/>
    <w:rsid w:val="00DB6D64"/>
    <w:rsid w:val="00DC0054"/>
    <w:rsid w:val="00DC14F2"/>
    <w:rsid w:val="00DD160F"/>
    <w:rsid w:val="00DD16E9"/>
    <w:rsid w:val="00DD28DE"/>
    <w:rsid w:val="00DD5146"/>
    <w:rsid w:val="00DD550B"/>
    <w:rsid w:val="00DD6486"/>
    <w:rsid w:val="00DD77EF"/>
    <w:rsid w:val="00DE7EA3"/>
    <w:rsid w:val="00DF5500"/>
    <w:rsid w:val="00DF6E57"/>
    <w:rsid w:val="00E03C00"/>
    <w:rsid w:val="00E0435B"/>
    <w:rsid w:val="00E04453"/>
    <w:rsid w:val="00E04F7B"/>
    <w:rsid w:val="00E05E9C"/>
    <w:rsid w:val="00E07005"/>
    <w:rsid w:val="00E10ED5"/>
    <w:rsid w:val="00E117F3"/>
    <w:rsid w:val="00E11B73"/>
    <w:rsid w:val="00E1532E"/>
    <w:rsid w:val="00E219D4"/>
    <w:rsid w:val="00E22124"/>
    <w:rsid w:val="00E24BA5"/>
    <w:rsid w:val="00E25038"/>
    <w:rsid w:val="00E27E33"/>
    <w:rsid w:val="00E321ED"/>
    <w:rsid w:val="00E432C9"/>
    <w:rsid w:val="00E43A7C"/>
    <w:rsid w:val="00E45216"/>
    <w:rsid w:val="00E45E6D"/>
    <w:rsid w:val="00E46BF0"/>
    <w:rsid w:val="00E50EB7"/>
    <w:rsid w:val="00E50ED1"/>
    <w:rsid w:val="00E541A5"/>
    <w:rsid w:val="00E56E13"/>
    <w:rsid w:val="00E62910"/>
    <w:rsid w:val="00E647A7"/>
    <w:rsid w:val="00E64FD7"/>
    <w:rsid w:val="00E666D5"/>
    <w:rsid w:val="00E7321F"/>
    <w:rsid w:val="00E73477"/>
    <w:rsid w:val="00E73FD1"/>
    <w:rsid w:val="00E7523C"/>
    <w:rsid w:val="00E765EC"/>
    <w:rsid w:val="00E826CE"/>
    <w:rsid w:val="00E83E40"/>
    <w:rsid w:val="00E8622E"/>
    <w:rsid w:val="00E8677A"/>
    <w:rsid w:val="00E8749B"/>
    <w:rsid w:val="00E91E66"/>
    <w:rsid w:val="00E956D8"/>
    <w:rsid w:val="00E963C2"/>
    <w:rsid w:val="00EA083E"/>
    <w:rsid w:val="00EA2792"/>
    <w:rsid w:val="00EA371D"/>
    <w:rsid w:val="00EA3E0F"/>
    <w:rsid w:val="00EA4121"/>
    <w:rsid w:val="00EA696E"/>
    <w:rsid w:val="00EB1C72"/>
    <w:rsid w:val="00EB2315"/>
    <w:rsid w:val="00EB30AB"/>
    <w:rsid w:val="00EB4D75"/>
    <w:rsid w:val="00EB64A2"/>
    <w:rsid w:val="00EB735C"/>
    <w:rsid w:val="00EC055B"/>
    <w:rsid w:val="00EC1A97"/>
    <w:rsid w:val="00EC2639"/>
    <w:rsid w:val="00EC27FE"/>
    <w:rsid w:val="00EC3E4C"/>
    <w:rsid w:val="00EC4678"/>
    <w:rsid w:val="00EC4C25"/>
    <w:rsid w:val="00EC77C6"/>
    <w:rsid w:val="00EC7B75"/>
    <w:rsid w:val="00ED06B0"/>
    <w:rsid w:val="00ED1ACF"/>
    <w:rsid w:val="00ED2AA2"/>
    <w:rsid w:val="00ED62E8"/>
    <w:rsid w:val="00ED66A5"/>
    <w:rsid w:val="00ED6843"/>
    <w:rsid w:val="00ED7E30"/>
    <w:rsid w:val="00EE21A2"/>
    <w:rsid w:val="00EE48D3"/>
    <w:rsid w:val="00EE4AC5"/>
    <w:rsid w:val="00EE57F1"/>
    <w:rsid w:val="00EF00A7"/>
    <w:rsid w:val="00EF092F"/>
    <w:rsid w:val="00EF23DA"/>
    <w:rsid w:val="00EF55F4"/>
    <w:rsid w:val="00EF6ECA"/>
    <w:rsid w:val="00F019B9"/>
    <w:rsid w:val="00F02018"/>
    <w:rsid w:val="00F043B2"/>
    <w:rsid w:val="00F05D52"/>
    <w:rsid w:val="00F0641B"/>
    <w:rsid w:val="00F15086"/>
    <w:rsid w:val="00F1509E"/>
    <w:rsid w:val="00F16A38"/>
    <w:rsid w:val="00F22052"/>
    <w:rsid w:val="00F24FA7"/>
    <w:rsid w:val="00F256AD"/>
    <w:rsid w:val="00F2577A"/>
    <w:rsid w:val="00F25F9B"/>
    <w:rsid w:val="00F263C1"/>
    <w:rsid w:val="00F2740F"/>
    <w:rsid w:val="00F27C2B"/>
    <w:rsid w:val="00F32B89"/>
    <w:rsid w:val="00F33EED"/>
    <w:rsid w:val="00F36B1D"/>
    <w:rsid w:val="00F43E81"/>
    <w:rsid w:val="00F443E6"/>
    <w:rsid w:val="00F506CC"/>
    <w:rsid w:val="00F51856"/>
    <w:rsid w:val="00F552C1"/>
    <w:rsid w:val="00F66DA1"/>
    <w:rsid w:val="00F74D71"/>
    <w:rsid w:val="00F74DDA"/>
    <w:rsid w:val="00F7698A"/>
    <w:rsid w:val="00F778F1"/>
    <w:rsid w:val="00F81B34"/>
    <w:rsid w:val="00F81FDF"/>
    <w:rsid w:val="00F84412"/>
    <w:rsid w:val="00F86E4D"/>
    <w:rsid w:val="00F97A55"/>
    <w:rsid w:val="00F97CFF"/>
    <w:rsid w:val="00FA0C99"/>
    <w:rsid w:val="00FA1B85"/>
    <w:rsid w:val="00FA28CA"/>
    <w:rsid w:val="00FA37E1"/>
    <w:rsid w:val="00FA4453"/>
    <w:rsid w:val="00FA6A24"/>
    <w:rsid w:val="00FB05A0"/>
    <w:rsid w:val="00FB1408"/>
    <w:rsid w:val="00FB1589"/>
    <w:rsid w:val="00FB3276"/>
    <w:rsid w:val="00FB5C5C"/>
    <w:rsid w:val="00FC14B0"/>
    <w:rsid w:val="00FC2189"/>
    <w:rsid w:val="00FC3A16"/>
    <w:rsid w:val="00FC49D5"/>
    <w:rsid w:val="00FC739B"/>
    <w:rsid w:val="00FD3F81"/>
    <w:rsid w:val="00FD5AAF"/>
    <w:rsid w:val="00FD5B1A"/>
    <w:rsid w:val="00FD63F0"/>
    <w:rsid w:val="00FD786C"/>
    <w:rsid w:val="00FE000B"/>
    <w:rsid w:val="00FE16B5"/>
    <w:rsid w:val="00FE29E0"/>
    <w:rsid w:val="00FE4FDA"/>
    <w:rsid w:val="00FE6BC7"/>
    <w:rsid w:val="00FE7C8F"/>
    <w:rsid w:val="00FF28B8"/>
    <w:rsid w:val="00FF3111"/>
    <w:rsid w:val="00FF3773"/>
    <w:rsid w:val="00FF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1A63F32"/>
  <w15:docId w15:val="{C7285D87-3A0F-4D49-98B5-0154A9ACB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91C"/>
    <w:pPr>
      <w:textboxTightWrap w:val="lastLineOnly"/>
    </w:pPr>
    <w:rPr>
      <w:rFonts w:ascii="HelveticaNeueLT Com 45 Lt" w:hAnsi="HelveticaNeueLT Com 45 Lt" w:cs="Arial"/>
      <w:color w:val="000000"/>
    </w:rPr>
  </w:style>
  <w:style w:type="paragraph" w:styleId="Heading1">
    <w:name w:val="heading 1"/>
    <w:basedOn w:val="Normal"/>
    <w:next w:val="Normal"/>
    <w:link w:val="Heading1Char"/>
    <w:qFormat/>
    <w:rsid w:val="0078631B"/>
    <w:pPr>
      <w:numPr>
        <w:numId w:val="2"/>
      </w:numPr>
      <w:spacing w:before="360" w:after="240"/>
      <w:ind w:right="720"/>
      <w:outlineLvl w:val="0"/>
    </w:pPr>
    <w:rPr>
      <w:rFonts w:ascii="HelveticaNeueLT Com 65 Md" w:eastAsiaTheme="majorEastAsia" w:hAnsi="HelveticaNeueLT Com 65 Md"/>
      <w:color w:val="000000" w:themeColor="text1"/>
      <w:sz w:val="32"/>
      <w:szCs w:val="40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A0288E"/>
    <w:pPr>
      <w:numPr>
        <w:ilvl w:val="1"/>
        <w:numId w:val="2"/>
      </w:numPr>
      <w:spacing w:before="240" w:after="120"/>
      <w:outlineLvl w:val="1"/>
    </w:pPr>
    <w:rPr>
      <w:rFonts w:ascii="HelveticaNeueLT Com 65 Md" w:eastAsiaTheme="majorEastAsia" w:hAnsi="HelveticaNeueLT Com 65 Md"/>
      <w:sz w:val="28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78631B"/>
    <w:pPr>
      <w:keepNext/>
      <w:numPr>
        <w:ilvl w:val="2"/>
        <w:numId w:val="2"/>
      </w:numPr>
      <w:spacing w:before="240" w:after="60"/>
      <w:outlineLvl w:val="2"/>
    </w:pPr>
    <w:rPr>
      <w:rFonts w:ascii="HelveticaNeueLT Com 65 Md" w:eastAsiaTheme="majorEastAsia" w:hAnsi="HelveticaNeueLT Com 65 Md" w:cstheme="majorBidi"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nhideWhenUsed/>
    <w:qFormat/>
    <w:rsid w:val="0082520C"/>
    <w:pPr>
      <w:keepNext/>
      <w:numPr>
        <w:ilvl w:val="3"/>
        <w:numId w:val="2"/>
      </w:numPr>
      <w:spacing w:before="240" w:after="60"/>
      <w:outlineLvl w:val="3"/>
    </w:pPr>
    <w:rPr>
      <w:rFonts w:ascii="HelveticaNeueLT Com 65 Md" w:eastAsiaTheme="majorEastAsia" w:hAnsi="HelveticaNeueLT Com 65 Md" w:cstheme="majorBidi"/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locked/>
    <w:rsid w:val="0078631B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locked/>
    <w:rsid w:val="0078631B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78631B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locked/>
    <w:rsid w:val="0078631B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locked/>
    <w:rsid w:val="0078631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31B"/>
    <w:pPr>
      <w:ind w:left="708"/>
    </w:pPr>
  </w:style>
  <w:style w:type="paragraph" w:styleId="BalloonText">
    <w:name w:val="Balloon Text"/>
    <w:basedOn w:val="Normal"/>
    <w:link w:val="BalloonTextChar"/>
    <w:semiHidden/>
    <w:unhideWhenUsed/>
    <w:rsid w:val="004941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1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78631B"/>
    <w:rPr>
      <w:rFonts w:ascii="HelveticaNeueLT Com 65 Md" w:eastAsiaTheme="majorEastAsia" w:hAnsi="HelveticaNeueLT Com 65 Md" w:cs="Arial"/>
      <w:color w:val="000000" w:themeColor="text1"/>
      <w:sz w:val="32"/>
      <w:szCs w:val="40"/>
      <w:lang w:val="en-US"/>
    </w:rPr>
  </w:style>
  <w:style w:type="character" w:customStyle="1" w:styleId="Heading2Char">
    <w:name w:val="Heading 2 Char"/>
    <w:link w:val="Heading2"/>
    <w:rsid w:val="00A0288E"/>
    <w:rPr>
      <w:rFonts w:ascii="HelveticaNeueLT Com 65 Md" w:eastAsiaTheme="majorEastAsia" w:hAnsi="HelveticaNeueLT Com 65 Md" w:cs="Arial"/>
      <w:color w:val="000000"/>
      <w:sz w:val="28"/>
      <w:lang w:val="en-US"/>
    </w:rPr>
  </w:style>
  <w:style w:type="character" w:customStyle="1" w:styleId="Heading3Char">
    <w:name w:val="Heading 3 Char"/>
    <w:link w:val="Heading3"/>
    <w:rsid w:val="0078631B"/>
    <w:rPr>
      <w:rFonts w:ascii="HelveticaNeueLT Com 65 Md" w:eastAsiaTheme="majorEastAsia" w:hAnsi="HelveticaNeueLT Com 65 Md" w:cstheme="majorBidi"/>
      <w:bCs/>
      <w:color w:val="000000"/>
      <w:sz w:val="26"/>
      <w:szCs w:val="26"/>
      <w:lang w:val="en-US"/>
    </w:rPr>
  </w:style>
  <w:style w:type="character" w:customStyle="1" w:styleId="Heading4Char">
    <w:name w:val="Heading 4 Char"/>
    <w:link w:val="Heading4"/>
    <w:rsid w:val="0082520C"/>
    <w:rPr>
      <w:rFonts w:ascii="HelveticaNeueLT Com 65 Md" w:eastAsiaTheme="majorEastAsia" w:hAnsi="HelveticaNeueLT Com 65 Md" w:cstheme="majorBidi"/>
      <w:b/>
      <w:bCs/>
      <w:color w:val="000000"/>
      <w:sz w:val="24"/>
      <w:szCs w:val="28"/>
    </w:rPr>
  </w:style>
  <w:style w:type="paragraph" w:customStyle="1" w:styleId="Normalindent">
    <w:name w:val="Normal + indent"/>
    <w:basedOn w:val="Normal"/>
    <w:qFormat/>
    <w:rsid w:val="0078631B"/>
    <w:pPr>
      <w:ind w:left="426"/>
    </w:pPr>
    <w:rPr>
      <w:lang w:val="en-US"/>
    </w:rPr>
  </w:style>
  <w:style w:type="paragraph" w:styleId="Caption">
    <w:name w:val="caption"/>
    <w:basedOn w:val="Heading4"/>
    <w:next w:val="Normal"/>
    <w:semiHidden/>
    <w:unhideWhenUsed/>
    <w:qFormat/>
    <w:rsid w:val="0078631B"/>
    <w:pPr>
      <w:keepNext w:val="0"/>
      <w:numPr>
        <w:ilvl w:val="0"/>
        <w:numId w:val="0"/>
      </w:numPr>
      <w:spacing w:after="0" w:line="600" w:lineRule="auto"/>
      <w:jc w:val="center"/>
      <w:outlineLvl w:val="9"/>
    </w:pPr>
    <w:rPr>
      <w:rFonts w:ascii="HelveticaNeueLT Com 37 ThCn" w:eastAsia="Times New Roman" w:hAnsi="HelveticaNeueLT Com 37 ThCn" w:cs="Arial"/>
      <w:b w:val="0"/>
      <w:i/>
      <w:sz w:val="20"/>
      <w:szCs w:val="20"/>
      <w:lang w:val="en-US"/>
    </w:rPr>
  </w:style>
  <w:style w:type="character" w:styleId="Strong">
    <w:name w:val="Strong"/>
    <w:uiPriority w:val="22"/>
    <w:qFormat/>
    <w:rsid w:val="0078631B"/>
    <w:rPr>
      <w:rFonts w:ascii="Arial" w:hAnsi="Arial" w:cs="Arial"/>
      <w:color w:val="0090C9"/>
      <w:sz w:val="28"/>
    </w:rPr>
  </w:style>
  <w:style w:type="character" w:styleId="Emphasis">
    <w:name w:val="Emphasis"/>
    <w:qFormat/>
    <w:rsid w:val="0078631B"/>
    <w:rPr>
      <w:b/>
      <w:bCs/>
      <w:color w:val="auto"/>
    </w:rPr>
  </w:style>
  <w:style w:type="paragraph" w:styleId="NoSpacing">
    <w:name w:val="No Spacing"/>
    <w:uiPriority w:val="1"/>
    <w:qFormat/>
    <w:rsid w:val="0078631B"/>
    <w:rPr>
      <w:rFonts w:ascii="Arial" w:hAnsi="Arial" w:cs="Arial"/>
      <w:color w:val="000000"/>
    </w:rPr>
  </w:style>
  <w:style w:type="paragraph" w:styleId="Subtitle">
    <w:name w:val="Subtitle"/>
    <w:basedOn w:val="Normal"/>
    <w:next w:val="Normal"/>
    <w:link w:val="SubtitleChar"/>
    <w:qFormat/>
    <w:locked/>
    <w:rsid w:val="0078631B"/>
    <w:pPr>
      <w:numPr>
        <w:ilvl w:val="1"/>
      </w:numPr>
    </w:pPr>
    <w:rPr>
      <w:rFonts w:ascii="HelveticaNeueLT Com 37 ThCn" w:eastAsiaTheme="majorEastAsia" w:hAnsi="HelveticaNeueLT Com 37 ThCn" w:cstheme="majorBidi"/>
      <w:i/>
      <w:iCs/>
      <w:color w:val="auto"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rsid w:val="0078631B"/>
    <w:rPr>
      <w:rFonts w:ascii="HelveticaNeueLT Com 37 ThCn" w:eastAsiaTheme="majorEastAsia" w:hAnsi="HelveticaNeueLT Com 37 ThCn" w:cstheme="majorBidi"/>
      <w:i/>
      <w:iCs/>
      <w:spacing w:val="15"/>
      <w:sz w:val="22"/>
      <w:szCs w:val="24"/>
    </w:rPr>
  </w:style>
  <w:style w:type="paragraph" w:styleId="Header">
    <w:name w:val="header"/>
    <w:basedOn w:val="Normal"/>
    <w:link w:val="Head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8F1"/>
    <w:rPr>
      <w:rFonts w:ascii="HelveticaNeueLT Com 45 Lt" w:hAnsi="HelveticaNeueLT Com 45 Lt" w:cs="Arial"/>
      <w:color w:val="000000"/>
    </w:rPr>
  </w:style>
  <w:style w:type="paragraph" w:styleId="Footer">
    <w:name w:val="footer"/>
    <w:basedOn w:val="Normal"/>
    <w:link w:val="Foot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8F1"/>
    <w:rPr>
      <w:rFonts w:ascii="HelveticaNeueLT Com 45 Lt" w:hAnsi="HelveticaNeueLT Com 45 Lt" w:cs="Arial"/>
      <w:color w:val="000000"/>
    </w:rPr>
  </w:style>
  <w:style w:type="character" w:styleId="PlaceholderText">
    <w:name w:val="Placeholder Text"/>
    <w:basedOn w:val="DefaultParagraphFont"/>
    <w:uiPriority w:val="99"/>
    <w:semiHidden/>
    <w:rsid w:val="00F778F1"/>
    <w:rPr>
      <w:color w:val="808080"/>
    </w:rPr>
  </w:style>
  <w:style w:type="paragraph" w:customStyle="1" w:styleId="Headertitle">
    <w:name w:val="Header title"/>
    <w:basedOn w:val="Header"/>
    <w:qFormat/>
    <w:rsid w:val="0078631B"/>
    <w:pPr>
      <w:tabs>
        <w:tab w:val="clear" w:pos="9072"/>
        <w:tab w:val="left" w:pos="5341"/>
      </w:tabs>
    </w:pPr>
    <w:rPr>
      <w:rFonts w:ascii="HelveticaNeueLT Com 67 MdCn" w:hAnsi="HelveticaNeueLT Com 67 MdCn"/>
      <w:color w:val="FFFFFF" w:themeColor="background1"/>
      <w:sz w:val="36"/>
      <w14:textOutline w14:w="9525" w14:cap="rnd" w14:cmpd="sng" w14:algn="ctr">
        <w14:noFill/>
        <w14:prstDash w14:val="solid"/>
        <w14:bevel/>
      </w14:textOutline>
    </w:rPr>
  </w:style>
  <w:style w:type="paragraph" w:styleId="Title">
    <w:name w:val="Title"/>
    <w:basedOn w:val="Normal"/>
    <w:next w:val="Normal"/>
    <w:link w:val="TitleChar"/>
    <w:qFormat/>
    <w:locked/>
    <w:rsid w:val="00D254F8"/>
    <w:pPr>
      <w:pBdr>
        <w:bottom w:val="single" w:sz="8" w:space="4" w:color="4F81BD" w:themeColor="accent1"/>
      </w:pBdr>
      <w:spacing w:after="300"/>
      <w:contextualSpacing/>
    </w:pPr>
    <w:rPr>
      <w:rFonts w:ascii="HelveticaNeueLT Com 65 Md" w:eastAsiaTheme="majorEastAsia" w:hAnsi="HelveticaNeueLT Com 65 Md" w:cstheme="majorBidi"/>
      <w:color w:val="auto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254F8"/>
    <w:rPr>
      <w:rFonts w:ascii="HelveticaNeueLT Com 65 Md" w:eastAsiaTheme="majorEastAsia" w:hAnsi="HelveticaNeueLT Com 65 Md" w:cstheme="majorBidi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semiHidden/>
    <w:rsid w:val="007863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7863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78631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eGrid">
    <w:name w:val="Table Grid"/>
    <w:basedOn w:val="TableNormal"/>
    <w:rsid w:val="000323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323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23CF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0323CF"/>
    <w:pPr>
      <w:spacing w:after="100"/>
      <w:ind w:left="400"/>
    </w:pPr>
  </w:style>
  <w:style w:type="paragraph" w:styleId="TOC4">
    <w:name w:val="toc 4"/>
    <w:basedOn w:val="Normal"/>
    <w:next w:val="Normal"/>
    <w:autoRedefine/>
    <w:unhideWhenUsed/>
    <w:rsid w:val="000323CF"/>
    <w:pPr>
      <w:spacing w:after="100"/>
      <w:ind w:left="600"/>
    </w:pPr>
  </w:style>
  <w:style w:type="paragraph" w:styleId="TOCHeading">
    <w:name w:val="TOC Heading"/>
    <w:basedOn w:val="Heading1"/>
    <w:next w:val="Normal"/>
    <w:uiPriority w:val="39"/>
    <w:unhideWhenUsed/>
    <w:qFormat/>
    <w:rsid w:val="00A73BF6"/>
    <w:pPr>
      <w:keepNext/>
      <w:keepLines/>
      <w:numPr>
        <w:numId w:val="0"/>
      </w:numPr>
      <w:spacing w:before="480" w:after="0" w:line="276" w:lineRule="auto"/>
      <w:ind w:right="0"/>
      <w:textboxTightWrap w:val="none"/>
      <w:outlineLvl w:val="9"/>
    </w:pPr>
    <w:rPr>
      <w:rFonts w:cstheme="majorBidi"/>
      <w:bCs/>
      <w:color w:val="358ED7"/>
      <w:sz w:val="28"/>
      <w:szCs w:val="28"/>
      <w:lang w:val="nl-NL" w:eastAsia="nl-NL"/>
    </w:rPr>
  </w:style>
  <w:style w:type="character" w:styleId="Hyperlink">
    <w:name w:val="Hyperlink"/>
    <w:basedOn w:val="DefaultParagraphFont"/>
    <w:uiPriority w:val="99"/>
    <w:unhideWhenUsed/>
    <w:rsid w:val="00ED6843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2B7072"/>
    <w:pPr>
      <w:framePr w:w="9639" w:wrap="notBeside" w:vAnchor="text" w:hAnchor="text" w:y="1"/>
      <w:pBdr>
        <w:top w:val="single" w:sz="36" w:space="1" w:color="F2F2F2" w:themeColor="background1" w:themeShade="F2"/>
        <w:left w:val="single" w:sz="36" w:space="1" w:color="F2F2F2" w:themeColor="background1" w:themeShade="F2"/>
        <w:bottom w:val="single" w:sz="36" w:space="1" w:color="F2F2F2" w:themeColor="background1" w:themeShade="F2"/>
        <w:right w:val="single" w:sz="36" w:space="1" w:color="F2F2F2" w:themeColor="background1" w:themeShade="F2"/>
      </w:pBdr>
      <w:shd w:val="clear" w:color="auto" w:fill="F2F2F2" w:themeFill="background1" w:themeFillShade="F2"/>
      <w:spacing w:before="120" w:after="120"/>
      <w:ind w:left="142"/>
      <w:textboxTightWrap w:val="none"/>
    </w:pPr>
    <w:rPr>
      <w:rFonts w:asciiTheme="majorHAnsi" w:hAnsiTheme="majorHAnsi" w:cs="Times New Roman"/>
      <w:iCs/>
      <w:color w:val="000000" w:themeColor="text1"/>
      <w:sz w:val="24"/>
      <w:lang w:val="en-US" w:eastAsia="en-GB"/>
    </w:rPr>
  </w:style>
  <w:style w:type="character" w:customStyle="1" w:styleId="QuoteChar">
    <w:name w:val="Quote Char"/>
    <w:basedOn w:val="DefaultParagraphFont"/>
    <w:link w:val="Quote"/>
    <w:uiPriority w:val="29"/>
    <w:rsid w:val="002B7072"/>
    <w:rPr>
      <w:rFonts w:asciiTheme="majorHAnsi" w:hAnsiTheme="majorHAnsi"/>
      <w:iCs/>
      <w:color w:val="000000" w:themeColor="text1"/>
      <w:sz w:val="24"/>
      <w:shd w:val="clear" w:color="auto" w:fill="F2F2F2" w:themeFill="background1" w:themeFillShade="F2"/>
      <w:lang w:val="en-US" w:eastAsia="en-GB"/>
    </w:rPr>
  </w:style>
  <w:style w:type="character" w:styleId="FollowedHyperlink">
    <w:name w:val="FollowedHyperlink"/>
    <w:basedOn w:val="DefaultParagraphFont"/>
    <w:rsid w:val="005B796A"/>
    <w:rPr>
      <w:color w:val="800080"/>
      <w:u w:val="single"/>
    </w:rPr>
  </w:style>
  <w:style w:type="paragraph" w:styleId="TOC5">
    <w:name w:val="toc 5"/>
    <w:basedOn w:val="Normal"/>
    <w:next w:val="Normal"/>
    <w:autoRedefine/>
    <w:semiHidden/>
    <w:rsid w:val="005B796A"/>
    <w:pPr>
      <w:ind w:left="8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PageNumber">
    <w:name w:val="page number"/>
    <w:basedOn w:val="DefaultParagraphFont"/>
    <w:rsid w:val="005B796A"/>
  </w:style>
  <w:style w:type="paragraph" w:styleId="TOC6">
    <w:name w:val="toc 6"/>
    <w:basedOn w:val="Normal"/>
    <w:next w:val="Normal"/>
    <w:autoRedefine/>
    <w:semiHidden/>
    <w:rsid w:val="005B796A"/>
    <w:pPr>
      <w:ind w:left="10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7">
    <w:name w:val="toc 7"/>
    <w:basedOn w:val="Normal"/>
    <w:next w:val="Normal"/>
    <w:autoRedefine/>
    <w:semiHidden/>
    <w:rsid w:val="005B796A"/>
    <w:pPr>
      <w:ind w:left="12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8">
    <w:name w:val="toc 8"/>
    <w:basedOn w:val="Normal"/>
    <w:next w:val="Normal"/>
    <w:autoRedefine/>
    <w:semiHidden/>
    <w:rsid w:val="005B796A"/>
    <w:pPr>
      <w:ind w:left="14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9">
    <w:name w:val="toc 9"/>
    <w:basedOn w:val="Normal"/>
    <w:next w:val="Normal"/>
    <w:autoRedefine/>
    <w:semiHidden/>
    <w:rsid w:val="005B796A"/>
    <w:pPr>
      <w:ind w:left="16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LineNumber">
    <w:name w:val="line number"/>
    <w:basedOn w:val="DefaultParagraphFont"/>
    <w:rsid w:val="005B796A"/>
  </w:style>
  <w:style w:type="character" w:customStyle="1" w:styleId="code">
    <w:name w:val="code"/>
    <w:basedOn w:val="QuoteChar"/>
    <w:qFormat/>
    <w:rsid w:val="00BB79DF"/>
    <w:rPr>
      <w:rFonts w:ascii="Courier New" w:hAnsi="Courier New"/>
      <w:i w:val="0"/>
      <w:iCs/>
      <w:color w:val="000000" w:themeColor="text1"/>
      <w:sz w:val="20"/>
      <w:shd w:val="clear" w:color="auto" w:fill="F2F2F2" w:themeFill="background1" w:themeFillShade="F2"/>
      <w:lang w:val="en-US" w:eastAsia="en-GB"/>
    </w:rPr>
  </w:style>
  <w:style w:type="character" w:customStyle="1" w:styleId="apple-style-span">
    <w:name w:val="apple-style-span"/>
    <w:basedOn w:val="DefaultParagraphFont"/>
    <w:rsid w:val="005B796A"/>
  </w:style>
  <w:style w:type="character" w:customStyle="1" w:styleId="apple-converted-space">
    <w:name w:val="apple-converted-space"/>
    <w:basedOn w:val="DefaultParagraphFont"/>
    <w:rsid w:val="005B796A"/>
  </w:style>
  <w:style w:type="character" w:styleId="CommentReference">
    <w:name w:val="annotation reference"/>
    <w:basedOn w:val="DefaultParagraphFont"/>
    <w:uiPriority w:val="99"/>
    <w:semiHidden/>
    <w:unhideWhenUsed/>
    <w:rsid w:val="00FF31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311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3111"/>
    <w:rPr>
      <w:rFonts w:ascii="HelveticaNeueLT Com 45 Lt" w:hAnsi="HelveticaNeueLT Com 45 Lt" w:cs="Arial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31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3111"/>
    <w:rPr>
      <w:rFonts w:ascii="HelveticaNeueLT Com 45 Lt" w:hAnsi="HelveticaNeueLT Com 45 Lt" w:cs="Arial"/>
      <w:b/>
      <w:bCs/>
      <w:color w:val="00000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4D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extboxTightWrap w:val="none"/>
    </w:pPr>
    <w:rPr>
      <w:rFonts w:ascii="Courier New" w:eastAsiaTheme="minorEastAsia" w:hAnsi="Courier New" w:cs="Courier New"/>
      <w:color w:val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4DE9"/>
    <w:rPr>
      <w:rFonts w:ascii="Courier New" w:eastAsiaTheme="minorEastAsia" w:hAnsi="Courier New" w:cs="Courier New"/>
    </w:rPr>
  </w:style>
  <w:style w:type="paragraph" w:customStyle="1" w:styleId="alt">
    <w:name w:val="alt"/>
    <w:basedOn w:val="Normal"/>
    <w:rsid w:val="008C4255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comment">
    <w:name w:val="comment"/>
    <w:basedOn w:val="DefaultParagraphFont"/>
    <w:rsid w:val="008C4255"/>
  </w:style>
  <w:style w:type="character" w:customStyle="1" w:styleId="keyword">
    <w:name w:val="keyword"/>
    <w:basedOn w:val="DefaultParagraphFont"/>
    <w:rsid w:val="008C4255"/>
  </w:style>
  <w:style w:type="character" w:customStyle="1" w:styleId="string">
    <w:name w:val="string"/>
    <w:basedOn w:val="DefaultParagraphFont"/>
    <w:rsid w:val="008C4255"/>
  </w:style>
  <w:style w:type="paragraph" w:styleId="NormalWeb">
    <w:name w:val="Normal (Web)"/>
    <w:basedOn w:val="Normal"/>
    <w:uiPriority w:val="99"/>
    <w:semiHidden/>
    <w:unhideWhenUsed/>
    <w:rsid w:val="00E62910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2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321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78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861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ls\PalmSensCloud\Templates\appNo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672C4E9C750499BAE0B8A23916818A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5046715-3389-434E-AF76-E70469E77272}"/>
      </w:docPartPr>
      <w:docPartBody>
        <w:p w:rsidR="008B5A90" w:rsidRDefault="00DC6109">
          <w:pPr>
            <w:pStyle w:val="8672C4E9C750499BAE0B8A23916818A0"/>
          </w:pPr>
          <w:r w:rsidRPr="008A3B6A">
            <w:rPr>
              <w:rStyle w:val="Placehold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Arial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altName w:val="Arial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altName w:val="Arial"/>
    <w:charset w:val="00"/>
    <w:family w:val="swiss"/>
    <w:pitch w:val="variable"/>
    <w:sig w:usb0="8000008F" w:usb1="00002042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6109"/>
    <w:rsid w:val="0001578D"/>
    <w:rsid w:val="000244EE"/>
    <w:rsid w:val="000A1358"/>
    <w:rsid w:val="000A2110"/>
    <w:rsid w:val="001919DA"/>
    <w:rsid w:val="00196F92"/>
    <w:rsid w:val="001C213E"/>
    <w:rsid w:val="001D7CE4"/>
    <w:rsid w:val="00254427"/>
    <w:rsid w:val="002B2E3C"/>
    <w:rsid w:val="002D6EE5"/>
    <w:rsid w:val="002F5C0B"/>
    <w:rsid w:val="003870C4"/>
    <w:rsid w:val="003A2A77"/>
    <w:rsid w:val="0058434B"/>
    <w:rsid w:val="005B36A8"/>
    <w:rsid w:val="006439E2"/>
    <w:rsid w:val="00650859"/>
    <w:rsid w:val="006E4857"/>
    <w:rsid w:val="00785E6C"/>
    <w:rsid w:val="00834F7E"/>
    <w:rsid w:val="008B5A90"/>
    <w:rsid w:val="00913195"/>
    <w:rsid w:val="00954691"/>
    <w:rsid w:val="00970FBF"/>
    <w:rsid w:val="00980740"/>
    <w:rsid w:val="009A5E24"/>
    <w:rsid w:val="009F1BF1"/>
    <w:rsid w:val="009F7CC5"/>
    <w:rsid w:val="00A210B8"/>
    <w:rsid w:val="00A755B2"/>
    <w:rsid w:val="00A85D04"/>
    <w:rsid w:val="00AA1347"/>
    <w:rsid w:val="00B15AAF"/>
    <w:rsid w:val="00B30536"/>
    <w:rsid w:val="00BC2183"/>
    <w:rsid w:val="00C07E93"/>
    <w:rsid w:val="00CD0F6D"/>
    <w:rsid w:val="00CF4245"/>
    <w:rsid w:val="00D504C9"/>
    <w:rsid w:val="00D82A91"/>
    <w:rsid w:val="00D97F04"/>
    <w:rsid w:val="00DB243A"/>
    <w:rsid w:val="00DB3D84"/>
    <w:rsid w:val="00DC6109"/>
    <w:rsid w:val="00E16E19"/>
    <w:rsid w:val="00E93A8C"/>
    <w:rsid w:val="00E96994"/>
    <w:rsid w:val="00EC4B1D"/>
    <w:rsid w:val="00F10A9E"/>
    <w:rsid w:val="00F633AC"/>
    <w:rsid w:val="00FA3860"/>
    <w:rsid w:val="00FB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72C4E9C750499BAE0B8A23916818A0">
    <w:name w:val="8672C4E9C750499BAE0B8A23916818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A090AE1-D12E-4E20-B93B-9D1DA31D04CE}">
  <we:reference id="wa104382008" version="1.0.0.0" store="en-US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deser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4DD656-96A4-48D0-8F86-29D3BFBC8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appNote.dotx</Template>
  <TotalTime>0</TotalTime>
  <Pages>7</Pages>
  <Words>1325</Words>
  <Characters>7553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MethodSCRIPT SDK Example - C</vt:lpstr>
      <vt:lpstr>Getting started with PalmSens SDK</vt:lpstr>
    </vt:vector>
  </TitlesOfParts>
  <Company>Microsoft</Company>
  <LinksUpToDate>false</LinksUpToDate>
  <CharactersWithSpaces>8861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MethodSCRIPT SDK Example - C</dc:title>
  <dc:subject>PalmSens Mobile SDK for Xamarin</dc:subject>
  <dc:creator>PalmSens BV</dc:creator>
  <cp:lastModifiedBy>Robert Paauw</cp:lastModifiedBy>
  <cp:revision>262</cp:revision>
  <cp:lastPrinted>2019-12-05T09:25:00Z</cp:lastPrinted>
  <dcterms:created xsi:type="dcterms:W3CDTF">2015-08-24T16:10:00Z</dcterms:created>
  <dcterms:modified xsi:type="dcterms:W3CDTF">2020-02-07T14:42:00Z</dcterms:modified>
</cp:coreProperties>
</file>