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060F52" w14:textId="77777777" w:rsidR="002862D7" w:rsidRDefault="002862D7" w:rsidP="002862D7"/>
    <w:p w14:paraId="16868326" w14:textId="77777777" w:rsidR="002862D7" w:rsidRDefault="002862D7" w:rsidP="002862D7"/>
    <w:p w14:paraId="416211C9" w14:textId="77777777" w:rsidR="002862D7" w:rsidRDefault="002862D7" w:rsidP="002862D7"/>
    <w:p w14:paraId="6A5122B6" w14:textId="77777777" w:rsidR="002862D7" w:rsidRDefault="002862D7" w:rsidP="002862D7"/>
    <w:p w14:paraId="190A979C" w14:textId="55F58997" w:rsidR="002862D7" w:rsidRPr="00981E56" w:rsidRDefault="007F73C0" w:rsidP="00A51A7F">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FF3111">
            <w:rPr>
              <w:lang w:val="en-US"/>
            </w:rPr>
            <w:t>Method</w:t>
          </w:r>
          <w:r w:rsidR="006D49B4">
            <w:rPr>
              <w:lang w:val="en-US"/>
            </w:rPr>
            <w:t xml:space="preserve"> </w:t>
          </w:r>
          <w:r w:rsidR="00FF3111">
            <w:rPr>
              <w:lang w:val="en-US"/>
            </w:rPr>
            <w:t>SCRIPT</w:t>
          </w:r>
          <w:r w:rsidR="00207875">
            <w:rPr>
              <w:lang w:val="en-US"/>
            </w:rPr>
            <w:t xml:space="preserve"> SDK</w:t>
          </w:r>
          <w:r w:rsidR="006D49B4">
            <w:rPr>
              <w:lang w:val="en-US"/>
            </w:rPr>
            <w:t xml:space="preserve"> </w:t>
          </w:r>
          <w:r w:rsidR="00A51A7F">
            <w:rPr>
              <w:lang w:val="en-US"/>
            </w:rPr>
            <w:t>Example</w:t>
          </w:r>
        </w:sdtContent>
      </w:sdt>
    </w:p>
    <w:p w14:paraId="4666F43E" w14:textId="77777777" w:rsidR="002862D7" w:rsidRPr="00981E56" w:rsidRDefault="002862D7" w:rsidP="002862D7">
      <w:pPr>
        <w:rPr>
          <w:lang w:val="en-US"/>
        </w:rPr>
      </w:pPr>
    </w:p>
    <w:p w14:paraId="76B4CDAE" w14:textId="77777777" w:rsidR="002862D7" w:rsidRPr="00981E56" w:rsidRDefault="002862D7" w:rsidP="002862D7">
      <w:pPr>
        <w:rPr>
          <w:lang w:val="en-US"/>
        </w:rPr>
      </w:pPr>
    </w:p>
    <w:p w14:paraId="11438047" w14:textId="77777777" w:rsidR="002862D7" w:rsidRPr="00981E56" w:rsidRDefault="002862D7" w:rsidP="002862D7">
      <w:pPr>
        <w:rPr>
          <w:lang w:val="en-US"/>
        </w:rPr>
      </w:pPr>
    </w:p>
    <w:p w14:paraId="659CE534" w14:textId="77777777" w:rsidR="002862D7" w:rsidRPr="00981E56" w:rsidRDefault="00F22052" w:rsidP="002862D7">
      <w:pPr>
        <w:rPr>
          <w:lang w:val="en-US"/>
        </w:rPr>
      </w:pPr>
      <w:r>
        <w:rPr>
          <w:noProof/>
          <w:lang w:eastAsia="nl-NL"/>
        </w:rPr>
        <w:drawing>
          <wp:anchor distT="0" distB="0" distL="114300" distR="114300" simplePos="0" relativeHeight="251660288" behindDoc="0" locked="0" layoutInCell="1" allowOverlap="1" wp14:anchorId="7F12C82B" wp14:editId="0E9619C0">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F11EBAF" w14:textId="77777777" w:rsidR="002862D7" w:rsidRPr="00981E56" w:rsidRDefault="002862D7" w:rsidP="002862D7">
      <w:pPr>
        <w:rPr>
          <w:lang w:val="en-US"/>
        </w:rPr>
      </w:pPr>
    </w:p>
    <w:p w14:paraId="7D8B72B6" w14:textId="77777777" w:rsidR="002862D7" w:rsidRPr="00981E56" w:rsidRDefault="002862D7" w:rsidP="002862D7">
      <w:pPr>
        <w:rPr>
          <w:lang w:val="en-US"/>
        </w:rPr>
      </w:pPr>
    </w:p>
    <w:p w14:paraId="69BC9DA9" w14:textId="77777777" w:rsidR="002862D7" w:rsidRPr="00981E56" w:rsidRDefault="002862D7" w:rsidP="002862D7">
      <w:pPr>
        <w:rPr>
          <w:lang w:val="en-US"/>
        </w:rPr>
      </w:pPr>
    </w:p>
    <w:p w14:paraId="03F94BD1" w14:textId="77777777" w:rsidR="002862D7" w:rsidRPr="00981E56" w:rsidRDefault="002862D7" w:rsidP="002862D7">
      <w:pPr>
        <w:rPr>
          <w:lang w:val="en-US"/>
        </w:rPr>
      </w:pPr>
    </w:p>
    <w:p w14:paraId="0DDE483A" w14:textId="77777777" w:rsidR="002862D7" w:rsidRPr="00981E56" w:rsidRDefault="002862D7" w:rsidP="002862D7">
      <w:pPr>
        <w:rPr>
          <w:lang w:val="en-US"/>
        </w:rPr>
      </w:pPr>
    </w:p>
    <w:p w14:paraId="23858E7F" w14:textId="77777777" w:rsidR="002862D7" w:rsidRPr="00981E56" w:rsidRDefault="002862D7" w:rsidP="002862D7">
      <w:pPr>
        <w:rPr>
          <w:lang w:val="en-US"/>
        </w:rPr>
      </w:pPr>
    </w:p>
    <w:p w14:paraId="55B8652B" w14:textId="77777777" w:rsidR="002862D7" w:rsidRPr="00981E56" w:rsidRDefault="002862D7" w:rsidP="002862D7">
      <w:pPr>
        <w:rPr>
          <w:lang w:val="en-US"/>
        </w:rPr>
      </w:pPr>
    </w:p>
    <w:p w14:paraId="1E0E03F5" w14:textId="77777777" w:rsidR="002862D7" w:rsidRPr="00981E56" w:rsidRDefault="002862D7" w:rsidP="002862D7">
      <w:pPr>
        <w:rPr>
          <w:lang w:val="en-US"/>
        </w:rPr>
      </w:pPr>
    </w:p>
    <w:p w14:paraId="1ABA7F9C" w14:textId="77777777" w:rsidR="002862D7" w:rsidRPr="00981E56" w:rsidRDefault="002862D7" w:rsidP="002862D7">
      <w:pPr>
        <w:rPr>
          <w:lang w:val="en-US"/>
        </w:rPr>
      </w:pPr>
    </w:p>
    <w:p w14:paraId="7FBE4096" w14:textId="77777777" w:rsidR="002862D7" w:rsidRPr="00981E56" w:rsidRDefault="002862D7" w:rsidP="002862D7">
      <w:pPr>
        <w:rPr>
          <w:lang w:val="en-US"/>
        </w:rPr>
      </w:pPr>
    </w:p>
    <w:p w14:paraId="40C0AE2F" w14:textId="77777777" w:rsidR="002862D7" w:rsidRPr="00981E56" w:rsidRDefault="002862D7" w:rsidP="002862D7">
      <w:pPr>
        <w:rPr>
          <w:lang w:val="en-US"/>
        </w:rPr>
      </w:pPr>
    </w:p>
    <w:p w14:paraId="3AE705EF" w14:textId="77777777" w:rsidR="002862D7" w:rsidRPr="00981E56" w:rsidRDefault="002862D7" w:rsidP="002862D7">
      <w:pPr>
        <w:rPr>
          <w:lang w:val="en-US"/>
        </w:rPr>
      </w:pPr>
    </w:p>
    <w:p w14:paraId="4BDB78E4" w14:textId="77777777" w:rsidR="002862D7" w:rsidRPr="00981E56" w:rsidRDefault="002862D7" w:rsidP="002862D7">
      <w:pPr>
        <w:rPr>
          <w:lang w:val="en-US"/>
        </w:rPr>
      </w:pPr>
    </w:p>
    <w:p w14:paraId="3DB99F37" w14:textId="77777777" w:rsidR="002862D7" w:rsidRPr="00981E56" w:rsidRDefault="002862D7" w:rsidP="002862D7">
      <w:pPr>
        <w:rPr>
          <w:lang w:val="en-US"/>
        </w:rPr>
      </w:pPr>
    </w:p>
    <w:p w14:paraId="151DD966" w14:textId="77777777" w:rsidR="002862D7" w:rsidRPr="00981E56" w:rsidRDefault="002862D7" w:rsidP="002862D7">
      <w:pPr>
        <w:rPr>
          <w:lang w:val="en-US"/>
        </w:rPr>
      </w:pPr>
    </w:p>
    <w:p w14:paraId="3529DE6B" w14:textId="77777777" w:rsidR="002862D7" w:rsidRPr="00981E56" w:rsidRDefault="002862D7" w:rsidP="002862D7">
      <w:pPr>
        <w:rPr>
          <w:lang w:val="en-US"/>
        </w:rPr>
      </w:pPr>
    </w:p>
    <w:p w14:paraId="224689D6" w14:textId="77777777" w:rsidR="002862D7" w:rsidRPr="00981E56" w:rsidRDefault="002862D7" w:rsidP="002862D7">
      <w:pPr>
        <w:rPr>
          <w:lang w:val="en-US"/>
        </w:rPr>
      </w:pPr>
    </w:p>
    <w:p w14:paraId="07229DDA" w14:textId="77777777" w:rsidR="002862D7" w:rsidRPr="00981E56" w:rsidRDefault="002862D7" w:rsidP="002862D7">
      <w:pPr>
        <w:rPr>
          <w:lang w:val="en-US"/>
        </w:rPr>
      </w:pPr>
    </w:p>
    <w:p w14:paraId="560E7622" w14:textId="77777777" w:rsidR="002862D7" w:rsidRPr="00981E56" w:rsidRDefault="002862D7" w:rsidP="002862D7">
      <w:pPr>
        <w:rPr>
          <w:lang w:val="en-US"/>
        </w:rPr>
      </w:pPr>
    </w:p>
    <w:p w14:paraId="03D6CA33" w14:textId="77777777" w:rsidR="002862D7" w:rsidRPr="00981E56" w:rsidRDefault="002862D7" w:rsidP="002862D7">
      <w:pPr>
        <w:rPr>
          <w:lang w:val="en-US"/>
        </w:rPr>
      </w:pPr>
    </w:p>
    <w:p w14:paraId="6217C3D1" w14:textId="77777777" w:rsidR="002862D7" w:rsidRPr="00981E56" w:rsidRDefault="002862D7" w:rsidP="002862D7">
      <w:pPr>
        <w:rPr>
          <w:lang w:val="en-US"/>
        </w:rPr>
      </w:pPr>
    </w:p>
    <w:p w14:paraId="44C01918" w14:textId="77777777" w:rsidR="002862D7" w:rsidRPr="00981E56" w:rsidRDefault="002862D7" w:rsidP="002862D7">
      <w:pPr>
        <w:rPr>
          <w:lang w:val="en-US"/>
        </w:rPr>
      </w:pPr>
    </w:p>
    <w:p w14:paraId="188F8457" w14:textId="77777777" w:rsidR="002862D7" w:rsidRPr="00981E56" w:rsidRDefault="002862D7" w:rsidP="002862D7">
      <w:pPr>
        <w:rPr>
          <w:lang w:val="en-US"/>
        </w:rPr>
      </w:pPr>
    </w:p>
    <w:p w14:paraId="54D4B02E" w14:textId="77777777" w:rsidR="002862D7" w:rsidRPr="00981E56" w:rsidRDefault="002862D7" w:rsidP="002862D7">
      <w:pPr>
        <w:rPr>
          <w:lang w:val="en-US"/>
        </w:rPr>
      </w:pPr>
    </w:p>
    <w:p w14:paraId="7E77C5D9" w14:textId="77777777" w:rsidR="002862D7" w:rsidRPr="00981E56" w:rsidRDefault="002862D7" w:rsidP="002862D7">
      <w:pPr>
        <w:rPr>
          <w:lang w:val="en-US"/>
        </w:rPr>
      </w:pPr>
    </w:p>
    <w:p w14:paraId="53EE20AC" w14:textId="77777777" w:rsidR="002862D7" w:rsidRPr="00981E56" w:rsidRDefault="002862D7" w:rsidP="002862D7">
      <w:pPr>
        <w:rPr>
          <w:lang w:val="en-US"/>
        </w:rPr>
      </w:pPr>
    </w:p>
    <w:p w14:paraId="716856A6" w14:textId="77777777" w:rsidR="002862D7" w:rsidRPr="00854B9C" w:rsidRDefault="002862D7" w:rsidP="002862D7">
      <w:pPr>
        <w:rPr>
          <w:lang w:val="en-US"/>
        </w:rPr>
      </w:pPr>
    </w:p>
    <w:p w14:paraId="4AD11B49" w14:textId="77777777" w:rsidR="002B7072" w:rsidRDefault="002B7072" w:rsidP="002862D7">
      <w:pPr>
        <w:rPr>
          <w:lang w:val="en-US"/>
        </w:rPr>
      </w:pPr>
    </w:p>
    <w:p w14:paraId="53109875" w14:textId="77777777" w:rsidR="002B7072" w:rsidRDefault="002B7072" w:rsidP="002862D7">
      <w:pPr>
        <w:rPr>
          <w:lang w:val="en-US"/>
        </w:rPr>
      </w:pPr>
    </w:p>
    <w:p w14:paraId="3EB5B1A5" w14:textId="77777777" w:rsidR="002B7072" w:rsidRPr="001430DC" w:rsidRDefault="001430DC" w:rsidP="002862D7">
      <w:pPr>
        <w:rPr>
          <w:lang w:val="en-US"/>
        </w:rPr>
      </w:pPr>
      <w:r>
        <w:rPr>
          <w:noProof/>
          <w:lang w:eastAsia="nl-NL"/>
        </w:rPr>
        <w:drawing>
          <wp:inline distT="0" distB="0" distL="0" distR="0" wp14:anchorId="2F66A59B" wp14:editId="0FEBF065">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B6CEB6B" w14:textId="77777777" w:rsidR="002B7072" w:rsidRDefault="002B7072" w:rsidP="002862D7">
      <w:pPr>
        <w:rPr>
          <w:lang w:val="en-US"/>
        </w:rPr>
      </w:pPr>
    </w:p>
    <w:p w14:paraId="7C9057F6" w14:textId="77777777" w:rsidR="002862D7" w:rsidRPr="00854B9C" w:rsidRDefault="002862D7" w:rsidP="002862D7">
      <w:pPr>
        <w:rPr>
          <w:lang w:val="en-US"/>
        </w:rPr>
      </w:pPr>
      <w:r>
        <w:rPr>
          <w:lang w:val="en-US"/>
        </w:rPr>
        <w:t>Last r</w:t>
      </w:r>
      <w:r w:rsidRPr="00854B9C">
        <w:rPr>
          <w:lang w:val="en-US"/>
        </w:rPr>
        <w:t xml:space="preserve">evision: </w:t>
      </w:r>
      <w:commentRangeStart w:id="0"/>
      <w:r w:rsidR="00FF3111">
        <w:rPr>
          <w:lang w:val="en-US"/>
        </w:rPr>
        <w:t>March</w:t>
      </w:r>
      <w:commentRangeEnd w:id="0"/>
      <w:r w:rsidR="00FF3111">
        <w:rPr>
          <w:rStyle w:val="CommentReference"/>
        </w:rPr>
        <w:commentReference w:id="0"/>
      </w:r>
      <w:r w:rsidR="00FF3111">
        <w:rPr>
          <w:lang w:val="en-US"/>
        </w:rPr>
        <w:t xml:space="preserve"> ?</w:t>
      </w:r>
      <w:r w:rsidR="00E22124">
        <w:rPr>
          <w:lang w:val="en-US"/>
        </w:rPr>
        <w:t xml:space="preserve"> 201</w:t>
      </w:r>
      <w:r w:rsidR="00FF3111">
        <w:rPr>
          <w:lang w:val="en-US"/>
        </w:rPr>
        <w:t>9</w:t>
      </w:r>
    </w:p>
    <w:p w14:paraId="488B6E61" w14:textId="77777777" w:rsidR="002862D7" w:rsidRPr="00854B9C" w:rsidRDefault="002862D7" w:rsidP="002862D7">
      <w:pPr>
        <w:rPr>
          <w:lang w:val="en-US"/>
        </w:rPr>
      </w:pPr>
    </w:p>
    <w:p w14:paraId="28165C60" w14:textId="77777777" w:rsidR="002862D7" w:rsidRDefault="002862D7" w:rsidP="002862D7">
      <w:pPr>
        <w:rPr>
          <w:lang w:val="en-US"/>
        </w:rPr>
      </w:pPr>
      <w:r>
        <w:rPr>
          <w:lang w:val="en-US"/>
        </w:rPr>
        <w:t>©</w:t>
      </w:r>
      <w:r w:rsidRPr="00854B9C">
        <w:rPr>
          <w:lang w:val="en-US"/>
        </w:rPr>
        <w:t xml:space="preserve"> 20</w:t>
      </w:r>
      <w:r w:rsidR="00FF3111">
        <w:rPr>
          <w:lang w:val="en-US"/>
        </w:rPr>
        <w:t>19</w:t>
      </w:r>
      <w:r w:rsidRPr="00854B9C">
        <w:rPr>
          <w:lang w:val="en-US"/>
        </w:rPr>
        <w:t xml:space="preserve"> PalmSens BV</w:t>
      </w:r>
    </w:p>
    <w:p w14:paraId="7CE2A03E" w14:textId="77777777" w:rsidR="002862D7" w:rsidRPr="00854B9C" w:rsidRDefault="002862D7" w:rsidP="002862D7">
      <w:pPr>
        <w:rPr>
          <w:lang w:val="en-US"/>
        </w:rPr>
      </w:pPr>
    </w:p>
    <w:p w14:paraId="1D2A74C5" w14:textId="77777777" w:rsidR="004F6735" w:rsidRPr="002E54D3" w:rsidRDefault="002862D7" w:rsidP="002B5EBE">
      <w:pPr>
        <w:rPr>
          <w:lang w:val="en-US"/>
        </w:rPr>
        <w:sectPr w:rsidR="004F6735" w:rsidRPr="002E54D3" w:rsidSect="00DD160F">
          <w:headerReference w:type="even" r:id="rId13"/>
          <w:headerReference w:type="default" r:id="rId14"/>
          <w:footerReference w:type="even" r:id="rId15"/>
          <w:footerReference w:type="default" r:id="rId16"/>
          <w:pgSz w:w="11907" w:h="16839" w:code="9"/>
          <w:pgMar w:top="1417" w:right="1417" w:bottom="1417" w:left="1417" w:header="708" w:footer="708" w:gutter="0"/>
          <w:pgNumType w:start="1"/>
          <w:cols w:space="708"/>
          <w:titlePg/>
          <w:docGrid w:linePitch="272"/>
        </w:sectPr>
      </w:pPr>
      <w:r w:rsidRPr="002E54D3">
        <w:rPr>
          <w:lang w:val="en-US"/>
        </w:rPr>
        <w:t>www.palmsens.com</w:t>
      </w:r>
    </w:p>
    <w:p w14:paraId="00CE61FE" w14:textId="0D8EE245" w:rsidR="00CC7C30" w:rsidRDefault="00CC7C30" w:rsidP="00CC7C30">
      <w:pPr>
        <w:pStyle w:val="Heading2"/>
      </w:pPr>
      <w:r>
        <w:lastRenderedPageBreak/>
        <w:t>Contents:</w:t>
      </w:r>
    </w:p>
    <w:p w14:paraId="1A7B6861" w14:textId="2F0A6B2D" w:rsidR="004C6E8B" w:rsidRDefault="002D521D" w:rsidP="004C6E8B">
      <w:pPr>
        <w:rPr>
          <w:lang w:val="en-US"/>
        </w:rPr>
      </w:pPr>
      <w:r w:rsidRPr="00886DB9">
        <w:rPr>
          <w:lang w:val="en-US"/>
        </w:rPr>
        <w:t xml:space="preserve">The </w:t>
      </w:r>
      <w:r w:rsidR="006C7D17">
        <w:rPr>
          <w:lang w:val="en-US"/>
        </w:rPr>
        <w:t xml:space="preserve">arduino </w:t>
      </w:r>
      <w:r w:rsidRPr="00886DB9">
        <w:rPr>
          <w:lang w:val="en-US"/>
        </w:rPr>
        <w:t xml:space="preserve">example </w:t>
      </w:r>
      <w:r w:rsidR="00444251">
        <w:rPr>
          <w:lang w:val="en-US"/>
        </w:rPr>
        <w:t>“</w:t>
      </w:r>
      <w:r w:rsidR="00444251" w:rsidRPr="00444251">
        <w:rPr>
          <w:lang w:val="en-US"/>
        </w:rPr>
        <w:t>MethodScriptExample.ino</w:t>
      </w:r>
      <w:r w:rsidR="00444251">
        <w:rPr>
          <w:lang w:val="en-US"/>
        </w:rPr>
        <w:t xml:space="preserve">” found in the </w:t>
      </w:r>
      <w:r w:rsidR="006C7D17">
        <w:rPr>
          <w:lang w:val="en-US"/>
        </w:rPr>
        <w:t>“</w:t>
      </w:r>
      <w:r w:rsidR="00444251">
        <w:rPr>
          <w:lang w:val="en-US"/>
        </w:rPr>
        <w:t>/</w:t>
      </w:r>
      <w:r w:rsidR="0067501F" w:rsidRPr="00886DB9">
        <w:rPr>
          <w:lang w:val="en-US"/>
        </w:rPr>
        <w:t>MethodS</w:t>
      </w:r>
      <w:r w:rsidR="00444251">
        <w:rPr>
          <w:lang w:val="en-US"/>
        </w:rPr>
        <w:t>criptExample</w:t>
      </w:r>
      <w:r w:rsidR="00C32509">
        <w:rPr>
          <w:lang w:val="en-US"/>
        </w:rPr>
        <w:t>-Arduino</w:t>
      </w:r>
      <w:r w:rsidR="0067501F" w:rsidRPr="00886DB9">
        <w:rPr>
          <w:lang w:val="en-US"/>
        </w:rPr>
        <w:t xml:space="preserve">” folder </w:t>
      </w:r>
      <w:r w:rsidRPr="00886DB9">
        <w:rPr>
          <w:lang w:val="en-US"/>
        </w:rPr>
        <w:t>demonstrate</w:t>
      </w:r>
      <w:r w:rsidR="00444251">
        <w:rPr>
          <w:lang w:val="en-US"/>
        </w:rPr>
        <w:t>s</w:t>
      </w:r>
      <w:r w:rsidRPr="00886DB9">
        <w:rPr>
          <w:lang w:val="en-US"/>
        </w:rPr>
        <w:t xml:space="preserve"> basic communication with the EmStat Pico </w:t>
      </w:r>
      <w:r w:rsidR="00444251">
        <w:rPr>
          <w:lang w:val="en-US"/>
        </w:rPr>
        <w:t xml:space="preserve">through Arduino MKR ZERO using the embedded SDK (C libraries). </w:t>
      </w:r>
      <w:r w:rsidR="00A452D1" w:rsidRPr="00A452D1">
        <w:rPr>
          <w:lang w:val="en-US"/>
        </w:rPr>
        <w:t xml:space="preserve">The example allows the user to </w:t>
      </w:r>
      <w:r w:rsidR="003E521D">
        <w:rPr>
          <w:lang w:val="en-US"/>
        </w:rPr>
        <w:t>start</w:t>
      </w:r>
      <w:r w:rsidR="00A452D1" w:rsidRPr="00A452D1">
        <w:rPr>
          <w:lang w:val="en-US"/>
        </w:rPr>
        <w:t xml:space="preserve"> measurements on the EmStat Pico from the PC connected to the Arduino through USB.</w:t>
      </w:r>
    </w:p>
    <w:p w14:paraId="13D652C3" w14:textId="7BDF407B" w:rsidR="00CC7C30" w:rsidRPr="00C743CF" w:rsidRDefault="004E378C" w:rsidP="00CC7C30">
      <w:pPr>
        <w:pStyle w:val="Heading2"/>
      </w:pPr>
      <w:r>
        <w:t>Hardware setup</w:t>
      </w:r>
      <w:r w:rsidR="00CC7C30" w:rsidRPr="00C743CF">
        <w:t>:</w:t>
      </w:r>
    </w:p>
    <w:p w14:paraId="5A355E87" w14:textId="77777777" w:rsidR="0010760F" w:rsidRDefault="004E378C" w:rsidP="00277BCD">
      <w:pPr>
        <w:pStyle w:val="ListParagraph"/>
        <w:numPr>
          <w:ilvl w:val="0"/>
          <w:numId w:val="5"/>
        </w:numPr>
        <w:rPr>
          <w:lang w:val="en-US"/>
        </w:rPr>
      </w:pPr>
      <w:r w:rsidRPr="0010760F">
        <w:rPr>
          <w:lang w:val="en-US"/>
        </w:rPr>
        <w:t>To run this example, connect your Arduino MKRZERO "Serial1" port Rx</w:t>
      </w:r>
      <w:r w:rsidR="0010760F" w:rsidRPr="0010760F">
        <w:rPr>
          <w:lang w:val="en-US"/>
        </w:rPr>
        <w:t xml:space="preserve"> (pin 13)</w:t>
      </w:r>
      <w:r w:rsidRPr="0010760F">
        <w:rPr>
          <w:lang w:val="en-US"/>
        </w:rPr>
        <w:t>, Tx</w:t>
      </w:r>
      <w:r w:rsidR="0010760F" w:rsidRPr="0010760F">
        <w:rPr>
          <w:lang w:val="en-US"/>
        </w:rPr>
        <w:t xml:space="preserve"> (pin 14) </w:t>
      </w:r>
      <w:r w:rsidRPr="0010760F">
        <w:rPr>
          <w:lang w:val="en-US"/>
        </w:rPr>
        <w:t xml:space="preserve"> and GND to the EmStat Pico </w:t>
      </w:r>
      <w:r w:rsidR="0010760F" w:rsidRPr="0010760F">
        <w:rPr>
          <w:lang w:val="en-US"/>
        </w:rPr>
        <w:t>“</w:t>
      </w:r>
      <w:r w:rsidRPr="0010760F">
        <w:rPr>
          <w:lang w:val="en-US"/>
        </w:rPr>
        <w:t>Serial</w:t>
      </w:r>
      <w:r w:rsidR="0010760F" w:rsidRPr="0010760F">
        <w:rPr>
          <w:lang w:val="en-US"/>
        </w:rPr>
        <w:t>”</w:t>
      </w:r>
      <w:r w:rsidRPr="0010760F">
        <w:rPr>
          <w:lang w:val="en-US"/>
        </w:rPr>
        <w:t xml:space="preserve"> Tx, Rx and GND respectively.</w:t>
      </w:r>
    </w:p>
    <w:p w14:paraId="37B8F69C" w14:textId="77777777" w:rsidR="0010760F" w:rsidRDefault="0010760F" w:rsidP="00277BCD">
      <w:pPr>
        <w:pStyle w:val="ListParagraph"/>
        <w:numPr>
          <w:ilvl w:val="0"/>
          <w:numId w:val="5"/>
        </w:numPr>
        <w:rPr>
          <w:lang w:val="en-US"/>
        </w:rPr>
      </w:pPr>
      <w:r w:rsidRPr="0010760F">
        <w:rPr>
          <w:lang w:val="en-US"/>
        </w:rPr>
        <w:t>Make sure the UART switch block SW4 on the EmStat dev board has the switches for MKR 3 and 4 turned on.</w:t>
      </w:r>
    </w:p>
    <w:p w14:paraId="7804188E" w14:textId="77777777" w:rsidR="008F1967" w:rsidRDefault="0010760F" w:rsidP="00277BCD">
      <w:pPr>
        <w:pStyle w:val="ListParagraph"/>
        <w:numPr>
          <w:ilvl w:val="0"/>
          <w:numId w:val="5"/>
        </w:numPr>
        <w:rPr>
          <w:lang w:val="en-US"/>
        </w:rPr>
      </w:pPr>
      <w:r w:rsidRPr="0010760F">
        <w:rPr>
          <w:lang w:val="en-US"/>
        </w:rPr>
        <w:t xml:space="preserve">The Arduino board should be connected normally to a PC. </w:t>
      </w:r>
    </w:p>
    <w:p w14:paraId="1F11AC94" w14:textId="77777777" w:rsidR="008F1967" w:rsidRDefault="0010760F" w:rsidP="00277BCD">
      <w:pPr>
        <w:pStyle w:val="ListParagraph"/>
        <w:numPr>
          <w:ilvl w:val="0"/>
          <w:numId w:val="5"/>
        </w:numPr>
        <w:rPr>
          <w:lang w:val="en-US"/>
        </w:rPr>
      </w:pPr>
      <w:r w:rsidRPr="0010760F">
        <w:rPr>
          <w:lang w:val="en-US"/>
        </w:rPr>
        <w:t>If not powering the EmStat by other means, the EmStat Pico should be connected to the PC through USB for power.</w:t>
      </w:r>
    </w:p>
    <w:p w14:paraId="2B24470A" w14:textId="58A342C4" w:rsidR="008F1967" w:rsidRPr="00C743CF" w:rsidRDefault="008F1967" w:rsidP="008F1967">
      <w:pPr>
        <w:pStyle w:val="Heading2"/>
      </w:pPr>
      <w:r>
        <w:t>Environment setup</w:t>
      </w:r>
      <w:r w:rsidRPr="00C743CF">
        <w:t>:</w:t>
      </w:r>
    </w:p>
    <w:p w14:paraId="5DA7F772" w14:textId="77777777" w:rsidR="00790085" w:rsidRDefault="008F1967" w:rsidP="00277BCD">
      <w:pPr>
        <w:pStyle w:val="ListParagraph"/>
        <w:numPr>
          <w:ilvl w:val="0"/>
          <w:numId w:val="6"/>
        </w:numPr>
        <w:rPr>
          <w:lang w:val="en-US"/>
        </w:rPr>
      </w:pPr>
      <w:r w:rsidRPr="00790085">
        <w:rPr>
          <w:lang w:val="en-US"/>
        </w:rPr>
        <w:t>To run this example, you must include the Method SCRIPT C libraries first.</w:t>
      </w:r>
    </w:p>
    <w:p w14:paraId="0C383196" w14:textId="0A6FAB2A" w:rsidR="00CC7C30" w:rsidRDefault="008F1967" w:rsidP="00277BCD">
      <w:pPr>
        <w:pStyle w:val="ListParagraph"/>
        <w:numPr>
          <w:ilvl w:val="0"/>
          <w:numId w:val="6"/>
        </w:numPr>
        <w:rPr>
          <w:lang w:val="en-US"/>
        </w:rPr>
      </w:pPr>
      <w:r w:rsidRPr="00790085">
        <w:rPr>
          <w:lang w:val="en-US"/>
        </w:rPr>
        <w:t>To do this, follow the menu "Sketch -&gt; Include Library -&gt; Add .ZIP</w:t>
      </w:r>
      <w:r w:rsidR="00017402">
        <w:rPr>
          <w:lang w:val="en-US"/>
        </w:rPr>
        <w:t>/</w:t>
      </w:r>
      <w:r w:rsidRPr="00790085">
        <w:rPr>
          <w:lang w:val="en-US"/>
        </w:rPr>
        <w:t xml:space="preserve">Library..." and select the </w:t>
      </w:r>
      <w:r w:rsidR="00017402">
        <w:rPr>
          <w:lang w:val="en-US"/>
        </w:rPr>
        <w:t>MethodScriptComm</w:t>
      </w:r>
      <w:r w:rsidR="00686EF7">
        <w:rPr>
          <w:lang w:val="en-US"/>
        </w:rPr>
        <w:t xml:space="preserve"> </w:t>
      </w:r>
      <w:r w:rsidRPr="00790085">
        <w:rPr>
          <w:lang w:val="en-US"/>
        </w:rPr>
        <w:t>folder.</w:t>
      </w:r>
      <w:r w:rsidR="00866C3A" w:rsidRPr="00790085">
        <w:rPr>
          <w:lang w:val="en-US"/>
        </w:rPr>
        <w:t xml:space="preserve"> </w:t>
      </w:r>
    </w:p>
    <w:p w14:paraId="79061AE2" w14:textId="0BC359A1" w:rsidR="00C4078C" w:rsidRDefault="00C4078C" w:rsidP="00563C52">
      <w:pPr>
        <w:rPr>
          <w:lang w:val="en-US"/>
        </w:rPr>
      </w:pPr>
    </w:p>
    <w:p w14:paraId="71222C51" w14:textId="4E76F0FB" w:rsidR="00563C52" w:rsidRPr="00563C52" w:rsidRDefault="00563C52" w:rsidP="00563C52">
      <w:pPr>
        <w:pStyle w:val="Heading2"/>
        <w:ind w:left="709" w:hanging="709"/>
      </w:pPr>
      <w:r w:rsidRPr="00563C52">
        <w:t>How to use</w:t>
      </w:r>
    </w:p>
    <w:p w14:paraId="470B12AA" w14:textId="6CC4F8EF" w:rsidR="00563C52" w:rsidRPr="00563C52" w:rsidRDefault="00563C52" w:rsidP="00277BCD">
      <w:pPr>
        <w:pStyle w:val="ListParagraph"/>
        <w:numPr>
          <w:ilvl w:val="0"/>
          <w:numId w:val="7"/>
        </w:numPr>
        <w:rPr>
          <w:lang w:val="en-US"/>
        </w:rPr>
      </w:pPr>
      <w:r w:rsidRPr="00563C52">
        <w:rPr>
          <w:lang w:val="en-US"/>
        </w:rPr>
        <w:t xml:space="preserve">Compile and upload this sketch through the Arduino IDE. </w:t>
      </w:r>
    </w:p>
    <w:p w14:paraId="0ED7EBB0" w14:textId="045124D8" w:rsidR="00563C52" w:rsidRPr="00563C52" w:rsidRDefault="00563C52" w:rsidP="00277BCD">
      <w:pPr>
        <w:pStyle w:val="ListParagraph"/>
        <w:numPr>
          <w:ilvl w:val="0"/>
          <w:numId w:val="7"/>
        </w:numPr>
        <w:rPr>
          <w:lang w:val="en-US"/>
        </w:rPr>
      </w:pPr>
      <w:r w:rsidRPr="00563C52">
        <w:rPr>
          <w:lang w:val="en-US"/>
        </w:rPr>
        <w:t xml:space="preserve">Next, open a serial monitor to the Arduino (you can do this from the Arduino IDE). </w:t>
      </w:r>
    </w:p>
    <w:p w14:paraId="6052231E" w14:textId="2E45CA1B" w:rsidR="00563C52" w:rsidRPr="00563C52" w:rsidRDefault="00563C52" w:rsidP="00277BCD">
      <w:pPr>
        <w:pStyle w:val="ListParagraph"/>
        <w:numPr>
          <w:ilvl w:val="0"/>
          <w:numId w:val="7"/>
        </w:numPr>
        <w:rPr>
          <w:lang w:val="en-US"/>
        </w:rPr>
      </w:pPr>
      <w:r w:rsidRPr="00563C52">
        <w:rPr>
          <w:lang w:val="en-US"/>
        </w:rPr>
        <w:t>You should see messages being printed containing measured data from the EmStat Pico.</w:t>
      </w:r>
    </w:p>
    <w:p w14:paraId="62D2F86B" w14:textId="25C16C17" w:rsidR="00CC7C30" w:rsidRDefault="005A4D07" w:rsidP="00CC7C30">
      <w:pPr>
        <w:pStyle w:val="Heading2"/>
      </w:pPr>
      <w:r>
        <w:t>Communications</w:t>
      </w:r>
    </w:p>
    <w:p w14:paraId="085C8307" w14:textId="0D3D47BA" w:rsidR="0010760F" w:rsidRDefault="008F1967" w:rsidP="0010760F">
      <w:pPr>
        <w:rPr>
          <w:lang w:val="en-US"/>
        </w:rPr>
      </w:pPr>
      <w:r>
        <w:rPr>
          <w:lang w:val="en-US"/>
        </w:rPr>
        <w:t xml:space="preserve">In order to use the </w:t>
      </w:r>
      <w:r w:rsidR="00866C3A" w:rsidRPr="00866C3A">
        <w:rPr>
          <w:lang w:val="en-US"/>
        </w:rPr>
        <w:t>C library</w:t>
      </w:r>
      <w:r w:rsidR="00866C3A">
        <w:rPr>
          <w:lang w:val="en-US"/>
        </w:rPr>
        <w:t xml:space="preserve">, </w:t>
      </w:r>
      <w:r w:rsidR="00017402">
        <w:rPr>
          <w:lang w:val="en-US"/>
        </w:rPr>
        <w:t>M</w:t>
      </w:r>
      <w:r w:rsidR="00866C3A">
        <w:rPr>
          <w:lang w:val="en-US"/>
        </w:rPr>
        <w:t xml:space="preserve">SComm, </w:t>
      </w:r>
      <w:r w:rsidR="00017402">
        <w:rPr>
          <w:lang w:val="en-US"/>
        </w:rPr>
        <w:t>the “extern C” wrapper has to be used because Arduino uses a C++ compiler.</w:t>
      </w:r>
    </w:p>
    <w:p w14:paraId="02F554C2" w14:textId="18C15412" w:rsidR="000955C6" w:rsidRDefault="000955C6" w:rsidP="0010760F">
      <w:pPr>
        <w:rPr>
          <w:lang w:val="en-US"/>
        </w:rPr>
      </w:pPr>
    </w:p>
    <w:p w14:paraId="3C467F19" w14:textId="77777777" w:rsidR="000955C6" w:rsidRPr="000955C6" w:rsidRDefault="000955C6" w:rsidP="000955C6">
      <w:pPr>
        <w:rPr>
          <w:rStyle w:val="code"/>
        </w:rPr>
      </w:pPr>
      <w:r w:rsidRPr="000955C6">
        <w:rPr>
          <w:rStyle w:val="code"/>
        </w:rPr>
        <w:t>extern "C" {</w:t>
      </w:r>
    </w:p>
    <w:p w14:paraId="7786AC08" w14:textId="77777777" w:rsidR="000955C6" w:rsidRPr="000955C6" w:rsidRDefault="000955C6" w:rsidP="000955C6">
      <w:pPr>
        <w:rPr>
          <w:rStyle w:val="code"/>
        </w:rPr>
      </w:pPr>
      <w:r w:rsidRPr="000955C6">
        <w:rPr>
          <w:rStyle w:val="code"/>
        </w:rPr>
        <w:t xml:space="preserve">  #include &lt;MSComm.h&gt;</w:t>
      </w:r>
    </w:p>
    <w:p w14:paraId="0482B9D4" w14:textId="77777777" w:rsidR="000955C6" w:rsidRPr="000955C6" w:rsidRDefault="000955C6" w:rsidP="000955C6">
      <w:pPr>
        <w:rPr>
          <w:rStyle w:val="code"/>
        </w:rPr>
      </w:pPr>
      <w:r w:rsidRPr="000955C6">
        <w:rPr>
          <w:rStyle w:val="code"/>
        </w:rPr>
        <w:t xml:space="preserve">  #include &lt;MathHelpers.C&gt;</w:t>
      </w:r>
    </w:p>
    <w:p w14:paraId="4BC2F5DB" w14:textId="02586CFD" w:rsidR="000955C6" w:rsidRDefault="000955C6" w:rsidP="000955C6">
      <w:pPr>
        <w:rPr>
          <w:rStyle w:val="code"/>
        </w:rPr>
      </w:pPr>
      <w:r w:rsidRPr="000955C6">
        <w:rPr>
          <w:rStyle w:val="code"/>
        </w:rPr>
        <w:t>};</w:t>
      </w:r>
    </w:p>
    <w:p w14:paraId="1559C768" w14:textId="30439BAE" w:rsidR="00B86D68" w:rsidRDefault="00B86D68" w:rsidP="000955C6">
      <w:pPr>
        <w:rPr>
          <w:rStyle w:val="code"/>
        </w:rPr>
      </w:pPr>
    </w:p>
    <w:p w14:paraId="072D9562" w14:textId="45287F02" w:rsidR="00B86D68" w:rsidRDefault="00B86D68" w:rsidP="00EA083E">
      <w:pPr>
        <w:rPr>
          <w:rStyle w:val="code"/>
        </w:rPr>
      </w:pPr>
      <w:r w:rsidRPr="00686EF7">
        <w:rPr>
          <w:iCs/>
          <w:lang w:val="en-US"/>
        </w:rPr>
        <w:t>As MSComm is the communication object</w:t>
      </w:r>
      <w:r w:rsidR="00EA083E" w:rsidRPr="00686EF7">
        <w:rPr>
          <w:iCs/>
          <w:lang w:val="en-US"/>
        </w:rPr>
        <w:t xml:space="preserve"> </w:t>
      </w:r>
      <w:r w:rsidRPr="00686EF7">
        <w:rPr>
          <w:iCs/>
          <w:lang w:val="en-US"/>
        </w:rPr>
        <w:t>with the EmStat Pico it needs some read/write functions to be passed in through the MSCommInit(in MSCommInit).</w:t>
      </w:r>
      <w:r w:rsidR="00EA083E" w:rsidRPr="00686EF7">
        <w:rPr>
          <w:iCs/>
          <w:lang w:val="en-US"/>
        </w:rPr>
        <w:t xml:space="preserve"> </w:t>
      </w:r>
      <w:r w:rsidRPr="00686EF7">
        <w:rPr>
          <w:iCs/>
          <w:lang w:val="en-US"/>
        </w:rPr>
        <w:t>However, because the C compiler doesn't understand C++ classes,</w:t>
      </w:r>
      <w:r w:rsidR="00686EF7">
        <w:rPr>
          <w:iCs/>
          <w:lang w:val="en-US"/>
        </w:rPr>
        <w:t xml:space="preserve"> t</w:t>
      </w:r>
      <w:r w:rsidR="00EA083E" w:rsidRPr="00686EF7">
        <w:rPr>
          <w:iCs/>
          <w:lang w:val="en-US"/>
        </w:rPr>
        <w:t xml:space="preserve">he </w:t>
      </w:r>
      <w:r w:rsidRPr="00686EF7">
        <w:rPr>
          <w:iCs/>
          <w:lang w:val="en-US"/>
        </w:rPr>
        <w:t xml:space="preserve">write/read functions from the Serial class </w:t>
      </w:r>
      <w:r w:rsidR="00EA083E" w:rsidRPr="00686EF7">
        <w:rPr>
          <w:iCs/>
          <w:lang w:val="en-US"/>
        </w:rPr>
        <w:t xml:space="preserve">are wrapped in </w:t>
      </w:r>
      <w:r w:rsidRPr="00686EF7">
        <w:rPr>
          <w:iCs/>
          <w:lang w:val="en-US"/>
        </w:rPr>
        <w:t>a normal function, first</w:t>
      </w:r>
      <w:r w:rsidR="00686EF7">
        <w:rPr>
          <w:lang w:val="en-US"/>
        </w:rPr>
        <w:t xml:space="preserve"> as shown below.</w:t>
      </w:r>
    </w:p>
    <w:p w14:paraId="14D5473E" w14:textId="77777777" w:rsidR="00EA083E" w:rsidRPr="00B86D68" w:rsidRDefault="00EA083E" w:rsidP="00EA083E">
      <w:pPr>
        <w:rPr>
          <w:rStyle w:val="code"/>
        </w:rPr>
      </w:pPr>
    </w:p>
    <w:p w14:paraId="7AC89708" w14:textId="77777777" w:rsidR="00B86D68" w:rsidRPr="00B86D68" w:rsidRDefault="00B86D68" w:rsidP="00B86D68">
      <w:pPr>
        <w:rPr>
          <w:rStyle w:val="code"/>
        </w:rPr>
      </w:pPr>
      <w:r w:rsidRPr="00B86D68">
        <w:rPr>
          <w:rStyle w:val="code"/>
        </w:rPr>
        <w:t>int write_wrapper(char c)</w:t>
      </w:r>
    </w:p>
    <w:p w14:paraId="7C570437" w14:textId="77777777" w:rsidR="00B86D68" w:rsidRPr="00B86D68" w:rsidRDefault="00B86D68" w:rsidP="00B86D68">
      <w:pPr>
        <w:rPr>
          <w:rStyle w:val="code"/>
        </w:rPr>
      </w:pPr>
      <w:r w:rsidRPr="00B86D68">
        <w:rPr>
          <w:rStyle w:val="code"/>
        </w:rPr>
        <w:t>{</w:t>
      </w:r>
    </w:p>
    <w:p w14:paraId="3149AAFE" w14:textId="77777777" w:rsidR="00B86D68" w:rsidRPr="00B86D68" w:rsidRDefault="00B86D68" w:rsidP="00B86D68">
      <w:pPr>
        <w:rPr>
          <w:rStyle w:val="code"/>
        </w:rPr>
      </w:pPr>
      <w:r w:rsidRPr="00B86D68">
        <w:rPr>
          <w:rStyle w:val="code"/>
        </w:rPr>
        <w:t xml:space="preserve">  if(_printSent == true)</w:t>
      </w:r>
    </w:p>
    <w:p w14:paraId="7231933C" w14:textId="77777777" w:rsidR="00B86D68" w:rsidRPr="00B86D68" w:rsidRDefault="00B86D68" w:rsidP="00B86D68">
      <w:pPr>
        <w:rPr>
          <w:rStyle w:val="code"/>
        </w:rPr>
      </w:pPr>
      <w:r w:rsidRPr="00B86D68">
        <w:rPr>
          <w:rStyle w:val="code"/>
        </w:rPr>
        <w:t xml:space="preserve">  {</w:t>
      </w:r>
    </w:p>
    <w:p w14:paraId="72EA5124" w14:textId="77777777" w:rsidR="00B86D68" w:rsidRPr="00B86D68" w:rsidRDefault="00B86D68" w:rsidP="00B86D68">
      <w:pPr>
        <w:rPr>
          <w:rStyle w:val="code"/>
        </w:rPr>
      </w:pPr>
      <w:r w:rsidRPr="00B86D68">
        <w:rPr>
          <w:rStyle w:val="code"/>
        </w:rPr>
        <w:t xml:space="preserve">    //Send all data to PC as well for debugging purposes</w:t>
      </w:r>
    </w:p>
    <w:p w14:paraId="2237C518" w14:textId="77777777" w:rsidR="00B86D68" w:rsidRPr="00B86D68" w:rsidRDefault="00B86D68" w:rsidP="00B86D68">
      <w:pPr>
        <w:rPr>
          <w:rStyle w:val="code"/>
        </w:rPr>
      </w:pPr>
      <w:r w:rsidRPr="00B86D68">
        <w:rPr>
          <w:rStyle w:val="code"/>
        </w:rPr>
        <w:t xml:space="preserve">    Serial.write(c);</w:t>
      </w:r>
    </w:p>
    <w:p w14:paraId="5090FCAA" w14:textId="77777777" w:rsidR="00B86D68" w:rsidRPr="00B86D68" w:rsidRDefault="00B86D68" w:rsidP="00B86D68">
      <w:pPr>
        <w:rPr>
          <w:rStyle w:val="code"/>
        </w:rPr>
      </w:pPr>
      <w:r w:rsidRPr="00B86D68">
        <w:rPr>
          <w:rStyle w:val="code"/>
        </w:rPr>
        <w:t xml:space="preserve">  }</w:t>
      </w:r>
    </w:p>
    <w:p w14:paraId="6539E284" w14:textId="77777777" w:rsidR="00B86D68" w:rsidRPr="00B86D68" w:rsidRDefault="00B86D68" w:rsidP="00B86D68">
      <w:pPr>
        <w:rPr>
          <w:rStyle w:val="code"/>
        </w:rPr>
      </w:pPr>
      <w:r w:rsidRPr="00B86D68">
        <w:rPr>
          <w:rStyle w:val="code"/>
        </w:rPr>
        <w:t xml:space="preserve">  return Serial1.write(c);</w:t>
      </w:r>
    </w:p>
    <w:p w14:paraId="273A32BE" w14:textId="77777777" w:rsidR="00B86D68" w:rsidRPr="00B86D68" w:rsidRDefault="00B86D68" w:rsidP="00B86D68">
      <w:pPr>
        <w:rPr>
          <w:rStyle w:val="code"/>
        </w:rPr>
      </w:pPr>
      <w:r w:rsidRPr="00B86D68">
        <w:rPr>
          <w:rStyle w:val="code"/>
        </w:rPr>
        <w:t>}</w:t>
      </w:r>
    </w:p>
    <w:p w14:paraId="7EB9597E" w14:textId="77777777" w:rsidR="00B86D68" w:rsidRPr="00B86D68" w:rsidRDefault="00B86D68" w:rsidP="00B86D68">
      <w:pPr>
        <w:rPr>
          <w:rStyle w:val="code"/>
        </w:rPr>
      </w:pPr>
    </w:p>
    <w:p w14:paraId="27AB3900" w14:textId="77777777" w:rsidR="00B86D68" w:rsidRPr="00B86D68" w:rsidRDefault="00B86D68" w:rsidP="00B86D68">
      <w:pPr>
        <w:rPr>
          <w:rStyle w:val="code"/>
        </w:rPr>
      </w:pPr>
      <w:r w:rsidRPr="00B86D68">
        <w:rPr>
          <w:rStyle w:val="code"/>
        </w:rPr>
        <w:t>int read_wrapper()</w:t>
      </w:r>
    </w:p>
    <w:p w14:paraId="6EB68326" w14:textId="77777777" w:rsidR="00B86D68" w:rsidRPr="00B86D68" w:rsidRDefault="00B86D68" w:rsidP="00B86D68">
      <w:pPr>
        <w:rPr>
          <w:rStyle w:val="code"/>
        </w:rPr>
      </w:pPr>
      <w:r w:rsidRPr="00B86D68">
        <w:rPr>
          <w:rStyle w:val="code"/>
        </w:rPr>
        <w:t>{</w:t>
      </w:r>
    </w:p>
    <w:p w14:paraId="6AD233F3" w14:textId="77777777" w:rsidR="00B86D68" w:rsidRPr="00B86D68" w:rsidRDefault="00B86D68" w:rsidP="00B86D68">
      <w:pPr>
        <w:rPr>
          <w:rStyle w:val="code"/>
        </w:rPr>
      </w:pPr>
      <w:r w:rsidRPr="00B86D68">
        <w:rPr>
          <w:rStyle w:val="code"/>
        </w:rPr>
        <w:t xml:space="preserve">  int c = Serial1.read();</w:t>
      </w:r>
    </w:p>
    <w:p w14:paraId="1D1FE7E4" w14:textId="77777777" w:rsidR="00B86D68" w:rsidRPr="00B86D68" w:rsidRDefault="00B86D68" w:rsidP="00B86D68">
      <w:pPr>
        <w:rPr>
          <w:rStyle w:val="code"/>
        </w:rPr>
      </w:pPr>
      <w:r w:rsidRPr="00B86D68">
        <w:rPr>
          <w:rStyle w:val="code"/>
        </w:rPr>
        <w:lastRenderedPageBreak/>
        <w:t xml:space="preserve">  </w:t>
      </w:r>
    </w:p>
    <w:p w14:paraId="6C0FDDFB" w14:textId="77777777" w:rsidR="00B86D68" w:rsidRPr="00B86D68" w:rsidRDefault="00B86D68" w:rsidP="00B86D68">
      <w:pPr>
        <w:rPr>
          <w:rStyle w:val="code"/>
        </w:rPr>
      </w:pPr>
      <w:r w:rsidRPr="00B86D68">
        <w:rPr>
          <w:rStyle w:val="code"/>
        </w:rPr>
        <w:t xml:space="preserve">  if(_printReceived == true &amp;&amp; c != -1) //-1 means no data</w:t>
      </w:r>
    </w:p>
    <w:p w14:paraId="37C3E351" w14:textId="77777777" w:rsidR="00B86D68" w:rsidRPr="00B86D68" w:rsidRDefault="00B86D68" w:rsidP="00B86D68">
      <w:pPr>
        <w:rPr>
          <w:rStyle w:val="code"/>
        </w:rPr>
      </w:pPr>
      <w:r w:rsidRPr="00B86D68">
        <w:rPr>
          <w:rStyle w:val="code"/>
        </w:rPr>
        <w:t xml:space="preserve">  {</w:t>
      </w:r>
    </w:p>
    <w:p w14:paraId="70F45B16" w14:textId="77777777" w:rsidR="00B86D68" w:rsidRPr="00B86D68" w:rsidRDefault="00B86D68" w:rsidP="00B86D68">
      <w:pPr>
        <w:rPr>
          <w:rStyle w:val="code"/>
        </w:rPr>
      </w:pPr>
      <w:r w:rsidRPr="00B86D68">
        <w:rPr>
          <w:rStyle w:val="code"/>
        </w:rPr>
        <w:t xml:space="preserve">    //Send all received data to PC for debugging purposes</w:t>
      </w:r>
    </w:p>
    <w:p w14:paraId="695751D4" w14:textId="77777777" w:rsidR="00B86D68" w:rsidRPr="00B86D68" w:rsidRDefault="00B86D68" w:rsidP="00B86D68">
      <w:pPr>
        <w:rPr>
          <w:rStyle w:val="code"/>
        </w:rPr>
      </w:pPr>
      <w:r w:rsidRPr="00B86D68">
        <w:rPr>
          <w:rStyle w:val="code"/>
        </w:rPr>
        <w:t xml:space="preserve">    Serial.write(c);</w:t>
      </w:r>
    </w:p>
    <w:p w14:paraId="55EB0F27" w14:textId="77777777" w:rsidR="00B86D68" w:rsidRPr="00B86D68" w:rsidRDefault="00B86D68" w:rsidP="00B86D68">
      <w:pPr>
        <w:rPr>
          <w:rStyle w:val="code"/>
        </w:rPr>
      </w:pPr>
      <w:r w:rsidRPr="00B86D68">
        <w:rPr>
          <w:rStyle w:val="code"/>
        </w:rPr>
        <w:t xml:space="preserve">  }</w:t>
      </w:r>
    </w:p>
    <w:p w14:paraId="35B11C8B" w14:textId="77777777" w:rsidR="00B86D68" w:rsidRPr="00B86D68" w:rsidRDefault="00B86D68" w:rsidP="00B86D68">
      <w:pPr>
        <w:rPr>
          <w:rStyle w:val="code"/>
        </w:rPr>
      </w:pPr>
      <w:r w:rsidRPr="00B86D68">
        <w:rPr>
          <w:rStyle w:val="code"/>
        </w:rPr>
        <w:t xml:space="preserve">  return c;</w:t>
      </w:r>
    </w:p>
    <w:p w14:paraId="2CB823DA" w14:textId="66A0BE03" w:rsidR="00B86D68" w:rsidRDefault="00B86D68" w:rsidP="00B86D68">
      <w:pPr>
        <w:rPr>
          <w:rStyle w:val="code"/>
        </w:rPr>
      </w:pPr>
      <w:r w:rsidRPr="00B86D68">
        <w:rPr>
          <w:rStyle w:val="code"/>
        </w:rPr>
        <w:t>}</w:t>
      </w:r>
    </w:p>
    <w:p w14:paraId="499B78ED" w14:textId="1F8F5580" w:rsidR="000955C6" w:rsidRPr="007240EC" w:rsidRDefault="000955C6" w:rsidP="000955C6">
      <w:pPr>
        <w:rPr>
          <w:iCs/>
          <w:lang w:val="en-US"/>
        </w:rPr>
      </w:pPr>
      <w:r w:rsidRPr="007240EC">
        <w:rPr>
          <w:iCs/>
          <w:lang w:val="en-US"/>
        </w:rPr>
        <w:t>A new UART instance is then created and assigned to TX (14) and RX (13) pins on the Arduino.</w:t>
      </w:r>
    </w:p>
    <w:p w14:paraId="58CFC718" w14:textId="77777777" w:rsidR="000955C6" w:rsidRPr="000955C6" w:rsidRDefault="000955C6" w:rsidP="000955C6">
      <w:pPr>
        <w:rPr>
          <w:rStyle w:val="code"/>
        </w:rPr>
      </w:pPr>
    </w:p>
    <w:p w14:paraId="2259B04A" w14:textId="040295A4" w:rsidR="000955C6" w:rsidRDefault="000955C6" w:rsidP="000955C6">
      <w:pPr>
        <w:rPr>
          <w:rStyle w:val="code"/>
        </w:rPr>
      </w:pPr>
      <w:r w:rsidRPr="000955C6">
        <w:rPr>
          <w:rStyle w:val="code"/>
        </w:rPr>
        <w:t>Uart Serial1(&amp;sercom5, 14, 13, SERCOM_RX_PAD_3, UART_TX_PAD_2);</w:t>
      </w:r>
    </w:p>
    <w:p w14:paraId="4EC5B6E1" w14:textId="1585A00E" w:rsidR="00ED1ACF" w:rsidRDefault="00ED1ACF" w:rsidP="000955C6">
      <w:pPr>
        <w:rPr>
          <w:rStyle w:val="code"/>
        </w:rPr>
      </w:pPr>
    </w:p>
    <w:p w14:paraId="4259F9F9" w14:textId="74BE3AB0" w:rsidR="00ED1ACF" w:rsidRPr="00686EF7" w:rsidRDefault="00ED1ACF" w:rsidP="000955C6">
      <w:pPr>
        <w:rPr>
          <w:lang w:val="en-US"/>
        </w:rPr>
      </w:pPr>
      <w:r w:rsidRPr="00686EF7">
        <w:rPr>
          <w:lang w:val="en-US"/>
        </w:rPr>
        <w:t>The interrupt handler is attached to the SERCOM.</w:t>
      </w:r>
    </w:p>
    <w:p w14:paraId="7E72BAD7" w14:textId="77777777" w:rsidR="00ED1ACF" w:rsidRDefault="00ED1ACF" w:rsidP="000955C6">
      <w:pPr>
        <w:rPr>
          <w:rStyle w:val="code"/>
        </w:rPr>
      </w:pPr>
    </w:p>
    <w:p w14:paraId="3AAF05AC" w14:textId="25BC95A6" w:rsidR="000955C6" w:rsidRPr="000955C6" w:rsidRDefault="000955C6" w:rsidP="000955C6">
      <w:pPr>
        <w:rPr>
          <w:rStyle w:val="code"/>
        </w:rPr>
      </w:pPr>
      <w:r w:rsidRPr="000955C6">
        <w:rPr>
          <w:rStyle w:val="code"/>
        </w:rPr>
        <w:t>void SERCOM5_Handler()</w:t>
      </w:r>
    </w:p>
    <w:p w14:paraId="6779596C" w14:textId="77777777" w:rsidR="000955C6" w:rsidRPr="000955C6" w:rsidRDefault="000955C6" w:rsidP="000955C6">
      <w:pPr>
        <w:rPr>
          <w:rStyle w:val="code"/>
        </w:rPr>
      </w:pPr>
      <w:r w:rsidRPr="000955C6">
        <w:rPr>
          <w:rStyle w:val="code"/>
        </w:rPr>
        <w:t>{</w:t>
      </w:r>
    </w:p>
    <w:p w14:paraId="35686F15" w14:textId="77777777" w:rsidR="000955C6" w:rsidRPr="000955C6" w:rsidRDefault="000955C6" w:rsidP="000955C6">
      <w:pPr>
        <w:rPr>
          <w:rStyle w:val="code"/>
        </w:rPr>
      </w:pPr>
      <w:r w:rsidRPr="000955C6">
        <w:rPr>
          <w:rStyle w:val="code"/>
        </w:rPr>
        <w:t xml:space="preserve"> Serial1.IrqHandler();</w:t>
      </w:r>
    </w:p>
    <w:p w14:paraId="0A25E533" w14:textId="3052A853" w:rsidR="000955C6" w:rsidRDefault="000955C6" w:rsidP="000955C6">
      <w:pPr>
        <w:rPr>
          <w:rStyle w:val="code"/>
        </w:rPr>
      </w:pPr>
      <w:r w:rsidRPr="000955C6">
        <w:rPr>
          <w:rStyle w:val="code"/>
        </w:rPr>
        <w:t>}</w:t>
      </w:r>
    </w:p>
    <w:p w14:paraId="261A9C2A" w14:textId="54E3F07D" w:rsidR="005A4D07" w:rsidRDefault="005A4D07" w:rsidP="005A4D07">
      <w:pPr>
        <w:pStyle w:val="Heading3"/>
      </w:pPr>
      <w:r>
        <w:t>Connecting to the device</w:t>
      </w:r>
    </w:p>
    <w:p w14:paraId="19A1D292" w14:textId="77777777" w:rsidR="00193352" w:rsidRDefault="00193352" w:rsidP="00193352">
      <w:pPr>
        <w:rPr>
          <w:lang w:val="en-US"/>
        </w:rPr>
      </w:pPr>
      <w:r w:rsidRPr="00ED1ACF">
        <w:rPr>
          <w:lang w:val="en-US"/>
        </w:rPr>
        <w:t xml:space="preserve">The code within the setup() function is executed only once. </w:t>
      </w:r>
    </w:p>
    <w:p w14:paraId="7017ED20" w14:textId="77777777" w:rsidR="00193352" w:rsidRDefault="00193352" w:rsidP="00193352">
      <w:pPr>
        <w:rPr>
          <w:lang w:val="en-US"/>
        </w:rPr>
      </w:pPr>
      <w:r>
        <w:rPr>
          <w:lang w:val="en-US"/>
        </w:rPr>
        <w:t>Init the Serial and Serial1 ports in here with the baud rate of the EmStat Pico - 230400</w:t>
      </w:r>
    </w:p>
    <w:p w14:paraId="60F0C668" w14:textId="77777777" w:rsidR="00193352" w:rsidRDefault="00193352" w:rsidP="00193352">
      <w:pPr>
        <w:rPr>
          <w:lang w:val="en-US"/>
        </w:rPr>
      </w:pPr>
    </w:p>
    <w:p w14:paraId="0FF85F46" w14:textId="77777777" w:rsidR="00193352" w:rsidRPr="00EC4678" w:rsidRDefault="00193352" w:rsidP="00193352">
      <w:pPr>
        <w:rPr>
          <w:rStyle w:val="code"/>
        </w:rPr>
      </w:pPr>
      <w:r w:rsidRPr="00EC4678">
        <w:rPr>
          <w:rStyle w:val="code"/>
        </w:rPr>
        <w:t xml:space="preserve">Serial.begin(230400);     </w:t>
      </w:r>
    </w:p>
    <w:p w14:paraId="466BAB97" w14:textId="77777777" w:rsidR="00193352" w:rsidRPr="00EC4678" w:rsidRDefault="00193352" w:rsidP="00193352">
      <w:pPr>
        <w:rPr>
          <w:rStyle w:val="code"/>
        </w:rPr>
      </w:pPr>
      <w:r w:rsidRPr="00EC4678">
        <w:rPr>
          <w:rStyle w:val="code"/>
        </w:rPr>
        <w:t>Serial1.begin(230400);</w:t>
      </w:r>
    </w:p>
    <w:p w14:paraId="2BA28B4F" w14:textId="77777777" w:rsidR="00193352" w:rsidRDefault="00193352" w:rsidP="00193352">
      <w:pPr>
        <w:rPr>
          <w:lang w:val="en-US"/>
        </w:rPr>
      </w:pPr>
    </w:p>
    <w:p w14:paraId="15C72C2B" w14:textId="46088874" w:rsidR="00193352" w:rsidRDefault="00193352" w:rsidP="00193352">
      <w:pPr>
        <w:rPr>
          <w:lang w:val="en-US"/>
        </w:rPr>
      </w:pPr>
      <w:r>
        <w:rPr>
          <w:lang w:val="en-US"/>
        </w:rPr>
        <w:t xml:space="preserve">Assign </w:t>
      </w:r>
      <w:r w:rsidR="00686EF7">
        <w:rPr>
          <w:lang w:val="en-US"/>
        </w:rPr>
        <w:t>the Serial Data Line (SDA) and Serial Clock Line (SCL) to the pins 13 and 14 respectively.</w:t>
      </w:r>
    </w:p>
    <w:p w14:paraId="14F638A1" w14:textId="121F757C" w:rsidR="00193352" w:rsidRDefault="00193352" w:rsidP="00193352">
      <w:pPr>
        <w:rPr>
          <w:lang w:val="en-US"/>
        </w:rPr>
      </w:pPr>
    </w:p>
    <w:p w14:paraId="5A729DA4" w14:textId="77777777" w:rsidR="00EF092F" w:rsidRPr="00EC4678" w:rsidRDefault="00EF092F" w:rsidP="00EF092F">
      <w:pPr>
        <w:rPr>
          <w:rStyle w:val="code"/>
        </w:rPr>
      </w:pPr>
      <w:r w:rsidRPr="00EC4678">
        <w:rPr>
          <w:rStyle w:val="code"/>
        </w:rPr>
        <w:t>//Assign SDA (serial data line) function to pin 13</w:t>
      </w:r>
    </w:p>
    <w:p w14:paraId="44E72525" w14:textId="0488E0A9" w:rsidR="00193352" w:rsidRPr="00EC4678" w:rsidRDefault="00193352" w:rsidP="00193352">
      <w:pPr>
        <w:rPr>
          <w:rStyle w:val="code"/>
        </w:rPr>
      </w:pPr>
      <w:r w:rsidRPr="00EC4678">
        <w:rPr>
          <w:rStyle w:val="code"/>
        </w:rPr>
        <w:t>pinPeripheral(13, PIO_SERCOM_ALT);</w:t>
      </w:r>
      <w:r w:rsidRPr="00EC4678">
        <w:rPr>
          <w:rStyle w:val="code"/>
        </w:rPr>
        <w:tab/>
      </w:r>
      <w:r w:rsidRPr="00EC4678">
        <w:rPr>
          <w:rStyle w:val="code"/>
        </w:rPr>
        <w:tab/>
      </w:r>
    </w:p>
    <w:p w14:paraId="373FFA7C" w14:textId="77777777" w:rsidR="00EF092F" w:rsidRPr="00EC4678" w:rsidRDefault="00EF092F" w:rsidP="00EF092F">
      <w:pPr>
        <w:rPr>
          <w:rStyle w:val="code"/>
        </w:rPr>
      </w:pPr>
      <w:r w:rsidRPr="00EC4678">
        <w:rPr>
          <w:rStyle w:val="code"/>
        </w:rPr>
        <w:t>//Assign SCL (serial clock line) function to pin 14</w:t>
      </w:r>
    </w:p>
    <w:p w14:paraId="7288E02B" w14:textId="6470EC5C" w:rsidR="00193352" w:rsidRPr="00EC4678" w:rsidRDefault="00193352" w:rsidP="00193352">
      <w:pPr>
        <w:rPr>
          <w:rStyle w:val="code"/>
        </w:rPr>
      </w:pPr>
      <w:r w:rsidRPr="00EC4678">
        <w:rPr>
          <w:rStyle w:val="code"/>
        </w:rPr>
        <w:t xml:space="preserve">pinPeripheral(14, PIO_SERCOM_ALT); </w:t>
      </w:r>
      <w:r w:rsidRPr="00EC4678">
        <w:rPr>
          <w:rStyle w:val="code"/>
        </w:rPr>
        <w:tab/>
      </w:r>
      <w:r w:rsidRPr="00EC4678">
        <w:rPr>
          <w:rStyle w:val="code"/>
        </w:rPr>
        <w:tab/>
      </w:r>
    </w:p>
    <w:p w14:paraId="6A92B7CB" w14:textId="2AF8C584" w:rsidR="00193352" w:rsidRDefault="00193352" w:rsidP="005A4D07">
      <w:pPr>
        <w:rPr>
          <w:lang w:val="en-US"/>
        </w:rPr>
      </w:pPr>
    </w:p>
    <w:p w14:paraId="24BE181F" w14:textId="71C9D1DD" w:rsidR="00193352" w:rsidRDefault="00193352" w:rsidP="005A4D07">
      <w:pPr>
        <w:rPr>
          <w:lang w:val="en-US"/>
        </w:rPr>
      </w:pPr>
      <w:r>
        <w:rPr>
          <w:lang w:val="en-US"/>
        </w:rPr>
        <w:t>The read/write wrapper functions and a new instance of MSComm object are passed on to MSCommInit for initialization.</w:t>
      </w:r>
    </w:p>
    <w:p w14:paraId="66850EA2" w14:textId="0762FEB8" w:rsidR="00193352" w:rsidRDefault="00193352" w:rsidP="005A4D07">
      <w:pPr>
        <w:rPr>
          <w:lang w:val="en-US"/>
        </w:rPr>
      </w:pPr>
    </w:p>
    <w:p w14:paraId="7BD299BA" w14:textId="77C98CD5" w:rsidR="00A92455" w:rsidRPr="007240EC" w:rsidRDefault="00A92455" w:rsidP="005A4D07">
      <w:pPr>
        <w:rPr>
          <w:rStyle w:val="code"/>
        </w:rPr>
      </w:pPr>
      <w:r w:rsidRPr="007240EC">
        <w:rPr>
          <w:rStyle w:val="code"/>
        </w:rPr>
        <w:t>MSComm _</w:t>
      </w:r>
      <w:r w:rsidR="00686EF7">
        <w:rPr>
          <w:rStyle w:val="code"/>
        </w:rPr>
        <w:t>ms</w:t>
      </w:r>
      <w:r w:rsidRPr="007240EC">
        <w:rPr>
          <w:rStyle w:val="code"/>
        </w:rPr>
        <w:t>Comm;</w:t>
      </w:r>
    </w:p>
    <w:p w14:paraId="28991A4C" w14:textId="782CE0E4" w:rsidR="00193352" w:rsidRPr="007240EC" w:rsidRDefault="00193352" w:rsidP="005A4D07">
      <w:pPr>
        <w:rPr>
          <w:rStyle w:val="code"/>
        </w:rPr>
      </w:pPr>
      <w:r w:rsidRPr="007240EC">
        <w:rPr>
          <w:rStyle w:val="code"/>
        </w:rPr>
        <w:t>RetCode code = MSCommInit(&amp;_</w:t>
      </w:r>
      <w:r w:rsidR="00686EF7">
        <w:rPr>
          <w:rStyle w:val="code"/>
        </w:rPr>
        <w:t>ms</w:t>
      </w:r>
      <w:r w:rsidRPr="007240EC">
        <w:rPr>
          <w:rStyle w:val="code"/>
        </w:rPr>
        <w:t>Comm, &amp;write_wrapper, &amp;read_wrapper);</w:t>
      </w:r>
    </w:p>
    <w:p w14:paraId="545312AB" w14:textId="0376DB07" w:rsidR="00635BB4" w:rsidRPr="00E10ED5" w:rsidRDefault="00EC4678" w:rsidP="00E10ED5">
      <w:pPr>
        <w:pStyle w:val="Heading3"/>
      </w:pPr>
      <w:r>
        <w:rPr>
          <w:bCs w:val="0"/>
        </w:rPr>
        <w:t>Verifying the connected device</w:t>
      </w:r>
    </w:p>
    <w:p w14:paraId="2E8AA644" w14:textId="77777777" w:rsidR="00EC4678" w:rsidRDefault="00EC4678" w:rsidP="00635BB4">
      <w:pPr>
        <w:rPr>
          <w:lang w:val="en-US"/>
        </w:rPr>
      </w:pPr>
      <w:r>
        <w:rPr>
          <w:lang w:val="en-US"/>
        </w:rPr>
        <w:t xml:space="preserve">Inorder to verify if the device connected is EmStat Pico, the command to get version string “t\n” is sent to the arduino. </w:t>
      </w:r>
    </w:p>
    <w:p w14:paraId="1E21CCC9" w14:textId="57912707" w:rsidR="00EC4678" w:rsidRDefault="00EC4678" w:rsidP="00635BB4">
      <w:pPr>
        <w:rPr>
          <w:lang w:val="en-US"/>
        </w:rPr>
      </w:pPr>
    </w:p>
    <w:p w14:paraId="21E56641" w14:textId="45019516" w:rsidR="00BF2083" w:rsidRDefault="00BF2083" w:rsidP="00635BB4">
      <w:pPr>
        <w:rPr>
          <w:rStyle w:val="code"/>
        </w:rPr>
      </w:pPr>
      <w:r w:rsidRPr="00BF2083">
        <w:rPr>
          <w:rStyle w:val="code"/>
        </w:rPr>
        <w:t>const char* CMD_VERSION_STRING = "t\n";</w:t>
      </w:r>
    </w:p>
    <w:p w14:paraId="4E2F7943" w14:textId="0276C80E" w:rsidR="00EC4678" w:rsidRDefault="00EC4678" w:rsidP="00635BB4">
      <w:pPr>
        <w:rPr>
          <w:rStyle w:val="code"/>
        </w:rPr>
      </w:pPr>
      <w:r w:rsidRPr="007240EC">
        <w:rPr>
          <w:rStyle w:val="code"/>
        </w:rPr>
        <w:t>SendScriptToDevice(Cmd_versionString);</w:t>
      </w:r>
    </w:p>
    <w:p w14:paraId="03C241ED" w14:textId="77777777" w:rsidR="00BF2083" w:rsidRPr="00BF2083" w:rsidRDefault="00BF2083" w:rsidP="00BF2083">
      <w:pPr>
        <w:rPr>
          <w:rStyle w:val="code"/>
        </w:rPr>
      </w:pPr>
      <w:r w:rsidRPr="00BF2083">
        <w:rPr>
          <w:rStyle w:val="code"/>
        </w:rPr>
        <w:t>void SendScriptToDevice(const char* scriptText)</w:t>
      </w:r>
    </w:p>
    <w:p w14:paraId="4E67DBFC" w14:textId="77777777" w:rsidR="00BF2083" w:rsidRPr="00BF2083" w:rsidRDefault="00BF2083" w:rsidP="00BF2083">
      <w:pPr>
        <w:rPr>
          <w:rStyle w:val="code"/>
        </w:rPr>
      </w:pPr>
      <w:r w:rsidRPr="00BF2083">
        <w:rPr>
          <w:rStyle w:val="code"/>
        </w:rPr>
        <w:t>{</w:t>
      </w:r>
    </w:p>
    <w:p w14:paraId="016F36C9" w14:textId="77777777" w:rsidR="00BF2083" w:rsidRPr="00BF2083" w:rsidRDefault="00BF2083" w:rsidP="00BF2083">
      <w:pPr>
        <w:rPr>
          <w:rStyle w:val="code"/>
        </w:rPr>
      </w:pPr>
      <w:r w:rsidRPr="00BF2083">
        <w:rPr>
          <w:rStyle w:val="code"/>
        </w:rPr>
        <w:t xml:space="preserve">  for(int i = 0; i &lt; strlen(scriptText); i++)</w:t>
      </w:r>
    </w:p>
    <w:p w14:paraId="229579B7" w14:textId="77777777" w:rsidR="00BF2083" w:rsidRPr="00BF2083" w:rsidRDefault="00BF2083" w:rsidP="00BF2083">
      <w:pPr>
        <w:rPr>
          <w:rStyle w:val="code"/>
        </w:rPr>
      </w:pPr>
      <w:r w:rsidRPr="00BF2083">
        <w:rPr>
          <w:rStyle w:val="code"/>
        </w:rPr>
        <w:t xml:space="preserve">  {</w:t>
      </w:r>
    </w:p>
    <w:p w14:paraId="5B6B19E7" w14:textId="77777777" w:rsidR="00BF2083" w:rsidRPr="00BF2083" w:rsidRDefault="00BF2083" w:rsidP="00BF2083">
      <w:pPr>
        <w:rPr>
          <w:rStyle w:val="code"/>
        </w:rPr>
      </w:pPr>
      <w:r w:rsidRPr="00BF2083">
        <w:rPr>
          <w:rStyle w:val="code"/>
        </w:rPr>
        <w:t xml:space="preserve">    Serial1.write(scriptText[i]);</w:t>
      </w:r>
    </w:p>
    <w:p w14:paraId="36CD8FA5" w14:textId="77777777" w:rsidR="00BF2083" w:rsidRPr="00BF2083" w:rsidRDefault="00BF2083" w:rsidP="00BF2083">
      <w:pPr>
        <w:rPr>
          <w:rStyle w:val="code"/>
        </w:rPr>
      </w:pPr>
      <w:r w:rsidRPr="00BF2083">
        <w:rPr>
          <w:rStyle w:val="code"/>
        </w:rPr>
        <w:t xml:space="preserve">  }</w:t>
      </w:r>
    </w:p>
    <w:p w14:paraId="5E6510E0" w14:textId="070C6B23" w:rsidR="00BF2083" w:rsidRPr="007240EC" w:rsidRDefault="00BF2083" w:rsidP="00BF2083">
      <w:pPr>
        <w:rPr>
          <w:rStyle w:val="code"/>
        </w:rPr>
      </w:pPr>
      <w:r w:rsidRPr="00BF2083">
        <w:rPr>
          <w:rStyle w:val="code"/>
        </w:rPr>
        <w:t>}</w:t>
      </w:r>
    </w:p>
    <w:p w14:paraId="25BA2768" w14:textId="77777777" w:rsidR="00EC4678" w:rsidRDefault="00EC4678" w:rsidP="00635BB4">
      <w:pPr>
        <w:rPr>
          <w:lang w:val="en-US"/>
        </w:rPr>
      </w:pPr>
    </w:p>
    <w:p w14:paraId="56484797" w14:textId="48503D48" w:rsidR="00EC4678" w:rsidRDefault="007240EC" w:rsidP="00635BB4">
      <w:pPr>
        <w:rPr>
          <w:lang w:val="en-US"/>
        </w:rPr>
      </w:pPr>
      <w:r>
        <w:rPr>
          <w:lang w:val="en-US"/>
        </w:rPr>
        <w:t xml:space="preserve">The response from the arduino is is read character by character until the new line character is read to form the version string. </w:t>
      </w:r>
      <w:r w:rsidR="00EC4678">
        <w:rPr>
          <w:lang w:val="en-US"/>
        </w:rPr>
        <w:t xml:space="preserve">If the </w:t>
      </w:r>
      <w:r>
        <w:rPr>
          <w:lang w:val="en-US"/>
        </w:rPr>
        <w:t xml:space="preserve">version string </w:t>
      </w:r>
      <w:r w:rsidR="00EC4678">
        <w:rPr>
          <w:lang w:val="en-US"/>
        </w:rPr>
        <w:t>contains the string “esp” it is identified as EmStat Pico.</w:t>
      </w:r>
    </w:p>
    <w:p w14:paraId="05F31B2D" w14:textId="5A663475" w:rsidR="00EC4678" w:rsidRDefault="00EC4678" w:rsidP="00635BB4">
      <w:pPr>
        <w:rPr>
          <w:lang w:val="en-US"/>
        </w:rPr>
      </w:pPr>
    </w:p>
    <w:p w14:paraId="740B3A44" w14:textId="77777777" w:rsidR="007240EC" w:rsidRPr="007240EC" w:rsidRDefault="007240EC" w:rsidP="007240EC">
      <w:pPr>
        <w:rPr>
          <w:rStyle w:val="code"/>
        </w:rPr>
      </w:pPr>
      <w:r w:rsidRPr="007240EC">
        <w:rPr>
          <w:rStyle w:val="code"/>
        </w:rPr>
        <w:t>while (Serial1.available())</w:t>
      </w:r>
    </w:p>
    <w:p w14:paraId="6DC73232" w14:textId="25423A35" w:rsidR="007240EC" w:rsidRPr="007240EC" w:rsidRDefault="007240EC" w:rsidP="007240EC">
      <w:pPr>
        <w:rPr>
          <w:rStyle w:val="code"/>
        </w:rPr>
      </w:pPr>
      <w:r w:rsidRPr="007240EC">
        <w:rPr>
          <w:rStyle w:val="code"/>
        </w:rPr>
        <w:t>{</w:t>
      </w:r>
    </w:p>
    <w:p w14:paraId="0DDD8CCC" w14:textId="77777777" w:rsidR="007240EC" w:rsidRPr="007240EC" w:rsidRDefault="007240EC" w:rsidP="007240EC">
      <w:pPr>
        <w:rPr>
          <w:rStyle w:val="code"/>
        </w:rPr>
      </w:pPr>
      <w:r w:rsidRPr="007240EC">
        <w:rPr>
          <w:rStyle w:val="code"/>
        </w:rPr>
        <w:t xml:space="preserve">    char incomingByte_pico = Serial1.read(); </w:t>
      </w:r>
    </w:p>
    <w:p w14:paraId="076F1F7E" w14:textId="77777777" w:rsidR="007240EC" w:rsidRPr="007240EC" w:rsidRDefault="007240EC" w:rsidP="007240EC">
      <w:pPr>
        <w:rPr>
          <w:rStyle w:val="code"/>
        </w:rPr>
      </w:pPr>
      <w:r w:rsidRPr="007240EC">
        <w:rPr>
          <w:rStyle w:val="code"/>
        </w:rPr>
        <w:lastRenderedPageBreak/>
        <w:t xml:space="preserve">    _versionString[i++] = incomingByte_pico;</w:t>
      </w:r>
    </w:p>
    <w:p w14:paraId="4D17CCC9" w14:textId="77777777" w:rsidR="007240EC" w:rsidRPr="007240EC" w:rsidRDefault="007240EC" w:rsidP="007240EC">
      <w:pPr>
        <w:rPr>
          <w:rStyle w:val="code"/>
        </w:rPr>
      </w:pPr>
      <w:r w:rsidRPr="007240EC">
        <w:rPr>
          <w:rStyle w:val="code"/>
        </w:rPr>
        <w:t xml:space="preserve">    if(incomingByte_pico == '\n')</w:t>
      </w:r>
    </w:p>
    <w:p w14:paraId="251814B6" w14:textId="77777777" w:rsidR="007240EC" w:rsidRPr="007240EC" w:rsidRDefault="007240EC" w:rsidP="007240EC">
      <w:pPr>
        <w:rPr>
          <w:rStyle w:val="code"/>
        </w:rPr>
      </w:pPr>
      <w:r w:rsidRPr="007240EC">
        <w:rPr>
          <w:rStyle w:val="code"/>
        </w:rPr>
        <w:t xml:space="preserve">    {</w:t>
      </w:r>
    </w:p>
    <w:p w14:paraId="27DF4DDB" w14:textId="77777777" w:rsidR="007240EC" w:rsidRPr="007240EC" w:rsidRDefault="007240EC" w:rsidP="007240EC">
      <w:pPr>
        <w:rPr>
          <w:rStyle w:val="code"/>
        </w:rPr>
      </w:pPr>
      <w:r w:rsidRPr="007240EC">
        <w:rPr>
          <w:rStyle w:val="code"/>
        </w:rPr>
        <w:t xml:space="preserve">      _versionString[i] = '\0';</w:t>
      </w:r>
    </w:p>
    <w:p w14:paraId="3CBA85D4" w14:textId="77777777" w:rsidR="007240EC" w:rsidRPr="007240EC" w:rsidRDefault="007240EC" w:rsidP="007240EC">
      <w:pPr>
        <w:rPr>
          <w:rStyle w:val="code"/>
        </w:rPr>
      </w:pPr>
      <w:r w:rsidRPr="007240EC">
        <w:rPr>
          <w:rStyle w:val="code"/>
        </w:rPr>
        <w:t xml:space="preserve">      break;</w:t>
      </w:r>
    </w:p>
    <w:p w14:paraId="5AACE37D" w14:textId="77777777" w:rsidR="007240EC" w:rsidRPr="007240EC" w:rsidRDefault="007240EC" w:rsidP="007240EC">
      <w:pPr>
        <w:rPr>
          <w:rStyle w:val="code"/>
        </w:rPr>
      </w:pPr>
      <w:r w:rsidRPr="007240EC">
        <w:rPr>
          <w:rStyle w:val="code"/>
        </w:rPr>
        <w:t xml:space="preserve">    }</w:t>
      </w:r>
    </w:p>
    <w:p w14:paraId="35A02B92" w14:textId="77777777" w:rsidR="007240EC" w:rsidRPr="007240EC" w:rsidRDefault="007240EC" w:rsidP="007240EC">
      <w:pPr>
        <w:rPr>
          <w:rStyle w:val="code"/>
        </w:rPr>
      </w:pPr>
      <w:r w:rsidRPr="007240EC">
        <w:rPr>
          <w:rStyle w:val="code"/>
        </w:rPr>
        <w:t xml:space="preserve">    delay(20);</w:t>
      </w:r>
    </w:p>
    <w:p w14:paraId="5CB44EDD" w14:textId="77777777" w:rsidR="007240EC" w:rsidRPr="007240EC" w:rsidRDefault="007240EC" w:rsidP="007240EC">
      <w:pPr>
        <w:rPr>
          <w:rStyle w:val="code"/>
        </w:rPr>
      </w:pPr>
      <w:r w:rsidRPr="007240EC">
        <w:rPr>
          <w:rStyle w:val="code"/>
        </w:rPr>
        <w:t xml:space="preserve">  }</w:t>
      </w:r>
    </w:p>
    <w:p w14:paraId="0C42516D" w14:textId="77777777" w:rsidR="007240EC" w:rsidRPr="007240EC" w:rsidRDefault="007240EC" w:rsidP="007240EC">
      <w:pPr>
        <w:rPr>
          <w:rStyle w:val="code"/>
        </w:rPr>
      </w:pPr>
      <w:r w:rsidRPr="007240EC">
        <w:rPr>
          <w:rStyle w:val="code"/>
        </w:rPr>
        <w:t xml:space="preserve">  if(strstr(_versionString, "espbl")</w:t>
      </w:r>
    </w:p>
    <w:p w14:paraId="673A6D9B" w14:textId="77777777" w:rsidR="007240EC" w:rsidRPr="007240EC" w:rsidRDefault="007240EC" w:rsidP="007240EC">
      <w:pPr>
        <w:rPr>
          <w:rStyle w:val="code"/>
        </w:rPr>
      </w:pPr>
      <w:r w:rsidRPr="007240EC">
        <w:rPr>
          <w:rStyle w:val="code"/>
        </w:rPr>
        <w:t xml:space="preserve">  {</w:t>
      </w:r>
    </w:p>
    <w:p w14:paraId="478BB730" w14:textId="77777777" w:rsidR="007240EC" w:rsidRPr="007240EC" w:rsidRDefault="007240EC" w:rsidP="007240EC">
      <w:pPr>
        <w:rPr>
          <w:rStyle w:val="code"/>
        </w:rPr>
      </w:pPr>
      <w:r w:rsidRPr="007240EC">
        <w:rPr>
          <w:rStyle w:val="code"/>
        </w:rPr>
        <w:t xml:space="preserve">    Serial.println("EmStat Pico is connected in boot loader mode.");</w:t>
      </w:r>
    </w:p>
    <w:p w14:paraId="55FF8B25" w14:textId="77777777" w:rsidR="007240EC" w:rsidRPr="007240EC" w:rsidRDefault="007240EC" w:rsidP="007240EC">
      <w:pPr>
        <w:rPr>
          <w:rStyle w:val="code"/>
        </w:rPr>
      </w:pPr>
      <w:r w:rsidRPr="007240EC">
        <w:rPr>
          <w:rStyle w:val="code"/>
        </w:rPr>
        <w:t xml:space="preserve">    return 0;</w:t>
      </w:r>
    </w:p>
    <w:p w14:paraId="4789FB0F" w14:textId="77777777" w:rsidR="007240EC" w:rsidRPr="007240EC" w:rsidRDefault="007240EC" w:rsidP="007240EC">
      <w:pPr>
        <w:rPr>
          <w:rStyle w:val="code"/>
        </w:rPr>
      </w:pPr>
      <w:r w:rsidRPr="007240EC">
        <w:rPr>
          <w:rStyle w:val="code"/>
        </w:rPr>
        <w:t xml:space="preserve">  }</w:t>
      </w:r>
    </w:p>
    <w:p w14:paraId="13714884" w14:textId="77777777" w:rsidR="007240EC" w:rsidRPr="007240EC" w:rsidRDefault="007240EC" w:rsidP="007240EC">
      <w:pPr>
        <w:rPr>
          <w:rStyle w:val="code"/>
        </w:rPr>
      </w:pPr>
      <w:r w:rsidRPr="007240EC">
        <w:rPr>
          <w:rStyle w:val="code"/>
        </w:rPr>
        <w:t xml:space="preserve">  else if(strstr(_versionString, "esp"))</w:t>
      </w:r>
    </w:p>
    <w:p w14:paraId="7BF7B02A" w14:textId="77777777" w:rsidR="007240EC" w:rsidRPr="007240EC" w:rsidRDefault="007240EC" w:rsidP="007240EC">
      <w:pPr>
        <w:rPr>
          <w:rStyle w:val="code"/>
        </w:rPr>
      </w:pPr>
      <w:r w:rsidRPr="007240EC">
        <w:rPr>
          <w:rStyle w:val="code"/>
        </w:rPr>
        <w:t xml:space="preserve">  {</w:t>
      </w:r>
    </w:p>
    <w:p w14:paraId="682E2EA5" w14:textId="77777777" w:rsidR="007240EC" w:rsidRPr="007240EC" w:rsidRDefault="007240EC" w:rsidP="007240EC">
      <w:pPr>
        <w:rPr>
          <w:rStyle w:val="code"/>
        </w:rPr>
      </w:pPr>
      <w:r w:rsidRPr="007240EC">
        <w:rPr>
          <w:rStyle w:val="code"/>
        </w:rPr>
        <w:t xml:space="preserve">    Serial.println("Connected to EmStat Pico.");</w:t>
      </w:r>
    </w:p>
    <w:p w14:paraId="4EC065A7" w14:textId="77777777" w:rsidR="007240EC" w:rsidRPr="007240EC" w:rsidRDefault="007240EC" w:rsidP="007240EC">
      <w:pPr>
        <w:rPr>
          <w:rStyle w:val="code"/>
        </w:rPr>
      </w:pPr>
      <w:r w:rsidRPr="007240EC">
        <w:rPr>
          <w:rStyle w:val="code"/>
        </w:rPr>
        <w:t xml:space="preserve">    return 1;</w:t>
      </w:r>
    </w:p>
    <w:p w14:paraId="46089F38" w14:textId="77777777" w:rsidR="007240EC" w:rsidRPr="007240EC" w:rsidRDefault="007240EC" w:rsidP="007240EC">
      <w:pPr>
        <w:rPr>
          <w:rStyle w:val="code"/>
        </w:rPr>
      </w:pPr>
      <w:r w:rsidRPr="007240EC">
        <w:rPr>
          <w:rStyle w:val="code"/>
        </w:rPr>
        <w:t xml:space="preserve">  }</w:t>
      </w:r>
    </w:p>
    <w:p w14:paraId="53D1023B" w14:textId="77777777" w:rsidR="007240EC" w:rsidRPr="007240EC" w:rsidRDefault="007240EC" w:rsidP="007240EC">
      <w:pPr>
        <w:rPr>
          <w:rStyle w:val="code"/>
        </w:rPr>
      </w:pPr>
      <w:r w:rsidRPr="007240EC">
        <w:rPr>
          <w:rStyle w:val="code"/>
        </w:rPr>
        <w:t xml:space="preserve">  else </w:t>
      </w:r>
    </w:p>
    <w:p w14:paraId="144F77F0" w14:textId="77777777" w:rsidR="007240EC" w:rsidRPr="007240EC" w:rsidRDefault="007240EC" w:rsidP="007240EC">
      <w:pPr>
        <w:rPr>
          <w:rStyle w:val="code"/>
        </w:rPr>
      </w:pPr>
      <w:r w:rsidRPr="007240EC">
        <w:rPr>
          <w:rStyle w:val="code"/>
        </w:rPr>
        <w:t xml:space="preserve">  {</w:t>
      </w:r>
    </w:p>
    <w:p w14:paraId="47B8F83F" w14:textId="77777777" w:rsidR="007240EC" w:rsidRPr="007240EC" w:rsidRDefault="007240EC" w:rsidP="007240EC">
      <w:pPr>
        <w:rPr>
          <w:rStyle w:val="code"/>
        </w:rPr>
      </w:pPr>
      <w:r w:rsidRPr="007240EC">
        <w:rPr>
          <w:rStyle w:val="code"/>
        </w:rPr>
        <w:t xml:space="preserve">    Serial.println("Could not connect to EmStat Pico");</w:t>
      </w:r>
    </w:p>
    <w:p w14:paraId="594C868F" w14:textId="78BFD7FF" w:rsidR="007240EC" w:rsidRDefault="007240EC" w:rsidP="007240EC">
      <w:pPr>
        <w:rPr>
          <w:rStyle w:val="code"/>
        </w:rPr>
      </w:pPr>
      <w:r w:rsidRPr="007240EC">
        <w:rPr>
          <w:rStyle w:val="code"/>
        </w:rPr>
        <w:t xml:space="preserve">  }</w:t>
      </w:r>
    </w:p>
    <w:p w14:paraId="72CE3C2F" w14:textId="7E2FEDA2" w:rsidR="007240EC" w:rsidRDefault="007240EC" w:rsidP="007240EC">
      <w:pPr>
        <w:rPr>
          <w:rStyle w:val="code"/>
        </w:rPr>
      </w:pPr>
      <w:r>
        <w:rPr>
          <w:rStyle w:val="code"/>
        </w:rPr>
        <w:t>}</w:t>
      </w:r>
    </w:p>
    <w:p w14:paraId="4C5EF087" w14:textId="5AB6829F" w:rsidR="00BF2083" w:rsidRPr="00E10ED5" w:rsidRDefault="00BF2083" w:rsidP="00BF2083">
      <w:pPr>
        <w:pStyle w:val="Heading3"/>
      </w:pPr>
      <w:r>
        <w:rPr>
          <w:bCs w:val="0"/>
        </w:rPr>
        <w:t>Sending the method script</w:t>
      </w:r>
    </w:p>
    <w:p w14:paraId="6A6C0093" w14:textId="6C0624A2" w:rsidR="00BF2083" w:rsidRDefault="00C56E80" w:rsidP="007240EC">
      <w:pPr>
        <w:rPr>
          <w:lang w:val="en-US"/>
        </w:rPr>
      </w:pPr>
      <w:r>
        <w:rPr>
          <w:lang w:val="en-US"/>
        </w:rPr>
        <w:t xml:space="preserve">The measurement configuration parameters </w:t>
      </w:r>
      <w:r w:rsidR="00C80B5E">
        <w:rPr>
          <w:lang w:val="en-US"/>
        </w:rPr>
        <w:t xml:space="preserve">can be either stored in a sd card in the Arduino and read from it or </w:t>
      </w:r>
      <w:r>
        <w:rPr>
          <w:lang w:val="en-US"/>
        </w:rPr>
        <w:t xml:space="preserve">stored in a constant string. For example, in the above example, the measurement configuration parameters </w:t>
      </w:r>
      <w:r w:rsidR="00BA77D3">
        <w:rPr>
          <w:lang w:val="en-US"/>
        </w:rPr>
        <w:t>are stored in a</w:t>
      </w:r>
      <w:r w:rsidR="00C80B5E">
        <w:rPr>
          <w:lang w:val="en-US"/>
        </w:rPr>
        <w:t xml:space="preserve"> constant</w:t>
      </w:r>
      <w:r w:rsidR="00BA77D3">
        <w:rPr>
          <w:lang w:val="en-US"/>
        </w:rPr>
        <w:t xml:space="preserve"> char array as below.</w:t>
      </w:r>
    </w:p>
    <w:p w14:paraId="6EB5DF7B" w14:textId="77777777" w:rsidR="00C56E80" w:rsidRDefault="00C56E80" w:rsidP="007240EC">
      <w:pPr>
        <w:rPr>
          <w:lang w:val="en-US"/>
        </w:rPr>
      </w:pPr>
    </w:p>
    <w:p w14:paraId="4D34840E" w14:textId="77777777" w:rsidR="00E647A7" w:rsidRPr="009600E3" w:rsidRDefault="00E647A7" w:rsidP="00E647A7">
      <w:pPr>
        <w:rPr>
          <w:rStyle w:val="code"/>
        </w:rPr>
      </w:pPr>
      <w:r w:rsidRPr="009600E3">
        <w:rPr>
          <w:rStyle w:val="code"/>
        </w:rPr>
        <w:t>//LSV measurement configuration parameters</w:t>
      </w:r>
    </w:p>
    <w:p w14:paraId="72BAEECA" w14:textId="77777777" w:rsidR="00E647A7" w:rsidRPr="009600E3" w:rsidRDefault="00E647A7" w:rsidP="00E647A7">
      <w:pPr>
        <w:rPr>
          <w:rStyle w:val="code"/>
        </w:rPr>
      </w:pPr>
      <w:r w:rsidRPr="009600E3">
        <w:rPr>
          <w:rStyle w:val="code"/>
        </w:rPr>
        <w:t xml:space="preserve">const char* LSV_METHOD_SCRIPT = "e\n" </w:t>
      </w:r>
    </w:p>
    <w:p w14:paraId="0867B632" w14:textId="77777777" w:rsidR="00E647A7" w:rsidRPr="009600E3" w:rsidRDefault="00E647A7" w:rsidP="00E647A7">
      <w:pPr>
        <w:rPr>
          <w:rStyle w:val="code"/>
          <w:lang w:val="nl-NL"/>
        </w:rPr>
      </w:pPr>
      <w:r w:rsidRPr="009600E3">
        <w:rPr>
          <w:rStyle w:val="code"/>
        </w:rPr>
        <w:t xml:space="preserve">                               </w:t>
      </w:r>
      <w:r w:rsidRPr="009600E3">
        <w:rPr>
          <w:rStyle w:val="code"/>
          <w:lang w:val="nl-NL"/>
        </w:rPr>
        <w:t>"var c\n"</w:t>
      </w:r>
    </w:p>
    <w:p w14:paraId="0DC5448E" w14:textId="77777777" w:rsidR="00E647A7" w:rsidRPr="009600E3" w:rsidRDefault="00E647A7" w:rsidP="00E647A7">
      <w:pPr>
        <w:rPr>
          <w:rStyle w:val="code"/>
          <w:lang w:val="nl-NL"/>
        </w:rPr>
      </w:pPr>
      <w:r w:rsidRPr="009600E3">
        <w:rPr>
          <w:rStyle w:val="code"/>
          <w:lang w:val="nl-NL"/>
        </w:rPr>
        <w:t xml:space="preserve">                               "var p\n"</w:t>
      </w:r>
    </w:p>
    <w:p w14:paraId="63E3AB63" w14:textId="77777777" w:rsidR="00E647A7" w:rsidRPr="009600E3" w:rsidRDefault="00E647A7" w:rsidP="00E647A7">
      <w:pPr>
        <w:rPr>
          <w:rStyle w:val="code"/>
        </w:rPr>
      </w:pPr>
      <w:r w:rsidRPr="009600E3">
        <w:rPr>
          <w:rStyle w:val="code"/>
          <w:lang w:val="nl-NL"/>
        </w:rPr>
        <w:t xml:space="preserve">                               </w:t>
      </w:r>
      <w:r w:rsidRPr="009600E3">
        <w:rPr>
          <w:rStyle w:val="code"/>
        </w:rPr>
        <w:t>"set_pgstat_mode 3\n"</w:t>
      </w:r>
    </w:p>
    <w:p w14:paraId="3032F0D3" w14:textId="77777777" w:rsidR="00E647A7" w:rsidRPr="009600E3" w:rsidRDefault="00E647A7" w:rsidP="00E647A7">
      <w:pPr>
        <w:rPr>
          <w:rStyle w:val="code"/>
        </w:rPr>
      </w:pPr>
      <w:r w:rsidRPr="009600E3">
        <w:rPr>
          <w:rStyle w:val="code"/>
        </w:rPr>
        <w:t xml:space="preserve">                               "set_max_bandwidth 200\n"</w:t>
      </w:r>
    </w:p>
    <w:p w14:paraId="2D4D8BCC" w14:textId="77777777" w:rsidR="00E647A7" w:rsidRPr="009600E3" w:rsidRDefault="00E647A7" w:rsidP="00E647A7">
      <w:pPr>
        <w:rPr>
          <w:rStyle w:val="code"/>
        </w:rPr>
      </w:pPr>
      <w:r w:rsidRPr="009600E3">
        <w:rPr>
          <w:rStyle w:val="code"/>
        </w:rPr>
        <w:t xml:space="preserve">                               "set_cr 500u\n"</w:t>
      </w:r>
    </w:p>
    <w:p w14:paraId="12F8CCFB" w14:textId="77777777" w:rsidR="00E647A7" w:rsidRPr="009600E3" w:rsidRDefault="00E647A7" w:rsidP="00E647A7">
      <w:pPr>
        <w:rPr>
          <w:rStyle w:val="code"/>
        </w:rPr>
      </w:pPr>
      <w:r w:rsidRPr="009600E3">
        <w:rPr>
          <w:rStyle w:val="code"/>
        </w:rPr>
        <w:t xml:space="preserve">                               "set_e -500m\n"</w:t>
      </w:r>
    </w:p>
    <w:p w14:paraId="6DDC71AD" w14:textId="77777777" w:rsidR="00E647A7" w:rsidRPr="009600E3" w:rsidRDefault="00E647A7" w:rsidP="00E647A7">
      <w:pPr>
        <w:rPr>
          <w:rStyle w:val="code"/>
        </w:rPr>
      </w:pPr>
      <w:r w:rsidRPr="009600E3">
        <w:rPr>
          <w:rStyle w:val="code"/>
        </w:rPr>
        <w:t xml:space="preserve">                               "cell_on\n"</w:t>
      </w:r>
    </w:p>
    <w:p w14:paraId="3D01F867" w14:textId="77777777" w:rsidR="00E647A7" w:rsidRPr="009600E3" w:rsidRDefault="00E647A7" w:rsidP="00E647A7">
      <w:pPr>
        <w:rPr>
          <w:rStyle w:val="code"/>
        </w:rPr>
      </w:pPr>
      <w:r w:rsidRPr="009600E3">
        <w:rPr>
          <w:rStyle w:val="code"/>
        </w:rPr>
        <w:t xml:space="preserve">                               "wait 1\n"</w:t>
      </w:r>
    </w:p>
    <w:p w14:paraId="0FA35951" w14:textId="77777777" w:rsidR="00E647A7" w:rsidRPr="009600E3" w:rsidRDefault="00E647A7" w:rsidP="00E647A7">
      <w:pPr>
        <w:rPr>
          <w:rStyle w:val="code"/>
        </w:rPr>
      </w:pPr>
      <w:r w:rsidRPr="009600E3">
        <w:rPr>
          <w:rStyle w:val="code"/>
        </w:rPr>
        <w:t xml:space="preserve">                               "meas_loop_lsv p c -500m 500m 50m 100m\n"</w:t>
      </w:r>
    </w:p>
    <w:p w14:paraId="08A6405C" w14:textId="77777777" w:rsidR="00E647A7" w:rsidRPr="009600E3" w:rsidRDefault="00E647A7" w:rsidP="00E647A7">
      <w:pPr>
        <w:rPr>
          <w:rStyle w:val="code"/>
        </w:rPr>
      </w:pPr>
      <w:r w:rsidRPr="009600E3">
        <w:rPr>
          <w:rStyle w:val="code"/>
        </w:rPr>
        <w:t xml:space="preserve">                               "pck_start\n"</w:t>
      </w:r>
    </w:p>
    <w:p w14:paraId="6CFFCB48" w14:textId="77777777" w:rsidR="00E647A7" w:rsidRPr="009600E3" w:rsidRDefault="00E647A7" w:rsidP="00E647A7">
      <w:pPr>
        <w:rPr>
          <w:rStyle w:val="code"/>
        </w:rPr>
      </w:pPr>
      <w:r w:rsidRPr="009600E3">
        <w:rPr>
          <w:rStyle w:val="code"/>
        </w:rPr>
        <w:t xml:space="preserve">                               "pck_add p\n"</w:t>
      </w:r>
    </w:p>
    <w:p w14:paraId="2C267C66" w14:textId="77777777" w:rsidR="00E647A7" w:rsidRPr="009600E3" w:rsidRDefault="00E647A7" w:rsidP="00E647A7">
      <w:pPr>
        <w:rPr>
          <w:rStyle w:val="code"/>
        </w:rPr>
      </w:pPr>
      <w:r w:rsidRPr="009600E3">
        <w:rPr>
          <w:rStyle w:val="code"/>
        </w:rPr>
        <w:t xml:space="preserve">                               "pck_add c\n"</w:t>
      </w:r>
    </w:p>
    <w:p w14:paraId="5B7F169E" w14:textId="77777777" w:rsidR="00E647A7" w:rsidRPr="009600E3" w:rsidRDefault="00E647A7" w:rsidP="00E647A7">
      <w:pPr>
        <w:rPr>
          <w:rStyle w:val="code"/>
        </w:rPr>
      </w:pPr>
      <w:r w:rsidRPr="009600E3">
        <w:rPr>
          <w:rStyle w:val="code"/>
        </w:rPr>
        <w:t xml:space="preserve">                               "pck_end\n"</w:t>
      </w:r>
    </w:p>
    <w:p w14:paraId="359382C4" w14:textId="77777777" w:rsidR="00E647A7" w:rsidRPr="009600E3" w:rsidRDefault="00E647A7" w:rsidP="00E647A7">
      <w:pPr>
        <w:rPr>
          <w:rStyle w:val="code"/>
        </w:rPr>
      </w:pPr>
      <w:r w:rsidRPr="009600E3">
        <w:rPr>
          <w:rStyle w:val="code"/>
        </w:rPr>
        <w:t xml:space="preserve">                               "endloop\n"</w:t>
      </w:r>
    </w:p>
    <w:p w14:paraId="6B014923" w14:textId="767A609D" w:rsidR="00E647A7" w:rsidRPr="009600E3" w:rsidRDefault="00E647A7" w:rsidP="00E647A7">
      <w:pPr>
        <w:rPr>
          <w:rStyle w:val="code"/>
        </w:rPr>
      </w:pPr>
      <w:r w:rsidRPr="009600E3">
        <w:rPr>
          <w:rStyle w:val="code"/>
        </w:rPr>
        <w:t xml:space="preserve">                               "cell_off\n\n";</w:t>
      </w:r>
    </w:p>
    <w:p w14:paraId="4FD95A46" w14:textId="77777777" w:rsidR="00C56E80" w:rsidRDefault="00C56E80" w:rsidP="00E647A7">
      <w:pPr>
        <w:rPr>
          <w:lang w:val="en-US"/>
        </w:rPr>
      </w:pPr>
    </w:p>
    <w:p w14:paraId="79B83622" w14:textId="7167F8B1" w:rsidR="00BA77D3" w:rsidRDefault="00BA77D3" w:rsidP="00635BB4">
      <w:pPr>
        <w:rPr>
          <w:lang w:val="en-US"/>
        </w:rPr>
      </w:pPr>
      <w:r>
        <w:rPr>
          <w:lang w:val="en-US"/>
        </w:rPr>
        <w:t xml:space="preserve">The </w:t>
      </w:r>
      <w:r w:rsidR="00FC3A16">
        <w:rPr>
          <w:lang w:val="en-US"/>
        </w:rPr>
        <w:t>measurement configuration parameters are then sent to the arduino.</w:t>
      </w:r>
    </w:p>
    <w:p w14:paraId="46CD4AE4" w14:textId="4CBEE7DE" w:rsidR="00FC3A16" w:rsidRDefault="00FC3A16" w:rsidP="00635BB4">
      <w:pPr>
        <w:rPr>
          <w:lang w:val="en-US"/>
        </w:rPr>
      </w:pPr>
    </w:p>
    <w:p w14:paraId="52D1FDB9" w14:textId="551B43D1" w:rsidR="00FC3A16" w:rsidRPr="00C80B5E" w:rsidRDefault="00FC3A16" w:rsidP="00635BB4">
      <w:pPr>
        <w:rPr>
          <w:rStyle w:val="code"/>
        </w:rPr>
      </w:pPr>
      <w:r w:rsidRPr="00C80B5E">
        <w:rPr>
          <w:rStyle w:val="code"/>
        </w:rPr>
        <w:t>SendScriptToDevice(LSV_METHOD_SCRIPT);</w:t>
      </w:r>
    </w:p>
    <w:p w14:paraId="0B7FEDFB" w14:textId="77777777" w:rsidR="00FC3A16" w:rsidRPr="00BF2083" w:rsidRDefault="00FC3A16" w:rsidP="00FC3A16">
      <w:pPr>
        <w:rPr>
          <w:rStyle w:val="code"/>
        </w:rPr>
      </w:pPr>
      <w:r w:rsidRPr="00BF2083">
        <w:rPr>
          <w:rStyle w:val="code"/>
        </w:rPr>
        <w:t>void SendScriptToDevice(const char* scriptText)</w:t>
      </w:r>
    </w:p>
    <w:p w14:paraId="45D9640A" w14:textId="77777777" w:rsidR="00FC3A16" w:rsidRPr="00BF2083" w:rsidRDefault="00FC3A16" w:rsidP="00FC3A16">
      <w:pPr>
        <w:rPr>
          <w:rStyle w:val="code"/>
        </w:rPr>
      </w:pPr>
      <w:r w:rsidRPr="00BF2083">
        <w:rPr>
          <w:rStyle w:val="code"/>
        </w:rPr>
        <w:t>{</w:t>
      </w:r>
    </w:p>
    <w:p w14:paraId="3FDFB3C4" w14:textId="77777777" w:rsidR="00FC3A16" w:rsidRPr="00BF2083" w:rsidRDefault="00FC3A16" w:rsidP="00FC3A16">
      <w:pPr>
        <w:rPr>
          <w:rStyle w:val="code"/>
        </w:rPr>
      </w:pPr>
      <w:r w:rsidRPr="00BF2083">
        <w:rPr>
          <w:rStyle w:val="code"/>
        </w:rPr>
        <w:t xml:space="preserve">  for(int i = 0; i &lt; strlen(scriptText); i++)</w:t>
      </w:r>
    </w:p>
    <w:p w14:paraId="040041C5" w14:textId="77777777" w:rsidR="00FC3A16" w:rsidRPr="00BF2083" w:rsidRDefault="00FC3A16" w:rsidP="00FC3A16">
      <w:pPr>
        <w:rPr>
          <w:rStyle w:val="code"/>
        </w:rPr>
      </w:pPr>
      <w:r w:rsidRPr="00BF2083">
        <w:rPr>
          <w:rStyle w:val="code"/>
        </w:rPr>
        <w:t xml:space="preserve">  {</w:t>
      </w:r>
    </w:p>
    <w:p w14:paraId="18E7D4B2" w14:textId="77777777" w:rsidR="00FC3A16" w:rsidRPr="00BF2083" w:rsidRDefault="00FC3A16" w:rsidP="00FC3A16">
      <w:pPr>
        <w:rPr>
          <w:rStyle w:val="code"/>
        </w:rPr>
      </w:pPr>
      <w:r w:rsidRPr="00BF2083">
        <w:rPr>
          <w:rStyle w:val="code"/>
        </w:rPr>
        <w:t xml:space="preserve">    Serial1.write(scriptText[i]);</w:t>
      </w:r>
    </w:p>
    <w:p w14:paraId="10D77800" w14:textId="77777777" w:rsidR="00FC3A16" w:rsidRPr="00BF2083" w:rsidRDefault="00FC3A16" w:rsidP="00FC3A16">
      <w:pPr>
        <w:rPr>
          <w:rStyle w:val="code"/>
        </w:rPr>
      </w:pPr>
      <w:r w:rsidRPr="00BF2083">
        <w:rPr>
          <w:rStyle w:val="code"/>
        </w:rPr>
        <w:t xml:space="preserve">  }</w:t>
      </w:r>
    </w:p>
    <w:p w14:paraId="7B803A6F" w14:textId="3CBC80FB" w:rsidR="00BA77D3" w:rsidRDefault="00FC3A16" w:rsidP="00635BB4">
      <w:pPr>
        <w:rPr>
          <w:lang w:val="en-US"/>
        </w:rPr>
      </w:pPr>
      <w:r w:rsidRPr="00BF2083">
        <w:rPr>
          <w:rStyle w:val="code"/>
        </w:rPr>
        <w:t>}</w:t>
      </w:r>
    </w:p>
    <w:p w14:paraId="4CC69AF7" w14:textId="17ED40DE" w:rsidR="00012563" w:rsidRDefault="00012563" w:rsidP="00277BCD">
      <w:pPr>
        <w:pStyle w:val="Heading3"/>
        <w:numPr>
          <w:ilvl w:val="2"/>
          <w:numId w:val="1"/>
        </w:numPr>
      </w:pPr>
      <w:r>
        <w:lastRenderedPageBreak/>
        <w:t>Receiv</w:t>
      </w:r>
      <w:r w:rsidR="000923EC">
        <w:t>ing</w:t>
      </w:r>
      <w:r>
        <w:t xml:space="preserve"> response</w:t>
      </w:r>
    </w:p>
    <w:p w14:paraId="03DE4192" w14:textId="2F0EDFF8" w:rsidR="00920178" w:rsidRDefault="00920178" w:rsidP="00920178">
      <w:pPr>
        <w:rPr>
          <w:lang w:val="en-US"/>
        </w:rPr>
      </w:pPr>
      <w:r>
        <w:rPr>
          <w:lang w:val="en-US"/>
        </w:rPr>
        <w:t>The code to receive and parse the response from the device is written in the loop() so that it runs repeatedly and the response can be ontained from the device as and when it is available.</w:t>
      </w:r>
    </w:p>
    <w:p w14:paraId="68B2FE50" w14:textId="23B2D607" w:rsidR="00920178" w:rsidRDefault="00920178" w:rsidP="00920178">
      <w:pPr>
        <w:rPr>
          <w:lang w:val="en-US"/>
        </w:rPr>
      </w:pPr>
    </w:p>
    <w:p w14:paraId="1EC993D3" w14:textId="09A901AD" w:rsidR="00920178" w:rsidRDefault="00920178" w:rsidP="00920178">
      <w:pPr>
        <w:rPr>
          <w:lang w:val="en-US"/>
        </w:rPr>
      </w:pPr>
      <w:r>
        <w:rPr>
          <w:lang w:val="en-US"/>
        </w:rPr>
        <w:t>Inorder to read and parse the response from the device, the Receive Package function from the MSComm library can be used</w:t>
      </w:r>
      <w:r w:rsidR="009600E3">
        <w:rPr>
          <w:lang w:val="en-US"/>
        </w:rPr>
        <w:t xml:space="preserve"> in the arduino code</w:t>
      </w:r>
      <w:r>
        <w:rPr>
          <w:lang w:val="en-US"/>
        </w:rPr>
        <w:t xml:space="preserve"> as below.</w:t>
      </w:r>
    </w:p>
    <w:p w14:paraId="3ADAF9CF" w14:textId="7DAE3E15" w:rsidR="00920178" w:rsidRDefault="00920178" w:rsidP="00920178">
      <w:pPr>
        <w:rPr>
          <w:lang w:val="en-US"/>
        </w:rPr>
      </w:pPr>
    </w:p>
    <w:p w14:paraId="2DE6DBA3" w14:textId="2383FB25" w:rsidR="00920178" w:rsidRPr="009600E3" w:rsidRDefault="00920178" w:rsidP="00920178">
      <w:pPr>
        <w:rPr>
          <w:rStyle w:val="code"/>
        </w:rPr>
      </w:pPr>
      <w:r w:rsidRPr="009600E3">
        <w:rPr>
          <w:rStyle w:val="code"/>
        </w:rPr>
        <w:t>while (Serial1.available())</w:t>
      </w:r>
    </w:p>
    <w:p w14:paraId="20909B33" w14:textId="789946BE" w:rsidR="00920178" w:rsidRPr="009600E3" w:rsidRDefault="00920178" w:rsidP="00920178">
      <w:pPr>
        <w:rPr>
          <w:rStyle w:val="code"/>
        </w:rPr>
      </w:pPr>
      <w:r w:rsidRPr="009600E3">
        <w:rPr>
          <w:rStyle w:val="code"/>
        </w:rPr>
        <w:t>{</w:t>
      </w:r>
    </w:p>
    <w:p w14:paraId="0304DAFC" w14:textId="34D45AB3" w:rsidR="00920178" w:rsidRPr="009600E3" w:rsidRDefault="00265AE4" w:rsidP="00920178">
      <w:pPr>
        <w:rPr>
          <w:rStyle w:val="code"/>
        </w:rPr>
      </w:pPr>
      <w:r w:rsidRPr="009600E3">
        <w:rPr>
          <w:rStyle w:val="code"/>
        </w:rPr>
        <w:t xml:space="preserve">    </w:t>
      </w:r>
      <w:r w:rsidR="00920178" w:rsidRPr="009600E3">
        <w:rPr>
          <w:rStyle w:val="code"/>
        </w:rPr>
        <w:t>//Read from the device and try to identify and parse a package</w:t>
      </w:r>
    </w:p>
    <w:p w14:paraId="2E226058" w14:textId="0591AF2E" w:rsidR="00563C52" w:rsidRDefault="00920178" w:rsidP="00920178">
      <w:pPr>
        <w:rPr>
          <w:rStyle w:val="code"/>
        </w:rPr>
      </w:pPr>
      <w:r w:rsidRPr="009600E3">
        <w:rPr>
          <w:rStyle w:val="code"/>
        </w:rPr>
        <w:t xml:space="preserve">    RetCode code = ReceivePackage(&amp;_</w:t>
      </w:r>
      <w:r w:rsidR="000C35E2">
        <w:rPr>
          <w:rStyle w:val="code"/>
        </w:rPr>
        <w:t>ms</w:t>
      </w:r>
      <w:r w:rsidRPr="009600E3">
        <w:rPr>
          <w:rStyle w:val="code"/>
        </w:rPr>
        <w:t>Comm, &amp;data);</w:t>
      </w:r>
    </w:p>
    <w:p w14:paraId="755785F2" w14:textId="53FD972C" w:rsidR="00563C52" w:rsidRPr="009600E3" w:rsidRDefault="00563C52" w:rsidP="00920178">
      <w:pPr>
        <w:rPr>
          <w:rStyle w:val="code"/>
        </w:rPr>
      </w:pPr>
      <w:r>
        <w:rPr>
          <w:rStyle w:val="code"/>
        </w:rPr>
        <w:tab/>
        <w:t>...</w:t>
      </w:r>
    </w:p>
    <w:p w14:paraId="71D78AD7" w14:textId="74F65177" w:rsidR="00920178" w:rsidRDefault="00920178" w:rsidP="00920178">
      <w:pPr>
        <w:rPr>
          <w:lang w:val="en-US"/>
        </w:rPr>
      </w:pPr>
      <w:r w:rsidRPr="009600E3">
        <w:rPr>
          <w:rStyle w:val="code"/>
        </w:rPr>
        <w:t>}</w:t>
      </w:r>
    </w:p>
    <w:p w14:paraId="65666162" w14:textId="7893BC61" w:rsidR="00920178" w:rsidRDefault="00920178" w:rsidP="00920178">
      <w:pPr>
        <w:rPr>
          <w:lang w:val="en-US"/>
        </w:rPr>
      </w:pPr>
    </w:p>
    <w:p w14:paraId="56AEDA76" w14:textId="5184F988" w:rsidR="009600E3" w:rsidRDefault="009600E3" w:rsidP="00920178">
      <w:pPr>
        <w:rPr>
          <w:lang w:val="en-US"/>
        </w:rPr>
      </w:pPr>
      <w:r>
        <w:rPr>
          <w:lang w:val="en-US"/>
        </w:rPr>
        <w:t xml:space="preserve">The ReceivePackage() function in the C library </w:t>
      </w:r>
      <w:r w:rsidR="00563C52">
        <w:rPr>
          <w:lang w:val="en-US"/>
        </w:rPr>
        <w:t>(MSComm.</w:t>
      </w:r>
      <w:r w:rsidR="00DB50D9">
        <w:rPr>
          <w:lang w:val="en-US"/>
        </w:rPr>
        <w:t>c</w:t>
      </w:r>
      <w:r w:rsidR="00563C52">
        <w:rPr>
          <w:lang w:val="en-US"/>
        </w:rPr>
        <w:t xml:space="preserve">) </w:t>
      </w:r>
      <w:r>
        <w:rPr>
          <w:lang w:val="en-US"/>
        </w:rPr>
        <w:t xml:space="preserve">reads character by character until end of line (‘\n’) from the device using the msComm read wrapper </w:t>
      </w:r>
      <w:r w:rsidR="00C80B5E">
        <w:rPr>
          <w:lang w:val="en-US"/>
        </w:rPr>
        <w:t xml:space="preserve">- </w:t>
      </w:r>
      <w:r>
        <w:rPr>
          <w:lang w:val="en-US"/>
        </w:rPr>
        <w:t>readCharFunc(). The characters are then combined in to a line of response.</w:t>
      </w:r>
      <w:r w:rsidR="00C80B5E">
        <w:rPr>
          <w:lang w:val="en-US"/>
        </w:rPr>
        <w:t xml:space="preserve"> For example, in this example, every character read (tempChar) is combined to form a line of response in the response buffer string (buf).</w:t>
      </w:r>
    </w:p>
    <w:p w14:paraId="4DA97253" w14:textId="77777777" w:rsidR="009600E3" w:rsidRDefault="009600E3" w:rsidP="00920178">
      <w:pPr>
        <w:rPr>
          <w:lang w:val="en-US"/>
        </w:rPr>
      </w:pPr>
    </w:p>
    <w:p w14:paraId="1CB80976" w14:textId="58C4BFBB" w:rsidR="009600E3" w:rsidRPr="00C80B5E" w:rsidRDefault="009600E3" w:rsidP="009600E3">
      <w:pPr>
        <w:autoSpaceDE w:val="0"/>
        <w:autoSpaceDN w:val="0"/>
        <w:adjustRightInd w:val="0"/>
        <w:textboxTightWrap w:val="none"/>
        <w:rPr>
          <w:rStyle w:val="code"/>
        </w:rPr>
      </w:pPr>
      <w:r w:rsidRPr="00C80B5E">
        <w:rPr>
          <w:rStyle w:val="code"/>
        </w:rPr>
        <w:t xml:space="preserve">int tempChar; </w:t>
      </w:r>
      <w:r w:rsidRPr="00C80B5E">
        <w:rPr>
          <w:rStyle w:val="code"/>
        </w:rPr>
        <w:tab/>
      </w:r>
      <w:r w:rsidRPr="00C80B5E">
        <w:rPr>
          <w:rStyle w:val="code"/>
        </w:rPr>
        <w:tab/>
      </w:r>
      <w:r w:rsidRPr="00C80B5E">
        <w:rPr>
          <w:rStyle w:val="code"/>
        </w:rPr>
        <w:tab/>
        <w:t>//Temporary character used for reading</w:t>
      </w:r>
    </w:p>
    <w:p w14:paraId="5B4FB80D" w14:textId="0EFC3FEE" w:rsidR="009600E3" w:rsidRPr="00C80B5E" w:rsidRDefault="009600E3" w:rsidP="009600E3">
      <w:pPr>
        <w:autoSpaceDE w:val="0"/>
        <w:autoSpaceDN w:val="0"/>
        <w:adjustRightInd w:val="0"/>
        <w:textboxTightWrap w:val="none"/>
        <w:rPr>
          <w:rStyle w:val="code"/>
        </w:rPr>
      </w:pPr>
      <w:r w:rsidRPr="00C80B5E">
        <w:rPr>
          <w:rStyle w:val="code"/>
        </w:rPr>
        <w:t>int i = 0;</w:t>
      </w:r>
    </w:p>
    <w:p w14:paraId="1C54AFCE" w14:textId="7E2D3C83" w:rsidR="009600E3" w:rsidRPr="00C80B5E" w:rsidRDefault="009600E3" w:rsidP="009600E3">
      <w:pPr>
        <w:autoSpaceDE w:val="0"/>
        <w:autoSpaceDN w:val="0"/>
        <w:adjustRightInd w:val="0"/>
        <w:textboxTightWrap w:val="none"/>
        <w:rPr>
          <w:rStyle w:val="code"/>
        </w:rPr>
      </w:pPr>
      <w:r w:rsidRPr="00C80B5E">
        <w:rPr>
          <w:rStyle w:val="code"/>
        </w:rPr>
        <w:t>do {</w:t>
      </w:r>
    </w:p>
    <w:p w14:paraId="77E92695" w14:textId="2877707E" w:rsidR="009600E3" w:rsidRPr="00C80B5E" w:rsidRDefault="009600E3" w:rsidP="009600E3">
      <w:pPr>
        <w:autoSpaceDE w:val="0"/>
        <w:autoSpaceDN w:val="0"/>
        <w:adjustRightInd w:val="0"/>
        <w:textboxTightWrap w:val="none"/>
        <w:rPr>
          <w:rStyle w:val="code"/>
        </w:rPr>
      </w:pPr>
      <w:r w:rsidRPr="00C80B5E">
        <w:rPr>
          <w:rStyle w:val="code"/>
        </w:rPr>
        <w:tab/>
        <w:t>tempChar = msComm-&gt;readCharFunc();</w:t>
      </w:r>
    </w:p>
    <w:p w14:paraId="467A1D89" w14:textId="092351D7" w:rsidR="009600E3" w:rsidRPr="00C80B5E" w:rsidRDefault="009600E3" w:rsidP="009600E3">
      <w:pPr>
        <w:autoSpaceDE w:val="0"/>
        <w:autoSpaceDN w:val="0"/>
        <w:adjustRightInd w:val="0"/>
        <w:textboxTightWrap w:val="none"/>
        <w:rPr>
          <w:rStyle w:val="code"/>
        </w:rPr>
      </w:pPr>
      <w:r w:rsidRPr="00C80B5E">
        <w:rPr>
          <w:rStyle w:val="code"/>
        </w:rPr>
        <w:tab/>
        <w:t>if(tempChar &gt; 0)</w:t>
      </w:r>
    </w:p>
    <w:p w14:paraId="55CBF0E7" w14:textId="2B076432" w:rsidR="009600E3" w:rsidRPr="00C80B5E" w:rsidRDefault="009600E3" w:rsidP="009600E3">
      <w:pPr>
        <w:autoSpaceDE w:val="0"/>
        <w:autoSpaceDN w:val="0"/>
        <w:adjustRightInd w:val="0"/>
        <w:textboxTightWrap w:val="none"/>
        <w:rPr>
          <w:rStyle w:val="code"/>
        </w:rPr>
      </w:pPr>
      <w:r w:rsidRPr="00C80B5E">
        <w:rPr>
          <w:rStyle w:val="code"/>
        </w:rPr>
        <w:tab/>
        <w:t>{</w:t>
      </w:r>
    </w:p>
    <w:p w14:paraId="0BE5A97C" w14:textId="212F8E6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buf[i++] = tempChar;</w:t>
      </w:r>
      <w:r w:rsidRPr="00C80B5E">
        <w:rPr>
          <w:rStyle w:val="code"/>
        </w:rPr>
        <w:tab/>
      </w:r>
      <w:r w:rsidRPr="00C80B5E">
        <w:rPr>
          <w:rStyle w:val="code"/>
        </w:rPr>
        <w:tab/>
        <w:t xml:space="preserve">// Store </w:t>
      </w:r>
      <w:r w:rsidR="00C80B5E" w:rsidRPr="00C80B5E">
        <w:rPr>
          <w:rStyle w:val="code"/>
        </w:rPr>
        <w:t xml:space="preserve">tempchar </w:t>
      </w:r>
      <w:r w:rsidRPr="00C80B5E">
        <w:rPr>
          <w:rStyle w:val="code"/>
        </w:rPr>
        <w:t>into buffer</w:t>
      </w:r>
    </w:p>
    <w:p w14:paraId="04A3AC2E" w14:textId="6889EDF0"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if(buf[0] == (int)'e')</w:t>
      </w:r>
    </w:p>
    <w:p w14:paraId="161101AF" w14:textId="0E79F98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return CODE_RESPONSE_BEGIN;</w:t>
      </w:r>
    </w:p>
    <w:p w14:paraId="257A470E" w14:textId="7866E57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if(tempChar == '\n')</w:t>
      </w:r>
    </w:p>
    <w:p w14:paraId="5F04AB91" w14:textId="1E7D16BD"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w:t>
      </w:r>
    </w:p>
    <w:p w14:paraId="5136BE74" w14:textId="3FDE1FB6"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buf[i] = '\0';</w:t>
      </w:r>
    </w:p>
    <w:p w14:paraId="3C354DBE" w14:textId="477354CB"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if(buf[0] == REPLY_MEASURING)</w:t>
      </w:r>
    </w:p>
    <w:p w14:paraId="63F4578D" w14:textId="2E88DB1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CODE_MEASURING;</w:t>
      </w:r>
    </w:p>
    <w:p w14:paraId="2FCF9AC9" w14:textId="534AF2E7"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if(strcmp(buf, "*\n") == 0)</w:t>
      </w:r>
    </w:p>
    <w:p w14:paraId="4A71CD56" w14:textId="7D555C0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CODE_MEASUREMENT_DONE;</w:t>
      </w:r>
    </w:p>
    <w:p w14:paraId="0ADF3E8D" w14:textId="4EB9AAF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if(strcmp(buf, "\n") == 0)</w:t>
      </w:r>
    </w:p>
    <w:p w14:paraId="316F66B0" w14:textId="43E118A7"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CODE_RESPONSE_END;</w:t>
      </w:r>
    </w:p>
    <w:p w14:paraId="19C34202" w14:textId="2D7BA4B9"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 if(buf[0] == REPLY_MEASURE_DP)</w:t>
      </w:r>
    </w:p>
    <w:p w14:paraId="72C818EC" w14:textId="7B6B0FD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CODE_OK;</w:t>
      </w:r>
    </w:p>
    <w:p w14:paraId="0170F98B" w14:textId="554AB11F"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t>else</w:t>
      </w:r>
    </w:p>
    <w:p w14:paraId="6621FADF" w14:textId="2D79D731"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r>
      <w:r w:rsidRPr="00C80B5E">
        <w:rPr>
          <w:rStyle w:val="code"/>
        </w:rPr>
        <w:tab/>
      </w:r>
      <w:r w:rsidRPr="00C80B5E">
        <w:rPr>
          <w:rStyle w:val="code"/>
        </w:rPr>
        <w:tab/>
        <w:t>return CODE_NOT_IMPLEMENTED;</w:t>
      </w:r>
    </w:p>
    <w:p w14:paraId="40A231C0" w14:textId="36413FFA" w:rsidR="009600E3" w:rsidRPr="00C80B5E" w:rsidRDefault="009600E3" w:rsidP="009600E3">
      <w:pPr>
        <w:autoSpaceDE w:val="0"/>
        <w:autoSpaceDN w:val="0"/>
        <w:adjustRightInd w:val="0"/>
        <w:textboxTightWrap w:val="none"/>
        <w:rPr>
          <w:rStyle w:val="code"/>
        </w:rPr>
      </w:pPr>
      <w:r w:rsidRPr="00C80B5E">
        <w:rPr>
          <w:rStyle w:val="code"/>
        </w:rPr>
        <w:tab/>
      </w:r>
      <w:r w:rsidRPr="00C80B5E">
        <w:rPr>
          <w:rStyle w:val="code"/>
        </w:rPr>
        <w:tab/>
        <w:t>}</w:t>
      </w:r>
    </w:p>
    <w:p w14:paraId="295B77E8" w14:textId="0040371C" w:rsidR="009600E3" w:rsidRPr="00C80B5E" w:rsidRDefault="009600E3" w:rsidP="009600E3">
      <w:pPr>
        <w:autoSpaceDE w:val="0"/>
        <w:autoSpaceDN w:val="0"/>
        <w:adjustRightInd w:val="0"/>
        <w:textboxTightWrap w:val="none"/>
        <w:rPr>
          <w:rStyle w:val="code"/>
        </w:rPr>
      </w:pPr>
      <w:r w:rsidRPr="00C80B5E">
        <w:rPr>
          <w:rStyle w:val="code"/>
        </w:rPr>
        <w:tab/>
        <w:t>}</w:t>
      </w:r>
    </w:p>
    <w:p w14:paraId="3513BB00" w14:textId="3A8EE61E" w:rsidR="009600E3" w:rsidRPr="00C80B5E" w:rsidRDefault="009600E3" w:rsidP="009600E3">
      <w:pPr>
        <w:autoSpaceDE w:val="0"/>
        <w:autoSpaceDN w:val="0"/>
        <w:adjustRightInd w:val="0"/>
        <w:textboxTightWrap w:val="none"/>
        <w:rPr>
          <w:rStyle w:val="code"/>
        </w:rPr>
      </w:pPr>
      <w:r w:rsidRPr="00C80B5E">
        <w:rPr>
          <w:rStyle w:val="code"/>
        </w:rPr>
        <w:t>} while (i &lt; 99);</w:t>
      </w:r>
    </w:p>
    <w:p w14:paraId="50F9BFEC" w14:textId="171EE88A" w:rsidR="009600E3" w:rsidRPr="00C80B5E" w:rsidRDefault="009600E3" w:rsidP="009600E3">
      <w:pPr>
        <w:autoSpaceDE w:val="0"/>
        <w:autoSpaceDN w:val="0"/>
        <w:adjustRightInd w:val="0"/>
        <w:textboxTightWrap w:val="none"/>
        <w:rPr>
          <w:rStyle w:val="code"/>
        </w:rPr>
      </w:pPr>
      <w:r w:rsidRPr="00C80B5E">
        <w:rPr>
          <w:rStyle w:val="code"/>
        </w:rPr>
        <w:t>buf[i] = '\0';</w:t>
      </w:r>
    </w:p>
    <w:p w14:paraId="74958C44" w14:textId="17CBBD9E" w:rsidR="009600E3" w:rsidRPr="00C80B5E" w:rsidRDefault="009600E3" w:rsidP="009600E3">
      <w:pPr>
        <w:rPr>
          <w:rStyle w:val="code"/>
        </w:rPr>
      </w:pPr>
      <w:r w:rsidRPr="00C80B5E">
        <w:rPr>
          <w:rStyle w:val="code"/>
        </w:rPr>
        <w:t>return CODE_NULL;</w:t>
      </w:r>
    </w:p>
    <w:p w14:paraId="102DA65C" w14:textId="2AE0EAEA" w:rsidR="00024488" w:rsidRDefault="00E62910" w:rsidP="00277BCD">
      <w:pPr>
        <w:pStyle w:val="Heading3"/>
        <w:numPr>
          <w:ilvl w:val="2"/>
          <w:numId w:val="1"/>
        </w:numPr>
      </w:pPr>
      <w:r>
        <w:t>Parsing the response</w:t>
      </w:r>
    </w:p>
    <w:p w14:paraId="3AD32ED1" w14:textId="723C8C98" w:rsidR="008B407F" w:rsidRDefault="00337E50" w:rsidP="00563C52">
      <w:pPr>
        <w:autoSpaceDE w:val="0"/>
        <w:autoSpaceDN w:val="0"/>
        <w:adjustRightInd w:val="0"/>
        <w:textboxTightWrap w:val="none"/>
        <w:rPr>
          <w:lang w:val="en-US"/>
        </w:rPr>
      </w:pPr>
      <w:r w:rsidRPr="00C659C7">
        <w:rPr>
          <w:iCs/>
          <w:lang w:val="en-US"/>
        </w:rPr>
        <w:t>Each line of response</w:t>
      </w:r>
      <w:r>
        <w:rPr>
          <w:iCs/>
          <w:lang w:val="en-US"/>
        </w:rPr>
        <w:t xml:space="preserve"> returned by the </w:t>
      </w:r>
      <w:r w:rsidR="00C80B5E">
        <w:rPr>
          <w:iCs/>
          <w:lang w:val="en-US"/>
        </w:rPr>
        <w:t>function</w:t>
      </w:r>
      <w:r>
        <w:rPr>
          <w:iCs/>
          <w:lang w:val="en-US"/>
        </w:rPr>
        <w:t xml:space="preserve"> </w:t>
      </w:r>
      <w:r w:rsidR="00C80B5E">
        <w:rPr>
          <w:rFonts w:ascii="Courier New" w:hAnsi="Courier New" w:cs="Courier New"/>
          <w:b/>
          <w:bCs/>
          <w:highlight w:val="lightGray"/>
          <w:lang w:val="en-NL"/>
        </w:rPr>
        <w:t>ReadBuf</w:t>
      </w:r>
      <w:r w:rsidRPr="003A6EC4">
        <w:rPr>
          <w:rStyle w:val="code"/>
        </w:rPr>
        <w:t>()</w:t>
      </w:r>
      <w:r w:rsidR="002C345F">
        <w:rPr>
          <w:rStyle w:val="code"/>
        </w:rPr>
        <w:t xml:space="preserve"> in MSComm.</w:t>
      </w:r>
      <w:r w:rsidR="008F574C">
        <w:rPr>
          <w:rStyle w:val="code"/>
        </w:rPr>
        <w:t>c</w:t>
      </w:r>
      <w:bookmarkStart w:id="1" w:name="_GoBack"/>
      <w:bookmarkEnd w:id="1"/>
      <w:r w:rsidR="002C345F">
        <w:rPr>
          <w:rStyle w:val="code"/>
        </w:rPr>
        <w:t xml:space="preserve"> library</w:t>
      </w:r>
      <w:r>
        <w:rPr>
          <w:iCs/>
          <w:lang w:val="en-US"/>
        </w:rPr>
        <w:t>,</w:t>
      </w:r>
      <w:r w:rsidR="00C80B5E">
        <w:rPr>
          <w:iCs/>
          <w:lang w:val="en-US"/>
        </w:rPr>
        <w:t xml:space="preserve"> </w:t>
      </w:r>
      <w:r>
        <w:rPr>
          <w:iCs/>
          <w:lang w:val="en-US"/>
        </w:rPr>
        <w:t>can be further parsed if it is identified to be a data package.</w:t>
      </w:r>
      <w:r w:rsidR="00563C52">
        <w:rPr>
          <w:iCs/>
          <w:lang w:val="en-US"/>
        </w:rPr>
        <w:t xml:space="preserve"> </w:t>
      </w:r>
      <w:r w:rsidR="008B407F">
        <w:rPr>
          <w:lang w:val="en-US"/>
        </w:rPr>
        <w:t>Here’s a sample response (raw data) from a Linear sweep voltammetric measurement.</w:t>
      </w:r>
    </w:p>
    <w:p w14:paraId="52B7E9B5" w14:textId="77777777" w:rsidR="008B407F" w:rsidRDefault="008B407F" w:rsidP="008B407F">
      <w:pPr>
        <w:rPr>
          <w:lang w:val="en-US"/>
        </w:rPr>
      </w:pPr>
    </w:p>
    <w:p w14:paraId="748DA02A" w14:textId="09924F69" w:rsidR="008B407F" w:rsidRPr="00E10ED5" w:rsidRDefault="008B407F" w:rsidP="008B407F">
      <w:pPr>
        <w:rPr>
          <w:lang w:val="en-US"/>
        </w:rPr>
      </w:pPr>
      <w:r w:rsidRPr="00E10ED5">
        <w:rPr>
          <w:lang w:val="en-US"/>
        </w:rPr>
        <w:t>eM0000</w:t>
      </w:r>
      <w:r w:rsidR="00672625" w:rsidRPr="00E10ED5">
        <w:rPr>
          <w:lang w:val="en-US"/>
        </w:rPr>
        <w:t>\n</w:t>
      </w:r>
    </w:p>
    <w:p w14:paraId="78465C2C" w14:textId="23D2FA35" w:rsidR="008B407F" w:rsidRPr="00E10ED5" w:rsidRDefault="008B407F" w:rsidP="008B407F">
      <w:pPr>
        <w:rPr>
          <w:lang w:val="en-US"/>
        </w:rPr>
      </w:pPr>
      <w:r w:rsidRPr="00E10ED5">
        <w:rPr>
          <w:lang w:val="en-US"/>
        </w:rPr>
        <w:t>Pda7F85F3Fu;ba48D503Dp,10,288</w:t>
      </w:r>
      <w:r w:rsidR="00672625" w:rsidRPr="00E10ED5">
        <w:rPr>
          <w:lang w:val="en-US"/>
        </w:rPr>
        <w:t>\n</w:t>
      </w:r>
    </w:p>
    <w:p w14:paraId="0A359EDB" w14:textId="1C9E1EA1" w:rsidR="008B407F" w:rsidRPr="00E10ED5" w:rsidRDefault="008B407F" w:rsidP="008B407F">
      <w:pPr>
        <w:rPr>
          <w:lang w:val="en-US"/>
        </w:rPr>
      </w:pPr>
      <w:r w:rsidRPr="00E10ED5">
        <w:rPr>
          <w:lang w:val="en-US"/>
        </w:rPr>
        <w:t>Pda7F9234Bu;ba4E2C324p,10,288</w:t>
      </w:r>
      <w:r w:rsidR="00672625" w:rsidRPr="00E10ED5">
        <w:rPr>
          <w:lang w:val="en-US"/>
        </w:rPr>
        <w:t>\n</w:t>
      </w:r>
    </w:p>
    <w:p w14:paraId="461BEFE8" w14:textId="0B78931C" w:rsidR="008B407F" w:rsidRPr="008B407F" w:rsidRDefault="008B407F" w:rsidP="008B407F">
      <w:r w:rsidRPr="008B407F">
        <w:t>Pda806EC24u;baAE16C6Dp,10,288</w:t>
      </w:r>
      <w:r w:rsidR="00672625">
        <w:t>\n</w:t>
      </w:r>
    </w:p>
    <w:p w14:paraId="38CF6189" w14:textId="26A44087" w:rsidR="008B407F" w:rsidRPr="008B407F" w:rsidRDefault="008B407F" w:rsidP="008B407F">
      <w:r w:rsidRPr="008B407F">
        <w:t>Pda807B031u;baB360495p,10,288</w:t>
      </w:r>
      <w:r w:rsidR="00672625">
        <w:t>\n</w:t>
      </w:r>
    </w:p>
    <w:p w14:paraId="06DD9ED6" w14:textId="77777777" w:rsidR="008B407F" w:rsidRPr="00E10ED5" w:rsidRDefault="008B407F" w:rsidP="008B407F">
      <w:pPr>
        <w:rPr>
          <w:lang w:val="en-US"/>
        </w:rPr>
      </w:pPr>
      <w:r w:rsidRPr="00E10ED5">
        <w:rPr>
          <w:lang w:val="en-US"/>
        </w:rPr>
        <w:t>*\n</w:t>
      </w:r>
    </w:p>
    <w:p w14:paraId="7F2337F4" w14:textId="565B7FE7" w:rsidR="008B407F" w:rsidRDefault="008B407F" w:rsidP="008B407F">
      <w:pPr>
        <w:rPr>
          <w:lang w:val="en-US"/>
        </w:rPr>
      </w:pPr>
      <w:r w:rsidRPr="00E10ED5">
        <w:rPr>
          <w:lang w:val="en-US"/>
        </w:rPr>
        <w:t>\n</w:t>
      </w:r>
    </w:p>
    <w:p w14:paraId="0F46AE77" w14:textId="259FD423" w:rsidR="00EB64A2" w:rsidRDefault="00EB64A2" w:rsidP="008B407F">
      <w:pPr>
        <w:rPr>
          <w:lang w:val="en-US"/>
        </w:rPr>
      </w:pPr>
    </w:p>
    <w:p w14:paraId="7F9A126F" w14:textId="54C236B7" w:rsidR="00EB64A2" w:rsidRDefault="00EB64A2" w:rsidP="008B407F">
      <w:pPr>
        <w:rPr>
          <w:lang w:val="en-US"/>
        </w:rPr>
      </w:pPr>
    </w:p>
    <w:p w14:paraId="39B9F734" w14:textId="2E4D4EDF" w:rsidR="00EB64A2" w:rsidRDefault="00EB64A2" w:rsidP="008B407F">
      <w:pPr>
        <w:rPr>
          <w:lang w:val="en-US"/>
        </w:rPr>
      </w:pPr>
    </w:p>
    <w:p w14:paraId="0B3D60C2" w14:textId="2AD903E7" w:rsidR="00853FB3" w:rsidRDefault="00853FB3" w:rsidP="00853FB3">
      <w:pPr>
        <w:rPr>
          <w:lang w:val="en-US"/>
        </w:rPr>
      </w:pPr>
      <w:r>
        <w:rPr>
          <w:lang w:val="en-US"/>
        </w:rPr>
        <w:t>While parsing the response</w:t>
      </w:r>
      <w:r w:rsidR="00C44F74">
        <w:rPr>
          <w:lang w:val="en-US"/>
        </w:rPr>
        <w:t>,</w:t>
      </w:r>
      <w:r>
        <w:rPr>
          <w:lang w:val="en-US"/>
        </w:rPr>
        <w:t xml:space="preserve"> various identifiers are used to identify the type of response pack</w:t>
      </w:r>
      <w:r w:rsidR="00C44F74">
        <w:rPr>
          <w:lang w:val="en-US"/>
        </w:rPr>
        <w:t>ages</w:t>
      </w:r>
      <w:r>
        <w:rPr>
          <w:lang w:val="en-US"/>
        </w:rPr>
        <w:t>.</w:t>
      </w:r>
      <w:r w:rsidR="008B407F">
        <w:rPr>
          <w:lang w:val="en-US"/>
        </w:rPr>
        <w:t xml:space="preserve"> For example, In the above sample </w:t>
      </w:r>
      <w:r w:rsidR="00571FF5">
        <w:rPr>
          <w:lang w:val="en-US"/>
        </w:rPr>
        <w:t xml:space="preserve">response </w:t>
      </w:r>
      <w:r w:rsidR="008B407F">
        <w:rPr>
          <w:lang w:val="en-US"/>
        </w:rPr>
        <w:t xml:space="preserve">package, </w:t>
      </w:r>
    </w:p>
    <w:p w14:paraId="5E46395F" w14:textId="77777777" w:rsidR="00853FB3" w:rsidRPr="00853FB3" w:rsidRDefault="00853FB3" w:rsidP="00853FB3">
      <w:pPr>
        <w:rPr>
          <w:lang w:val="en-US"/>
        </w:rPr>
      </w:pPr>
    </w:p>
    <w:p w14:paraId="4CCBA0BA" w14:textId="45FFEF3C" w:rsidR="00853FB3" w:rsidRPr="00853FB3" w:rsidRDefault="00672625" w:rsidP="00277BCD">
      <w:pPr>
        <w:pStyle w:val="ListParagraph"/>
        <w:numPr>
          <w:ilvl w:val="0"/>
          <w:numId w:val="4"/>
        </w:numPr>
        <w:rPr>
          <w:lang w:val="en-US"/>
        </w:rPr>
      </w:pPr>
      <w:r w:rsidRPr="00853FB3">
        <w:rPr>
          <w:lang w:val="en-US"/>
        </w:rPr>
        <w:t>‘e’</w:t>
      </w:r>
      <w:r>
        <w:rPr>
          <w:lang w:val="en-US"/>
        </w:rPr>
        <w:t xml:space="preserve"> marks the </w:t>
      </w:r>
      <w:r w:rsidR="00853FB3" w:rsidRPr="00853FB3">
        <w:rPr>
          <w:lang w:val="en-US"/>
        </w:rPr>
        <w:t>beginning of a response.</w:t>
      </w:r>
    </w:p>
    <w:p w14:paraId="08CA1565" w14:textId="406305B1" w:rsidR="00853FB3" w:rsidRDefault="00672625" w:rsidP="00277BCD">
      <w:pPr>
        <w:pStyle w:val="ListParagraph"/>
        <w:numPr>
          <w:ilvl w:val="0"/>
          <w:numId w:val="4"/>
        </w:numPr>
        <w:rPr>
          <w:lang w:val="en-US"/>
        </w:rPr>
      </w:pPr>
      <w:r>
        <w:rPr>
          <w:lang w:val="en-US"/>
        </w:rPr>
        <w:t>‘M’</w:t>
      </w:r>
      <w:r w:rsidR="00853FB3" w:rsidRPr="00853FB3">
        <w:rPr>
          <w:lang w:val="en-US"/>
        </w:rPr>
        <w:t xml:space="preserve"> marks the beginning of a measurement loop. </w:t>
      </w:r>
    </w:p>
    <w:p w14:paraId="1A2D3BB3" w14:textId="273BCACD" w:rsidR="00C44F74" w:rsidRDefault="00C44F74" w:rsidP="00277BCD">
      <w:pPr>
        <w:pStyle w:val="ListParagraph"/>
        <w:numPr>
          <w:ilvl w:val="0"/>
          <w:numId w:val="4"/>
        </w:numPr>
        <w:rPr>
          <w:lang w:val="en-US"/>
        </w:rPr>
      </w:pPr>
      <w:r>
        <w:rPr>
          <w:lang w:val="en-US"/>
        </w:rPr>
        <w:t>‘P’ marks the beginning of a row of data package.</w:t>
      </w:r>
    </w:p>
    <w:p w14:paraId="4B100413" w14:textId="3F2F1429" w:rsidR="00C44F74" w:rsidRDefault="00C44F74" w:rsidP="00277BCD">
      <w:pPr>
        <w:pStyle w:val="ListParagraph"/>
        <w:numPr>
          <w:ilvl w:val="0"/>
          <w:numId w:val="4"/>
        </w:numPr>
        <w:rPr>
          <w:lang w:val="en-US"/>
        </w:rPr>
      </w:pPr>
      <w:r>
        <w:rPr>
          <w:lang w:val="en-US"/>
        </w:rPr>
        <w:t>“*\n” marks the end of measurement.</w:t>
      </w:r>
    </w:p>
    <w:p w14:paraId="0EBCDE1B" w14:textId="39155EAD" w:rsidR="00C44F74" w:rsidRDefault="00C44F74" w:rsidP="00277BCD">
      <w:pPr>
        <w:pStyle w:val="ListParagraph"/>
        <w:numPr>
          <w:ilvl w:val="0"/>
          <w:numId w:val="4"/>
        </w:numPr>
        <w:rPr>
          <w:lang w:val="en-US"/>
        </w:rPr>
      </w:pPr>
      <w:r>
        <w:rPr>
          <w:lang w:val="en-US"/>
        </w:rPr>
        <w:t>“\n” marks the end of response.</w:t>
      </w:r>
    </w:p>
    <w:p w14:paraId="42F701D4" w14:textId="77777777" w:rsidR="00890CA5" w:rsidRDefault="00890CA5" w:rsidP="00F24FA7">
      <w:pPr>
        <w:rPr>
          <w:lang w:val="en-US"/>
        </w:rPr>
      </w:pPr>
    </w:p>
    <w:p w14:paraId="01DA75E0" w14:textId="6D5A7824" w:rsidR="006D2FE7" w:rsidRPr="00E62910" w:rsidRDefault="006D2FE7" w:rsidP="006D2FE7">
      <w:pPr>
        <w:spacing w:before="120" w:after="240"/>
        <w:textboxTightWrap w:val="none"/>
        <w:rPr>
          <w:rFonts w:ascii="Helvetica" w:hAnsi="Helvetica" w:cs="Helvetica"/>
          <w:color w:val="686868"/>
          <w:sz w:val="24"/>
          <w:szCs w:val="24"/>
          <w:lang w:val="en-NL" w:eastAsia="en-NL"/>
        </w:rPr>
      </w:pPr>
      <w:r w:rsidRPr="00E62910">
        <w:rPr>
          <w:lang w:val="en-US"/>
        </w:rPr>
        <w:t>The following information can be found in the </w:t>
      </w:r>
      <w:r w:rsidR="00C44F74">
        <w:rPr>
          <w:lang w:val="en-US"/>
        </w:rPr>
        <w:t>data packages</w:t>
      </w:r>
      <w:r w:rsidRPr="00E62910">
        <w:rPr>
          <w:lang w:val="en-US"/>
        </w:rPr>
        <w:t xml:space="preserve"> received </w:t>
      </w:r>
      <w:r w:rsidR="00853FB3">
        <w:rPr>
          <w:lang w:val="en-US"/>
        </w:rPr>
        <w:t>from the device.</w:t>
      </w:r>
    </w:p>
    <w:p w14:paraId="5F2763FD" w14:textId="359242AF" w:rsidR="00853FB3" w:rsidRPr="00853FB3" w:rsidRDefault="00853FB3" w:rsidP="00277BCD">
      <w:pPr>
        <w:numPr>
          <w:ilvl w:val="0"/>
          <w:numId w:val="3"/>
        </w:numPr>
        <w:spacing w:before="100" w:beforeAutospacing="1" w:after="100" w:afterAutospacing="1"/>
        <w:textboxTightWrap w:val="none"/>
        <w:rPr>
          <w:lang w:val="en-US"/>
        </w:rPr>
      </w:pPr>
      <w:r w:rsidRPr="00E62910">
        <w:rPr>
          <w:lang w:val="en-US"/>
        </w:rPr>
        <w:t>Potential (</w:t>
      </w:r>
      <w:r w:rsidR="001F2550">
        <w:rPr>
          <w:lang w:val="en-US"/>
        </w:rPr>
        <w:t>s</w:t>
      </w:r>
      <w:r w:rsidR="0025726B">
        <w:rPr>
          <w:lang w:val="en-US"/>
        </w:rPr>
        <w:t xml:space="preserve">et </w:t>
      </w:r>
      <w:r w:rsidR="003A4EDD">
        <w:rPr>
          <w:lang w:val="en-US"/>
        </w:rPr>
        <w:t xml:space="preserve">cell </w:t>
      </w:r>
      <w:r w:rsidR="0025726B">
        <w:rPr>
          <w:lang w:val="en-US"/>
        </w:rPr>
        <w:t>potential</w:t>
      </w:r>
      <w:r w:rsidRPr="00853FB3">
        <w:rPr>
          <w:lang w:val="en-US"/>
        </w:rPr>
        <w:t xml:space="preserve"> in V</w:t>
      </w:r>
      <w:r w:rsidRPr="00E62910">
        <w:rPr>
          <w:lang w:val="en-US"/>
        </w:rPr>
        <w:t>)</w:t>
      </w:r>
      <w:r w:rsidR="00B2561B">
        <w:rPr>
          <w:lang w:val="en-US"/>
        </w:rPr>
        <w:t xml:space="preserve"> </w:t>
      </w:r>
    </w:p>
    <w:p w14:paraId="4A33180D" w14:textId="77777777" w:rsidR="00B2561B" w:rsidRDefault="006D2FE7" w:rsidP="00277BCD">
      <w:pPr>
        <w:numPr>
          <w:ilvl w:val="0"/>
          <w:numId w:val="3"/>
        </w:numPr>
        <w:spacing w:before="100" w:beforeAutospacing="1" w:after="100" w:afterAutospacing="1"/>
        <w:textboxTightWrap w:val="none"/>
        <w:rPr>
          <w:lang w:val="en-US"/>
        </w:rPr>
      </w:pPr>
      <w:r w:rsidRPr="00E62910">
        <w:rPr>
          <w:lang w:val="en-US"/>
        </w:rPr>
        <w:t>Current (</w:t>
      </w:r>
      <w:r w:rsidR="0025726B">
        <w:rPr>
          <w:lang w:val="en-US"/>
        </w:rPr>
        <w:t xml:space="preserve">measured current </w:t>
      </w:r>
      <w:r w:rsidRPr="00E62910">
        <w:rPr>
          <w:lang w:val="en-US"/>
        </w:rPr>
        <w:t>in A</w:t>
      </w:r>
      <w:r w:rsidRPr="00853FB3">
        <w:rPr>
          <w:lang w:val="en-US"/>
        </w:rPr>
        <w:t>)</w:t>
      </w:r>
    </w:p>
    <w:p w14:paraId="08B46152" w14:textId="66351F4D" w:rsidR="00853FB3" w:rsidRPr="00853FB3" w:rsidRDefault="006D2FE7" w:rsidP="00EB64A2">
      <w:pPr>
        <w:spacing w:before="100" w:beforeAutospacing="1" w:after="100" w:afterAutospacing="1"/>
        <w:textboxTightWrap w:val="none"/>
        <w:rPr>
          <w:lang w:val="en-US"/>
        </w:rPr>
      </w:pPr>
      <w:r w:rsidRPr="00853FB3">
        <w:rPr>
          <w:lang w:val="en-US"/>
        </w:rPr>
        <w:t xml:space="preserve">In case of </w:t>
      </w:r>
      <w:r w:rsidR="00942F83">
        <w:rPr>
          <w:lang w:val="en-US"/>
        </w:rPr>
        <w:t xml:space="preserve">Impedance spectroscopy </w:t>
      </w:r>
      <w:r w:rsidRPr="00853FB3">
        <w:rPr>
          <w:lang w:val="en-US"/>
        </w:rPr>
        <w:t>measurement</w:t>
      </w:r>
      <w:r w:rsidR="00942F83">
        <w:rPr>
          <w:lang w:val="en-US"/>
        </w:rPr>
        <w:t>s</w:t>
      </w:r>
      <w:r w:rsidRPr="00853FB3">
        <w:rPr>
          <w:lang w:val="en-US"/>
        </w:rPr>
        <w:t xml:space="preserve">, </w:t>
      </w:r>
      <w:r w:rsidR="00853FB3">
        <w:rPr>
          <w:lang w:val="en-US"/>
        </w:rPr>
        <w:t>the following data values can be obtained from the response</w:t>
      </w:r>
      <w:r w:rsidR="00B244E9">
        <w:rPr>
          <w:lang w:val="en-US"/>
        </w:rPr>
        <w:t>.</w:t>
      </w:r>
    </w:p>
    <w:p w14:paraId="3547980E" w14:textId="6F66C870" w:rsidR="00853FB3" w:rsidRPr="00853FB3" w:rsidRDefault="00853FB3" w:rsidP="00277BCD">
      <w:pPr>
        <w:numPr>
          <w:ilvl w:val="0"/>
          <w:numId w:val="3"/>
        </w:numPr>
        <w:spacing w:before="100" w:beforeAutospacing="1" w:after="100" w:afterAutospacing="1"/>
        <w:textboxTightWrap w:val="none"/>
        <w:rPr>
          <w:lang w:val="en-US"/>
        </w:rPr>
      </w:pPr>
      <w:r>
        <w:rPr>
          <w:lang w:val="en-US"/>
        </w:rPr>
        <w:t>Frequency</w:t>
      </w:r>
      <w:r w:rsidRPr="00E62910">
        <w:rPr>
          <w:lang w:val="en-US"/>
        </w:rPr>
        <w:t xml:space="preserve"> (</w:t>
      </w:r>
      <w:r w:rsidR="007046DB">
        <w:rPr>
          <w:lang w:val="en-US"/>
        </w:rPr>
        <w:t xml:space="preserve">set frequency in </w:t>
      </w:r>
      <w:r>
        <w:rPr>
          <w:lang w:val="en-US"/>
        </w:rPr>
        <w:t>Hz</w:t>
      </w:r>
      <w:r w:rsidRPr="00E62910">
        <w:rPr>
          <w:lang w:val="en-US"/>
        </w:rPr>
        <w:t>)</w:t>
      </w:r>
    </w:p>
    <w:p w14:paraId="22A7E271" w14:textId="11FE75C9" w:rsidR="00024488" w:rsidRDefault="00853FB3" w:rsidP="00277BCD">
      <w:pPr>
        <w:numPr>
          <w:ilvl w:val="0"/>
          <w:numId w:val="3"/>
        </w:numPr>
        <w:spacing w:before="100" w:beforeAutospacing="1" w:after="100" w:afterAutospacing="1"/>
        <w:textboxTightWrap w:val="none"/>
        <w:rPr>
          <w:lang w:val="en-US"/>
        </w:rPr>
      </w:pPr>
      <w:r>
        <w:rPr>
          <w:lang w:val="en-US"/>
        </w:rPr>
        <w:t xml:space="preserve">Real </w:t>
      </w:r>
      <w:r w:rsidR="007046DB">
        <w:rPr>
          <w:lang w:val="en-US"/>
        </w:rPr>
        <w:t xml:space="preserve">part of complex </w:t>
      </w:r>
      <w:r>
        <w:rPr>
          <w:lang w:val="en-US"/>
        </w:rPr>
        <w:t>Impedance</w:t>
      </w:r>
      <w:r w:rsidRPr="00E62910">
        <w:rPr>
          <w:lang w:val="en-US"/>
        </w:rPr>
        <w:t xml:space="preserve"> (</w:t>
      </w:r>
      <w:r w:rsidR="007046DB">
        <w:rPr>
          <w:lang w:val="en-US"/>
        </w:rPr>
        <w:t xml:space="preserve">measured impedance </w:t>
      </w:r>
      <w:r>
        <w:rPr>
          <w:lang w:val="en-US"/>
        </w:rPr>
        <w:t>Ohm</w:t>
      </w:r>
      <w:r w:rsidRPr="00853FB3">
        <w:rPr>
          <w:lang w:val="en-US"/>
        </w:rPr>
        <w:t>)</w:t>
      </w:r>
    </w:p>
    <w:p w14:paraId="73B69641" w14:textId="4DFC40BC" w:rsidR="00853FB3" w:rsidRDefault="00853FB3" w:rsidP="00277BCD">
      <w:pPr>
        <w:numPr>
          <w:ilvl w:val="0"/>
          <w:numId w:val="3"/>
        </w:numPr>
        <w:spacing w:before="100" w:beforeAutospacing="1" w:after="100" w:afterAutospacing="1"/>
        <w:textboxTightWrap w:val="none"/>
        <w:rPr>
          <w:lang w:val="en-US"/>
        </w:rPr>
      </w:pPr>
      <w:r>
        <w:rPr>
          <w:lang w:val="en-US"/>
        </w:rPr>
        <w:t xml:space="preserve">Imaginary </w:t>
      </w:r>
      <w:r w:rsidR="007046DB">
        <w:rPr>
          <w:lang w:val="en-US"/>
        </w:rPr>
        <w:t xml:space="preserve">part of complex </w:t>
      </w:r>
      <w:r>
        <w:rPr>
          <w:lang w:val="en-US"/>
        </w:rPr>
        <w:t>Impedance (</w:t>
      </w:r>
      <w:r w:rsidR="007046DB">
        <w:rPr>
          <w:lang w:val="en-US"/>
        </w:rPr>
        <w:t xml:space="preserve">measured impedance in </w:t>
      </w:r>
      <w:r>
        <w:rPr>
          <w:lang w:val="en-US"/>
        </w:rPr>
        <w:t>Ohm)</w:t>
      </w:r>
    </w:p>
    <w:p w14:paraId="4D87003F" w14:textId="1F86B1BA" w:rsidR="00C44F74" w:rsidRPr="00E62910" w:rsidRDefault="00C44F74" w:rsidP="00C44F74">
      <w:pPr>
        <w:spacing w:before="100" w:beforeAutospacing="1" w:after="100" w:afterAutospacing="1"/>
        <w:textboxTightWrap w:val="none"/>
        <w:rPr>
          <w:lang w:val="en-US"/>
        </w:rPr>
      </w:pPr>
      <w:r>
        <w:rPr>
          <w:lang w:val="en-US"/>
        </w:rPr>
        <w:t>The following meta data values if present can also be obtained from the data packages.</w:t>
      </w:r>
    </w:p>
    <w:p w14:paraId="65374C09" w14:textId="77777777" w:rsidR="00C44F74" w:rsidRPr="00E62910" w:rsidRDefault="00C44F74" w:rsidP="00277BCD">
      <w:pPr>
        <w:numPr>
          <w:ilvl w:val="0"/>
          <w:numId w:val="3"/>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3863BC30" w14:textId="03DB3328" w:rsidR="00C44F74" w:rsidRPr="00C44F74" w:rsidRDefault="00C44F74" w:rsidP="00277BCD">
      <w:pPr>
        <w:numPr>
          <w:ilvl w:val="0"/>
          <w:numId w:val="3"/>
        </w:numPr>
        <w:spacing w:before="100" w:beforeAutospacing="1" w:after="100" w:afterAutospacing="1"/>
        <w:textboxTightWrap w:val="none"/>
        <w:rPr>
          <w:lang w:val="en-US"/>
        </w:rPr>
      </w:pPr>
      <w:r w:rsidRPr="00E62910">
        <w:rPr>
          <w:lang w:val="en-US"/>
        </w:rPr>
        <w:t>CurrentRange (the current range in use at the momen</w:t>
      </w:r>
      <w:r w:rsidRPr="00853FB3">
        <w:rPr>
          <w:lang w:val="en-US"/>
        </w:rPr>
        <w:t>t</w:t>
      </w:r>
      <w:r w:rsidRPr="00E62910">
        <w:rPr>
          <w:lang w:val="en-US"/>
        </w:rPr>
        <w:t>)</w:t>
      </w:r>
    </w:p>
    <w:p w14:paraId="56753B75" w14:textId="66DD5898" w:rsidR="00F24FA7" w:rsidRPr="004B2101" w:rsidRDefault="00C44F74" w:rsidP="00277BCD">
      <w:pPr>
        <w:numPr>
          <w:ilvl w:val="0"/>
          <w:numId w:val="3"/>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363DB107" w14:textId="11A0DD31" w:rsidR="0082520C" w:rsidRDefault="0082520C" w:rsidP="0082520C">
      <w:pPr>
        <w:pStyle w:val="Heading4"/>
        <w:rPr>
          <w:b w:val="0"/>
          <w:lang w:val="en-US"/>
        </w:rPr>
      </w:pPr>
      <w:r w:rsidRPr="0082520C">
        <w:rPr>
          <w:b w:val="0"/>
          <w:lang w:val="en-US"/>
        </w:rPr>
        <w:t>Parsing the parameter values</w:t>
      </w:r>
    </w:p>
    <w:p w14:paraId="0060C16B" w14:textId="109EE7D3" w:rsidR="0082520C" w:rsidRDefault="00D40BDC" w:rsidP="0082520C">
      <w:pPr>
        <w:rPr>
          <w:lang w:val="en-US"/>
        </w:rPr>
      </w:pPr>
      <w:r>
        <w:rPr>
          <w:lang w:val="en-US"/>
        </w:rPr>
        <w:t>Each row of data package begins with the header ‘P’.</w:t>
      </w:r>
      <w:r w:rsidR="00B244E9">
        <w:rPr>
          <w:lang w:val="en-US"/>
        </w:rPr>
        <w:t xml:space="preserve"> So the pointer is placed next to ‘P’ from where the parsing begins.</w:t>
      </w:r>
    </w:p>
    <w:p w14:paraId="27AB9632" w14:textId="77777777" w:rsidR="00B244E9" w:rsidRDefault="00B244E9" w:rsidP="0082520C">
      <w:pPr>
        <w:rPr>
          <w:lang w:val="en-US"/>
        </w:rPr>
      </w:pPr>
    </w:p>
    <w:p w14:paraId="105D5F86" w14:textId="77777777" w:rsidR="00B244E9" w:rsidRPr="00B244E9" w:rsidRDefault="00B244E9" w:rsidP="00B244E9">
      <w:pPr>
        <w:autoSpaceDE w:val="0"/>
        <w:autoSpaceDN w:val="0"/>
        <w:adjustRightInd w:val="0"/>
        <w:textboxTightWrap w:val="none"/>
        <w:rPr>
          <w:rStyle w:val="code"/>
        </w:rPr>
      </w:pPr>
      <w:r w:rsidRPr="00B244E9">
        <w:rPr>
          <w:rStyle w:val="code"/>
        </w:rPr>
        <w:t>//Identifies the beginning of the response package</w:t>
      </w:r>
    </w:p>
    <w:p w14:paraId="304AFFC5" w14:textId="046370C1" w:rsidR="00B244E9" w:rsidRPr="00B244E9" w:rsidRDefault="00B244E9" w:rsidP="00B244E9">
      <w:pPr>
        <w:autoSpaceDE w:val="0"/>
        <w:autoSpaceDN w:val="0"/>
        <w:adjustRightInd w:val="0"/>
        <w:textboxTightWrap w:val="none"/>
        <w:rPr>
          <w:rStyle w:val="code"/>
        </w:rPr>
      </w:pPr>
      <w:r w:rsidRPr="00B244E9">
        <w:rPr>
          <w:rStyle w:val="code"/>
        </w:rPr>
        <w:t>char *P = strchr(responsePackageLine, 'P');</w:t>
      </w:r>
    </w:p>
    <w:p w14:paraId="6DB563C6" w14:textId="3B30442C" w:rsidR="00D40BDC" w:rsidRDefault="00B244E9" w:rsidP="00B244E9">
      <w:pPr>
        <w:rPr>
          <w:rStyle w:val="code"/>
        </w:rPr>
      </w:pPr>
      <w:r w:rsidRPr="00B244E9">
        <w:rPr>
          <w:rStyle w:val="code"/>
        </w:rPr>
        <w:t>char *packageLine = P+1;</w:t>
      </w:r>
    </w:p>
    <w:p w14:paraId="45B42081" w14:textId="2A4FCA82" w:rsidR="00B244E9" w:rsidRDefault="00B244E9" w:rsidP="00B244E9">
      <w:pPr>
        <w:rPr>
          <w:rStyle w:val="code"/>
        </w:rPr>
      </w:pPr>
    </w:p>
    <w:p w14:paraId="7C92184E" w14:textId="06513262" w:rsidR="00B244E9" w:rsidRPr="00B244E9" w:rsidRDefault="00B244E9" w:rsidP="00B244E9">
      <w:pPr>
        <w:autoSpaceDE w:val="0"/>
        <w:autoSpaceDN w:val="0"/>
        <w:adjustRightInd w:val="0"/>
        <w:textboxTightWrap w:val="none"/>
        <w:rPr>
          <w:rFonts w:ascii="Courier New" w:hAnsi="Courier New" w:cs="Courier New"/>
          <w:lang w:val="en-GB"/>
        </w:rPr>
      </w:pPr>
      <w:r>
        <w:rPr>
          <w:rFonts w:ascii="Courier New" w:hAnsi="Courier New" w:cs="Courier New"/>
          <w:lang w:val="en-GB"/>
        </w:rPr>
        <w:t>The characters used as delimiters are defined in a char array as below.</w:t>
      </w:r>
    </w:p>
    <w:p w14:paraId="472493A7" w14:textId="77777777" w:rsidR="00B244E9" w:rsidRDefault="00B244E9" w:rsidP="00B244E9">
      <w:pPr>
        <w:autoSpaceDE w:val="0"/>
        <w:autoSpaceDN w:val="0"/>
        <w:adjustRightInd w:val="0"/>
        <w:textboxTightWrap w:val="none"/>
        <w:rPr>
          <w:rFonts w:ascii="Courier New" w:hAnsi="Courier New" w:cs="Courier New"/>
          <w:lang w:val="en-NL"/>
        </w:rPr>
      </w:pPr>
    </w:p>
    <w:p w14:paraId="12CA85C9" w14:textId="398F1672" w:rsidR="00B244E9" w:rsidRPr="00B244E9" w:rsidRDefault="00B244E9" w:rsidP="00B244E9">
      <w:pPr>
        <w:autoSpaceDE w:val="0"/>
        <w:autoSpaceDN w:val="0"/>
        <w:adjustRightInd w:val="0"/>
        <w:textboxTightWrap w:val="none"/>
        <w:rPr>
          <w:rStyle w:val="code"/>
        </w:rPr>
      </w:pPr>
      <w:r w:rsidRPr="00B244E9">
        <w:rPr>
          <w:rStyle w:val="code"/>
        </w:rPr>
        <w:t xml:space="preserve">const char </w:t>
      </w:r>
      <w:r w:rsidRPr="00B244E9">
        <w:rPr>
          <w:rStyle w:val="code"/>
          <w:highlight w:val="lightGray"/>
        </w:rPr>
        <w:t>delimiters</w:t>
      </w:r>
      <w:r w:rsidRPr="00B244E9">
        <w:rPr>
          <w:rStyle w:val="code"/>
        </w:rPr>
        <w:t>[] = " ;\n";</w:t>
      </w:r>
    </w:p>
    <w:p w14:paraId="5218A84E" w14:textId="77777777" w:rsidR="00B244E9" w:rsidRDefault="00B244E9" w:rsidP="00B244E9">
      <w:pPr>
        <w:rPr>
          <w:rStyle w:val="code"/>
        </w:rPr>
      </w:pPr>
    </w:p>
    <w:p w14:paraId="3BF834B8" w14:textId="20DE1030" w:rsidR="00B244E9" w:rsidRPr="00B244E9" w:rsidRDefault="00B244E9" w:rsidP="00B244E9">
      <w:pPr>
        <w:rPr>
          <w:rFonts w:cs="Courier New"/>
          <w:iCs/>
          <w:lang w:val="en-GB"/>
        </w:rPr>
      </w:pPr>
      <w:r w:rsidRPr="00B244E9">
        <w:rPr>
          <w:rFonts w:cs="Courier New"/>
          <w:iCs/>
          <w:lang w:val="en-GB"/>
        </w:rPr>
        <w:t>The parameters from the data package line can be then split in to tokens based on the delimiters. In this example, the strtokenize function is used repeatedly to separate the parameters from the package line. It splits the line based on the delim</w:t>
      </w:r>
      <w:r w:rsidR="00732BFF">
        <w:rPr>
          <w:rFonts w:cs="Courier New"/>
          <w:iCs/>
          <w:lang w:val="en-GB"/>
        </w:rPr>
        <w:t>i</w:t>
      </w:r>
      <w:r w:rsidRPr="00B244E9">
        <w:rPr>
          <w:rFonts w:cs="Courier New"/>
          <w:iCs/>
          <w:lang w:val="en-GB"/>
        </w:rPr>
        <w:t>ters, returns the start of the split token and holds the pointer to the next token in the array ‘running’. This is being done repeatedly until the function returns null when there are no more tokens or delimiters found or if it is end of the line.</w:t>
      </w:r>
      <w:r>
        <w:rPr>
          <w:rFonts w:cs="Courier New"/>
          <w:iCs/>
          <w:lang w:val="en-GB"/>
        </w:rPr>
        <w:t xml:space="preserve"> The char array ‘running’ is initialized with the </w:t>
      </w:r>
      <w:r w:rsidR="00401360">
        <w:rPr>
          <w:rFonts w:cs="Courier New"/>
          <w:iCs/>
          <w:lang w:val="en-GB"/>
        </w:rPr>
        <w:t>response package line received from ReadBuf()</w:t>
      </w:r>
      <w:r>
        <w:rPr>
          <w:rFonts w:cs="Courier New"/>
          <w:iCs/>
          <w:lang w:val="en-GB"/>
        </w:rPr>
        <w:t>.</w:t>
      </w:r>
    </w:p>
    <w:p w14:paraId="7DD5F594" w14:textId="75F4E1AA" w:rsidR="00B244E9" w:rsidRDefault="00B244E9" w:rsidP="00B244E9">
      <w:pPr>
        <w:rPr>
          <w:rStyle w:val="code"/>
        </w:rPr>
      </w:pPr>
    </w:p>
    <w:p w14:paraId="66B447F6" w14:textId="15CF294C" w:rsidR="00CE2D7F" w:rsidRPr="00CE2D7F" w:rsidRDefault="00CE2D7F" w:rsidP="00CE2D7F">
      <w:pPr>
        <w:autoSpaceDE w:val="0"/>
        <w:autoSpaceDN w:val="0"/>
        <w:adjustRightInd w:val="0"/>
        <w:textboxTightWrap w:val="none"/>
        <w:rPr>
          <w:rStyle w:val="code"/>
        </w:rPr>
      </w:pPr>
      <w:r w:rsidRPr="00CE2D7F">
        <w:rPr>
          <w:rStyle w:val="code"/>
        </w:rPr>
        <w:t>char* running = packageLine;</w:t>
      </w:r>
      <w:r w:rsidRPr="00CE2D7F">
        <w:rPr>
          <w:rStyle w:val="code"/>
        </w:rPr>
        <w:tab/>
        <w:t>// Initial index of the line to be tokenized</w:t>
      </w:r>
    </w:p>
    <w:p w14:paraId="5BECF783" w14:textId="77777777" w:rsidR="00CE2D7F" w:rsidRPr="00CE2D7F" w:rsidRDefault="00CE2D7F" w:rsidP="00CE2D7F">
      <w:pPr>
        <w:autoSpaceDE w:val="0"/>
        <w:autoSpaceDN w:val="0"/>
        <w:adjustRightInd w:val="0"/>
        <w:textboxTightWrap w:val="none"/>
        <w:rPr>
          <w:rStyle w:val="code"/>
        </w:rPr>
      </w:pPr>
      <w:r w:rsidRPr="00CE2D7F">
        <w:rPr>
          <w:rStyle w:val="code"/>
        </w:rPr>
        <w:t>//Pulls out the parameters separated by the delimiters</w:t>
      </w:r>
    </w:p>
    <w:p w14:paraId="2D399191" w14:textId="4931505F" w:rsidR="00CE2D7F" w:rsidRPr="00CE2D7F" w:rsidRDefault="00CE2D7F" w:rsidP="00CE2D7F">
      <w:pPr>
        <w:autoSpaceDE w:val="0"/>
        <w:autoSpaceDN w:val="0"/>
        <w:adjustRightInd w:val="0"/>
        <w:textboxTightWrap w:val="none"/>
        <w:rPr>
          <w:rStyle w:val="code"/>
        </w:rPr>
      </w:pPr>
      <w:r w:rsidRPr="00CE2D7F">
        <w:rPr>
          <w:rStyle w:val="code"/>
        </w:rPr>
        <w:t>char* param = strtokenize(&amp;running, delimiters)</w:t>
      </w:r>
    </w:p>
    <w:p w14:paraId="1492426B" w14:textId="2CE0529A" w:rsidR="00CE2D7F" w:rsidRPr="00CE2D7F" w:rsidRDefault="00CE2D7F" w:rsidP="00CE2D7F">
      <w:pPr>
        <w:autoSpaceDE w:val="0"/>
        <w:autoSpaceDN w:val="0"/>
        <w:adjustRightInd w:val="0"/>
        <w:textboxTightWrap w:val="none"/>
        <w:rPr>
          <w:rStyle w:val="code"/>
        </w:rPr>
      </w:pPr>
      <w:r w:rsidRPr="00CE2D7F">
        <w:rPr>
          <w:rStyle w:val="code"/>
        </w:rPr>
        <w:t>do</w:t>
      </w:r>
    </w:p>
    <w:p w14:paraId="4A0AB513" w14:textId="6F91F310" w:rsidR="00CE2D7F" w:rsidRPr="00CE2D7F" w:rsidRDefault="00CE2D7F" w:rsidP="00CE2D7F">
      <w:pPr>
        <w:autoSpaceDE w:val="0"/>
        <w:autoSpaceDN w:val="0"/>
        <w:adjustRightInd w:val="0"/>
        <w:textboxTightWrap w:val="none"/>
        <w:rPr>
          <w:rStyle w:val="code"/>
        </w:rPr>
      </w:pPr>
      <w:r w:rsidRPr="00CE2D7F">
        <w:rPr>
          <w:rStyle w:val="code"/>
        </w:rPr>
        <w:t>{</w:t>
      </w:r>
    </w:p>
    <w:p w14:paraId="5BA95396" w14:textId="77777777" w:rsidR="00CE2D7F" w:rsidRPr="00CE2D7F" w:rsidRDefault="00CE2D7F" w:rsidP="00CE2D7F">
      <w:pPr>
        <w:autoSpaceDE w:val="0"/>
        <w:autoSpaceDN w:val="0"/>
        <w:adjustRightInd w:val="0"/>
        <w:textboxTightWrap w:val="none"/>
        <w:rPr>
          <w:rStyle w:val="code"/>
        </w:rPr>
      </w:pPr>
      <w:r w:rsidRPr="00CE2D7F">
        <w:rPr>
          <w:rStyle w:val="code"/>
        </w:rPr>
        <w:tab/>
        <w:t>//Parses the parameters further to get the meta data values if any</w:t>
      </w:r>
    </w:p>
    <w:p w14:paraId="17D16835" w14:textId="1438A0AE" w:rsidR="00CE2D7F" w:rsidRPr="00CE2D7F" w:rsidRDefault="00CE2D7F" w:rsidP="00CE2D7F">
      <w:pPr>
        <w:autoSpaceDE w:val="0"/>
        <w:autoSpaceDN w:val="0"/>
        <w:adjustRightInd w:val="0"/>
        <w:textboxTightWrap w:val="none"/>
        <w:rPr>
          <w:rStyle w:val="code"/>
        </w:rPr>
      </w:pPr>
      <w:r w:rsidRPr="00CE2D7F">
        <w:rPr>
          <w:rStyle w:val="code"/>
        </w:rPr>
        <w:tab/>
      </w:r>
      <w:r w:rsidRPr="00CE2D7F">
        <w:rPr>
          <w:rStyle w:val="code"/>
          <w:highlight w:val="lightGray"/>
        </w:rPr>
        <w:t>ParseParam</w:t>
      </w:r>
      <w:r w:rsidRPr="00CE2D7F">
        <w:rPr>
          <w:rStyle w:val="code"/>
        </w:rPr>
        <w:t>(param</w:t>
      </w:r>
      <w:r w:rsidR="00712B90">
        <w:rPr>
          <w:rStyle w:val="code"/>
        </w:rPr>
        <w:t>, retData</w:t>
      </w:r>
      <w:r w:rsidRPr="00CE2D7F">
        <w:rPr>
          <w:rStyle w:val="code"/>
        </w:rPr>
        <w:t>);</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4E823696" w14:textId="2E6F6A8B" w:rsidR="00CE2D7F" w:rsidRDefault="00CE2D7F" w:rsidP="00CE2D7F">
      <w:pPr>
        <w:rPr>
          <w:rStyle w:val="code"/>
        </w:rPr>
      </w:pPr>
      <w:r w:rsidRPr="00CE2D7F">
        <w:rPr>
          <w:rStyle w:val="code"/>
        </w:rPr>
        <w:lastRenderedPageBreak/>
        <w:t>}while ((param = strtokenize(&amp;running, delimiters)) != NULL);//Continues parsing the response line until end of line</w:t>
      </w:r>
    </w:p>
    <w:p w14:paraId="2E1B2A2F" w14:textId="77777777" w:rsidR="00563C52" w:rsidRDefault="00563C52" w:rsidP="00CD0BB7">
      <w:pPr>
        <w:autoSpaceDE w:val="0"/>
        <w:autoSpaceDN w:val="0"/>
        <w:adjustRightInd w:val="0"/>
        <w:textboxTightWrap w:val="none"/>
        <w:rPr>
          <w:rStyle w:val="code"/>
        </w:rPr>
      </w:pPr>
    </w:p>
    <w:p w14:paraId="7A363769" w14:textId="476FFBC9" w:rsidR="00CD0BB7" w:rsidRPr="00CE2D7F" w:rsidRDefault="00CD0BB7" w:rsidP="00CD0BB7">
      <w:pPr>
        <w:autoSpaceDE w:val="0"/>
        <w:autoSpaceDN w:val="0"/>
        <w:adjustRightInd w:val="0"/>
        <w:textboxTightWrap w:val="none"/>
        <w:rPr>
          <w:rStyle w:val="code"/>
        </w:rPr>
      </w:pPr>
      <w:r w:rsidRPr="00CE2D7F">
        <w:rPr>
          <w:rStyle w:val="code"/>
        </w:rPr>
        <w:t>char* strtokenize(char** stringp, const char* delim)</w:t>
      </w:r>
    </w:p>
    <w:p w14:paraId="0CF8A3A5" w14:textId="77777777" w:rsidR="00CD0BB7" w:rsidRPr="00CE2D7F" w:rsidRDefault="00CD0BB7" w:rsidP="00CD0BB7">
      <w:pPr>
        <w:autoSpaceDE w:val="0"/>
        <w:autoSpaceDN w:val="0"/>
        <w:adjustRightInd w:val="0"/>
        <w:textboxTightWrap w:val="none"/>
        <w:rPr>
          <w:rStyle w:val="code"/>
        </w:rPr>
      </w:pPr>
      <w:r w:rsidRPr="00CE2D7F">
        <w:rPr>
          <w:rStyle w:val="code"/>
        </w:rPr>
        <w:t>{</w:t>
      </w:r>
    </w:p>
    <w:p w14:paraId="39AAA504" w14:textId="77777777" w:rsidR="00CD0BB7" w:rsidRPr="00CE2D7F" w:rsidRDefault="00CD0BB7" w:rsidP="00CD0BB7">
      <w:pPr>
        <w:autoSpaceDE w:val="0"/>
        <w:autoSpaceDN w:val="0"/>
        <w:adjustRightInd w:val="0"/>
        <w:textboxTightWrap w:val="none"/>
        <w:rPr>
          <w:rStyle w:val="code"/>
        </w:rPr>
      </w:pPr>
      <w:r w:rsidRPr="00CE2D7F">
        <w:rPr>
          <w:rStyle w:val="code"/>
        </w:rPr>
        <w:t xml:space="preserve">  char* start = *stringp;</w:t>
      </w:r>
    </w:p>
    <w:p w14:paraId="62896D82" w14:textId="77777777" w:rsidR="00CD0BB7" w:rsidRPr="00CE2D7F" w:rsidRDefault="00CD0BB7" w:rsidP="00CD0BB7">
      <w:pPr>
        <w:autoSpaceDE w:val="0"/>
        <w:autoSpaceDN w:val="0"/>
        <w:adjustRightInd w:val="0"/>
        <w:textboxTightWrap w:val="none"/>
        <w:rPr>
          <w:rStyle w:val="code"/>
        </w:rPr>
      </w:pPr>
      <w:r w:rsidRPr="00CE2D7F">
        <w:rPr>
          <w:rStyle w:val="code"/>
        </w:rPr>
        <w:t xml:space="preserve">  char* p;</w:t>
      </w:r>
    </w:p>
    <w:p w14:paraId="7AC23740" w14:textId="462BA3FE" w:rsidR="00EB735C" w:rsidRPr="00CE2D7F" w:rsidRDefault="00EB735C" w:rsidP="00EB735C">
      <w:pPr>
        <w:autoSpaceDE w:val="0"/>
        <w:autoSpaceDN w:val="0"/>
        <w:adjustRightInd w:val="0"/>
        <w:textboxTightWrap w:val="none"/>
        <w:rPr>
          <w:rStyle w:val="code"/>
          <w:lang w:val="en-GB"/>
        </w:rPr>
      </w:pPr>
      <w:r w:rsidRPr="00CE2D7F">
        <w:rPr>
          <w:rStyle w:val="code"/>
        </w:rPr>
        <w:t xml:space="preserve">  //Breaks the string when a delimiter is found and returns a pointer with starting index, Returns NULL if no delimiter is found</w:t>
      </w:r>
    </w:p>
    <w:p w14:paraId="5CB25201" w14:textId="02D3EEAD" w:rsidR="00CD0BB7" w:rsidRPr="00CE2D7F" w:rsidRDefault="00CD0BB7" w:rsidP="00CD0BB7">
      <w:pPr>
        <w:autoSpaceDE w:val="0"/>
        <w:autoSpaceDN w:val="0"/>
        <w:adjustRightInd w:val="0"/>
        <w:textboxTightWrap w:val="none"/>
        <w:rPr>
          <w:rStyle w:val="code"/>
        </w:rPr>
      </w:pPr>
      <w:r w:rsidRPr="00CE2D7F">
        <w:rPr>
          <w:rStyle w:val="code"/>
        </w:rPr>
        <w:t xml:space="preserve">  p = (start != NULL) ? strpbrk(start, delim) : NULL;</w:t>
      </w:r>
      <w:r w:rsidRPr="00CE2D7F">
        <w:rPr>
          <w:rStyle w:val="code"/>
        </w:rPr>
        <w:tab/>
      </w:r>
      <w:r w:rsidRPr="00CE2D7F">
        <w:rPr>
          <w:rStyle w:val="code"/>
        </w:rPr>
        <w:tab/>
      </w:r>
      <w:r w:rsidRPr="00CE2D7F">
        <w:rPr>
          <w:rStyle w:val="code"/>
        </w:rPr>
        <w:tab/>
      </w:r>
      <w:r w:rsidRPr="00CE2D7F">
        <w:rPr>
          <w:rStyle w:val="code"/>
        </w:rPr>
        <w:tab/>
      </w:r>
    </w:p>
    <w:p w14:paraId="4000D751" w14:textId="77777777" w:rsidR="00CD0BB7" w:rsidRPr="00CE2D7F" w:rsidRDefault="00CD0BB7" w:rsidP="00CD0BB7">
      <w:pPr>
        <w:autoSpaceDE w:val="0"/>
        <w:autoSpaceDN w:val="0"/>
        <w:adjustRightInd w:val="0"/>
        <w:textboxTightWrap w:val="none"/>
        <w:rPr>
          <w:rStyle w:val="code"/>
        </w:rPr>
      </w:pPr>
      <w:r w:rsidRPr="00CE2D7F">
        <w:rPr>
          <w:rStyle w:val="code"/>
        </w:rPr>
        <w:t xml:space="preserve">  if (p == NULL)</w:t>
      </w:r>
    </w:p>
    <w:p w14:paraId="7B5107ED" w14:textId="23E1CC6E"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5EBEEC0A" w14:textId="4401DC42" w:rsidR="00CD0BB7" w:rsidRPr="00CE2D7F" w:rsidRDefault="00436E1C" w:rsidP="00CD0BB7">
      <w:pPr>
        <w:autoSpaceDE w:val="0"/>
        <w:autoSpaceDN w:val="0"/>
        <w:adjustRightInd w:val="0"/>
        <w:textboxTightWrap w:val="none"/>
        <w:rPr>
          <w:rStyle w:val="code"/>
        </w:rPr>
      </w:pPr>
      <w:r w:rsidRPr="00CE2D7F">
        <w:rPr>
          <w:rStyle w:val="code"/>
        </w:rPr>
        <w:t xml:space="preserve">    </w:t>
      </w:r>
      <w:r w:rsidR="00CD0BB7" w:rsidRPr="00CE2D7F">
        <w:rPr>
          <w:rStyle w:val="code"/>
        </w:rPr>
        <w:t>//The pointer to the successive token is set to NULL if no further tokens or end of string</w:t>
      </w:r>
    </w:p>
    <w:p w14:paraId="51AB812C" w14:textId="77777777" w:rsidR="0004484E" w:rsidRPr="00CE2D7F" w:rsidRDefault="00CD0BB7" w:rsidP="00CD0BB7">
      <w:pPr>
        <w:autoSpaceDE w:val="0"/>
        <w:autoSpaceDN w:val="0"/>
        <w:adjustRightInd w:val="0"/>
        <w:textboxTightWrap w:val="none"/>
        <w:rPr>
          <w:rStyle w:val="code"/>
        </w:rPr>
      </w:pPr>
      <w:r w:rsidRPr="00CE2D7F">
        <w:rPr>
          <w:rStyle w:val="code"/>
        </w:rPr>
        <w:t xml:space="preserve">    *stringp = NULL;</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0E30A21A" w14:textId="5420C135" w:rsidR="00CD0BB7" w:rsidRPr="00CE2D7F" w:rsidRDefault="0004484E" w:rsidP="00CD0BB7">
      <w:pPr>
        <w:autoSpaceDE w:val="0"/>
        <w:autoSpaceDN w:val="0"/>
        <w:adjustRightInd w:val="0"/>
        <w:textboxTightWrap w:val="none"/>
        <w:rPr>
          <w:rStyle w:val="code"/>
        </w:rPr>
      </w:pPr>
      <w:r w:rsidRPr="00CE2D7F">
        <w:rPr>
          <w:rStyle w:val="code"/>
        </w:rPr>
        <w:t xml:space="preserve">  </w:t>
      </w:r>
      <w:r w:rsidR="00CD0BB7" w:rsidRPr="00CE2D7F">
        <w:rPr>
          <w:rStyle w:val="code"/>
        </w:rPr>
        <w:t>}</w:t>
      </w:r>
    </w:p>
    <w:p w14:paraId="7AC788CC" w14:textId="77777777" w:rsidR="00CD0BB7" w:rsidRPr="00CE2D7F" w:rsidRDefault="00CD0BB7" w:rsidP="00CD0BB7">
      <w:pPr>
        <w:autoSpaceDE w:val="0"/>
        <w:autoSpaceDN w:val="0"/>
        <w:adjustRightInd w:val="0"/>
        <w:textboxTightWrap w:val="none"/>
        <w:rPr>
          <w:rStyle w:val="code"/>
        </w:rPr>
      </w:pPr>
      <w:r w:rsidRPr="00CE2D7F">
        <w:rPr>
          <w:rStyle w:val="code"/>
        </w:rPr>
        <w:t xml:space="preserve">  else</w:t>
      </w:r>
    </w:p>
    <w:p w14:paraId="53D7F3A4" w14:textId="77777777"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1EAACC66" w14:textId="03CE9C25" w:rsidR="00CD0BB7" w:rsidRPr="00CE2D7F" w:rsidRDefault="00CD0BB7" w:rsidP="00CD0BB7">
      <w:pPr>
        <w:autoSpaceDE w:val="0"/>
        <w:autoSpaceDN w:val="0"/>
        <w:adjustRightInd w:val="0"/>
        <w:textboxTightWrap w:val="none"/>
        <w:rPr>
          <w:rStyle w:val="code"/>
        </w:rPr>
      </w:pPr>
      <w:r w:rsidRPr="00CE2D7F">
        <w:rPr>
          <w:rStyle w:val="code"/>
        </w:rPr>
        <w:t xml:space="preserve">    *p = '\0';</w:t>
      </w:r>
    </w:p>
    <w:p w14:paraId="2848F735" w14:textId="648FDB2F" w:rsidR="00CD0BB7" w:rsidRPr="00CE2D7F" w:rsidRDefault="00436E1C" w:rsidP="00CD0BB7">
      <w:pPr>
        <w:autoSpaceDE w:val="0"/>
        <w:autoSpaceDN w:val="0"/>
        <w:adjustRightInd w:val="0"/>
        <w:textboxTightWrap w:val="none"/>
        <w:rPr>
          <w:rStyle w:val="code"/>
          <w:lang w:val="en-GB"/>
        </w:rPr>
      </w:pPr>
      <w:r w:rsidRPr="00CE2D7F">
        <w:rPr>
          <w:rStyle w:val="code"/>
        </w:rPr>
        <w:t xml:space="preserve">    </w:t>
      </w:r>
      <w:r w:rsidR="00CD0BB7" w:rsidRPr="00CE2D7F">
        <w:rPr>
          <w:rStyle w:val="code"/>
        </w:rPr>
        <w:t xml:space="preserve">//Saves the pointer to the beginning of successive token to be further </w:t>
      </w:r>
      <w:r w:rsidRPr="00CE2D7F">
        <w:rPr>
          <w:rStyle w:val="code"/>
        </w:rPr>
        <w:t xml:space="preserve">   </w:t>
      </w:r>
      <w:r w:rsidR="00CD0BB7" w:rsidRPr="00CE2D7F">
        <w:rPr>
          <w:rStyle w:val="code"/>
        </w:rPr>
        <w:t>tokenized</w:t>
      </w:r>
    </w:p>
    <w:p w14:paraId="19701529" w14:textId="7C3E79AB" w:rsidR="00CD0BB7" w:rsidRPr="00CE2D7F" w:rsidRDefault="00CD0BB7" w:rsidP="00CD0BB7">
      <w:pPr>
        <w:autoSpaceDE w:val="0"/>
        <w:autoSpaceDN w:val="0"/>
        <w:adjustRightInd w:val="0"/>
        <w:textboxTightWrap w:val="none"/>
        <w:rPr>
          <w:rStyle w:val="code"/>
        </w:rPr>
      </w:pPr>
      <w:r w:rsidRPr="00CE2D7F">
        <w:rPr>
          <w:rStyle w:val="code"/>
        </w:rPr>
        <w:t xml:space="preserve">    *stringp = p + 1;</w:t>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r w:rsidRPr="00CE2D7F">
        <w:rPr>
          <w:rStyle w:val="code"/>
        </w:rPr>
        <w:tab/>
      </w:r>
    </w:p>
    <w:p w14:paraId="7BE890E5" w14:textId="4309B2E0" w:rsidR="00CD0BB7" w:rsidRPr="00CE2D7F" w:rsidRDefault="00CD0BB7" w:rsidP="00CD0BB7">
      <w:pPr>
        <w:autoSpaceDE w:val="0"/>
        <w:autoSpaceDN w:val="0"/>
        <w:adjustRightInd w:val="0"/>
        <w:textboxTightWrap w:val="none"/>
        <w:rPr>
          <w:rStyle w:val="code"/>
        </w:rPr>
      </w:pPr>
      <w:r w:rsidRPr="00CE2D7F">
        <w:rPr>
          <w:rStyle w:val="code"/>
        </w:rPr>
        <w:t xml:space="preserve">  }</w:t>
      </w:r>
    </w:p>
    <w:p w14:paraId="76200491" w14:textId="79CD5E85" w:rsidR="00436E1C" w:rsidRPr="00CE2D7F" w:rsidRDefault="00436E1C" w:rsidP="00436E1C">
      <w:pPr>
        <w:autoSpaceDE w:val="0"/>
        <w:autoSpaceDN w:val="0"/>
        <w:adjustRightInd w:val="0"/>
        <w:textboxTightWrap w:val="none"/>
        <w:rPr>
          <w:rStyle w:val="code"/>
        </w:rPr>
      </w:pPr>
      <w:r w:rsidRPr="00CE2D7F">
        <w:rPr>
          <w:rStyle w:val="code"/>
        </w:rPr>
        <w:t xml:space="preserve">  //Returns the current token found</w:t>
      </w:r>
    </w:p>
    <w:p w14:paraId="240B9A94" w14:textId="018C8DFF" w:rsidR="00CD0BB7" w:rsidRPr="00CE2D7F" w:rsidRDefault="00CD0BB7" w:rsidP="00CD0BB7">
      <w:pPr>
        <w:autoSpaceDE w:val="0"/>
        <w:autoSpaceDN w:val="0"/>
        <w:adjustRightInd w:val="0"/>
        <w:textboxTightWrap w:val="none"/>
        <w:rPr>
          <w:rStyle w:val="code"/>
        </w:rPr>
      </w:pPr>
      <w:r w:rsidRPr="00CE2D7F">
        <w:rPr>
          <w:rStyle w:val="code"/>
        </w:rPr>
        <w:t xml:space="preserve">  return start;</w:t>
      </w:r>
      <w:r w:rsidRPr="00CE2D7F">
        <w:rPr>
          <w:rStyle w:val="code"/>
        </w:rPr>
        <w:tab/>
      </w:r>
      <w:r w:rsidRPr="00CE2D7F">
        <w:rPr>
          <w:rStyle w:val="code"/>
        </w:rPr>
        <w:tab/>
      </w:r>
      <w:r w:rsidRPr="00CE2D7F">
        <w:rPr>
          <w:rStyle w:val="code"/>
        </w:rPr>
        <w:tab/>
      </w:r>
    </w:p>
    <w:p w14:paraId="4F342454" w14:textId="6C35DD21" w:rsidR="00B244E9" w:rsidRPr="00CE2D7F" w:rsidRDefault="00CD0BB7" w:rsidP="00CD0BB7">
      <w:pPr>
        <w:rPr>
          <w:rStyle w:val="code"/>
        </w:rPr>
      </w:pPr>
      <w:r w:rsidRPr="00CE2D7F">
        <w:rPr>
          <w:rStyle w:val="code"/>
        </w:rPr>
        <w:t>}</w:t>
      </w:r>
    </w:p>
    <w:p w14:paraId="3ADAA461" w14:textId="2807B3F5" w:rsidR="00B244E9" w:rsidRDefault="00B244E9" w:rsidP="00B244E9">
      <w:pPr>
        <w:rPr>
          <w:rStyle w:val="code"/>
        </w:rPr>
      </w:pPr>
    </w:p>
    <w:p w14:paraId="4A8F8423" w14:textId="6E852878" w:rsidR="00CE2D7F" w:rsidRPr="00C32509" w:rsidRDefault="00CE2D7F" w:rsidP="00B244E9">
      <w:pPr>
        <w:rPr>
          <w:iCs/>
          <w:lang w:val="en-US"/>
        </w:rPr>
      </w:pPr>
      <w:r w:rsidRPr="00C32509">
        <w:rPr>
          <w:iCs/>
          <w:lang w:val="en-US"/>
        </w:rPr>
        <w:t>Each of the parameters separated from the package line can be then parsed to get the actual values of the parameters.</w:t>
      </w:r>
    </w:p>
    <w:p w14:paraId="4181B4F3" w14:textId="77777777" w:rsidR="00CE2D7F" w:rsidRPr="00B244E9" w:rsidRDefault="00CE2D7F" w:rsidP="00B244E9">
      <w:pPr>
        <w:rPr>
          <w:rStyle w:val="code"/>
        </w:rPr>
      </w:pPr>
    </w:p>
    <w:p w14:paraId="66DFAC9F" w14:textId="5253CFA9" w:rsidR="00614F95" w:rsidRDefault="00614F95" w:rsidP="007046DB">
      <w:pPr>
        <w:rPr>
          <w:lang w:val="en-US"/>
        </w:rPr>
      </w:pPr>
      <w:r>
        <w:rPr>
          <w:lang w:val="en-US"/>
        </w:rPr>
        <w:t>The initial two characters of every parameter identifies the parameter.</w:t>
      </w:r>
    </w:p>
    <w:p w14:paraId="74527835" w14:textId="77777777" w:rsidR="00BC19EB" w:rsidRDefault="00BC19EB" w:rsidP="007046DB">
      <w:pPr>
        <w:rPr>
          <w:lang w:val="en-US"/>
        </w:rPr>
      </w:pPr>
    </w:p>
    <w:p w14:paraId="1B4FFA31" w14:textId="07F855B6" w:rsidR="00CE2D7F" w:rsidRPr="00CE2D7F" w:rsidRDefault="00CE2D7F" w:rsidP="00CE2D7F">
      <w:pPr>
        <w:autoSpaceDE w:val="0"/>
        <w:autoSpaceDN w:val="0"/>
        <w:adjustRightInd w:val="0"/>
        <w:textboxTightWrap w:val="none"/>
        <w:rPr>
          <w:rStyle w:val="code"/>
        </w:rPr>
      </w:pPr>
      <w:r w:rsidRPr="00CE2D7F">
        <w:rPr>
          <w:rStyle w:val="code"/>
        </w:rPr>
        <w:t>char paramIdentifier[3];</w:t>
      </w:r>
    </w:p>
    <w:p w14:paraId="5A439CCF" w14:textId="79E5E567" w:rsidR="00CE2D7F" w:rsidRDefault="00CE2D7F" w:rsidP="00CE2D7F">
      <w:pPr>
        <w:autoSpaceDE w:val="0"/>
        <w:autoSpaceDN w:val="0"/>
        <w:adjustRightInd w:val="0"/>
        <w:textboxTightWrap w:val="none"/>
        <w:rPr>
          <w:rStyle w:val="code"/>
        </w:rPr>
      </w:pPr>
      <w:r w:rsidRPr="00CE2D7F">
        <w:rPr>
          <w:rStyle w:val="code"/>
        </w:rPr>
        <w:t>strncpy(paramIdentifier, param, 2);</w:t>
      </w:r>
      <w:r w:rsidRPr="00CE2D7F">
        <w:rPr>
          <w:rStyle w:val="code"/>
        </w:rPr>
        <w:tab/>
        <w:t>//Splits the parameter identifier string</w:t>
      </w:r>
    </w:p>
    <w:p w14:paraId="60B9C0F5" w14:textId="16FA7E6B" w:rsidR="00BC19EB" w:rsidRPr="00BC19EB" w:rsidRDefault="00BC19EB" w:rsidP="00BC19EB">
      <w:pPr>
        <w:autoSpaceDE w:val="0"/>
        <w:autoSpaceDN w:val="0"/>
        <w:adjustRightInd w:val="0"/>
        <w:textboxTightWrap w:val="none"/>
        <w:rPr>
          <w:rStyle w:val="code"/>
        </w:rPr>
      </w:pPr>
      <w:r w:rsidRPr="00BC19EB">
        <w:rPr>
          <w:rStyle w:val="code"/>
        </w:rPr>
        <w:t>paramIdentifier[2] = '\0';</w:t>
      </w:r>
    </w:p>
    <w:p w14:paraId="3875FE7C" w14:textId="77777777" w:rsidR="00CE2D7F" w:rsidRPr="00CE2D7F" w:rsidRDefault="00CE2D7F" w:rsidP="007046DB">
      <w:pPr>
        <w:rPr>
          <w:lang w:val="en-NL"/>
        </w:rPr>
      </w:pPr>
    </w:p>
    <w:p w14:paraId="738F6607" w14:textId="77777777" w:rsidR="00B2561B" w:rsidRDefault="00B2561B" w:rsidP="007046DB">
      <w:pPr>
        <w:rPr>
          <w:lang w:val="en-US"/>
        </w:rPr>
      </w:pPr>
      <w:r>
        <w:rPr>
          <w:lang w:val="en-US"/>
        </w:rPr>
        <w:t xml:space="preserve">For example, in the sample package seen above, the parameter identifiers are </w:t>
      </w:r>
    </w:p>
    <w:p w14:paraId="7FCD4A5D" w14:textId="4DFF99B0" w:rsidR="00B2561B" w:rsidRDefault="00B2561B" w:rsidP="007046DB">
      <w:pPr>
        <w:rPr>
          <w:lang w:val="en-US"/>
        </w:rPr>
      </w:pPr>
      <w:r>
        <w:rPr>
          <w:lang w:val="en-US"/>
        </w:rPr>
        <w:t>‘</w:t>
      </w:r>
      <w:r w:rsidRPr="00B2561B">
        <w:rPr>
          <w:lang w:val="en-US"/>
        </w:rPr>
        <w:t>da7F85F3Fu</w:t>
      </w:r>
      <w:r>
        <w:rPr>
          <w:lang w:val="en-US"/>
        </w:rPr>
        <w:t>’  - ‘da’ Potential reading and</w:t>
      </w:r>
    </w:p>
    <w:p w14:paraId="61B7CA94" w14:textId="33E36479" w:rsidR="00B2561B" w:rsidRDefault="00B2561B" w:rsidP="007046DB">
      <w:pPr>
        <w:rPr>
          <w:lang w:val="en-US"/>
        </w:rPr>
      </w:pPr>
      <w:r>
        <w:rPr>
          <w:lang w:val="en-US"/>
        </w:rPr>
        <w:t>‘</w:t>
      </w:r>
      <w:r w:rsidRPr="00B2561B">
        <w:rPr>
          <w:lang w:val="en-US"/>
        </w:rPr>
        <w:t>ba48D503Dp,10,288</w:t>
      </w:r>
      <w:r>
        <w:rPr>
          <w:lang w:val="en-US"/>
        </w:rPr>
        <w:t>’ – ‘ba’ current reading.</w:t>
      </w:r>
    </w:p>
    <w:p w14:paraId="00C696CB" w14:textId="77777777" w:rsidR="00B2561B" w:rsidRDefault="00B2561B" w:rsidP="007046DB">
      <w:pPr>
        <w:rPr>
          <w:lang w:val="en-US"/>
        </w:rPr>
      </w:pPr>
    </w:p>
    <w:p w14:paraId="78176867" w14:textId="1ADA8616" w:rsidR="00614F95" w:rsidRDefault="00614F95" w:rsidP="007046DB">
      <w:pPr>
        <w:rPr>
          <w:lang w:val="en-US"/>
        </w:rPr>
      </w:pPr>
      <w:r>
        <w:rPr>
          <w:lang w:val="en-US"/>
        </w:rPr>
        <w:t xml:space="preserve">The parameter values hold the next 8 characters. </w:t>
      </w:r>
    </w:p>
    <w:p w14:paraId="4C56C525" w14:textId="77777777" w:rsidR="00BC19EB" w:rsidRDefault="00BC19EB" w:rsidP="007046DB">
      <w:pPr>
        <w:rPr>
          <w:lang w:val="en-US"/>
        </w:rPr>
      </w:pPr>
    </w:p>
    <w:p w14:paraId="33424C39" w14:textId="52A734EE" w:rsidR="00BC19EB" w:rsidRPr="00BC19EB" w:rsidRDefault="00BC19EB" w:rsidP="00BC19EB">
      <w:pPr>
        <w:autoSpaceDE w:val="0"/>
        <w:autoSpaceDN w:val="0"/>
        <w:adjustRightInd w:val="0"/>
        <w:textboxTightWrap w:val="none"/>
        <w:rPr>
          <w:rStyle w:val="code"/>
        </w:rPr>
      </w:pPr>
      <w:r w:rsidRPr="00BC19EB">
        <w:rPr>
          <w:rStyle w:val="code"/>
        </w:rPr>
        <w:t>strncpy(</w:t>
      </w:r>
      <w:r w:rsidRPr="00BC19EB">
        <w:rPr>
          <w:rStyle w:val="code"/>
          <w:highlight w:val="lightGray"/>
        </w:rPr>
        <w:t>paramValue</w:t>
      </w:r>
      <w:r w:rsidRPr="00BC19EB">
        <w:rPr>
          <w:rStyle w:val="code"/>
        </w:rPr>
        <w:t>, param+ 2, 8);</w:t>
      </w:r>
      <w:r w:rsidRPr="00BC19EB">
        <w:rPr>
          <w:rStyle w:val="code"/>
        </w:rPr>
        <w:tab/>
        <w:t xml:space="preserve"> //Splits the parameter value string</w:t>
      </w:r>
    </w:p>
    <w:p w14:paraId="4985E5A6" w14:textId="37D5FD66" w:rsidR="00945E0B" w:rsidRDefault="00BC19EB" w:rsidP="00BC19EB">
      <w:pPr>
        <w:autoSpaceDE w:val="0"/>
        <w:autoSpaceDN w:val="0"/>
        <w:adjustRightInd w:val="0"/>
        <w:textboxTightWrap w:val="none"/>
        <w:rPr>
          <w:rStyle w:val="code"/>
        </w:rPr>
      </w:pPr>
      <w:r w:rsidRPr="00BC19EB">
        <w:rPr>
          <w:rStyle w:val="code"/>
          <w:highlight w:val="lightGray"/>
        </w:rPr>
        <w:t>paramValue</w:t>
      </w:r>
      <w:r w:rsidRPr="00BC19EB">
        <w:rPr>
          <w:rStyle w:val="code"/>
        </w:rPr>
        <w:t>[9]= '\0';</w:t>
      </w:r>
    </w:p>
    <w:p w14:paraId="27670D8B" w14:textId="77777777" w:rsidR="00BC19EB" w:rsidRPr="00BC19EB" w:rsidRDefault="00BC19EB" w:rsidP="00BC19EB">
      <w:pPr>
        <w:autoSpaceDE w:val="0"/>
        <w:autoSpaceDN w:val="0"/>
        <w:adjustRightInd w:val="0"/>
        <w:textboxTightWrap w:val="none"/>
        <w:rPr>
          <w:rStyle w:val="code"/>
        </w:rPr>
      </w:pPr>
    </w:p>
    <w:p w14:paraId="65B941D9" w14:textId="164A417A" w:rsidR="00945E0B" w:rsidRDefault="00945E0B" w:rsidP="00C1391C">
      <w:pPr>
        <w:autoSpaceDE w:val="0"/>
        <w:autoSpaceDN w:val="0"/>
        <w:adjustRightInd w:val="0"/>
        <w:textboxTightWrap w:val="none"/>
        <w:rPr>
          <w:iCs/>
          <w:lang w:val="en-US"/>
        </w:rPr>
      </w:pPr>
      <w:r w:rsidRPr="00945E0B">
        <w:rPr>
          <w:iCs/>
          <w:lang w:val="en-US"/>
        </w:rPr>
        <w:t>The parameter value for current reading (8 characters)from the above sample package is ‘</w:t>
      </w:r>
      <w:r w:rsidRPr="00B2561B">
        <w:rPr>
          <w:lang w:val="en-US"/>
        </w:rPr>
        <w:t>48D503Dp</w:t>
      </w:r>
      <w:r w:rsidRPr="00945E0B">
        <w:rPr>
          <w:iCs/>
          <w:lang w:val="en-US"/>
        </w:rPr>
        <w:t>’.</w:t>
      </w:r>
      <w:r>
        <w:rPr>
          <w:iCs/>
          <w:lang w:val="en-US"/>
        </w:rPr>
        <w:t xml:space="preserve"> This value is further parsed to retrieve the actual parameter value with the respective unit prefix. </w:t>
      </w:r>
    </w:p>
    <w:p w14:paraId="39BEAFCD" w14:textId="2AA4CE64" w:rsidR="00945E0B" w:rsidRDefault="00945E0B" w:rsidP="00C1391C">
      <w:pPr>
        <w:autoSpaceDE w:val="0"/>
        <w:autoSpaceDN w:val="0"/>
        <w:adjustRightInd w:val="0"/>
        <w:textboxTightWrap w:val="none"/>
        <w:rPr>
          <w:iCs/>
          <w:lang w:val="en-US"/>
        </w:rPr>
      </w:pPr>
    </w:p>
    <w:p w14:paraId="6D3698E6" w14:textId="62949348" w:rsidR="000F1813" w:rsidRPr="002875BE" w:rsidRDefault="000F1813" w:rsidP="000F1813">
      <w:pPr>
        <w:autoSpaceDE w:val="0"/>
        <w:autoSpaceDN w:val="0"/>
        <w:adjustRightInd w:val="0"/>
        <w:textboxTightWrap w:val="none"/>
        <w:rPr>
          <w:rStyle w:val="code"/>
        </w:rPr>
      </w:pPr>
      <w:r w:rsidRPr="002875BE">
        <w:rPr>
          <w:rStyle w:val="code"/>
        </w:rPr>
        <w:t>//Retrieves the actual parameter value</w:t>
      </w:r>
    </w:p>
    <w:p w14:paraId="2B1BF9B3" w14:textId="07E300DD" w:rsidR="000F1813" w:rsidRDefault="000F1813" w:rsidP="000F1813">
      <w:pPr>
        <w:autoSpaceDE w:val="0"/>
        <w:autoSpaceDN w:val="0"/>
        <w:adjustRightInd w:val="0"/>
        <w:textboxTightWrap w:val="none"/>
        <w:rPr>
          <w:rFonts w:ascii="Courier New" w:hAnsi="Courier New" w:cs="Courier New"/>
          <w:color w:val="auto"/>
          <w:lang w:val="en-NL"/>
        </w:rPr>
      </w:pPr>
      <w:r w:rsidRPr="002875BE">
        <w:rPr>
          <w:rStyle w:val="code"/>
        </w:rPr>
        <w:t>parameterValue = (float)GetParameterValue(</w:t>
      </w:r>
      <w:r w:rsidRPr="002875BE">
        <w:rPr>
          <w:rStyle w:val="code"/>
          <w:highlight w:val="lightGray"/>
        </w:rPr>
        <w:t>paramValue</w:t>
      </w:r>
      <w:r w:rsidRPr="002875BE">
        <w:rPr>
          <w:rStyle w:val="code"/>
        </w:rPr>
        <w:t>);</w:t>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p>
    <w:p w14:paraId="1DEE1D7B" w14:textId="77777777" w:rsidR="00945E0B" w:rsidRPr="000F1813" w:rsidRDefault="00945E0B" w:rsidP="00C1391C">
      <w:pPr>
        <w:autoSpaceDE w:val="0"/>
        <w:autoSpaceDN w:val="0"/>
        <w:adjustRightInd w:val="0"/>
        <w:textboxTightWrap w:val="none"/>
        <w:rPr>
          <w:iCs/>
          <w:lang w:val="en-NL"/>
        </w:rPr>
      </w:pPr>
    </w:p>
    <w:p w14:paraId="1BF7C438" w14:textId="4F8810C4" w:rsidR="00945E0B" w:rsidRDefault="00945E0B" w:rsidP="00945E0B">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31F80C0A" w14:textId="77777777" w:rsidR="002875BE" w:rsidRPr="00C1391C" w:rsidRDefault="002875BE" w:rsidP="00945E0B">
      <w:pPr>
        <w:autoSpaceDE w:val="0"/>
        <w:autoSpaceDN w:val="0"/>
        <w:adjustRightInd w:val="0"/>
        <w:textboxTightWrap w:val="none"/>
        <w:rPr>
          <w:lang w:val="en-US"/>
        </w:rPr>
      </w:pPr>
    </w:p>
    <w:p w14:paraId="386C47D4" w14:textId="77777777" w:rsidR="002875BE" w:rsidRPr="002875BE" w:rsidRDefault="002875BE" w:rsidP="002875BE">
      <w:pPr>
        <w:autoSpaceDE w:val="0"/>
        <w:autoSpaceDN w:val="0"/>
        <w:adjustRightInd w:val="0"/>
        <w:textboxTightWrap w:val="none"/>
        <w:rPr>
          <w:rStyle w:val="code"/>
        </w:rPr>
      </w:pPr>
      <w:r w:rsidRPr="002875BE">
        <w:rPr>
          <w:rStyle w:val="code"/>
        </w:rPr>
        <w:t>//Identify the SI unit prefix from the package at position 8</w:t>
      </w:r>
    </w:p>
    <w:p w14:paraId="2563A221" w14:textId="13F2B77F" w:rsidR="00C156FA" w:rsidRPr="002875BE" w:rsidRDefault="002875BE" w:rsidP="00945E0B">
      <w:pPr>
        <w:autoSpaceDE w:val="0"/>
        <w:autoSpaceDN w:val="0"/>
        <w:adjustRightInd w:val="0"/>
        <w:textboxTightWrap w:val="none"/>
        <w:rPr>
          <w:rStyle w:val="code"/>
          <w:lang w:val="en-NL"/>
        </w:rPr>
      </w:pPr>
      <w:r w:rsidRPr="002875BE">
        <w:rPr>
          <w:rStyle w:val="code"/>
        </w:rPr>
        <w:t xml:space="preserve">char charUnitPrefix = paramValue[7]; </w:t>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sidRPr="002875BE">
        <w:rPr>
          <w:rStyle w:val="code"/>
        </w:rPr>
        <w:tab/>
      </w:r>
      <w:r>
        <w:rPr>
          <w:rFonts w:ascii="Courier New" w:hAnsi="Courier New" w:cs="Courier New"/>
          <w:lang w:val="en-NL"/>
        </w:rPr>
        <w:tab/>
      </w:r>
      <w:r>
        <w:rPr>
          <w:rFonts w:ascii="Courier New" w:hAnsi="Courier New" w:cs="Courier New"/>
          <w:lang w:val="en-NL"/>
        </w:rPr>
        <w:tab/>
      </w:r>
    </w:p>
    <w:p w14:paraId="7F2A8C68" w14:textId="26685FA8" w:rsidR="00945E0B" w:rsidRPr="00B96763" w:rsidRDefault="00C156FA" w:rsidP="00C1391C">
      <w:pPr>
        <w:autoSpaceDE w:val="0"/>
        <w:autoSpaceDN w:val="0"/>
        <w:adjustRightInd w:val="0"/>
        <w:textboxTightWrap w:val="none"/>
        <w:rPr>
          <w:rStyle w:val="code"/>
        </w:rPr>
      </w:pPr>
      <w:r w:rsidRPr="00C156FA">
        <w:rPr>
          <w:iCs/>
          <w:lang w:val="en-US"/>
        </w:rPr>
        <w:t>In the above sample package, the unit prefix for current data is ‘p’ which is 1e-12 A.</w:t>
      </w:r>
      <w:r>
        <w:rPr>
          <w:iCs/>
          <w:lang w:val="en-US"/>
        </w:rPr>
        <w:t xml:space="preserve"> </w:t>
      </w:r>
    </w:p>
    <w:p w14:paraId="54BD7977" w14:textId="77777777" w:rsidR="00C1391C" w:rsidRDefault="00C1391C" w:rsidP="007046DB">
      <w:pPr>
        <w:rPr>
          <w:rStyle w:val="code"/>
        </w:rPr>
      </w:pPr>
    </w:p>
    <w:p w14:paraId="57140A82" w14:textId="77777777" w:rsidR="00EA3E0F" w:rsidRDefault="00EA3E0F" w:rsidP="00C1391C">
      <w:pPr>
        <w:autoSpaceDE w:val="0"/>
        <w:autoSpaceDN w:val="0"/>
        <w:adjustRightInd w:val="0"/>
        <w:textboxTightWrap w:val="none"/>
        <w:rPr>
          <w:iCs/>
          <w:lang w:val="en-US"/>
        </w:rPr>
      </w:pPr>
    </w:p>
    <w:p w14:paraId="64C8FEFB" w14:textId="77777777" w:rsidR="00EA3E0F" w:rsidRDefault="00EA3E0F" w:rsidP="00C1391C">
      <w:pPr>
        <w:autoSpaceDE w:val="0"/>
        <w:autoSpaceDN w:val="0"/>
        <w:adjustRightInd w:val="0"/>
        <w:textboxTightWrap w:val="none"/>
        <w:rPr>
          <w:iCs/>
          <w:lang w:val="en-US"/>
        </w:rPr>
      </w:pPr>
    </w:p>
    <w:p w14:paraId="0447FF7D" w14:textId="77777777" w:rsidR="00EA3E0F" w:rsidRDefault="00EA3E0F" w:rsidP="00C1391C">
      <w:pPr>
        <w:autoSpaceDE w:val="0"/>
        <w:autoSpaceDN w:val="0"/>
        <w:adjustRightInd w:val="0"/>
        <w:textboxTightWrap w:val="none"/>
        <w:rPr>
          <w:iCs/>
          <w:lang w:val="en-US"/>
        </w:rPr>
      </w:pPr>
    </w:p>
    <w:p w14:paraId="101ECB15" w14:textId="0DEAD05C" w:rsidR="00C1391C" w:rsidRDefault="00C1391C" w:rsidP="00C1391C">
      <w:pPr>
        <w:autoSpaceDE w:val="0"/>
        <w:autoSpaceDN w:val="0"/>
        <w:adjustRightInd w:val="0"/>
        <w:textboxTightWrap w:val="none"/>
        <w:rPr>
          <w:iCs/>
          <w:lang w:val="en-US"/>
        </w:rPr>
      </w:pPr>
      <w:r w:rsidRPr="008A1C20">
        <w:rPr>
          <w:iCs/>
          <w:lang w:val="en-US"/>
        </w:rPr>
        <w:t xml:space="preserve">The code below parses the </w:t>
      </w:r>
      <w:r>
        <w:rPr>
          <w:iCs/>
          <w:lang w:val="en-US"/>
        </w:rPr>
        <w:t>actual</w:t>
      </w:r>
      <w:r w:rsidRPr="008A1C20">
        <w:rPr>
          <w:iCs/>
          <w:lang w:val="en-US"/>
        </w:rPr>
        <w:t xml:space="preserve"> parameter value</w:t>
      </w:r>
      <w:r w:rsidR="00CF0739">
        <w:rPr>
          <w:iCs/>
          <w:lang w:val="en-US"/>
        </w:rPr>
        <w:t xml:space="preserve"> </w:t>
      </w:r>
      <w:r w:rsidR="004968ED">
        <w:rPr>
          <w:iCs/>
          <w:lang w:val="en-US"/>
        </w:rPr>
        <w:t xml:space="preserve">excluding the unit prefix </w:t>
      </w:r>
      <w:r w:rsidR="00CF0739">
        <w:rPr>
          <w:iCs/>
          <w:lang w:val="en-US"/>
        </w:rPr>
        <w:t>(</w:t>
      </w:r>
      <w:r w:rsidR="004968ED">
        <w:rPr>
          <w:iCs/>
          <w:lang w:val="en-US"/>
        </w:rPr>
        <w:t>7</w:t>
      </w:r>
      <w:r w:rsidR="00CF0739">
        <w:rPr>
          <w:iCs/>
          <w:lang w:val="en-US"/>
        </w:rPr>
        <w:t xml:space="preserve"> characters)</w:t>
      </w:r>
      <w:r w:rsidRPr="008A1C20">
        <w:rPr>
          <w:iCs/>
          <w:lang w:val="en-US"/>
        </w:rPr>
        <w:t xml:space="preserve"> and appends the respective prefixes</w:t>
      </w:r>
      <w:r>
        <w:rPr>
          <w:iCs/>
          <w:lang w:val="en-US"/>
        </w:rPr>
        <w:t xml:space="preserve">. </w:t>
      </w:r>
    </w:p>
    <w:p w14:paraId="04505EB6" w14:textId="77777777" w:rsidR="00A63CE1" w:rsidRDefault="00A63CE1" w:rsidP="00A63CE1">
      <w:pPr>
        <w:autoSpaceDE w:val="0"/>
        <w:autoSpaceDN w:val="0"/>
        <w:adjustRightInd w:val="0"/>
        <w:textboxTightWrap w:val="none"/>
        <w:rPr>
          <w:rStyle w:val="code"/>
        </w:rPr>
      </w:pPr>
    </w:p>
    <w:p w14:paraId="2BE2DCBF" w14:textId="77777777" w:rsidR="00EA3E0F" w:rsidRPr="00EA3E0F" w:rsidRDefault="00EA3E0F" w:rsidP="00EA3E0F">
      <w:pPr>
        <w:autoSpaceDE w:val="0"/>
        <w:autoSpaceDN w:val="0"/>
        <w:adjustRightInd w:val="0"/>
        <w:textboxTightWrap w:val="none"/>
        <w:rPr>
          <w:rStyle w:val="code"/>
        </w:rPr>
      </w:pPr>
      <w:r w:rsidRPr="00EA3E0F">
        <w:rPr>
          <w:rStyle w:val="code"/>
        </w:rPr>
        <w:t>char strValue[8];</w:t>
      </w:r>
    </w:p>
    <w:p w14:paraId="393B4622" w14:textId="350F26EB" w:rsidR="00EA3E0F" w:rsidRPr="00EA3E0F" w:rsidRDefault="00EA3E0F" w:rsidP="00EA3E0F">
      <w:pPr>
        <w:autoSpaceDE w:val="0"/>
        <w:autoSpaceDN w:val="0"/>
        <w:adjustRightInd w:val="0"/>
        <w:textboxTightWrap w:val="none"/>
        <w:rPr>
          <w:rStyle w:val="code"/>
        </w:rPr>
      </w:pPr>
      <w:r w:rsidRPr="00EA3E0F">
        <w:rPr>
          <w:rStyle w:val="code"/>
        </w:rPr>
        <w:t>strncpy(strValue, paramValue, 7);</w:t>
      </w:r>
    </w:p>
    <w:p w14:paraId="00342EF0" w14:textId="59211C60" w:rsidR="00A63CE1" w:rsidRDefault="00EA3E0F" w:rsidP="00EA3E0F">
      <w:pPr>
        <w:autoSpaceDE w:val="0"/>
        <w:autoSpaceDN w:val="0"/>
        <w:adjustRightInd w:val="0"/>
        <w:textboxTightWrap w:val="none"/>
        <w:rPr>
          <w:rStyle w:val="code"/>
        </w:rPr>
      </w:pPr>
      <w:r w:rsidRPr="00EA3E0F">
        <w:rPr>
          <w:rStyle w:val="code"/>
        </w:rPr>
        <w:t>strValue[7] = '\0';</w:t>
      </w:r>
    </w:p>
    <w:p w14:paraId="664A7107" w14:textId="77777777" w:rsidR="00EA3E0F" w:rsidRPr="00EA3E0F" w:rsidRDefault="00EA3E0F" w:rsidP="00EA3E0F">
      <w:pPr>
        <w:autoSpaceDE w:val="0"/>
        <w:autoSpaceDN w:val="0"/>
        <w:adjustRightInd w:val="0"/>
        <w:textboxTightWrap w:val="none"/>
        <w:rPr>
          <w:rStyle w:val="code"/>
        </w:rPr>
      </w:pPr>
    </w:p>
    <w:p w14:paraId="08619509" w14:textId="7B9E3220" w:rsidR="00C1391C" w:rsidRDefault="00C1391C" w:rsidP="00C1391C">
      <w:pPr>
        <w:autoSpaceDE w:val="0"/>
        <w:autoSpaceDN w:val="0"/>
        <w:adjustRightInd w:val="0"/>
        <w:textboxTightWrap w:val="none"/>
        <w:rPr>
          <w:iCs/>
          <w:lang w:val="en-US"/>
        </w:rPr>
      </w:pPr>
      <w:r>
        <w:rPr>
          <w:iCs/>
          <w:lang w:val="en-US"/>
        </w:rPr>
        <w:t>The value is</w:t>
      </w:r>
      <w:r w:rsidR="00A63CE1">
        <w:rPr>
          <w:iCs/>
          <w:lang w:val="en-US"/>
        </w:rPr>
        <w:t xml:space="preserve"> first</w:t>
      </w:r>
      <w:r>
        <w:rPr>
          <w:iCs/>
          <w:lang w:val="en-US"/>
        </w:rPr>
        <w:t xml:space="preserve"> converted from hex to int </w:t>
      </w:r>
    </w:p>
    <w:p w14:paraId="229F3AC9" w14:textId="22EDA370" w:rsidR="00C1391C" w:rsidRDefault="00C1391C" w:rsidP="00C1391C">
      <w:pPr>
        <w:autoSpaceDE w:val="0"/>
        <w:autoSpaceDN w:val="0"/>
        <w:adjustRightInd w:val="0"/>
        <w:textboxTightWrap w:val="none"/>
        <w:rPr>
          <w:iCs/>
          <w:lang w:val="en-US"/>
        </w:rPr>
      </w:pPr>
    </w:p>
    <w:p w14:paraId="0D52CF10" w14:textId="77777777" w:rsidR="00EA3E0F" w:rsidRPr="00EA3E0F" w:rsidRDefault="00EA3E0F" w:rsidP="00EA3E0F">
      <w:pPr>
        <w:autoSpaceDE w:val="0"/>
        <w:autoSpaceDN w:val="0"/>
        <w:adjustRightInd w:val="0"/>
        <w:textboxTightWrap w:val="none"/>
        <w:rPr>
          <w:rStyle w:val="code"/>
        </w:rPr>
      </w:pPr>
      <w:r w:rsidRPr="00EA3E0F">
        <w:rPr>
          <w:rStyle w:val="code"/>
        </w:rPr>
        <w:t>char *ptr;</w:t>
      </w:r>
    </w:p>
    <w:p w14:paraId="519EF38E" w14:textId="2C17AB13" w:rsidR="00C1391C" w:rsidRPr="00EA3E0F" w:rsidRDefault="00EA3E0F" w:rsidP="00EA3E0F">
      <w:pPr>
        <w:autoSpaceDE w:val="0"/>
        <w:autoSpaceDN w:val="0"/>
        <w:adjustRightInd w:val="0"/>
        <w:textboxTightWrap w:val="none"/>
        <w:rPr>
          <w:rStyle w:val="code"/>
        </w:rPr>
      </w:pPr>
      <w:r w:rsidRPr="00EA3E0F">
        <w:rPr>
          <w:rStyle w:val="code"/>
        </w:rPr>
        <w:t>int value =</w:t>
      </w:r>
      <w:r w:rsidRPr="00EA3E0F">
        <w:rPr>
          <w:rStyle w:val="code"/>
        </w:rPr>
        <w:tab/>
        <w:t>strtol(strValue, &amp;ptr , 16);</w:t>
      </w:r>
      <w:r w:rsidR="00C1391C" w:rsidRPr="00EA3E0F">
        <w:rPr>
          <w:rStyle w:val="code"/>
        </w:rPr>
        <w:t xml:space="preserve">  </w:t>
      </w:r>
    </w:p>
    <w:p w14:paraId="59F273D0" w14:textId="77777777" w:rsidR="00C1391C" w:rsidRPr="00B61AED" w:rsidRDefault="00C1391C" w:rsidP="00C1391C">
      <w:pPr>
        <w:autoSpaceDE w:val="0"/>
        <w:autoSpaceDN w:val="0"/>
        <w:adjustRightInd w:val="0"/>
        <w:textboxTightWrap w:val="none"/>
        <w:rPr>
          <w:rStyle w:val="code"/>
        </w:rPr>
      </w:pPr>
      <w:r w:rsidRPr="00B61AED">
        <w:rPr>
          <w:rStyle w:val="code"/>
        </w:rPr>
        <w:t xml:space="preserve">                      </w:t>
      </w:r>
    </w:p>
    <w:p w14:paraId="4551DB9D" w14:textId="77777777" w:rsidR="00C1391C" w:rsidRDefault="00C1391C" w:rsidP="00C1391C">
      <w:pPr>
        <w:autoSpaceDE w:val="0"/>
        <w:autoSpaceDN w:val="0"/>
        <w:adjustRightInd w:val="0"/>
        <w:textboxTightWrap w:val="none"/>
        <w:rPr>
          <w:iCs/>
          <w:lang w:val="en-US"/>
        </w:rPr>
      </w:pPr>
      <w:r>
        <w:rPr>
          <w:iCs/>
          <w:lang w:val="en-US"/>
        </w:rPr>
        <w:t>Then value is then adjusted with the Offset value to receive only positive values.</w:t>
      </w:r>
    </w:p>
    <w:p w14:paraId="7062E2D6" w14:textId="6DBC8AE7" w:rsidR="00C1391C" w:rsidRDefault="00C1391C" w:rsidP="00C1391C">
      <w:pPr>
        <w:autoSpaceDE w:val="0"/>
        <w:autoSpaceDN w:val="0"/>
        <w:adjustRightInd w:val="0"/>
        <w:textboxTightWrap w:val="none"/>
        <w:rPr>
          <w:iCs/>
          <w:lang w:val="en-US"/>
        </w:rPr>
      </w:pPr>
    </w:p>
    <w:p w14:paraId="174EB581" w14:textId="77777777" w:rsidR="00EA3E0F" w:rsidRPr="00EA3E0F" w:rsidRDefault="00EA3E0F" w:rsidP="00EA3E0F">
      <w:pPr>
        <w:autoSpaceDE w:val="0"/>
        <w:autoSpaceDN w:val="0"/>
        <w:adjustRightInd w:val="0"/>
        <w:textboxTightWrap w:val="none"/>
        <w:rPr>
          <w:rStyle w:val="code"/>
        </w:rPr>
      </w:pPr>
      <w:r w:rsidRPr="00EA3E0F">
        <w:rPr>
          <w:rStyle w:val="code"/>
        </w:rPr>
        <w:t>const int OFFSET_VALUE = 0x8000000;</w:t>
      </w:r>
    </w:p>
    <w:p w14:paraId="4223FFE1" w14:textId="77777777" w:rsidR="00EA3E0F" w:rsidRPr="00EA3E0F" w:rsidRDefault="00EA3E0F" w:rsidP="00EA3E0F">
      <w:pPr>
        <w:autoSpaceDE w:val="0"/>
        <w:autoSpaceDN w:val="0"/>
        <w:adjustRightInd w:val="0"/>
        <w:textboxTightWrap w:val="none"/>
        <w:rPr>
          <w:rStyle w:val="code"/>
        </w:rPr>
      </w:pPr>
      <w:r w:rsidRPr="00EA3E0F">
        <w:rPr>
          <w:rStyle w:val="code"/>
        </w:rPr>
        <w:t>//Values offset to receive only positive values</w:t>
      </w:r>
    </w:p>
    <w:p w14:paraId="02DF4AC7" w14:textId="53A7F706" w:rsidR="00C1391C" w:rsidRPr="00EA3E0F" w:rsidRDefault="00EA3E0F" w:rsidP="00C1391C">
      <w:pPr>
        <w:autoSpaceDE w:val="0"/>
        <w:autoSpaceDN w:val="0"/>
        <w:adjustRightInd w:val="0"/>
        <w:textboxTightWrap w:val="none"/>
        <w:rPr>
          <w:rStyle w:val="code"/>
          <w:lang w:val="en-NL" w:eastAsia="en-US"/>
        </w:rPr>
      </w:pPr>
      <w:r w:rsidRPr="00EA3E0F">
        <w:rPr>
          <w:rStyle w:val="code"/>
        </w:rPr>
        <w:t xml:space="preserve">float parameterValue = value - OFFSET_VALUE; </w:t>
      </w:r>
      <w:r w:rsidRPr="00EA3E0F">
        <w:rPr>
          <w:rStyle w:val="code"/>
        </w:rPr>
        <w:tab/>
      </w:r>
      <w:r w:rsidRPr="00EA3E0F">
        <w:rPr>
          <w:rStyle w:val="code"/>
        </w:rPr>
        <w:tab/>
      </w:r>
      <w:r w:rsidRPr="00EA3E0F">
        <w:rPr>
          <w:rStyle w:val="code"/>
        </w:rPr>
        <w:tab/>
      </w:r>
      <w:r w:rsidRPr="00EA3E0F">
        <w:rPr>
          <w:rStyle w:val="code"/>
        </w:rPr>
        <w:tab/>
      </w:r>
      <w:r w:rsidR="00C1391C" w:rsidRPr="00EA3E0F">
        <w:rPr>
          <w:rStyle w:val="code"/>
        </w:rPr>
        <w:t xml:space="preserve">     </w:t>
      </w:r>
    </w:p>
    <w:p w14:paraId="4B4467B2" w14:textId="77777777" w:rsidR="00C1391C" w:rsidRDefault="00C1391C" w:rsidP="00C1391C">
      <w:pPr>
        <w:autoSpaceDE w:val="0"/>
        <w:autoSpaceDN w:val="0"/>
        <w:adjustRightInd w:val="0"/>
        <w:textboxTightWrap w:val="none"/>
        <w:rPr>
          <w:rStyle w:val="code"/>
        </w:rPr>
      </w:pPr>
    </w:p>
    <w:p w14:paraId="1A4AE25F" w14:textId="77777777" w:rsidR="00C1391C" w:rsidRPr="00C1391C" w:rsidRDefault="00C1391C" w:rsidP="00C1391C">
      <w:pPr>
        <w:autoSpaceDE w:val="0"/>
        <w:autoSpaceDN w:val="0"/>
        <w:adjustRightInd w:val="0"/>
        <w:textboxTightWrap w:val="none"/>
        <w:rPr>
          <w:lang w:val="en-US"/>
        </w:rPr>
      </w:pPr>
      <w:r w:rsidRPr="00C1391C">
        <w:rPr>
          <w:lang w:val="en-US"/>
        </w:rPr>
        <w:t>The value of the parameter is returned after appending the SI unit prefix</w:t>
      </w:r>
    </w:p>
    <w:p w14:paraId="45DB24A9" w14:textId="214C12BE" w:rsidR="00C1391C" w:rsidRDefault="00C1391C" w:rsidP="00C1391C">
      <w:pPr>
        <w:autoSpaceDE w:val="0"/>
        <w:autoSpaceDN w:val="0"/>
        <w:adjustRightInd w:val="0"/>
        <w:textboxTightWrap w:val="none"/>
        <w:rPr>
          <w:lang w:val="en-US"/>
        </w:rPr>
      </w:pPr>
    </w:p>
    <w:p w14:paraId="5177700C" w14:textId="77777777" w:rsidR="00EA3E0F" w:rsidRPr="00EA3E0F" w:rsidRDefault="00EA3E0F" w:rsidP="00EA3E0F">
      <w:pPr>
        <w:autoSpaceDE w:val="0"/>
        <w:autoSpaceDN w:val="0"/>
        <w:adjustRightInd w:val="0"/>
        <w:textboxTightWrap w:val="none"/>
        <w:rPr>
          <w:rStyle w:val="code"/>
        </w:rPr>
      </w:pPr>
      <w:r w:rsidRPr="00EA3E0F">
        <w:rPr>
          <w:rStyle w:val="code"/>
        </w:rPr>
        <w:t>//Return the value of the parameter after appending the SI unit prefix</w:t>
      </w:r>
    </w:p>
    <w:p w14:paraId="256E3F74" w14:textId="081B7B0B" w:rsidR="00EA3E0F" w:rsidRPr="00EA3E0F" w:rsidRDefault="00EA3E0F" w:rsidP="00EA3E0F">
      <w:pPr>
        <w:autoSpaceDE w:val="0"/>
        <w:autoSpaceDN w:val="0"/>
        <w:adjustRightInd w:val="0"/>
        <w:textboxTightWrap w:val="none"/>
        <w:rPr>
          <w:rStyle w:val="code"/>
        </w:rPr>
      </w:pPr>
      <w:r w:rsidRPr="00EA3E0F">
        <w:rPr>
          <w:rStyle w:val="code"/>
        </w:rPr>
        <w:t>return (</w:t>
      </w:r>
      <w:r w:rsidRPr="00EA3E0F">
        <w:rPr>
          <w:rStyle w:val="code"/>
          <w:highlight w:val="lightGray"/>
        </w:rPr>
        <w:t>parameterValue</w:t>
      </w:r>
      <w:r w:rsidRPr="00EA3E0F">
        <w:rPr>
          <w:rStyle w:val="code"/>
        </w:rPr>
        <w:t xml:space="preserve"> * GetUnitPrefixValue(charUnitPrefix));</w:t>
      </w:r>
      <w:r w:rsidRPr="00EA3E0F">
        <w:rPr>
          <w:rStyle w:val="code"/>
        </w:rPr>
        <w:tab/>
      </w:r>
    </w:p>
    <w:p w14:paraId="74131DB8" w14:textId="1C681501" w:rsidR="00302DDC" w:rsidRPr="00EA3E0F" w:rsidRDefault="00302DDC" w:rsidP="00C1391C">
      <w:pPr>
        <w:autoSpaceDE w:val="0"/>
        <w:autoSpaceDN w:val="0"/>
        <w:adjustRightInd w:val="0"/>
        <w:textboxTightWrap w:val="none"/>
        <w:rPr>
          <w:rStyle w:val="code"/>
          <w:lang w:val="en-NL"/>
        </w:rPr>
      </w:pPr>
    </w:p>
    <w:p w14:paraId="5FFA9643" w14:textId="4DEFB9E9" w:rsidR="00302DDC" w:rsidRPr="00E10ED5" w:rsidRDefault="00302DDC" w:rsidP="00C1391C">
      <w:pPr>
        <w:autoSpaceDE w:val="0"/>
        <w:autoSpaceDN w:val="0"/>
        <w:adjustRightInd w:val="0"/>
        <w:textboxTightWrap w:val="none"/>
        <w:rPr>
          <w:lang w:val="en-US"/>
        </w:rPr>
      </w:pPr>
      <w:r w:rsidRPr="00E10ED5">
        <w:rPr>
          <w:lang w:val="en-US"/>
        </w:rPr>
        <w:t>The SI unit prefixes are as follows.</w:t>
      </w:r>
    </w:p>
    <w:p w14:paraId="00BBED0D" w14:textId="77777777" w:rsidR="00FE000B" w:rsidRDefault="00FE000B" w:rsidP="00C1391C">
      <w:pPr>
        <w:autoSpaceDE w:val="0"/>
        <w:autoSpaceDN w:val="0"/>
        <w:adjustRightInd w:val="0"/>
        <w:textboxTightWrap w:val="none"/>
        <w:rPr>
          <w:rStyle w:val="code"/>
        </w:rPr>
      </w:pPr>
    </w:p>
    <w:p w14:paraId="0B4C7582" w14:textId="77777777" w:rsidR="00EA3E0F" w:rsidRPr="006B30CE" w:rsidRDefault="00EA3E0F" w:rsidP="00EA3E0F">
      <w:pPr>
        <w:autoSpaceDE w:val="0"/>
        <w:autoSpaceDN w:val="0"/>
        <w:adjustRightInd w:val="0"/>
        <w:textboxTightWrap w:val="none"/>
        <w:rPr>
          <w:rStyle w:val="code"/>
        </w:rPr>
      </w:pPr>
      <w:r w:rsidRPr="006B30CE">
        <w:rPr>
          <w:rStyle w:val="code"/>
        </w:rPr>
        <w:t>const double GetUnitPrefixValue(char charPrefix)</w:t>
      </w:r>
    </w:p>
    <w:p w14:paraId="0F44AECE" w14:textId="77777777" w:rsidR="00EA3E0F" w:rsidRPr="006B30CE" w:rsidRDefault="00EA3E0F" w:rsidP="00EA3E0F">
      <w:pPr>
        <w:autoSpaceDE w:val="0"/>
        <w:autoSpaceDN w:val="0"/>
        <w:adjustRightInd w:val="0"/>
        <w:textboxTightWrap w:val="none"/>
        <w:rPr>
          <w:rStyle w:val="code"/>
        </w:rPr>
      </w:pPr>
      <w:r w:rsidRPr="006B30CE">
        <w:rPr>
          <w:rStyle w:val="code"/>
        </w:rPr>
        <w:t>{</w:t>
      </w:r>
    </w:p>
    <w:p w14:paraId="58F2DF9D" w14:textId="77777777" w:rsidR="00EA3E0F" w:rsidRPr="006B30CE" w:rsidRDefault="00EA3E0F" w:rsidP="00EA3E0F">
      <w:pPr>
        <w:autoSpaceDE w:val="0"/>
        <w:autoSpaceDN w:val="0"/>
        <w:adjustRightInd w:val="0"/>
        <w:textboxTightWrap w:val="none"/>
        <w:rPr>
          <w:rStyle w:val="code"/>
        </w:rPr>
      </w:pPr>
      <w:r w:rsidRPr="006B30CE">
        <w:rPr>
          <w:rStyle w:val="code"/>
        </w:rPr>
        <w:tab/>
        <w:t>switch(charPrefix)</w:t>
      </w:r>
    </w:p>
    <w:p w14:paraId="78796E83" w14:textId="77777777" w:rsidR="00EA3E0F" w:rsidRPr="006B30CE" w:rsidRDefault="00EA3E0F" w:rsidP="00EA3E0F">
      <w:pPr>
        <w:autoSpaceDE w:val="0"/>
        <w:autoSpaceDN w:val="0"/>
        <w:adjustRightInd w:val="0"/>
        <w:textboxTightWrap w:val="none"/>
        <w:rPr>
          <w:rStyle w:val="code"/>
        </w:rPr>
      </w:pPr>
      <w:r w:rsidRPr="006B30CE">
        <w:rPr>
          <w:rStyle w:val="code"/>
        </w:rPr>
        <w:tab/>
        <w:t>{</w:t>
      </w:r>
    </w:p>
    <w:p w14:paraId="659187A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'a':</w:t>
      </w:r>
    </w:p>
    <w:p w14:paraId="1B0F143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1e-18;</w:t>
      </w:r>
    </w:p>
    <w:p w14:paraId="2C87ABC5"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'f':</w:t>
      </w:r>
    </w:p>
    <w:p w14:paraId="6BD56EF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1e-15;</w:t>
      </w:r>
    </w:p>
    <w:p w14:paraId="760F0817"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'p':</w:t>
      </w:r>
    </w:p>
    <w:p w14:paraId="39B65F0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1e-12;</w:t>
      </w:r>
    </w:p>
    <w:p w14:paraId="246969F0"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'n':</w:t>
      </w:r>
    </w:p>
    <w:p w14:paraId="7B11EB75"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1e-9;</w:t>
      </w:r>
    </w:p>
    <w:p w14:paraId="7982EE72"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'u':</w:t>
      </w:r>
    </w:p>
    <w:p w14:paraId="2F0290DD"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1e-6;</w:t>
      </w:r>
    </w:p>
    <w:p w14:paraId="107C351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'm':</w:t>
      </w:r>
    </w:p>
    <w:p w14:paraId="080DA626"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1e-3;</w:t>
      </w:r>
    </w:p>
    <w:p w14:paraId="0EABBDC6"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 ':</w:t>
      </w:r>
    </w:p>
    <w:p w14:paraId="6D9C10B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w:t>
      </w:r>
    </w:p>
    <w:p w14:paraId="173A611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'K':</w:t>
      </w:r>
    </w:p>
    <w:p w14:paraId="35ABD878"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1e3;</w:t>
      </w:r>
    </w:p>
    <w:p w14:paraId="1C9C4C03"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'M':</w:t>
      </w:r>
    </w:p>
    <w:p w14:paraId="331CCF74"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1e6;</w:t>
      </w:r>
    </w:p>
    <w:p w14:paraId="734F701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'G':</w:t>
      </w:r>
    </w:p>
    <w:p w14:paraId="498C82E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1e9;</w:t>
      </w:r>
    </w:p>
    <w:p w14:paraId="2E873362"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'T':</w:t>
      </w:r>
    </w:p>
    <w:p w14:paraId="13CB116B"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1e12;</w:t>
      </w:r>
    </w:p>
    <w:p w14:paraId="7067EF0A"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'P':</w:t>
      </w:r>
    </w:p>
    <w:p w14:paraId="5E4A432C"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1e15;</w:t>
      </w:r>
    </w:p>
    <w:p w14:paraId="61FFE897"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t>case 'E':</w:t>
      </w:r>
    </w:p>
    <w:p w14:paraId="318AE17E" w14:textId="77777777" w:rsidR="00EA3E0F" w:rsidRPr="006B30CE" w:rsidRDefault="00EA3E0F" w:rsidP="00EA3E0F">
      <w:pPr>
        <w:autoSpaceDE w:val="0"/>
        <w:autoSpaceDN w:val="0"/>
        <w:adjustRightInd w:val="0"/>
        <w:textboxTightWrap w:val="none"/>
        <w:rPr>
          <w:rStyle w:val="code"/>
        </w:rPr>
      </w:pPr>
      <w:r w:rsidRPr="006B30CE">
        <w:rPr>
          <w:rStyle w:val="code"/>
        </w:rPr>
        <w:tab/>
      </w:r>
      <w:r w:rsidRPr="006B30CE">
        <w:rPr>
          <w:rStyle w:val="code"/>
        </w:rPr>
        <w:tab/>
      </w:r>
      <w:r w:rsidRPr="006B30CE">
        <w:rPr>
          <w:rStyle w:val="code"/>
        </w:rPr>
        <w:tab/>
        <w:t>return 1e18;</w:t>
      </w:r>
    </w:p>
    <w:p w14:paraId="37F9632F" w14:textId="77777777" w:rsidR="00EA3E0F" w:rsidRPr="006B30CE" w:rsidRDefault="00EA3E0F" w:rsidP="00EA3E0F">
      <w:pPr>
        <w:autoSpaceDE w:val="0"/>
        <w:autoSpaceDN w:val="0"/>
        <w:adjustRightInd w:val="0"/>
        <w:textboxTightWrap w:val="none"/>
        <w:rPr>
          <w:rStyle w:val="code"/>
        </w:rPr>
      </w:pPr>
      <w:r w:rsidRPr="006B30CE">
        <w:rPr>
          <w:rStyle w:val="code"/>
        </w:rPr>
        <w:tab/>
        <w:t>}</w:t>
      </w:r>
    </w:p>
    <w:p w14:paraId="755ED5B1" w14:textId="77777777" w:rsidR="00EA3E0F" w:rsidRPr="006B30CE" w:rsidRDefault="00EA3E0F" w:rsidP="00EA3E0F">
      <w:pPr>
        <w:autoSpaceDE w:val="0"/>
        <w:autoSpaceDN w:val="0"/>
        <w:adjustRightInd w:val="0"/>
        <w:textboxTightWrap w:val="none"/>
        <w:rPr>
          <w:rStyle w:val="code"/>
        </w:rPr>
      </w:pPr>
      <w:r w:rsidRPr="006B30CE">
        <w:rPr>
          <w:rStyle w:val="code"/>
        </w:rPr>
        <w:tab/>
        <w:t>return 0;</w:t>
      </w:r>
    </w:p>
    <w:p w14:paraId="6411EC7A" w14:textId="47A19500" w:rsidR="00C156FA" w:rsidRPr="006B30CE" w:rsidRDefault="00EA3E0F" w:rsidP="00EA3E0F">
      <w:pPr>
        <w:autoSpaceDE w:val="0"/>
        <w:autoSpaceDN w:val="0"/>
        <w:adjustRightInd w:val="0"/>
        <w:textboxTightWrap w:val="none"/>
        <w:rPr>
          <w:rStyle w:val="code"/>
        </w:rPr>
      </w:pPr>
      <w:r w:rsidRPr="006B30CE">
        <w:rPr>
          <w:rStyle w:val="code"/>
        </w:rPr>
        <w:t>}</w:t>
      </w:r>
    </w:p>
    <w:p w14:paraId="1CDE039C" w14:textId="0C3D2CA6" w:rsidR="00EA3E0F" w:rsidRDefault="00EA3E0F" w:rsidP="00EA3E0F">
      <w:pPr>
        <w:autoSpaceDE w:val="0"/>
        <w:autoSpaceDN w:val="0"/>
        <w:adjustRightInd w:val="0"/>
        <w:textboxTightWrap w:val="none"/>
        <w:rPr>
          <w:rFonts w:ascii="Courier New" w:hAnsi="Courier New" w:cs="Courier New"/>
          <w:lang w:val="en-NL"/>
        </w:rPr>
      </w:pPr>
    </w:p>
    <w:p w14:paraId="21E69FE4" w14:textId="2790C186" w:rsidR="00EA3E0F" w:rsidRDefault="00EA3E0F" w:rsidP="00EA3E0F">
      <w:pPr>
        <w:autoSpaceDE w:val="0"/>
        <w:autoSpaceDN w:val="0"/>
        <w:adjustRightInd w:val="0"/>
        <w:textboxTightWrap w:val="none"/>
        <w:rPr>
          <w:rFonts w:ascii="Courier New" w:hAnsi="Courier New" w:cs="Courier New"/>
          <w:lang w:val="en-NL"/>
        </w:rPr>
      </w:pPr>
    </w:p>
    <w:p w14:paraId="775D0765" w14:textId="77777777" w:rsidR="00EA3E0F" w:rsidRDefault="00EA3E0F" w:rsidP="00EA3E0F">
      <w:pPr>
        <w:autoSpaceDE w:val="0"/>
        <w:autoSpaceDN w:val="0"/>
        <w:adjustRightInd w:val="0"/>
        <w:textboxTightWrap w:val="none"/>
        <w:rPr>
          <w:rStyle w:val="code"/>
        </w:rPr>
      </w:pPr>
    </w:p>
    <w:p w14:paraId="7F0FC98D" w14:textId="7E49F793" w:rsidR="00C659C7" w:rsidRDefault="00C659C7" w:rsidP="00C1391C">
      <w:pPr>
        <w:autoSpaceDE w:val="0"/>
        <w:autoSpaceDN w:val="0"/>
        <w:adjustRightInd w:val="0"/>
        <w:textboxTightWrap w:val="none"/>
        <w:rPr>
          <w:iCs/>
          <w:lang w:val="en-US"/>
        </w:rPr>
      </w:pPr>
      <w:r w:rsidRPr="00302DDC">
        <w:rPr>
          <w:iCs/>
          <w:lang w:val="en-US"/>
        </w:rPr>
        <w:t xml:space="preserve">The parameter values </w:t>
      </w:r>
      <w:r w:rsidR="00EA3E0F">
        <w:rPr>
          <w:iCs/>
          <w:lang w:val="en-US"/>
        </w:rPr>
        <w:t>are then stored in the</w:t>
      </w:r>
      <w:r w:rsidR="007403CD">
        <w:rPr>
          <w:iCs/>
          <w:lang w:val="en-US"/>
        </w:rPr>
        <w:t>ir respective</w:t>
      </w:r>
      <w:r w:rsidR="00EA3E0F">
        <w:rPr>
          <w:iCs/>
          <w:lang w:val="en-US"/>
        </w:rPr>
        <w:t xml:space="preserve"> ‘MeasureData’ struct</w:t>
      </w:r>
      <w:r w:rsidR="007403CD">
        <w:rPr>
          <w:iCs/>
          <w:lang w:val="en-US"/>
        </w:rPr>
        <w:t xml:space="preserve"> </w:t>
      </w:r>
      <w:r w:rsidR="00A22DC3">
        <w:rPr>
          <w:iCs/>
          <w:lang w:val="en-US"/>
        </w:rPr>
        <w:t xml:space="preserve">(ret_data) </w:t>
      </w:r>
      <w:r w:rsidR="007403CD">
        <w:rPr>
          <w:iCs/>
          <w:lang w:val="en-US"/>
        </w:rPr>
        <w:t>member variables based on the identifiers.</w:t>
      </w:r>
    </w:p>
    <w:p w14:paraId="2A401B4D" w14:textId="77777777" w:rsidR="00EA3E0F" w:rsidRPr="00302DDC" w:rsidRDefault="00EA3E0F" w:rsidP="00C1391C">
      <w:pPr>
        <w:autoSpaceDE w:val="0"/>
        <w:autoSpaceDN w:val="0"/>
        <w:adjustRightInd w:val="0"/>
        <w:textboxTightWrap w:val="none"/>
        <w:rPr>
          <w:iCs/>
          <w:lang w:val="en-US"/>
        </w:rPr>
      </w:pPr>
    </w:p>
    <w:p w14:paraId="0AE1053F" w14:textId="77777777" w:rsidR="00C659C7" w:rsidRDefault="00C659C7" w:rsidP="00C659C7">
      <w:pPr>
        <w:rPr>
          <w:lang w:val="en-US"/>
        </w:rPr>
      </w:pPr>
      <w:r>
        <w:rPr>
          <w:lang w:val="en-US"/>
        </w:rPr>
        <w:t>The potential readings are identified by the string “da”</w:t>
      </w:r>
    </w:p>
    <w:p w14:paraId="0E1D08A3" w14:textId="245705E1" w:rsidR="00C659C7" w:rsidRPr="00C659C7" w:rsidRDefault="00C659C7" w:rsidP="00C659C7">
      <w:pPr>
        <w:rPr>
          <w:lang w:val="en-US"/>
        </w:rPr>
      </w:pPr>
      <w:r>
        <w:rPr>
          <w:lang w:val="en-US"/>
        </w:rPr>
        <w:t>The current readings are identified by the string “ba”</w:t>
      </w:r>
    </w:p>
    <w:p w14:paraId="120D9DBE" w14:textId="2F694935" w:rsidR="00C659C7" w:rsidRDefault="00C659C7" w:rsidP="00C1391C">
      <w:pPr>
        <w:autoSpaceDE w:val="0"/>
        <w:autoSpaceDN w:val="0"/>
        <w:adjustRightInd w:val="0"/>
        <w:textboxTightWrap w:val="none"/>
        <w:rPr>
          <w:rStyle w:val="code"/>
        </w:rPr>
      </w:pPr>
    </w:p>
    <w:p w14:paraId="3832DA2F" w14:textId="6CAEBC6F" w:rsidR="00EA3E0F" w:rsidRPr="005D72CE" w:rsidRDefault="00EA3E0F" w:rsidP="00EA3E0F">
      <w:pPr>
        <w:autoSpaceDE w:val="0"/>
        <w:autoSpaceDN w:val="0"/>
        <w:adjustRightInd w:val="0"/>
        <w:textboxTightWrap w:val="none"/>
        <w:rPr>
          <w:rStyle w:val="code"/>
        </w:rPr>
      </w:pPr>
      <w:r w:rsidRPr="005D72CE">
        <w:rPr>
          <w:rStyle w:val="code"/>
        </w:rPr>
        <w:t>if(strcmp(paramIdentifier, "</w:t>
      </w:r>
      <w:r w:rsidR="007403CD" w:rsidRPr="005D72CE">
        <w:rPr>
          <w:rStyle w:val="code"/>
        </w:rPr>
        <w:t>da</w:t>
      </w:r>
      <w:r w:rsidRPr="005D72CE">
        <w:rPr>
          <w:rStyle w:val="code"/>
        </w:rPr>
        <w:t>") == 0)</w:t>
      </w:r>
    </w:p>
    <w:p w14:paraId="11E90576" w14:textId="6245A20A" w:rsidR="00EA3E0F" w:rsidRPr="005D72CE" w:rsidRDefault="00EA3E0F" w:rsidP="00EA3E0F">
      <w:pPr>
        <w:autoSpaceDE w:val="0"/>
        <w:autoSpaceDN w:val="0"/>
        <w:adjustRightInd w:val="0"/>
        <w:textboxTightWrap w:val="none"/>
        <w:rPr>
          <w:rStyle w:val="code"/>
        </w:rPr>
      </w:pPr>
      <w:r w:rsidRPr="005D72CE">
        <w:rPr>
          <w:rStyle w:val="code"/>
        </w:rPr>
        <w:t>{</w:t>
      </w:r>
    </w:p>
    <w:p w14:paraId="33832A47" w14:textId="78AB31BC" w:rsidR="00EA3E0F" w:rsidRPr="005D72CE" w:rsidRDefault="00EA3E0F" w:rsidP="00EA3E0F">
      <w:pPr>
        <w:autoSpaceDE w:val="0"/>
        <w:autoSpaceDN w:val="0"/>
        <w:adjustRightInd w:val="0"/>
        <w:textboxTightWrap w:val="none"/>
        <w:rPr>
          <w:rStyle w:val="code"/>
        </w:rPr>
      </w:pPr>
      <w:r w:rsidRPr="005D72CE">
        <w:rPr>
          <w:rStyle w:val="code"/>
        </w:rPr>
        <w:tab/>
        <w:t>ret</w:t>
      </w:r>
      <w:r w:rsidR="006A7FD3" w:rsidRPr="005D72CE">
        <w:rPr>
          <w:rStyle w:val="code"/>
        </w:rPr>
        <w:t>D</w:t>
      </w:r>
      <w:r w:rsidRPr="005D72CE">
        <w:rPr>
          <w:rStyle w:val="code"/>
        </w:rPr>
        <w:t>data-&gt;potential = parameterValue;</w:t>
      </w:r>
    </w:p>
    <w:p w14:paraId="49F9B84A" w14:textId="034F726A" w:rsidR="00EA3E0F" w:rsidRPr="005D72CE" w:rsidRDefault="00EA3E0F" w:rsidP="00EA3E0F">
      <w:pPr>
        <w:autoSpaceDE w:val="0"/>
        <w:autoSpaceDN w:val="0"/>
        <w:adjustRightInd w:val="0"/>
        <w:textboxTightWrap w:val="none"/>
        <w:rPr>
          <w:rStyle w:val="code"/>
        </w:rPr>
      </w:pPr>
      <w:r w:rsidRPr="005D72CE">
        <w:rPr>
          <w:rStyle w:val="code"/>
        </w:rPr>
        <w:t>}</w:t>
      </w:r>
    </w:p>
    <w:p w14:paraId="0C1FC833" w14:textId="19E4EFE0" w:rsidR="00EA3E0F" w:rsidRPr="005D72CE" w:rsidRDefault="00EA3E0F" w:rsidP="00EA3E0F">
      <w:pPr>
        <w:autoSpaceDE w:val="0"/>
        <w:autoSpaceDN w:val="0"/>
        <w:adjustRightInd w:val="0"/>
        <w:textboxTightWrap w:val="none"/>
        <w:rPr>
          <w:rStyle w:val="code"/>
        </w:rPr>
      </w:pPr>
      <w:r w:rsidRPr="005D72CE">
        <w:rPr>
          <w:rStyle w:val="code"/>
        </w:rPr>
        <w:t>else if (strcmp(paramIdentifier, "ba") == 0)</w:t>
      </w:r>
    </w:p>
    <w:p w14:paraId="3A5013C9" w14:textId="7ED33406" w:rsidR="00EA3E0F" w:rsidRPr="005D72CE" w:rsidRDefault="00EA3E0F" w:rsidP="00EA3E0F">
      <w:pPr>
        <w:autoSpaceDE w:val="0"/>
        <w:autoSpaceDN w:val="0"/>
        <w:adjustRightInd w:val="0"/>
        <w:textboxTightWrap w:val="none"/>
        <w:rPr>
          <w:rStyle w:val="code"/>
        </w:rPr>
      </w:pPr>
      <w:r w:rsidRPr="005D72CE">
        <w:rPr>
          <w:rStyle w:val="code"/>
        </w:rPr>
        <w:t>{</w:t>
      </w:r>
    </w:p>
    <w:p w14:paraId="2D13D5E5" w14:textId="2611C5F7" w:rsidR="00EA3E0F" w:rsidRPr="005D72CE" w:rsidRDefault="00EA3E0F" w:rsidP="00EA3E0F">
      <w:pPr>
        <w:autoSpaceDE w:val="0"/>
        <w:autoSpaceDN w:val="0"/>
        <w:adjustRightInd w:val="0"/>
        <w:textboxTightWrap w:val="none"/>
        <w:rPr>
          <w:rStyle w:val="code"/>
        </w:rPr>
      </w:pPr>
      <w:r w:rsidRPr="005D72CE">
        <w:rPr>
          <w:rStyle w:val="code"/>
        </w:rPr>
        <w:tab/>
        <w:t>ret</w:t>
      </w:r>
      <w:r w:rsidR="006A7FD3" w:rsidRPr="005D72CE">
        <w:rPr>
          <w:rStyle w:val="code"/>
        </w:rPr>
        <w:t>D</w:t>
      </w:r>
      <w:r w:rsidRPr="005D72CE">
        <w:rPr>
          <w:rStyle w:val="code"/>
        </w:rPr>
        <w:t>ata-&gt;current = parameterValue;</w:t>
      </w:r>
    </w:p>
    <w:p w14:paraId="1791E0FE" w14:textId="4AB2384C" w:rsidR="00EA3E0F" w:rsidRPr="005D72CE" w:rsidRDefault="00EA3E0F" w:rsidP="00EA3E0F">
      <w:pPr>
        <w:autoSpaceDE w:val="0"/>
        <w:autoSpaceDN w:val="0"/>
        <w:adjustRightInd w:val="0"/>
        <w:textboxTightWrap w:val="none"/>
        <w:rPr>
          <w:rStyle w:val="code"/>
        </w:rPr>
      </w:pPr>
      <w:r w:rsidRPr="005D72CE">
        <w:rPr>
          <w:rStyle w:val="code"/>
        </w:rPr>
        <w:t>}</w:t>
      </w:r>
    </w:p>
    <w:p w14:paraId="5CCDE7E2" w14:textId="77777777" w:rsidR="00EA3E0F" w:rsidRDefault="00EA3E0F" w:rsidP="00EA3E0F">
      <w:pPr>
        <w:autoSpaceDE w:val="0"/>
        <w:autoSpaceDN w:val="0"/>
        <w:adjustRightInd w:val="0"/>
        <w:textboxTightWrap w:val="none"/>
        <w:rPr>
          <w:rFonts w:ascii="Courier New" w:hAnsi="Courier New" w:cs="Courier New"/>
          <w:lang w:val="en-NL"/>
        </w:rPr>
      </w:pPr>
    </w:p>
    <w:p w14:paraId="07C0973B" w14:textId="52713A14" w:rsidR="00C659C7" w:rsidRPr="007B6C4F" w:rsidRDefault="00C659C7" w:rsidP="00EA3E0F">
      <w:pPr>
        <w:autoSpaceDE w:val="0"/>
        <w:autoSpaceDN w:val="0"/>
        <w:adjustRightInd w:val="0"/>
        <w:textboxTightWrap w:val="none"/>
        <w:rPr>
          <w:lang w:val="en-US"/>
        </w:rPr>
      </w:pPr>
      <w:r w:rsidRPr="007B6C4F">
        <w:rPr>
          <w:lang w:val="en-US"/>
        </w:rPr>
        <w:t>In case of Impedance sprctroscopy measurement, the following identifiers are used.</w:t>
      </w:r>
    </w:p>
    <w:p w14:paraId="59B7FF47" w14:textId="66FA1467" w:rsidR="00C659C7" w:rsidRDefault="00C659C7" w:rsidP="00C659C7">
      <w:pPr>
        <w:rPr>
          <w:lang w:val="en-US"/>
        </w:rPr>
      </w:pPr>
      <w:r>
        <w:rPr>
          <w:lang w:val="en-US"/>
        </w:rPr>
        <w:t>The frequency readings are identified by the string “dc”</w:t>
      </w:r>
    </w:p>
    <w:p w14:paraId="02C9395D" w14:textId="77777777" w:rsidR="00C659C7" w:rsidRDefault="00C659C7" w:rsidP="00C659C7">
      <w:pPr>
        <w:rPr>
          <w:lang w:val="en-US"/>
        </w:rPr>
      </w:pPr>
      <w:r>
        <w:rPr>
          <w:lang w:val="en-US"/>
        </w:rPr>
        <w:t>The real impedance readings are identified by the string “cc”</w:t>
      </w:r>
    </w:p>
    <w:p w14:paraId="3D78AE00" w14:textId="2EFE9F2F" w:rsidR="00C659C7" w:rsidRPr="00337C15" w:rsidRDefault="00C659C7" w:rsidP="00337C15">
      <w:pPr>
        <w:rPr>
          <w:lang w:val="en-US"/>
        </w:rPr>
      </w:pPr>
      <w:r>
        <w:rPr>
          <w:lang w:val="en-US"/>
        </w:rPr>
        <w:t>The imaginary impedance readings are identified by the string “cd”</w:t>
      </w:r>
    </w:p>
    <w:p w14:paraId="4502AAC5" w14:textId="77777777" w:rsidR="00CE02F7" w:rsidRDefault="00CE02F7" w:rsidP="00C659C7">
      <w:pPr>
        <w:autoSpaceDE w:val="0"/>
        <w:autoSpaceDN w:val="0"/>
        <w:adjustRightInd w:val="0"/>
        <w:textboxTightWrap w:val="none"/>
        <w:rPr>
          <w:rStyle w:val="code"/>
        </w:rPr>
      </w:pPr>
    </w:p>
    <w:p w14:paraId="4743FF54" w14:textId="19CFEA7F" w:rsidR="004602D3" w:rsidRPr="005D72CE" w:rsidRDefault="004602D3" w:rsidP="004602D3">
      <w:pPr>
        <w:autoSpaceDE w:val="0"/>
        <w:autoSpaceDN w:val="0"/>
        <w:adjustRightInd w:val="0"/>
        <w:textboxTightWrap w:val="none"/>
        <w:rPr>
          <w:rStyle w:val="code"/>
        </w:rPr>
      </w:pPr>
      <w:r w:rsidRPr="005D72CE">
        <w:rPr>
          <w:rStyle w:val="code"/>
        </w:rPr>
        <w:t>if(strcmp(paramIdentifier, "dc") == 0)</w:t>
      </w:r>
    </w:p>
    <w:p w14:paraId="16A714A2"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22CF3989" w14:textId="6AC28027" w:rsidR="004602D3" w:rsidRPr="005D72CE" w:rsidRDefault="004602D3" w:rsidP="004602D3">
      <w:pPr>
        <w:autoSpaceDE w:val="0"/>
        <w:autoSpaceDN w:val="0"/>
        <w:adjustRightInd w:val="0"/>
        <w:textboxTightWrap w:val="none"/>
        <w:rPr>
          <w:rStyle w:val="code"/>
        </w:rPr>
      </w:pPr>
      <w:r w:rsidRPr="005D72CE">
        <w:rPr>
          <w:rStyle w:val="code"/>
        </w:rPr>
        <w:tab/>
        <w:t>ret</w:t>
      </w:r>
      <w:r w:rsidR="00DB1E47" w:rsidRPr="005D72CE">
        <w:rPr>
          <w:rStyle w:val="code"/>
        </w:rPr>
        <w:t>D</w:t>
      </w:r>
      <w:r w:rsidRPr="005D72CE">
        <w:rPr>
          <w:rStyle w:val="code"/>
        </w:rPr>
        <w:t>ata-&gt;frequency = parameterValue;</w:t>
      </w:r>
    </w:p>
    <w:p w14:paraId="02DEF678"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3EA207D3" w14:textId="0D7F4953" w:rsidR="004602D3" w:rsidRPr="005D72CE" w:rsidRDefault="004602D3" w:rsidP="004602D3">
      <w:pPr>
        <w:autoSpaceDE w:val="0"/>
        <w:autoSpaceDN w:val="0"/>
        <w:adjustRightInd w:val="0"/>
        <w:textboxTightWrap w:val="none"/>
        <w:rPr>
          <w:rStyle w:val="code"/>
        </w:rPr>
      </w:pPr>
      <w:r w:rsidRPr="005D72CE">
        <w:rPr>
          <w:rStyle w:val="code"/>
        </w:rPr>
        <w:t>else if (strcmp(paramIdentifier, "cc") == 0)</w:t>
      </w:r>
    </w:p>
    <w:p w14:paraId="69130644"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19E43CAA" w14:textId="495793D7" w:rsidR="004602D3" w:rsidRPr="005D72CE" w:rsidRDefault="004602D3" w:rsidP="004602D3">
      <w:pPr>
        <w:autoSpaceDE w:val="0"/>
        <w:autoSpaceDN w:val="0"/>
        <w:adjustRightInd w:val="0"/>
        <w:textboxTightWrap w:val="none"/>
        <w:rPr>
          <w:rStyle w:val="code"/>
        </w:rPr>
      </w:pPr>
      <w:r w:rsidRPr="005D72CE">
        <w:rPr>
          <w:rStyle w:val="code"/>
        </w:rPr>
        <w:tab/>
      </w:r>
      <w:r w:rsidR="00DB1E47" w:rsidRPr="005D72CE">
        <w:rPr>
          <w:rStyle w:val="code"/>
        </w:rPr>
        <w:t xml:space="preserve">retData </w:t>
      </w:r>
      <w:r w:rsidRPr="005D72CE">
        <w:rPr>
          <w:rStyle w:val="code"/>
        </w:rPr>
        <w:t>_data-&gt;realImpedance = parameterValue;</w:t>
      </w:r>
    </w:p>
    <w:p w14:paraId="63F8170E" w14:textId="4930ECEC" w:rsidR="004602D3" w:rsidRPr="005D72CE" w:rsidRDefault="004602D3" w:rsidP="004602D3">
      <w:pPr>
        <w:autoSpaceDE w:val="0"/>
        <w:autoSpaceDN w:val="0"/>
        <w:adjustRightInd w:val="0"/>
        <w:textboxTightWrap w:val="none"/>
        <w:rPr>
          <w:rStyle w:val="code"/>
        </w:rPr>
      </w:pPr>
      <w:r w:rsidRPr="005D72CE">
        <w:rPr>
          <w:rStyle w:val="code"/>
        </w:rPr>
        <w:t>}</w:t>
      </w:r>
    </w:p>
    <w:p w14:paraId="4FF4435D" w14:textId="2E33AB17" w:rsidR="004602D3" w:rsidRPr="005D72CE" w:rsidRDefault="004602D3" w:rsidP="004602D3">
      <w:pPr>
        <w:autoSpaceDE w:val="0"/>
        <w:autoSpaceDN w:val="0"/>
        <w:adjustRightInd w:val="0"/>
        <w:textboxTightWrap w:val="none"/>
        <w:rPr>
          <w:rStyle w:val="code"/>
        </w:rPr>
      </w:pPr>
      <w:r w:rsidRPr="005D72CE">
        <w:rPr>
          <w:rStyle w:val="code"/>
        </w:rPr>
        <w:t>else if (strcmp(paramIdentifier, "cd") == 0)</w:t>
      </w:r>
    </w:p>
    <w:p w14:paraId="68C92604"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07C4627D" w14:textId="12A7858C" w:rsidR="004602D3" w:rsidRPr="005D72CE" w:rsidRDefault="004602D3" w:rsidP="004602D3">
      <w:pPr>
        <w:autoSpaceDE w:val="0"/>
        <w:autoSpaceDN w:val="0"/>
        <w:adjustRightInd w:val="0"/>
        <w:textboxTightWrap w:val="none"/>
        <w:rPr>
          <w:rStyle w:val="code"/>
        </w:rPr>
      </w:pPr>
      <w:r w:rsidRPr="005D72CE">
        <w:rPr>
          <w:rStyle w:val="code"/>
        </w:rPr>
        <w:tab/>
        <w:t>ret</w:t>
      </w:r>
      <w:r w:rsidR="00DB1E47" w:rsidRPr="005D72CE">
        <w:rPr>
          <w:rStyle w:val="code"/>
        </w:rPr>
        <w:t xml:space="preserve"> ret</w:t>
      </w:r>
      <w:r w:rsidR="00DB1E47" w:rsidRPr="00C32509">
        <w:rPr>
          <w:rStyle w:val="code"/>
        </w:rPr>
        <w:t>D</w:t>
      </w:r>
      <w:r w:rsidR="00DB1E47" w:rsidRPr="005D72CE">
        <w:rPr>
          <w:rStyle w:val="code"/>
        </w:rPr>
        <w:t xml:space="preserve">ata </w:t>
      </w:r>
      <w:r w:rsidRPr="005D72CE">
        <w:rPr>
          <w:rStyle w:val="code"/>
        </w:rPr>
        <w:t>data-&gt;</w:t>
      </w:r>
      <w:r w:rsidRPr="00C32509">
        <w:rPr>
          <w:rStyle w:val="code"/>
        </w:rPr>
        <w:t>imgImpedance</w:t>
      </w:r>
      <w:r w:rsidRPr="005D72CE">
        <w:rPr>
          <w:rStyle w:val="code"/>
        </w:rPr>
        <w:t xml:space="preserve"> = parameterValue;</w:t>
      </w:r>
    </w:p>
    <w:p w14:paraId="140312A1" w14:textId="77777777" w:rsidR="004602D3" w:rsidRPr="005D72CE" w:rsidRDefault="004602D3" w:rsidP="004602D3">
      <w:pPr>
        <w:autoSpaceDE w:val="0"/>
        <w:autoSpaceDN w:val="0"/>
        <w:adjustRightInd w:val="0"/>
        <w:textboxTightWrap w:val="none"/>
        <w:rPr>
          <w:rStyle w:val="code"/>
        </w:rPr>
      </w:pPr>
      <w:r w:rsidRPr="005D72CE">
        <w:rPr>
          <w:rStyle w:val="code"/>
        </w:rPr>
        <w:t>}</w:t>
      </w:r>
    </w:p>
    <w:p w14:paraId="77C52977" w14:textId="77777777" w:rsidR="004602D3" w:rsidRDefault="004602D3" w:rsidP="004602D3">
      <w:pPr>
        <w:autoSpaceDE w:val="0"/>
        <w:autoSpaceDN w:val="0"/>
        <w:adjustRightInd w:val="0"/>
        <w:textboxTightWrap w:val="none"/>
        <w:rPr>
          <w:rFonts w:ascii="Courier New" w:hAnsi="Courier New" w:cs="Courier New"/>
          <w:lang w:val="en-NL"/>
        </w:rPr>
      </w:pPr>
    </w:p>
    <w:p w14:paraId="2D5329B5" w14:textId="77777777" w:rsidR="00337C15" w:rsidRDefault="00C156FA" w:rsidP="00337C15">
      <w:pPr>
        <w:rPr>
          <w:iCs/>
          <w:lang w:val="en-US"/>
        </w:rPr>
      </w:pPr>
      <w:r>
        <w:rPr>
          <w:iCs/>
          <w:lang w:val="en-US"/>
        </w:rPr>
        <w:t>After obtaining the parameter identifier and the parameter values from the package, the meta data values if present can be parsed.</w:t>
      </w:r>
      <w:r w:rsidR="00337C15">
        <w:rPr>
          <w:iCs/>
          <w:lang w:val="en-US"/>
        </w:rPr>
        <w:t xml:space="preserve"> </w:t>
      </w:r>
      <w:r w:rsidR="00337C15" w:rsidRPr="00B1511B">
        <w:rPr>
          <w:iCs/>
          <w:lang w:val="en-US"/>
        </w:rPr>
        <w:t>Meta data values if present are separated by the demiliter character ‘,’</w:t>
      </w:r>
    </w:p>
    <w:p w14:paraId="7816BA88" w14:textId="77777777" w:rsidR="00C7202A" w:rsidRDefault="00C7202A" w:rsidP="00C156FA">
      <w:pPr>
        <w:autoSpaceDE w:val="0"/>
        <w:autoSpaceDN w:val="0"/>
        <w:adjustRightInd w:val="0"/>
        <w:textboxTightWrap w:val="none"/>
        <w:rPr>
          <w:rFonts w:ascii="Courier New" w:hAnsi="Courier New" w:cs="Courier New"/>
          <w:color w:val="3F7F5F"/>
          <w:lang w:val="en-NL"/>
        </w:rPr>
      </w:pPr>
    </w:p>
    <w:p w14:paraId="7943897E" w14:textId="536C2D67" w:rsidR="00337C15" w:rsidRPr="00C7202A" w:rsidRDefault="00C7202A" w:rsidP="00C156FA">
      <w:pPr>
        <w:autoSpaceDE w:val="0"/>
        <w:autoSpaceDN w:val="0"/>
        <w:adjustRightInd w:val="0"/>
        <w:textboxTightWrap w:val="none"/>
        <w:rPr>
          <w:rStyle w:val="code"/>
        </w:rPr>
      </w:pPr>
      <w:r w:rsidRPr="00C7202A">
        <w:rPr>
          <w:rStyle w:val="code"/>
        </w:rPr>
        <w:t>//Rest of the parameter is further parsed to get meta data values</w:t>
      </w:r>
    </w:p>
    <w:p w14:paraId="5B377A53" w14:textId="6954EA6F" w:rsidR="00C7202A" w:rsidRDefault="00C7202A" w:rsidP="00C7202A">
      <w:pPr>
        <w:autoSpaceDE w:val="0"/>
        <w:autoSpaceDN w:val="0"/>
        <w:adjustRightInd w:val="0"/>
        <w:textboxTightWrap w:val="none"/>
        <w:rPr>
          <w:rFonts w:ascii="Courier New" w:hAnsi="Courier New" w:cs="Courier New"/>
          <w:color w:val="auto"/>
          <w:lang w:val="en-NL"/>
        </w:rPr>
      </w:pPr>
      <w:r w:rsidRPr="00C7202A">
        <w:rPr>
          <w:rStyle w:val="code"/>
        </w:rPr>
        <w:t xml:space="preserve">ParseMetaDataValues(param + 10, </w:t>
      </w:r>
      <w:r w:rsidR="005D72CE">
        <w:rPr>
          <w:rStyle w:val="code"/>
        </w:rPr>
        <w:t>retData</w:t>
      </w:r>
      <w:r w:rsidRPr="00C7202A">
        <w:rPr>
          <w:rStyle w:val="code"/>
        </w:rPr>
        <w:t>);</w:t>
      </w:r>
      <w:r w:rsidRPr="00C7202A">
        <w:rPr>
          <w:rStyle w:val="code"/>
        </w:rPr>
        <w:tab/>
      </w:r>
      <w:r w:rsidRPr="00C7202A">
        <w:rPr>
          <w:rStyle w:val="code"/>
        </w:rPr>
        <w:tab/>
      </w:r>
      <w:r w:rsidRPr="00C7202A">
        <w:rPr>
          <w:rStyle w:val="code"/>
        </w:rPr>
        <w:tab/>
      </w:r>
      <w:r w:rsidRPr="00C7202A">
        <w:rPr>
          <w:rStyle w:val="code"/>
        </w:rPr>
        <w:tab/>
      </w:r>
      <w:r w:rsidRPr="00C7202A">
        <w:rPr>
          <w:rStyle w:val="code"/>
        </w:rPr>
        <w:tab/>
      </w:r>
      <w:r>
        <w:rPr>
          <w:rFonts w:ascii="Courier New" w:hAnsi="Courier New" w:cs="Courier New"/>
          <w:lang w:val="en-NL"/>
        </w:rPr>
        <w:tab/>
      </w:r>
      <w:r>
        <w:rPr>
          <w:rFonts w:ascii="Courier New" w:hAnsi="Courier New" w:cs="Courier New"/>
          <w:lang w:val="en-NL"/>
        </w:rPr>
        <w:tab/>
      </w:r>
    </w:p>
    <w:p w14:paraId="4F268891" w14:textId="63524D88" w:rsidR="0082520C" w:rsidRDefault="0082520C" w:rsidP="00277BCD">
      <w:pPr>
        <w:pStyle w:val="Heading4"/>
        <w:numPr>
          <w:ilvl w:val="3"/>
          <w:numId w:val="1"/>
        </w:numPr>
        <w:rPr>
          <w:b w:val="0"/>
          <w:lang w:val="en-US"/>
        </w:rPr>
      </w:pPr>
      <w:r w:rsidRPr="0082520C">
        <w:rPr>
          <w:b w:val="0"/>
          <w:lang w:val="en-US"/>
        </w:rPr>
        <w:t xml:space="preserve">Parsing the </w:t>
      </w:r>
      <w:r>
        <w:rPr>
          <w:b w:val="0"/>
          <w:lang w:val="en-US"/>
        </w:rPr>
        <w:t>meta data</w:t>
      </w:r>
      <w:r w:rsidRPr="0082520C">
        <w:rPr>
          <w:b w:val="0"/>
          <w:lang w:val="en-US"/>
        </w:rPr>
        <w:t xml:space="preserve"> values</w:t>
      </w:r>
    </w:p>
    <w:p w14:paraId="666F5866" w14:textId="77777777" w:rsidR="00CD583D" w:rsidRDefault="008134A6" w:rsidP="00822136">
      <w:pPr>
        <w:autoSpaceDE w:val="0"/>
        <w:autoSpaceDN w:val="0"/>
        <w:adjustRightInd w:val="0"/>
        <w:textboxTightWrap w:val="none"/>
        <w:rPr>
          <w:iCs/>
          <w:lang w:val="en-US"/>
        </w:rPr>
      </w:pPr>
      <w:r>
        <w:rPr>
          <w:iCs/>
          <w:lang w:val="en-US"/>
        </w:rPr>
        <w:t xml:space="preserve">The meta data values are separated based on the delimiter ‘,’ and each of the values is further parsed to get the actual value. </w:t>
      </w:r>
    </w:p>
    <w:p w14:paraId="6B674E65" w14:textId="77777777" w:rsidR="00CD583D" w:rsidRDefault="00CD583D" w:rsidP="00822136">
      <w:pPr>
        <w:autoSpaceDE w:val="0"/>
        <w:autoSpaceDN w:val="0"/>
        <w:adjustRightInd w:val="0"/>
        <w:textboxTightWrap w:val="none"/>
        <w:rPr>
          <w:iCs/>
          <w:lang w:val="en-US"/>
        </w:rPr>
      </w:pPr>
    </w:p>
    <w:p w14:paraId="0E94E29D" w14:textId="77777777" w:rsidR="00CD583D" w:rsidRPr="00CD583D" w:rsidRDefault="00CD583D" w:rsidP="00CD583D">
      <w:pPr>
        <w:autoSpaceDE w:val="0"/>
        <w:autoSpaceDN w:val="0"/>
        <w:adjustRightInd w:val="0"/>
        <w:textboxTightWrap w:val="none"/>
        <w:rPr>
          <w:rStyle w:val="code"/>
        </w:rPr>
      </w:pPr>
      <w:r w:rsidRPr="00CD583D">
        <w:rPr>
          <w:rStyle w:val="code"/>
        </w:rPr>
        <w:t>const char delimiters[] = ",\n";</w:t>
      </w:r>
    </w:p>
    <w:p w14:paraId="00C66154" w14:textId="1747AAF6" w:rsidR="00CD583D" w:rsidRPr="00CD583D" w:rsidRDefault="00CD583D" w:rsidP="00CD583D">
      <w:pPr>
        <w:autoSpaceDE w:val="0"/>
        <w:autoSpaceDN w:val="0"/>
        <w:adjustRightInd w:val="0"/>
        <w:textboxTightWrap w:val="none"/>
        <w:rPr>
          <w:rStyle w:val="code"/>
        </w:rPr>
      </w:pPr>
      <w:r w:rsidRPr="00CD583D">
        <w:rPr>
          <w:rStyle w:val="code"/>
        </w:rPr>
        <w:t>char* running = metaDataParams;</w:t>
      </w:r>
    </w:p>
    <w:p w14:paraId="69F25449" w14:textId="3376608E" w:rsidR="00CD583D" w:rsidRPr="00CD583D" w:rsidRDefault="00CD583D" w:rsidP="00CD583D">
      <w:pPr>
        <w:autoSpaceDE w:val="0"/>
        <w:autoSpaceDN w:val="0"/>
        <w:adjustRightInd w:val="0"/>
        <w:textboxTightWrap w:val="none"/>
        <w:rPr>
          <w:rStyle w:val="code"/>
        </w:rPr>
      </w:pPr>
      <w:r w:rsidRPr="00CD583D">
        <w:rPr>
          <w:rStyle w:val="code"/>
        </w:rPr>
        <w:t>char* metaData = strtokenize(&amp;running, delimiters);</w:t>
      </w:r>
    </w:p>
    <w:p w14:paraId="3F506218" w14:textId="77777777" w:rsidR="00CD583D" w:rsidRDefault="00CD583D" w:rsidP="00822136">
      <w:pPr>
        <w:autoSpaceDE w:val="0"/>
        <w:autoSpaceDN w:val="0"/>
        <w:adjustRightInd w:val="0"/>
        <w:textboxTightWrap w:val="none"/>
        <w:rPr>
          <w:iCs/>
          <w:lang w:val="en-US"/>
        </w:rPr>
      </w:pPr>
    </w:p>
    <w:p w14:paraId="43AA337E" w14:textId="5CB57A9F" w:rsidR="00822136" w:rsidRDefault="008134A6" w:rsidP="00822136">
      <w:pPr>
        <w:autoSpaceDE w:val="0"/>
        <w:autoSpaceDN w:val="0"/>
        <w:adjustRightInd w:val="0"/>
        <w:textboxTightWrap w:val="none"/>
        <w:rPr>
          <w:iCs/>
          <w:lang w:val="en-US"/>
        </w:rPr>
      </w:pPr>
      <w:r>
        <w:rPr>
          <w:iCs/>
          <w:lang w:val="en-US"/>
        </w:rPr>
        <w:t xml:space="preserve">The first character of each meta data value </w:t>
      </w:r>
      <w:r w:rsidR="00CD583D">
        <w:rPr>
          <w:iCs/>
          <w:lang w:val="en-US"/>
        </w:rPr>
        <w:t xml:space="preserve">metaData[0] </w:t>
      </w:r>
      <w:r>
        <w:rPr>
          <w:iCs/>
          <w:lang w:val="en-US"/>
        </w:rPr>
        <w:t xml:space="preserve">identifies the type of meta data. </w:t>
      </w:r>
    </w:p>
    <w:p w14:paraId="4BCEF7AA" w14:textId="5E000D19" w:rsidR="008134A6" w:rsidRDefault="008134A6" w:rsidP="00822136">
      <w:pPr>
        <w:autoSpaceDE w:val="0"/>
        <w:autoSpaceDN w:val="0"/>
        <w:adjustRightInd w:val="0"/>
        <w:textboxTightWrap w:val="none"/>
        <w:rPr>
          <w:iCs/>
          <w:lang w:val="en-US"/>
        </w:rPr>
      </w:pPr>
    </w:p>
    <w:p w14:paraId="430357D7" w14:textId="1A5EE0C4" w:rsidR="008134A6" w:rsidRDefault="008134A6" w:rsidP="00822136">
      <w:pPr>
        <w:autoSpaceDE w:val="0"/>
        <w:autoSpaceDN w:val="0"/>
        <w:adjustRightInd w:val="0"/>
        <w:textboxTightWrap w:val="none"/>
        <w:rPr>
          <w:iCs/>
          <w:lang w:val="en-US"/>
        </w:rPr>
      </w:pPr>
      <w:r>
        <w:rPr>
          <w:iCs/>
          <w:lang w:val="en-US"/>
        </w:rPr>
        <w:t xml:space="preserve">‘1’ – status </w:t>
      </w:r>
    </w:p>
    <w:p w14:paraId="0C712BD3" w14:textId="44E174ED" w:rsidR="008134A6" w:rsidRDefault="008134A6" w:rsidP="00822136">
      <w:pPr>
        <w:autoSpaceDE w:val="0"/>
        <w:autoSpaceDN w:val="0"/>
        <w:adjustRightInd w:val="0"/>
        <w:textboxTightWrap w:val="none"/>
        <w:rPr>
          <w:iCs/>
          <w:lang w:val="en-US"/>
        </w:rPr>
      </w:pPr>
      <w:r>
        <w:rPr>
          <w:iCs/>
          <w:lang w:val="en-US"/>
        </w:rPr>
        <w:t xml:space="preserve">‘2’ </w:t>
      </w:r>
      <w:r w:rsidR="009D25F4">
        <w:rPr>
          <w:iCs/>
          <w:lang w:val="en-US"/>
        </w:rPr>
        <w:t>–</w:t>
      </w:r>
      <w:r>
        <w:rPr>
          <w:iCs/>
          <w:lang w:val="en-US"/>
        </w:rPr>
        <w:t xml:space="preserve"> </w:t>
      </w:r>
      <w:r w:rsidR="009D25F4">
        <w:rPr>
          <w:iCs/>
          <w:lang w:val="en-US"/>
        </w:rPr>
        <w:t xml:space="preserve">Current range index </w:t>
      </w:r>
    </w:p>
    <w:p w14:paraId="184F8B01" w14:textId="314AA477" w:rsidR="009D25F4" w:rsidRPr="00822136" w:rsidRDefault="009D25F4" w:rsidP="00822136">
      <w:pPr>
        <w:autoSpaceDE w:val="0"/>
        <w:autoSpaceDN w:val="0"/>
        <w:adjustRightInd w:val="0"/>
        <w:textboxTightWrap w:val="none"/>
        <w:rPr>
          <w:iCs/>
          <w:lang w:val="en-US"/>
        </w:rPr>
      </w:pPr>
      <w:r>
        <w:rPr>
          <w:iCs/>
          <w:lang w:val="en-US"/>
        </w:rPr>
        <w:t>‘4’ - Noise</w:t>
      </w:r>
    </w:p>
    <w:p w14:paraId="07CD177B" w14:textId="5A531906" w:rsidR="00012563" w:rsidRDefault="00012563" w:rsidP="00220AE7">
      <w:pPr>
        <w:rPr>
          <w:rStyle w:val="code"/>
        </w:rPr>
      </w:pPr>
    </w:p>
    <w:p w14:paraId="25DD7F62" w14:textId="45261BD3" w:rsidR="009D25F4" w:rsidRDefault="009D25F4" w:rsidP="00220AE7">
      <w:pPr>
        <w:rPr>
          <w:iCs/>
          <w:lang w:val="en-US"/>
        </w:rPr>
      </w:pPr>
      <w:r>
        <w:rPr>
          <w:iCs/>
          <w:lang w:val="en-US"/>
        </w:rPr>
        <w:t>The status is 1 character hex bit mask.</w:t>
      </w:r>
      <w:r w:rsidR="00CD7603">
        <w:rPr>
          <w:iCs/>
          <w:lang w:val="en-US"/>
        </w:rPr>
        <w:t xml:space="preserve"> It is converted to long int.</w:t>
      </w:r>
      <w:r w:rsidR="00CD583D">
        <w:rPr>
          <w:iCs/>
          <w:lang w:val="en-US"/>
        </w:rPr>
        <w:t xml:space="preserve"> </w:t>
      </w:r>
      <w:r>
        <w:rPr>
          <w:iCs/>
          <w:lang w:val="en-US"/>
        </w:rPr>
        <w:t>The status can be obtained as shown in the code below.</w:t>
      </w:r>
    </w:p>
    <w:p w14:paraId="10472B27" w14:textId="77777777" w:rsidR="009D25F4" w:rsidRDefault="009D25F4" w:rsidP="00220AE7">
      <w:pPr>
        <w:rPr>
          <w:iCs/>
          <w:lang w:val="en-US"/>
        </w:rPr>
      </w:pPr>
    </w:p>
    <w:p w14:paraId="217BF051" w14:textId="2B6520BC" w:rsidR="00CD583D" w:rsidRPr="00CD583D" w:rsidRDefault="00CD583D" w:rsidP="00CD583D">
      <w:pPr>
        <w:autoSpaceDE w:val="0"/>
        <w:autoSpaceDN w:val="0"/>
        <w:adjustRightInd w:val="0"/>
        <w:textboxTightWrap w:val="none"/>
        <w:rPr>
          <w:rStyle w:val="code"/>
        </w:rPr>
      </w:pPr>
      <w:r w:rsidRPr="00CD583D">
        <w:rPr>
          <w:rStyle w:val="code"/>
        </w:rPr>
        <w:lastRenderedPageBreak/>
        <w:t>char *ptr;</w:t>
      </w:r>
    </w:p>
    <w:p w14:paraId="5CF47A0C" w14:textId="61A58594" w:rsidR="009D25F4" w:rsidRPr="00CD583D" w:rsidRDefault="00CD583D" w:rsidP="00CD583D">
      <w:pPr>
        <w:autoSpaceDE w:val="0"/>
        <w:autoSpaceDN w:val="0"/>
        <w:adjustRightInd w:val="0"/>
        <w:textboxTightWrap w:val="none"/>
        <w:rPr>
          <w:rStyle w:val="code"/>
        </w:rPr>
      </w:pPr>
      <w:r w:rsidRPr="00CD583D">
        <w:rPr>
          <w:rStyle w:val="code"/>
        </w:rPr>
        <w:t>long statusBits = strtol(&amp;metaDataStatus[1], &amp;ptr , 16);</w:t>
      </w:r>
    </w:p>
    <w:p w14:paraId="46F3DA1B" w14:textId="140305F8" w:rsidR="00435E81" w:rsidRDefault="00435E81" w:rsidP="009D25F4">
      <w:pPr>
        <w:autoSpaceDE w:val="0"/>
        <w:autoSpaceDN w:val="0"/>
        <w:adjustRightInd w:val="0"/>
        <w:textboxTightWrap w:val="none"/>
        <w:rPr>
          <w:rStyle w:val="code"/>
        </w:rPr>
      </w:pPr>
    </w:p>
    <w:p w14:paraId="5308AB7F" w14:textId="242513C4" w:rsidR="00435E81" w:rsidRDefault="00435E81" w:rsidP="009D25F4">
      <w:pPr>
        <w:autoSpaceDE w:val="0"/>
        <w:autoSpaceDN w:val="0"/>
        <w:adjustRightInd w:val="0"/>
        <w:textboxTightWrap w:val="none"/>
        <w:rPr>
          <w:iCs/>
          <w:lang w:val="en-US"/>
        </w:rPr>
      </w:pPr>
      <w:r>
        <w:rPr>
          <w:iCs/>
          <w:lang w:val="en-US"/>
        </w:rPr>
        <w:t>0 indicates OK</w:t>
      </w:r>
    </w:p>
    <w:p w14:paraId="50F597D1" w14:textId="77777777" w:rsidR="00A726E6" w:rsidRDefault="00A726E6" w:rsidP="00A726E6">
      <w:pPr>
        <w:autoSpaceDE w:val="0"/>
        <w:autoSpaceDN w:val="0"/>
        <w:adjustRightInd w:val="0"/>
        <w:textboxTightWrap w:val="none"/>
        <w:rPr>
          <w:rFonts w:ascii="Courier New" w:hAnsi="Courier New" w:cs="Courier New"/>
          <w:b/>
          <w:bCs/>
          <w:color w:val="7F0055"/>
          <w:lang w:val="en-NL"/>
        </w:rPr>
      </w:pPr>
    </w:p>
    <w:p w14:paraId="5F807A80" w14:textId="0A03DB02" w:rsidR="00A726E6" w:rsidRPr="00A726E6" w:rsidRDefault="00A726E6" w:rsidP="00A726E6">
      <w:pPr>
        <w:autoSpaceDE w:val="0"/>
        <w:autoSpaceDN w:val="0"/>
        <w:adjustRightInd w:val="0"/>
        <w:textboxTightWrap w:val="none"/>
        <w:rPr>
          <w:rStyle w:val="code"/>
        </w:rPr>
      </w:pPr>
      <w:r w:rsidRPr="00A726E6">
        <w:rPr>
          <w:rStyle w:val="code"/>
        </w:rPr>
        <w:t>char* status;</w:t>
      </w:r>
    </w:p>
    <w:p w14:paraId="3D4FD8BD" w14:textId="77777777" w:rsidR="00CD583D" w:rsidRPr="00CD583D" w:rsidRDefault="00CD583D" w:rsidP="00CD583D">
      <w:pPr>
        <w:autoSpaceDE w:val="0"/>
        <w:autoSpaceDN w:val="0"/>
        <w:adjustRightInd w:val="0"/>
        <w:textboxTightWrap w:val="none"/>
        <w:rPr>
          <w:rStyle w:val="code"/>
        </w:rPr>
      </w:pPr>
      <w:r w:rsidRPr="00CD583D">
        <w:rPr>
          <w:rStyle w:val="code"/>
        </w:rPr>
        <w:t>if ((statusBits &amp; 0x0) == STATUS_OK)</w:t>
      </w:r>
    </w:p>
    <w:p w14:paraId="598FAF51" w14:textId="423FE65A" w:rsidR="00435E81" w:rsidRDefault="00CD583D" w:rsidP="00CD583D">
      <w:pPr>
        <w:autoSpaceDE w:val="0"/>
        <w:autoSpaceDN w:val="0"/>
        <w:adjustRightInd w:val="0"/>
        <w:textboxTightWrap w:val="none"/>
        <w:rPr>
          <w:rFonts w:ascii="Courier New" w:hAnsi="Courier New" w:cs="Courier New"/>
          <w:lang w:val="en-NL"/>
        </w:rPr>
      </w:pPr>
      <w:r w:rsidRPr="00CD583D">
        <w:rPr>
          <w:rStyle w:val="code"/>
        </w:rPr>
        <w:tab/>
        <w:t>status = "OK";</w:t>
      </w:r>
    </w:p>
    <w:p w14:paraId="2874F0F9" w14:textId="77777777" w:rsidR="00CD583D" w:rsidRDefault="00CD583D" w:rsidP="00CD583D">
      <w:pPr>
        <w:autoSpaceDE w:val="0"/>
        <w:autoSpaceDN w:val="0"/>
        <w:adjustRightInd w:val="0"/>
        <w:textboxTightWrap w:val="none"/>
        <w:rPr>
          <w:rStyle w:val="code"/>
        </w:rPr>
      </w:pPr>
    </w:p>
    <w:p w14:paraId="003A9171" w14:textId="61EA4C9A" w:rsidR="00435E81" w:rsidRDefault="00435E81" w:rsidP="009D25F4">
      <w:pPr>
        <w:autoSpaceDE w:val="0"/>
        <w:autoSpaceDN w:val="0"/>
        <w:adjustRightInd w:val="0"/>
        <w:textboxTightWrap w:val="none"/>
        <w:rPr>
          <w:rStyle w:val="code"/>
        </w:rPr>
      </w:pPr>
      <w:r>
        <w:rPr>
          <w:iCs/>
          <w:lang w:val="en-US"/>
        </w:rPr>
        <w:t>1 indicates overload</w:t>
      </w:r>
    </w:p>
    <w:p w14:paraId="1FD63137" w14:textId="77777777" w:rsidR="00435E81" w:rsidRPr="009D25F4" w:rsidRDefault="00435E81" w:rsidP="009D25F4">
      <w:pPr>
        <w:autoSpaceDE w:val="0"/>
        <w:autoSpaceDN w:val="0"/>
        <w:adjustRightInd w:val="0"/>
        <w:textboxTightWrap w:val="none"/>
        <w:rPr>
          <w:rStyle w:val="code"/>
        </w:rPr>
      </w:pPr>
    </w:p>
    <w:p w14:paraId="29A1A8CD"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0x2) == </w:t>
      </w:r>
      <w:r w:rsidRPr="00CD583D">
        <w:rPr>
          <w:rStyle w:val="code"/>
          <w:iCs w:val="0"/>
        </w:rPr>
        <w:t>STATUS_OVERLOAD</w:t>
      </w:r>
      <w:r w:rsidRPr="00CD583D">
        <w:rPr>
          <w:rStyle w:val="code"/>
        </w:rPr>
        <w:t>)</w:t>
      </w:r>
    </w:p>
    <w:p w14:paraId="68B677F3" w14:textId="388ABB75" w:rsidR="009D25F4" w:rsidRDefault="00CD583D" w:rsidP="00CD583D">
      <w:pPr>
        <w:autoSpaceDE w:val="0"/>
        <w:autoSpaceDN w:val="0"/>
        <w:adjustRightInd w:val="0"/>
        <w:textboxTightWrap w:val="none"/>
        <w:rPr>
          <w:rStyle w:val="code"/>
        </w:rPr>
      </w:pPr>
      <w:r w:rsidRPr="00CD583D">
        <w:rPr>
          <w:rStyle w:val="code"/>
        </w:rPr>
        <w:tab/>
        <w:t>status = "Overload";</w:t>
      </w:r>
    </w:p>
    <w:p w14:paraId="1DDA2949" w14:textId="77777777" w:rsidR="00FE000B" w:rsidRPr="00E10ED5" w:rsidRDefault="00FE000B" w:rsidP="009D25F4">
      <w:pPr>
        <w:autoSpaceDE w:val="0"/>
        <w:autoSpaceDN w:val="0"/>
        <w:adjustRightInd w:val="0"/>
        <w:textboxTightWrap w:val="none"/>
        <w:rPr>
          <w:lang w:val="en-US"/>
        </w:rPr>
      </w:pPr>
    </w:p>
    <w:p w14:paraId="073B5CC0" w14:textId="72934743" w:rsidR="00435E81" w:rsidRDefault="00435E81" w:rsidP="009D25F4">
      <w:pPr>
        <w:autoSpaceDE w:val="0"/>
        <w:autoSpaceDN w:val="0"/>
        <w:adjustRightInd w:val="0"/>
        <w:textboxTightWrap w:val="none"/>
        <w:rPr>
          <w:iCs/>
          <w:lang w:val="en-US"/>
        </w:rPr>
      </w:pPr>
      <w:r>
        <w:rPr>
          <w:iCs/>
          <w:lang w:val="en-US"/>
        </w:rPr>
        <w:t>4 indicates underload</w:t>
      </w:r>
    </w:p>
    <w:p w14:paraId="55A747AC" w14:textId="77777777" w:rsidR="00435E81" w:rsidRPr="009D25F4" w:rsidRDefault="00435E81" w:rsidP="009D25F4">
      <w:pPr>
        <w:autoSpaceDE w:val="0"/>
        <w:autoSpaceDN w:val="0"/>
        <w:adjustRightInd w:val="0"/>
        <w:textboxTightWrap w:val="none"/>
        <w:rPr>
          <w:rStyle w:val="code"/>
        </w:rPr>
      </w:pPr>
    </w:p>
    <w:p w14:paraId="6BFBB0D1"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0x4) == </w:t>
      </w:r>
      <w:r w:rsidRPr="00CD583D">
        <w:rPr>
          <w:rStyle w:val="code"/>
          <w:iCs w:val="0"/>
        </w:rPr>
        <w:t>STATUS_UNDERLOAD</w:t>
      </w:r>
      <w:r w:rsidRPr="00CD583D">
        <w:rPr>
          <w:rStyle w:val="code"/>
        </w:rPr>
        <w:t>)</w:t>
      </w:r>
    </w:p>
    <w:p w14:paraId="0501D2FC" w14:textId="3D463FE3" w:rsidR="009D25F4" w:rsidRDefault="00CD583D" w:rsidP="00CD583D">
      <w:pPr>
        <w:autoSpaceDE w:val="0"/>
        <w:autoSpaceDN w:val="0"/>
        <w:adjustRightInd w:val="0"/>
        <w:textboxTightWrap w:val="none"/>
        <w:rPr>
          <w:rStyle w:val="code"/>
        </w:rPr>
      </w:pPr>
      <w:r w:rsidRPr="00CD583D">
        <w:rPr>
          <w:rStyle w:val="code"/>
        </w:rPr>
        <w:tab/>
        <w:t>status = "Underload";</w:t>
      </w:r>
    </w:p>
    <w:p w14:paraId="30160A7D" w14:textId="64A6CFBC" w:rsidR="00435E81" w:rsidRDefault="00435E81" w:rsidP="009D25F4">
      <w:pPr>
        <w:autoSpaceDE w:val="0"/>
        <w:autoSpaceDN w:val="0"/>
        <w:adjustRightInd w:val="0"/>
        <w:textboxTightWrap w:val="none"/>
        <w:rPr>
          <w:rStyle w:val="code"/>
        </w:rPr>
      </w:pPr>
    </w:p>
    <w:p w14:paraId="6E7C5921" w14:textId="4929ADB9" w:rsidR="00435E81" w:rsidRDefault="00435E81" w:rsidP="009D25F4">
      <w:pPr>
        <w:autoSpaceDE w:val="0"/>
        <w:autoSpaceDN w:val="0"/>
        <w:adjustRightInd w:val="0"/>
        <w:textboxTightWrap w:val="none"/>
        <w:rPr>
          <w:iCs/>
          <w:lang w:val="en-US"/>
        </w:rPr>
      </w:pPr>
      <w:r>
        <w:rPr>
          <w:iCs/>
          <w:lang w:val="en-US"/>
        </w:rPr>
        <w:t>and 8 indicates overload warning (80% of maximum).</w:t>
      </w:r>
    </w:p>
    <w:p w14:paraId="5EFA77A9" w14:textId="77777777" w:rsidR="00435E81" w:rsidRPr="009D25F4" w:rsidRDefault="00435E81" w:rsidP="009D25F4">
      <w:pPr>
        <w:autoSpaceDE w:val="0"/>
        <w:autoSpaceDN w:val="0"/>
        <w:adjustRightInd w:val="0"/>
        <w:textboxTightWrap w:val="none"/>
        <w:rPr>
          <w:rStyle w:val="code"/>
        </w:rPr>
      </w:pPr>
    </w:p>
    <w:p w14:paraId="00131A92" w14:textId="77777777" w:rsidR="00CD583D" w:rsidRPr="00CD583D" w:rsidRDefault="00CD583D" w:rsidP="00CD583D">
      <w:pPr>
        <w:autoSpaceDE w:val="0"/>
        <w:autoSpaceDN w:val="0"/>
        <w:adjustRightInd w:val="0"/>
        <w:textboxTightWrap w:val="none"/>
        <w:rPr>
          <w:rStyle w:val="code"/>
        </w:rPr>
      </w:pPr>
      <w:r w:rsidRPr="00CD583D">
        <w:rPr>
          <w:rStyle w:val="code"/>
        </w:rPr>
        <w:t xml:space="preserve">if ((statusBits &amp; 0x8) == </w:t>
      </w:r>
      <w:r w:rsidRPr="00CD583D">
        <w:rPr>
          <w:rStyle w:val="code"/>
          <w:iCs w:val="0"/>
        </w:rPr>
        <w:t>STATUS_OVERLOAD_WARNING</w:t>
      </w:r>
      <w:r w:rsidRPr="00CD583D">
        <w:rPr>
          <w:rStyle w:val="code"/>
        </w:rPr>
        <w:t>)</w:t>
      </w:r>
    </w:p>
    <w:p w14:paraId="76DC00E5" w14:textId="1101EE15" w:rsidR="009D25F4" w:rsidRPr="00CD583D" w:rsidRDefault="00CD583D" w:rsidP="00CD583D">
      <w:pPr>
        <w:autoSpaceDE w:val="0"/>
        <w:autoSpaceDN w:val="0"/>
        <w:adjustRightInd w:val="0"/>
        <w:textboxTightWrap w:val="none"/>
        <w:rPr>
          <w:rStyle w:val="code"/>
          <w:iCs w:val="0"/>
        </w:rPr>
      </w:pPr>
      <w:r w:rsidRPr="00CD583D">
        <w:rPr>
          <w:rStyle w:val="code"/>
        </w:rPr>
        <w:tab/>
        <w:t>status = "Overload warning";</w:t>
      </w:r>
    </w:p>
    <w:p w14:paraId="3CFAC4E0" w14:textId="7AA3ACB8" w:rsidR="009D25F4" w:rsidRDefault="009D25F4" w:rsidP="009D25F4">
      <w:pPr>
        <w:rPr>
          <w:iCs/>
          <w:lang w:val="en-US"/>
        </w:rPr>
      </w:pPr>
    </w:p>
    <w:p w14:paraId="265F19DE" w14:textId="44655808" w:rsidR="00FE000B" w:rsidRDefault="00FE000B" w:rsidP="00FE000B">
      <w:pPr>
        <w:autoSpaceDE w:val="0"/>
        <w:autoSpaceDN w:val="0"/>
        <w:adjustRightInd w:val="0"/>
        <w:textboxTightWrap w:val="none"/>
        <w:rPr>
          <w:iCs/>
          <w:lang w:val="en-US"/>
        </w:rPr>
      </w:pPr>
      <w:r>
        <w:rPr>
          <w:iCs/>
          <w:lang w:val="en-US"/>
        </w:rPr>
        <w:t xml:space="preserve">For example, in the above sample, the </w:t>
      </w:r>
      <w:r w:rsidR="00160881">
        <w:rPr>
          <w:iCs/>
          <w:lang w:val="en-US"/>
        </w:rPr>
        <w:t xml:space="preserve">available </w:t>
      </w:r>
      <w:r>
        <w:rPr>
          <w:iCs/>
          <w:lang w:val="en-US"/>
        </w:rPr>
        <w:t xml:space="preserve">meta data values for current data are, </w:t>
      </w:r>
    </w:p>
    <w:p w14:paraId="2970221B" w14:textId="6E03AF4A" w:rsidR="00FE000B" w:rsidRDefault="00FE000B" w:rsidP="00FE000B">
      <w:pPr>
        <w:autoSpaceDE w:val="0"/>
        <w:autoSpaceDN w:val="0"/>
        <w:adjustRightInd w:val="0"/>
        <w:textboxTightWrap w:val="none"/>
        <w:rPr>
          <w:lang w:val="en-US"/>
        </w:rPr>
      </w:pPr>
      <w:r w:rsidRPr="00B2561B">
        <w:rPr>
          <w:lang w:val="en-US"/>
        </w:rPr>
        <w:t>10,288</w:t>
      </w:r>
      <w:r w:rsidR="00160881">
        <w:rPr>
          <w:lang w:val="en-US"/>
        </w:rPr>
        <w:t>. The first meta data value is 10.</w:t>
      </w:r>
    </w:p>
    <w:p w14:paraId="2E329842" w14:textId="77777777" w:rsidR="00160881" w:rsidRDefault="00160881" w:rsidP="00FE000B">
      <w:pPr>
        <w:autoSpaceDE w:val="0"/>
        <w:autoSpaceDN w:val="0"/>
        <w:adjustRightInd w:val="0"/>
        <w:textboxTightWrap w:val="none"/>
        <w:rPr>
          <w:lang w:val="en-US"/>
        </w:rPr>
      </w:pPr>
    </w:p>
    <w:p w14:paraId="20634C63" w14:textId="1E689BED" w:rsidR="00FE000B" w:rsidRPr="00160881" w:rsidRDefault="00FE000B" w:rsidP="00FE000B">
      <w:pPr>
        <w:autoSpaceDE w:val="0"/>
        <w:autoSpaceDN w:val="0"/>
        <w:adjustRightInd w:val="0"/>
        <w:textboxTightWrap w:val="none"/>
        <w:rPr>
          <w:lang w:val="en-US"/>
        </w:rPr>
      </w:pPr>
      <w:r w:rsidRPr="00160881">
        <w:rPr>
          <w:lang w:val="en-US"/>
        </w:rPr>
        <w:t>1 – meta data status – 0 indicates OK.</w:t>
      </w:r>
    </w:p>
    <w:p w14:paraId="7E027523" w14:textId="6A105DF0" w:rsidR="00FE000B" w:rsidRDefault="00FE000B" w:rsidP="009D25F4">
      <w:pPr>
        <w:rPr>
          <w:iCs/>
          <w:lang w:val="en-US"/>
        </w:rPr>
      </w:pPr>
    </w:p>
    <w:p w14:paraId="6E23F03E" w14:textId="64B12355" w:rsidR="009D25F4" w:rsidRDefault="009D25F4" w:rsidP="009D25F4">
      <w:pPr>
        <w:rPr>
          <w:iCs/>
          <w:lang w:val="en-US"/>
        </w:rPr>
      </w:pPr>
      <w:r>
        <w:rPr>
          <w:iCs/>
          <w:lang w:val="en-US"/>
        </w:rPr>
        <w:t xml:space="preserve">The </w:t>
      </w:r>
      <w:r w:rsidR="00B21F6E">
        <w:rPr>
          <w:iCs/>
          <w:lang w:val="en-US"/>
        </w:rPr>
        <w:t xml:space="preserve">meta data type </w:t>
      </w:r>
      <w:r>
        <w:rPr>
          <w:iCs/>
          <w:lang w:val="en-US"/>
        </w:rPr>
        <w:t>current range is 2 characters long hex value.</w:t>
      </w:r>
      <w:r w:rsidRPr="009D25F4">
        <w:rPr>
          <w:rFonts w:ascii="Roboto" w:hAnsi="Roboto"/>
          <w:shd w:val="clear" w:color="auto" w:fill="FFFFFF"/>
          <w:lang w:val="en-US"/>
        </w:rPr>
        <w:t xml:space="preserve"> </w:t>
      </w:r>
      <w:r>
        <w:rPr>
          <w:rFonts w:ascii="Roboto" w:hAnsi="Roboto"/>
          <w:shd w:val="clear" w:color="auto" w:fill="FFFFFF"/>
          <w:lang w:val="en-US"/>
        </w:rPr>
        <w:t>If the f</w:t>
      </w:r>
      <w:r w:rsidRPr="009D25F4">
        <w:rPr>
          <w:iCs/>
          <w:lang w:val="en-US"/>
        </w:rPr>
        <w:t xml:space="preserve">irst bit high (0x80) </w:t>
      </w:r>
      <w:r>
        <w:rPr>
          <w:iCs/>
          <w:lang w:val="en-US"/>
        </w:rPr>
        <w:t>it indicates</w:t>
      </w:r>
      <w:r w:rsidRPr="009D25F4">
        <w:rPr>
          <w:iCs/>
          <w:lang w:val="en-US"/>
        </w:rPr>
        <w:t xml:space="preserve"> a high speed mode c</w:t>
      </w:r>
      <w:r>
        <w:rPr>
          <w:iCs/>
          <w:lang w:val="en-US"/>
        </w:rPr>
        <w:t>urrent range</w:t>
      </w:r>
      <w:r w:rsidRPr="009D25F4">
        <w:rPr>
          <w:iCs/>
          <w:lang w:val="en-US"/>
        </w:rPr>
        <w:t>.</w:t>
      </w:r>
      <w:r>
        <w:rPr>
          <w:iCs/>
          <w:lang w:val="en-US"/>
        </w:rPr>
        <w:t xml:space="preserve"> </w:t>
      </w:r>
    </w:p>
    <w:p w14:paraId="4A02CCF3" w14:textId="687D5C25" w:rsidR="00790B86" w:rsidRDefault="00790B86" w:rsidP="009D25F4">
      <w:pPr>
        <w:rPr>
          <w:iCs/>
          <w:lang w:val="en-US"/>
        </w:rPr>
      </w:pPr>
    </w:p>
    <w:p w14:paraId="4A73E485" w14:textId="5A4091C6" w:rsidR="00790B86" w:rsidRDefault="00790B86" w:rsidP="009D25F4">
      <w:pPr>
        <w:autoSpaceDE w:val="0"/>
        <w:autoSpaceDN w:val="0"/>
        <w:adjustRightInd w:val="0"/>
        <w:textboxTightWrap w:val="none"/>
        <w:rPr>
          <w:rFonts w:ascii="Consolas" w:hAnsi="Consolas" w:cs="Consolas"/>
          <w:color w:val="0000FF"/>
          <w:sz w:val="19"/>
          <w:szCs w:val="19"/>
          <w:lang w:val="en-NL"/>
        </w:rPr>
      </w:pPr>
      <w:r>
        <w:rPr>
          <w:iCs/>
          <w:lang w:val="en-US"/>
        </w:rPr>
        <w:t>The code below can be used to get current range</w:t>
      </w:r>
      <w:r w:rsidR="00101578">
        <w:rPr>
          <w:iCs/>
          <w:lang w:val="en-US"/>
        </w:rPr>
        <w:t xml:space="preserve"> bits</w:t>
      </w:r>
      <w:r>
        <w:rPr>
          <w:iCs/>
          <w:lang w:val="en-US"/>
        </w:rPr>
        <w:t xml:space="preserve"> from the package.</w:t>
      </w:r>
    </w:p>
    <w:p w14:paraId="4EA4C8ED" w14:textId="39DCA4F7" w:rsidR="00790B86" w:rsidRDefault="00790B86" w:rsidP="009D25F4">
      <w:pPr>
        <w:autoSpaceDE w:val="0"/>
        <w:autoSpaceDN w:val="0"/>
        <w:adjustRightInd w:val="0"/>
        <w:textboxTightWrap w:val="none"/>
        <w:rPr>
          <w:rFonts w:ascii="Consolas" w:hAnsi="Consolas" w:cs="Consolas"/>
          <w:color w:val="0000FF"/>
          <w:sz w:val="19"/>
          <w:szCs w:val="19"/>
          <w:lang w:val="en-NL"/>
        </w:rPr>
      </w:pPr>
    </w:p>
    <w:p w14:paraId="6E76AE0F" w14:textId="77777777" w:rsidR="00101578" w:rsidRPr="00DD77EF" w:rsidRDefault="00101578" w:rsidP="00101578">
      <w:pPr>
        <w:autoSpaceDE w:val="0"/>
        <w:autoSpaceDN w:val="0"/>
        <w:adjustRightInd w:val="0"/>
        <w:textboxTightWrap w:val="none"/>
        <w:rPr>
          <w:rStyle w:val="code"/>
        </w:rPr>
      </w:pPr>
      <w:r w:rsidRPr="00DD77EF">
        <w:rPr>
          <w:rStyle w:val="code"/>
        </w:rPr>
        <w:t>char  crBytePackage[3];</w:t>
      </w:r>
    </w:p>
    <w:p w14:paraId="5A0060F8" w14:textId="186AA4B6" w:rsidR="00101578" w:rsidRPr="00DD77EF" w:rsidRDefault="00101578" w:rsidP="00101578">
      <w:pPr>
        <w:autoSpaceDE w:val="0"/>
        <w:autoSpaceDN w:val="0"/>
        <w:adjustRightInd w:val="0"/>
        <w:textboxTightWrap w:val="none"/>
        <w:rPr>
          <w:rStyle w:val="code"/>
        </w:rPr>
      </w:pPr>
      <w:r w:rsidRPr="00DD77EF">
        <w:rPr>
          <w:rStyle w:val="code"/>
        </w:rPr>
        <w:t>char* ptr;</w:t>
      </w:r>
    </w:p>
    <w:p w14:paraId="2E6D23DA" w14:textId="2C05324C" w:rsidR="00101578" w:rsidRPr="00DD77EF" w:rsidRDefault="00101578" w:rsidP="00101578">
      <w:pPr>
        <w:autoSpaceDE w:val="0"/>
        <w:autoSpaceDN w:val="0"/>
        <w:adjustRightInd w:val="0"/>
        <w:textboxTightWrap w:val="none"/>
        <w:rPr>
          <w:rStyle w:val="code"/>
        </w:rPr>
      </w:pPr>
      <w:r w:rsidRPr="00DD77EF">
        <w:rPr>
          <w:rStyle w:val="code"/>
        </w:rPr>
        <w:t>//Fetches the current range bits from the package</w:t>
      </w:r>
    </w:p>
    <w:p w14:paraId="4C70CE2C" w14:textId="77777777" w:rsidR="00DD77EF" w:rsidRDefault="00101578" w:rsidP="00101578">
      <w:pPr>
        <w:autoSpaceDE w:val="0"/>
        <w:autoSpaceDN w:val="0"/>
        <w:adjustRightInd w:val="0"/>
        <w:textboxTightWrap w:val="none"/>
        <w:rPr>
          <w:rFonts w:ascii="Courier New" w:hAnsi="Courier New" w:cs="Courier New"/>
          <w:lang w:val="en-NL"/>
        </w:rPr>
      </w:pPr>
      <w:r w:rsidRPr="00DD77EF">
        <w:rPr>
          <w:rStyle w:val="code"/>
        </w:rPr>
        <w:t>strncpy(crBytePackage, metaDataCR+1, 2);</w:t>
      </w:r>
      <w:r>
        <w:rPr>
          <w:rFonts w:ascii="Courier New" w:hAnsi="Courier New" w:cs="Courier New"/>
          <w:lang w:val="en-NL"/>
        </w:rPr>
        <w:tab/>
      </w:r>
    </w:p>
    <w:p w14:paraId="5131AC44" w14:textId="403101FE" w:rsidR="00DD77EF" w:rsidRDefault="00DD77EF" w:rsidP="00101578">
      <w:pPr>
        <w:autoSpaceDE w:val="0"/>
        <w:autoSpaceDN w:val="0"/>
        <w:adjustRightInd w:val="0"/>
        <w:textboxTightWrap w:val="none"/>
        <w:rPr>
          <w:rFonts w:ascii="Courier New" w:hAnsi="Courier New" w:cs="Courier New"/>
          <w:lang w:val="en-NL"/>
        </w:rPr>
      </w:pPr>
    </w:p>
    <w:p w14:paraId="33263821" w14:textId="42E384F7" w:rsidR="00DD77EF" w:rsidRDefault="00DD77EF" w:rsidP="00101578">
      <w:pPr>
        <w:autoSpaceDE w:val="0"/>
        <w:autoSpaceDN w:val="0"/>
        <w:adjustRightInd w:val="0"/>
        <w:textboxTightWrap w:val="none"/>
        <w:rPr>
          <w:rFonts w:ascii="Courier New" w:hAnsi="Courier New" w:cs="Courier New"/>
          <w:lang w:val="en-GB"/>
        </w:rPr>
      </w:pPr>
      <w:r>
        <w:rPr>
          <w:rFonts w:ascii="Courier New" w:hAnsi="Courier New" w:cs="Courier New"/>
          <w:lang w:val="en-GB"/>
        </w:rPr>
        <w:t>The hex value is then converted to int to get the current range string as shown below.</w:t>
      </w:r>
    </w:p>
    <w:p w14:paraId="6CF64857" w14:textId="196E4917" w:rsidR="00DD77EF" w:rsidRDefault="00DD77EF" w:rsidP="00101578">
      <w:pPr>
        <w:autoSpaceDE w:val="0"/>
        <w:autoSpaceDN w:val="0"/>
        <w:adjustRightInd w:val="0"/>
        <w:textboxTightWrap w:val="none"/>
        <w:rPr>
          <w:rFonts w:ascii="Courier New" w:hAnsi="Courier New" w:cs="Courier New"/>
          <w:lang w:val="en-GB"/>
        </w:rPr>
      </w:pPr>
    </w:p>
    <w:p w14:paraId="5D539894" w14:textId="05B1DEAD" w:rsidR="00B66A66" w:rsidRPr="00B66A66" w:rsidRDefault="00B66A66" w:rsidP="00B66A66">
      <w:pPr>
        <w:autoSpaceDE w:val="0"/>
        <w:autoSpaceDN w:val="0"/>
        <w:adjustRightInd w:val="0"/>
        <w:textboxTightWrap w:val="none"/>
        <w:rPr>
          <w:rStyle w:val="code"/>
        </w:rPr>
      </w:pPr>
      <w:r w:rsidRPr="00B66A66">
        <w:rPr>
          <w:rStyle w:val="code"/>
        </w:rPr>
        <w:t>char* currentRangeStr;</w:t>
      </w:r>
    </w:p>
    <w:p w14:paraId="1E517029" w14:textId="6B4E9181" w:rsidR="00DD77EF" w:rsidRPr="00DD77EF" w:rsidRDefault="00DD77EF" w:rsidP="00DD77EF">
      <w:pPr>
        <w:autoSpaceDE w:val="0"/>
        <w:autoSpaceDN w:val="0"/>
        <w:adjustRightInd w:val="0"/>
        <w:textboxTightWrap w:val="none"/>
        <w:rPr>
          <w:rStyle w:val="code"/>
        </w:rPr>
      </w:pPr>
      <w:r w:rsidRPr="00DD77EF">
        <w:rPr>
          <w:rStyle w:val="code"/>
        </w:rPr>
        <w:t>int crByte = strtol(crBytePackage, &amp;ptr, 16);</w:t>
      </w:r>
    </w:p>
    <w:p w14:paraId="60B170E5" w14:textId="1EA23E03" w:rsidR="00101578" w:rsidRDefault="00101578" w:rsidP="00101578">
      <w:pPr>
        <w:autoSpaceDE w:val="0"/>
        <w:autoSpaceDN w:val="0"/>
        <w:adjustRightInd w:val="0"/>
        <w:textboxTightWrap w:val="none"/>
        <w:rPr>
          <w:rFonts w:ascii="Consolas" w:hAnsi="Consolas" w:cs="Consolas"/>
          <w:color w:val="0000FF"/>
          <w:sz w:val="19"/>
          <w:szCs w:val="19"/>
          <w:lang w:val="en-NL"/>
        </w:rPr>
      </w:pP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r>
        <w:rPr>
          <w:rFonts w:ascii="Courier New" w:hAnsi="Courier New" w:cs="Courier New"/>
          <w:lang w:val="en-NL"/>
        </w:rPr>
        <w:tab/>
      </w:r>
    </w:p>
    <w:p w14:paraId="48727014" w14:textId="77777777" w:rsidR="00B66A66" w:rsidRPr="00B66A66" w:rsidRDefault="00B66A66" w:rsidP="00B66A66">
      <w:pPr>
        <w:autoSpaceDE w:val="0"/>
        <w:autoSpaceDN w:val="0"/>
        <w:adjustRightInd w:val="0"/>
        <w:textboxTightWrap w:val="none"/>
        <w:rPr>
          <w:rStyle w:val="code"/>
        </w:rPr>
      </w:pPr>
      <w:r w:rsidRPr="00B66A66">
        <w:rPr>
          <w:rStyle w:val="code"/>
        </w:rPr>
        <w:t>switch (crByte)</w:t>
      </w:r>
    </w:p>
    <w:p w14:paraId="69427B04" w14:textId="77777777" w:rsidR="00B66A66" w:rsidRPr="00B66A66" w:rsidRDefault="00B66A66" w:rsidP="00B66A66">
      <w:pPr>
        <w:autoSpaceDE w:val="0"/>
        <w:autoSpaceDN w:val="0"/>
        <w:adjustRightInd w:val="0"/>
        <w:textboxTightWrap w:val="none"/>
        <w:rPr>
          <w:rStyle w:val="code"/>
        </w:rPr>
      </w:pPr>
      <w:r w:rsidRPr="00B66A66">
        <w:rPr>
          <w:rStyle w:val="code"/>
        </w:rPr>
        <w:t>{</w:t>
      </w:r>
    </w:p>
    <w:p w14:paraId="36763ACB" w14:textId="77777777" w:rsidR="00B66A66" w:rsidRPr="00B66A66" w:rsidRDefault="00B66A66" w:rsidP="00B66A66">
      <w:pPr>
        <w:autoSpaceDE w:val="0"/>
        <w:autoSpaceDN w:val="0"/>
        <w:adjustRightInd w:val="0"/>
        <w:textboxTightWrap w:val="none"/>
        <w:rPr>
          <w:rStyle w:val="code"/>
        </w:rPr>
      </w:pPr>
      <w:r w:rsidRPr="00B66A66">
        <w:rPr>
          <w:rStyle w:val="code"/>
        </w:rPr>
        <w:tab/>
        <w:t>case 0:</w:t>
      </w:r>
    </w:p>
    <w:p w14:paraId="70BA5EA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"100nA";</w:t>
      </w:r>
    </w:p>
    <w:p w14:paraId="38CD1B0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F91F15F" w14:textId="77777777" w:rsidR="00B66A66" w:rsidRPr="00B66A66" w:rsidRDefault="00B66A66" w:rsidP="00B66A66">
      <w:pPr>
        <w:autoSpaceDE w:val="0"/>
        <w:autoSpaceDN w:val="0"/>
        <w:adjustRightInd w:val="0"/>
        <w:textboxTightWrap w:val="none"/>
        <w:rPr>
          <w:rStyle w:val="code"/>
        </w:rPr>
      </w:pPr>
      <w:r w:rsidRPr="00B66A66">
        <w:rPr>
          <w:rStyle w:val="code"/>
        </w:rPr>
        <w:tab/>
        <w:t>case 1:</w:t>
      </w:r>
    </w:p>
    <w:p w14:paraId="0CE5949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"2uA";</w:t>
      </w:r>
    </w:p>
    <w:p w14:paraId="5E823ED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5B1C414" w14:textId="77777777" w:rsidR="00B66A66" w:rsidRPr="00B66A66" w:rsidRDefault="00B66A66" w:rsidP="00B66A66">
      <w:pPr>
        <w:autoSpaceDE w:val="0"/>
        <w:autoSpaceDN w:val="0"/>
        <w:adjustRightInd w:val="0"/>
        <w:textboxTightWrap w:val="none"/>
        <w:rPr>
          <w:rStyle w:val="code"/>
        </w:rPr>
      </w:pPr>
      <w:r w:rsidRPr="00B66A66">
        <w:rPr>
          <w:rStyle w:val="code"/>
        </w:rPr>
        <w:tab/>
        <w:t>case 2:</w:t>
      </w:r>
    </w:p>
    <w:p w14:paraId="4FBC046A"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"4uA";</w:t>
      </w:r>
    </w:p>
    <w:p w14:paraId="7B02257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64CAC2" w14:textId="77777777" w:rsidR="00B66A66" w:rsidRPr="00B66A66" w:rsidRDefault="00B66A66" w:rsidP="00B66A66">
      <w:pPr>
        <w:autoSpaceDE w:val="0"/>
        <w:autoSpaceDN w:val="0"/>
        <w:adjustRightInd w:val="0"/>
        <w:textboxTightWrap w:val="none"/>
        <w:rPr>
          <w:rStyle w:val="code"/>
        </w:rPr>
      </w:pPr>
      <w:r w:rsidRPr="00B66A66">
        <w:rPr>
          <w:rStyle w:val="code"/>
        </w:rPr>
        <w:tab/>
        <w:t>case 3:</w:t>
      </w:r>
    </w:p>
    <w:p w14:paraId="61C33DA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"8uA";</w:t>
      </w:r>
    </w:p>
    <w:p w14:paraId="1A2227D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B5E03BF" w14:textId="77777777" w:rsidR="00B66A66" w:rsidRPr="00B66A66" w:rsidRDefault="00B66A66" w:rsidP="00B66A66">
      <w:pPr>
        <w:autoSpaceDE w:val="0"/>
        <w:autoSpaceDN w:val="0"/>
        <w:adjustRightInd w:val="0"/>
        <w:textboxTightWrap w:val="none"/>
        <w:rPr>
          <w:rStyle w:val="code"/>
        </w:rPr>
      </w:pPr>
      <w:r w:rsidRPr="00B66A66">
        <w:rPr>
          <w:rStyle w:val="code"/>
        </w:rPr>
        <w:tab/>
        <w:t>case 4:</w:t>
      </w:r>
    </w:p>
    <w:p w14:paraId="50C27E2B" w14:textId="77777777" w:rsidR="00B66A66" w:rsidRPr="00B66A66" w:rsidRDefault="00B66A66" w:rsidP="00B66A66">
      <w:pPr>
        <w:autoSpaceDE w:val="0"/>
        <w:autoSpaceDN w:val="0"/>
        <w:adjustRightInd w:val="0"/>
        <w:textboxTightWrap w:val="none"/>
        <w:rPr>
          <w:rStyle w:val="code"/>
        </w:rPr>
      </w:pPr>
      <w:r w:rsidRPr="00B66A66">
        <w:rPr>
          <w:rStyle w:val="code"/>
        </w:rPr>
        <w:lastRenderedPageBreak/>
        <w:tab/>
      </w:r>
      <w:r w:rsidRPr="00B66A66">
        <w:rPr>
          <w:rStyle w:val="code"/>
        </w:rPr>
        <w:tab/>
        <w:t>currentRangeStr = "16uA";</w:t>
      </w:r>
    </w:p>
    <w:p w14:paraId="506F11E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00EECC3" w14:textId="77777777" w:rsidR="00B66A66" w:rsidRPr="00B66A66" w:rsidRDefault="00B66A66" w:rsidP="00B66A66">
      <w:pPr>
        <w:autoSpaceDE w:val="0"/>
        <w:autoSpaceDN w:val="0"/>
        <w:adjustRightInd w:val="0"/>
        <w:textboxTightWrap w:val="none"/>
        <w:rPr>
          <w:rStyle w:val="code"/>
        </w:rPr>
      </w:pPr>
      <w:r w:rsidRPr="00B66A66">
        <w:rPr>
          <w:rStyle w:val="code"/>
        </w:rPr>
        <w:tab/>
        <w:t>case 5:</w:t>
      </w:r>
    </w:p>
    <w:p w14:paraId="679DDBD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"32uA";</w:t>
      </w:r>
    </w:p>
    <w:p w14:paraId="2E08A41F"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8D1640" w14:textId="77777777" w:rsidR="00B66A66" w:rsidRPr="00B66A66" w:rsidRDefault="00B66A66" w:rsidP="00B66A66">
      <w:pPr>
        <w:autoSpaceDE w:val="0"/>
        <w:autoSpaceDN w:val="0"/>
        <w:adjustRightInd w:val="0"/>
        <w:textboxTightWrap w:val="none"/>
        <w:rPr>
          <w:rStyle w:val="code"/>
        </w:rPr>
      </w:pPr>
      <w:r w:rsidRPr="00B66A66">
        <w:rPr>
          <w:rStyle w:val="code"/>
        </w:rPr>
        <w:tab/>
        <w:t>case 6:</w:t>
      </w:r>
    </w:p>
    <w:p w14:paraId="6B9B58AF"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"63uA";</w:t>
      </w:r>
    </w:p>
    <w:p w14:paraId="41A61DB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1CCE13B4" w14:textId="77777777" w:rsidR="00B66A66" w:rsidRPr="00B66A66" w:rsidRDefault="00B66A66" w:rsidP="00B66A66">
      <w:pPr>
        <w:autoSpaceDE w:val="0"/>
        <w:autoSpaceDN w:val="0"/>
        <w:adjustRightInd w:val="0"/>
        <w:textboxTightWrap w:val="none"/>
        <w:rPr>
          <w:rStyle w:val="code"/>
        </w:rPr>
      </w:pPr>
      <w:r w:rsidRPr="00B66A66">
        <w:rPr>
          <w:rStyle w:val="code"/>
        </w:rPr>
        <w:tab/>
        <w:t>case 7:</w:t>
      </w:r>
    </w:p>
    <w:p w14:paraId="28D6924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"125uA";</w:t>
      </w:r>
    </w:p>
    <w:p w14:paraId="4AB7200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6E54DC79" w14:textId="77777777" w:rsidR="00B66A66" w:rsidRPr="00B66A66" w:rsidRDefault="00B66A66" w:rsidP="00B66A66">
      <w:pPr>
        <w:autoSpaceDE w:val="0"/>
        <w:autoSpaceDN w:val="0"/>
        <w:adjustRightInd w:val="0"/>
        <w:textboxTightWrap w:val="none"/>
        <w:rPr>
          <w:rStyle w:val="code"/>
        </w:rPr>
      </w:pPr>
      <w:r w:rsidRPr="00B66A66">
        <w:rPr>
          <w:rStyle w:val="code"/>
        </w:rPr>
        <w:tab/>
        <w:t>case 8:</w:t>
      </w:r>
    </w:p>
    <w:p w14:paraId="489AFAA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"250uA";</w:t>
      </w:r>
    </w:p>
    <w:p w14:paraId="7C8FAE4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F1D445D" w14:textId="77777777" w:rsidR="00B66A66" w:rsidRPr="00B66A66" w:rsidRDefault="00B66A66" w:rsidP="00B66A66">
      <w:pPr>
        <w:autoSpaceDE w:val="0"/>
        <w:autoSpaceDN w:val="0"/>
        <w:adjustRightInd w:val="0"/>
        <w:textboxTightWrap w:val="none"/>
        <w:rPr>
          <w:rStyle w:val="code"/>
        </w:rPr>
      </w:pPr>
      <w:r w:rsidRPr="00B66A66">
        <w:rPr>
          <w:rStyle w:val="code"/>
        </w:rPr>
        <w:tab/>
        <w:t>case 9:</w:t>
      </w:r>
    </w:p>
    <w:p w14:paraId="10D47FBA"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"500uA";</w:t>
      </w:r>
    </w:p>
    <w:p w14:paraId="4334B12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77DE470" w14:textId="77777777" w:rsidR="00B66A66" w:rsidRPr="00B66A66" w:rsidRDefault="00B66A66" w:rsidP="00B66A66">
      <w:pPr>
        <w:autoSpaceDE w:val="0"/>
        <w:autoSpaceDN w:val="0"/>
        <w:adjustRightInd w:val="0"/>
        <w:textboxTightWrap w:val="none"/>
        <w:rPr>
          <w:rStyle w:val="code"/>
        </w:rPr>
      </w:pPr>
      <w:r w:rsidRPr="00B66A66">
        <w:rPr>
          <w:rStyle w:val="code"/>
        </w:rPr>
        <w:tab/>
        <w:t>case 10:</w:t>
      </w:r>
    </w:p>
    <w:p w14:paraId="13B1756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"1mA";</w:t>
      </w:r>
    </w:p>
    <w:p w14:paraId="19F1CCA8"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6C451382" w14:textId="77777777" w:rsidR="00B66A66" w:rsidRPr="00B66A66" w:rsidRDefault="00B66A66" w:rsidP="00B66A66">
      <w:pPr>
        <w:autoSpaceDE w:val="0"/>
        <w:autoSpaceDN w:val="0"/>
        <w:adjustRightInd w:val="0"/>
        <w:textboxTightWrap w:val="none"/>
        <w:rPr>
          <w:rStyle w:val="code"/>
        </w:rPr>
      </w:pPr>
      <w:r w:rsidRPr="00B66A66">
        <w:rPr>
          <w:rStyle w:val="code"/>
        </w:rPr>
        <w:tab/>
        <w:t>case 11:</w:t>
      </w:r>
    </w:p>
    <w:p w14:paraId="310A513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"15mA";</w:t>
      </w:r>
    </w:p>
    <w:p w14:paraId="73D9C57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0478C843" w14:textId="77777777" w:rsidR="00B66A66" w:rsidRPr="00B66A66" w:rsidRDefault="00B66A66" w:rsidP="00B66A66">
      <w:pPr>
        <w:autoSpaceDE w:val="0"/>
        <w:autoSpaceDN w:val="0"/>
        <w:adjustRightInd w:val="0"/>
        <w:textboxTightWrap w:val="none"/>
        <w:rPr>
          <w:rStyle w:val="code"/>
        </w:rPr>
      </w:pPr>
      <w:r w:rsidRPr="00B66A66">
        <w:rPr>
          <w:rStyle w:val="code"/>
        </w:rPr>
        <w:tab/>
        <w:t>case 128:</w:t>
      </w:r>
    </w:p>
    <w:p w14:paraId="28A77301"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"100nA (High speed)";</w:t>
      </w:r>
    </w:p>
    <w:p w14:paraId="3AF3BDD6"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33C697BB" w14:textId="77777777" w:rsidR="00B66A66" w:rsidRPr="00B66A66" w:rsidRDefault="00B66A66" w:rsidP="00B66A66">
      <w:pPr>
        <w:autoSpaceDE w:val="0"/>
        <w:autoSpaceDN w:val="0"/>
        <w:adjustRightInd w:val="0"/>
        <w:textboxTightWrap w:val="none"/>
        <w:rPr>
          <w:rStyle w:val="code"/>
        </w:rPr>
      </w:pPr>
      <w:r w:rsidRPr="00B66A66">
        <w:rPr>
          <w:rStyle w:val="code"/>
        </w:rPr>
        <w:tab/>
        <w:t>case 129:</w:t>
      </w:r>
    </w:p>
    <w:p w14:paraId="64B7A45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"1uA (High speed)";</w:t>
      </w:r>
    </w:p>
    <w:p w14:paraId="74299644"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A76B306" w14:textId="77777777" w:rsidR="00B66A66" w:rsidRPr="00B66A66" w:rsidRDefault="00B66A66" w:rsidP="00B66A66">
      <w:pPr>
        <w:autoSpaceDE w:val="0"/>
        <w:autoSpaceDN w:val="0"/>
        <w:adjustRightInd w:val="0"/>
        <w:textboxTightWrap w:val="none"/>
        <w:rPr>
          <w:rStyle w:val="code"/>
        </w:rPr>
      </w:pPr>
      <w:r w:rsidRPr="00B66A66">
        <w:rPr>
          <w:rStyle w:val="code"/>
        </w:rPr>
        <w:tab/>
        <w:t>case 130:</w:t>
      </w:r>
    </w:p>
    <w:p w14:paraId="36BEE4FE"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"6uA (High speed)";</w:t>
      </w:r>
    </w:p>
    <w:p w14:paraId="5463A8D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0E50D4F0" w14:textId="77777777" w:rsidR="00B66A66" w:rsidRPr="00B66A66" w:rsidRDefault="00B66A66" w:rsidP="00B66A66">
      <w:pPr>
        <w:autoSpaceDE w:val="0"/>
        <w:autoSpaceDN w:val="0"/>
        <w:adjustRightInd w:val="0"/>
        <w:textboxTightWrap w:val="none"/>
        <w:rPr>
          <w:rStyle w:val="code"/>
        </w:rPr>
      </w:pPr>
      <w:r w:rsidRPr="00B66A66">
        <w:rPr>
          <w:rStyle w:val="code"/>
        </w:rPr>
        <w:tab/>
        <w:t>case 131:</w:t>
      </w:r>
    </w:p>
    <w:p w14:paraId="4E05C1B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"13uA (High speed)";</w:t>
      </w:r>
    </w:p>
    <w:p w14:paraId="4DE4A09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56F14294" w14:textId="77777777" w:rsidR="00B66A66" w:rsidRPr="00B66A66" w:rsidRDefault="00B66A66" w:rsidP="00B66A66">
      <w:pPr>
        <w:autoSpaceDE w:val="0"/>
        <w:autoSpaceDN w:val="0"/>
        <w:adjustRightInd w:val="0"/>
        <w:textboxTightWrap w:val="none"/>
        <w:rPr>
          <w:rStyle w:val="code"/>
        </w:rPr>
      </w:pPr>
      <w:r w:rsidRPr="00B66A66">
        <w:rPr>
          <w:rStyle w:val="code"/>
        </w:rPr>
        <w:tab/>
        <w:t>case 132:</w:t>
      </w:r>
    </w:p>
    <w:p w14:paraId="0094086D"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"25uA (High speed)";</w:t>
      </w:r>
    </w:p>
    <w:p w14:paraId="4A13FD36"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BE5E29F" w14:textId="77777777" w:rsidR="00B66A66" w:rsidRPr="00B66A66" w:rsidRDefault="00B66A66" w:rsidP="00B66A66">
      <w:pPr>
        <w:autoSpaceDE w:val="0"/>
        <w:autoSpaceDN w:val="0"/>
        <w:adjustRightInd w:val="0"/>
        <w:textboxTightWrap w:val="none"/>
        <w:rPr>
          <w:rStyle w:val="code"/>
        </w:rPr>
      </w:pPr>
      <w:r w:rsidRPr="00B66A66">
        <w:rPr>
          <w:rStyle w:val="code"/>
        </w:rPr>
        <w:tab/>
        <w:t>case 133:</w:t>
      </w:r>
    </w:p>
    <w:p w14:paraId="3D33E98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"50uA (High speed)";</w:t>
      </w:r>
    </w:p>
    <w:p w14:paraId="0B935609"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2E585742" w14:textId="77777777" w:rsidR="00B66A66" w:rsidRPr="00B66A66" w:rsidRDefault="00B66A66" w:rsidP="00B66A66">
      <w:pPr>
        <w:autoSpaceDE w:val="0"/>
        <w:autoSpaceDN w:val="0"/>
        <w:adjustRightInd w:val="0"/>
        <w:textboxTightWrap w:val="none"/>
        <w:rPr>
          <w:rStyle w:val="code"/>
        </w:rPr>
      </w:pPr>
      <w:r w:rsidRPr="00B66A66">
        <w:rPr>
          <w:rStyle w:val="code"/>
        </w:rPr>
        <w:tab/>
        <w:t>case 134:</w:t>
      </w:r>
    </w:p>
    <w:p w14:paraId="0E185D77"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"100uA (High speed)";</w:t>
      </w:r>
    </w:p>
    <w:p w14:paraId="57C65394"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6E813B31" w14:textId="77777777" w:rsidR="00B66A66" w:rsidRPr="00B66A66" w:rsidRDefault="00B66A66" w:rsidP="00B66A66">
      <w:pPr>
        <w:autoSpaceDE w:val="0"/>
        <w:autoSpaceDN w:val="0"/>
        <w:adjustRightInd w:val="0"/>
        <w:textboxTightWrap w:val="none"/>
        <w:rPr>
          <w:rStyle w:val="code"/>
        </w:rPr>
      </w:pPr>
      <w:r w:rsidRPr="00B66A66">
        <w:rPr>
          <w:rStyle w:val="code"/>
        </w:rPr>
        <w:tab/>
        <w:t>case 135:</w:t>
      </w:r>
    </w:p>
    <w:p w14:paraId="6EC8AC40"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"200uA (High speed)";</w:t>
      </w:r>
    </w:p>
    <w:p w14:paraId="2385115B"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2F79E82" w14:textId="77777777" w:rsidR="00B66A66" w:rsidRPr="00B66A66" w:rsidRDefault="00B66A66" w:rsidP="00B66A66">
      <w:pPr>
        <w:autoSpaceDE w:val="0"/>
        <w:autoSpaceDN w:val="0"/>
        <w:adjustRightInd w:val="0"/>
        <w:textboxTightWrap w:val="none"/>
        <w:rPr>
          <w:rStyle w:val="code"/>
        </w:rPr>
      </w:pPr>
      <w:r w:rsidRPr="00B66A66">
        <w:rPr>
          <w:rStyle w:val="code"/>
        </w:rPr>
        <w:tab/>
        <w:t>case 136:</w:t>
      </w:r>
    </w:p>
    <w:p w14:paraId="3088C1E3"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"1mA (High speed)";</w:t>
      </w:r>
    </w:p>
    <w:p w14:paraId="0982E115"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7D019E45" w14:textId="77777777" w:rsidR="00B66A66" w:rsidRPr="00B66A66" w:rsidRDefault="00B66A66" w:rsidP="00B66A66">
      <w:pPr>
        <w:autoSpaceDE w:val="0"/>
        <w:autoSpaceDN w:val="0"/>
        <w:adjustRightInd w:val="0"/>
        <w:textboxTightWrap w:val="none"/>
        <w:rPr>
          <w:rStyle w:val="code"/>
        </w:rPr>
      </w:pPr>
      <w:r w:rsidRPr="00B66A66">
        <w:rPr>
          <w:rStyle w:val="code"/>
        </w:rPr>
        <w:tab/>
        <w:t>case 137:</w:t>
      </w:r>
    </w:p>
    <w:p w14:paraId="4221AD62"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currentRangeStr = "5mA (High speed)";</w:t>
      </w:r>
    </w:p>
    <w:p w14:paraId="21056D3C" w14:textId="77777777" w:rsidR="00B66A66" w:rsidRPr="00B66A66" w:rsidRDefault="00B66A66" w:rsidP="00B66A66">
      <w:pPr>
        <w:autoSpaceDE w:val="0"/>
        <w:autoSpaceDN w:val="0"/>
        <w:adjustRightInd w:val="0"/>
        <w:textboxTightWrap w:val="none"/>
        <w:rPr>
          <w:rStyle w:val="code"/>
        </w:rPr>
      </w:pPr>
      <w:r w:rsidRPr="00B66A66">
        <w:rPr>
          <w:rStyle w:val="code"/>
        </w:rPr>
        <w:tab/>
      </w:r>
      <w:r w:rsidRPr="00B66A66">
        <w:rPr>
          <w:rStyle w:val="code"/>
        </w:rPr>
        <w:tab/>
        <w:t>break;</w:t>
      </w:r>
    </w:p>
    <w:p w14:paraId="48522F85" w14:textId="683C4819" w:rsidR="009D25F4" w:rsidRDefault="00B66A66" w:rsidP="00B66A66">
      <w:pPr>
        <w:rPr>
          <w:rStyle w:val="code"/>
        </w:rPr>
      </w:pPr>
      <w:r w:rsidRPr="00B66A66">
        <w:rPr>
          <w:rStyle w:val="code"/>
        </w:rPr>
        <w:t>}</w:t>
      </w:r>
    </w:p>
    <w:p w14:paraId="57A0B953" w14:textId="5B791DE8" w:rsidR="009D25F4" w:rsidRDefault="009D25F4" w:rsidP="009D25F4">
      <w:pPr>
        <w:rPr>
          <w:rStyle w:val="code"/>
        </w:rPr>
      </w:pPr>
    </w:p>
    <w:p w14:paraId="6E1FC4E2" w14:textId="1F0BD79B" w:rsidR="00790B86" w:rsidRDefault="00160881" w:rsidP="009D25F4">
      <w:pPr>
        <w:rPr>
          <w:lang w:val="en-US"/>
        </w:rPr>
      </w:pPr>
      <w:r w:rsidRPr="00160881">
        <w:rPr>
          <w:lang w:val="en-US"/>
        </w:rPr>
        <w:t>For example, in the a</w:t>
      </w:r>
      <w:r>
        <w:rPr>
          <w:lang w:val="en-US"/>
        </w:rPr>
        <w:t>bove sample, the second meta data available is 288.</w:t>
      </w:r>
    </w:p>
    <w:p w14:paraId="245B136D" w14:textId="55050653" w:rsidR="00160881" w:rsidRDefault="00160881" w:rsidP="009D25F4">
      <w:pPr>
        <w:rPr>
          <w:lang w:val="en-US"/>
        </w:rPr>
      </w:pPr>
    </w:p>
    <w:p w14:paraId="3CD0942A" w14:textId="4EE4F7C5" w:rsidR="00160881" w:rsidRDefault="00160881" w:rsidP="009D25F4">
      <w:pPr>
        <w:rPr>
          <w:lang w:val="en-US"/>
        </w:rPr>
      </w:pPr>
      <w:r>
        <w:rPr>
          <w:lang w:val="en-US"/>
        </w:rPr>
        <w:t>2 – indicates the type – current range</w:t>
      </w:r>
    </w:p>
    <w:p w14:paraId="41022E30" w14:textId="3F7834C3" w:rsidR="00160881" w:rsidRPr="00160881" w:rsidRDefault="00160881" w:rsidP="009D25F4">
      <w:pPr>
        <w:rPr>
          <w:lang w:val="en-US"/>
        </w:rPr>
      </w:pPr>
      <w:r>
        <w:rPr>
          <w:lang w:val="en-US"/>
        </w:rPr>
        <w:t>88 – indicates the hex value for current range index – 1mA. The first bit 8 implies that it is high speed mode current range.</w:t>
      </w:r>
    </w:p>
    <w:p w14:paraId="498012C5" w14:textId="4D5773C0" w:rsidR="00E24BA5" w:rsidRDefault="00E24BA5" w:rsidP="00CC5FE4">
      <w:pPr>
        <w:autoSpaceDE w:val="0"/>
        <w:autoSpaceDN w:val="0"/>
        <w:adjustRightInd w:val="0"/>
        <w:textboxTightWrap w:val="none"/>
        <w:rPr>
          <w:rStyle w:val="code"/>
          <w:lang w:eastAsia="en-US"/>
        </w:rPr>
      </w:pPr>
    </w:p>
    <w:p w14:paraId="3E49D692" w14:textId="2EEBD9E9" w:rsidR="00F256AD" w:rsidRPr="00C4078C" w:rsidRDefault="00F256AD" w:rsidP="00277BCD">
      <w:pPr>
        <w:pStyle w:val="Heading3"/>
        <w:numPr>
          <w:ilvl w:val="2"/>
          <w:numId w:val="1"/>
        </w:numPr>
      </w:pPr>
      <w:r w:rsidRPr="00C4078C">
        <w:lastRenderedPageBreak/>
        <w:t>Displaying data in the Arduino serial port</w:t>
      </w:r>
    </w:p>
    <w:p w14:paraId="727018D5" w14:textId="5BA129AD" w:rsidR="00F256AD" w:rsidRDefault="00F256AD" w:rsidP="00F256AD">
      <w:pPr>
        <w:rPr>
          <w:lang w:val="en-US"/>
        </w:rPr>
      </w:pPr>
      <w:r>
        <w:rPr>
          <w:lang w:val="en-US"/>
        </w:rPr>
        <w:t xml:space="preserve">The data values and meta data values stored in the ‘MeasureData’ struct object ‘retData’ can be then </w:t>
      </w:r>
      <w:r w:rsidR="00517B0E">
        <w:rPr>
          <w:lang w:val="en-US"/>
        </w:rPr>
        <w:t xml:space="preserve">written </w:t>
      </w:r>
      <w:r>
        <w:rPr>
          <w:lang w:val="en-US"/>
        </w:rPr>
        <w:t>on the serial port in the arduino code based on the return code from ReceivePackage</w:t>
      </w:r>
      <w:r w:rsidR="00845133">
        <w:rPr>
          <w:lang w:val="en-US"/>
        </w:rPr>
        <w:t>()</w:t>
      </w:r>
      <w:r>
        <w:rPr>
          <w:lang w:val="en-US"/>
        </w:rPr>
        <w:t>.</w:t>
      </w:r>
      <w:r w:rsidR="00313D30">
        <w:rPr>
          <w:lang w:val="en-US"/>
        </w:rPr>
        <w:t xml:space="preserve"> </w:t>
      </w:r>
      <w:r>
        <w:rPr>
          <w:lang w:val="en-US"/>
        </w:rPr>
        <w:t>The return code from ReceivePackage</w:t>
      </w:r>
      <w:r w:rsidR="0061426D">
        <w:rPr>
          <w:lang w:val="en-US"/>
        </w:rPr>
        <w:t xml:space="preserve">() </w:t>
      </w:r>
      <w:r>
        <w:rPr>
          <w:lang w:val="en-US"/>
        </w:rPr>
        <w:t>is based on the identif</w:t>
      </w:r>
      <w:r w:rsidR="00F15086">
        <w:rPr>
          <w:lang w:val="en-US"/>
        </w:rPr>
        <w:t>ied</w:t>
      </w:r>
      <w:r>
        <w:rPr>
          <w:lang w:val="en-US"/>
        </w:rPr>
        <w:t xml:space="preserve"> char/string found in the response package</w:t>
      </w:r>
      <w:r w:rsidR="00263253">
        <w:rPr>
          <w:lang w:val="en-US"/>
        </w:rPr>
        <w:t>.</w:t>
      </w:r>
    </w:p>
    <w:p w14:paraId="7DA65001" w14:textId="77777777" w:rsidR="00F256AD" w:rsidRDefault="00F256AD" w:rsidP="00F256AD">
      <w:pPr>
        <w:rPr>
          <w:lang w:val="en-US"/>
        </w:rPr>
      </w:pPr>
    </w:p>
    <w:p w14:paraId="1592E974" w14:textId="1C68DC5C" w:rsidR="00F256AD" w:rsidRDefault="00F256AD" w:rsidP="00F256AD">
      <w:pPr>
        <w:rPr>
          <w:lang w:val="en-US"/>
        </w:rPr>
      </w:pPr>
      <w:r>
        <w:rPr>
          <w:lang w:val="en-US"/>
        </w:rPr>
        <w:t>‘e’</w:t>
      </w:r>
      <w:r w:rsidR="00263253">
        <w:rPr>
          <w:lang w:val="en-US"/>
        </w:rPr>
        <w:t xml:space="preserve"> indicates the beginning of a response and </w:t>
      </w:r>
      <w:r>
        <w:rPr>
          <w:lang w:val="en-US"/>
        </w:rPr>
        <w:t>the parsing continues.</w:t>
      </w:r>
    </w:p>
    <w:p w14:paraId="39B72D39" w14:textId="77777777" w:rsidR="00F256AD" w:rsidRDefault="00F256AD" w:rsidP="00F256AD">
      <w:pPr>
        <w:rPr>
          <w:lang w:val="en-US"/>
        </w:rPr>
      </w:pPr>
    </w:p>
    <w:p w14:paraId="36FE7300" w14:textId="77777777" w:rsidR="00F256AD" w:rsidRPr="008A2B14" w:rsidRDefault="00F256AD" w:rsidP="00F256AD">
      <w:pPr>
        <w:rPr>
          <w:rStyle w:val="code"/>
        </w:rPr>
      </w:pPr>
      <w:r w:rsidRPr="008A2B14">
        <w:rPr>
          <w:rStyle w:val="code"/>
        </w:rPr>
        <w:t>if(code == CODE_RESPONSE_BEGIN)</w:t>
      </w:r>
    </w:p>
    <w:p w14:paraId="5A8E94ED" w14:textId="77777777" w:rsidR="00F256AD" w:rsidRPr="008A2B14" w:rsidRDefault="00F256AD" w:rsidP="00F256AD">
      <w:pPr>
        <w:rPr>
          <w:rStyle w:val="code"/>
        </w:rPr>
      </w:pPr>
      <w:r w:rsidRPr="008A2B14">
        <w:rPr>
          <w:rStyle w:val="code"/>
        </w:rPr>
        <w:t>{</w:t>
      </w:r>
    </w:p>
    <w:p w14:paraId="2AF41E57" w14:textId="77777777" w:rsidR="00F256AD" w:rsidRPr="008A2B14" w:rsidRDefault="00F256AD" w:rsidP="00F256AD">
      <w:pPr>
        <w:rPr>
          <w:rStyle w:val="code"/>
        </w:rPr>
      </w:pPr>
      <w:r w:rsidRPr="008A2B14">
        <w:rPr>
          <w:rStyle w:val="code"/>
        </w:rPr>
        <w:t xml:space="preserve">  //do nothing</w:t>
      </w:r>
    </w:p>
    <w:p w14:paraId="723CCC10" w14:textId="15C57708" w:rsidR="00F256AD" w:rsidRPr="008A2B14" w:rsidRDefault="00F256AD" w:rsidP="00F256AD">
      <w:pPr>
        <w:rPr>
          <w:rStyle w:val="code"/>
        </w:rPr>
      </w:pPr>
      <w:r w:rsidRPr="008A2B14">
        <w:rPr>
          <w:rStyle w:val="code"/>
        </w:rPr>
        <w:t>}</w:t>
      </w:r>
    </w:p>
    <w:p w14:paraId="5374389C" w14:textId="2CAC962F" w:rsidR="00F256AD" w:rsidRDefault="00F256AD" w:rsidP="00F256AD">
      <w:pPr>
        <w:rPr>
          <w:lang w:val="en-US"/>
        </w:rPr>
      </w:pPr>
    </w:p>
    <w:p w14:paraId="740A56EC" w14:textId="38BB390E" w:rsidR="00F256AD" w:rsidRDefault="00F256AD" w:rsidP="00F256AD">
      <w:pPr>
        <w:rPr>
          <w:lang w:val="en-US"/>
        </w:rPr>
      </w:pPr>
      <w:r>
        <w:rPr>
          <w:lang w:val="en-US"/>
        </w:rPr>
        <w:t>‘M’ it indicates the beginning of a measurement loop response</w:t>
      </w:r>
    </w:p>
    <w:p w14:paraId="1A7166C2" w14:textId="77777777" w:rsidR="00F256AD" w:rsidRPr="00F256AD" w:rsidRDefault="00F256AD" w:rsidP="00F256AD">
      <w:pPr>
        <w:rPr>
          <w:lang w:val="en-US"/>
        </w:rPr>
      </w:pPr>
    </w:p>
    <w:p w14:paraId="216D8790" w14:textId="77777777" w:rsidR="00F256AD" w:rsidRPr="008A2B14" w:rsidRDefault="00F256AD" w:rsidP="00F256AD">
      <w:pPr>
        <w:rPr>
          <w:rStyle w:val="code"/>
        </w:rPr>
      </w:pPr>
      <w:r w:rsidRPr="008A2B14">
        <w:rPr>
          <w:rStyle w:val="code"/>
        </w:rPr>
        <w:t>else if(code == CODE_MEASURING)</w:t>
      </w:r>
    </w:p>
    <w:p w14:paraId="01F65BA2" w14:textId="77777777" w:rsidR="00F256AD" w:rsidRPr="008A2B14" w:rsidRDefault="00F256AD" w:rsidP="00F256AD">
      <w:pPr>
        <w:rPr>
          <w:rStyle w:val="code"/>
        </w:rPr>
      </w:pPr>
      <w:r w:rsidRPr="008A2B14">
        <w:rPr>
          <w:rStyle w:val="code"/>
        </w:rPr>
        <w:t>{</w:t>
      </w:r>
    </w:p>
    <w:p w14:paraId="632611CB" w14:textId="77777777" w:rsidR="00F256AD" w:rsidRPr="008A2B14" w:rsidRDefault="00F256AD" w:rsidP="00F256AD">
      <w:pPr>
        <w:rPr>
          <w:rStyle w:val="code"/>
        </w:rPr>
      </w:pPr>
      <w:r w:rsidRPr="008A2B14">
        <w:rPr>
          <w:rStyle w:val="code"/>
        </w:rPr>
        <w:t xml:space="preserve">  Serial.println("\nMeasuring... ");</w:t>
      </w:r>
    </w:p>
    <w:p w14:paraId="4F2EBA9F" w14:textId="0B7FE5F0" w:rsidR="00F256AD" w:rsidRDefault="00F256AD" w:rsidP="00F256AD">
      <w:pPr>
        <w:rPr>
          <w:lang w:val="en-US"/>
        </w:rPr>
      </w:pPr>
      <w:r w:rsidRPr="008A2B14">
        <w:rPr>
          <w:rStyle w:val="code"/>
        </w:rPr>
        <w:t>}</w:t>
      </w:r>
    </w:p>
    <w:p w14:paraId="44A4EA46" w14:textId="6BCE20E8" w:rsidR="00F256AD" w:rsidRDefault="00F256AD" w:rsidP="00F256AD">
      <w:pPr>
        <w:rPr>
          <w:lang w:val="en-US"/>
        </w:rPr>
      </w:pPr>
    </w:p>
    <w:p w14:paraId="5DD14C6E" w14:textId="18649BB6" w:rsidR="008A2B14" w:rsidRDefault="008A2B14" w:rsidP="00F256AD">
      <w:pPr>
        <w:rPr>
          <w:lang w:val="en-US"/>
        </w:rPr>
      </w:pPr>
      <w:r>
        <w:rPr>
          <w:lang w:val="en-US"/>
        </w:rPr>
        <w:t>‘P’ indicates the beginning of data package and CODE_OK implies successful parsing of data package.</w:t>
      </w:r>
    </w:p>
    <w:p w14:paraId="516A0852" w14:textId="77777777" w:rsidR="008A2B14" w:rsidRDefault="008A2B14" w:rsidP="00F256AD">
      <w:pPr>
        <w:rPr>
          <w:lang w:val="en-US"/>
        </w:rPr>
      </w:pPr>
    </w:p>
    <w:p w14:paraId="416B5E6F"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else if(code == CODE_OK)</w:t>
      </w:r>
    </w:p>
    <w:p w14:paraId="4F12A443"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w:t>
      </w:r>
    </w:p>
    <w:p w14:paraId="19347350"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if(_nDataPoints == 0)</w:t>
      </w:r>
    </w:p>
    <w:p w14:paraId="0C3876CB"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Serial.println("\nReceiving measurement response:");</w:t>
      </w:r>
    </w:p>
    <w:p w14:paraId="1BD51023" w14:textId="77777777" w:rsidR="00313D30" w:rsidRPr="008A2B14" w:rsidRDefault="008A2B14" w:rsidP="00313D30">
      <w:pPr>
        <w:autoSpaceDE w:val="0"/>
        <w:autoSpaceDN w:val="0"/>
        <w:adjustRightInd w:val="0"/>
        <w:textboxTightWrap w:val="none"/>
        <w:rPr>
          <w:rStyle w:val="code"/>
          <w:lang w:eastAsia="en-US"/>
        </w:rPr>
      </w:pPr>
      <w:r w:rsidRPr="008A2B14">
        <w:rPr>
          <w:rStyle w:val="code"/>
          <w:lang w:eastAsia="en-US"/>
        </w:rPr>
        <w:t xml:space="preserve">  Serial.print("\n");</w:t>
      </w:r>
      <w:r w:rsidR="00313D30">
        <w:rPr>
          <w:rStyle w:val="code"/>
          <w:lang w:eastAsia="en-US"/>
        </w:rPr>
        <w:tab/>
      </w:r>
      <w:r w:rsidR="00313D30" w:rsidRPr="008A2B14">
        <w:rPr>
          <w:rStyle w:val="code"/>
          <w:lang w:eastAsia="en-US"/>
        </w:rPr>
        <w:t>//Received valid package, print it.</w:t>
      </w:r>
    </w:p>
    <w:p w14:paraId="0E6E3F59"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Serial.print(++_nDataPoints);</w:t>
      </w:r>
    </w:p>
    <w:p w14:paraId="3680E28B"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Serial.print("\tE (V): ");</w:t>
      </w:r>
    </w:p>
    <w:p w14:paraId="097FC498"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Serial.print(data.potential, 3);</w:t>
      </w:r>
    </w:p>
    <w:p w14:paraId="05A5A362"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Serial.print("\t\ti (A): ");</w:t>
      </w:r>
    </w:p>
    <w:p w14:paraId="5C29AB24"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Serial.print(sci(data.current, 3));</w:t>
      </w:r>
    </w:p>
    <w:p w14:paraId="45976675"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Serial.print("\tStatus: ");</w:t>
      </w:r>
    </w:p>
    <w:p w14:paraId="5C42834C"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sprintf(readingStatus, "%-15s", data.status);</w:t>
      </w:r>
    </w:p>
    <w:p w14:paraId="7EB3F0EB"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Serial.print(readingStatus);</w:t>
      </w:r>
    </w:p>
    <w:p w14:paraId="582E604E"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Serial.print("\tCR: ");</w:t>
      </w:r>
    </w:p>
    <w:p w14:paraId="063170C6"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Serial.print(data.cr);</w:t>
      </w:r>
    </w:p>
    <w:p w14:paraId="2F006C5C" w14:textId="66B6478B" w:rsidR="00F256AD" w:rsidRDefault="008A2B14" w:rsidP="008A2B14">
      <w:pPr>
        <w:autoSpaceDE w:val="0"/>
        <w:autoSpaceDN w:val="0"/>
        <w:adjustRightInd w:val="0"/>
        <w:textboxTightWrap w:val="none"/>
        <w:rPr>
          <w:rStyle w:val="code"/>
          <w:lang w:eastAsia="en-US"/>
        </w:rPr>
      </w:pPr>
      <w:r w:rsidRPr="008A2B14">
        <w:rPr>
          <w:rStyle w:val="code"/>
          <w:lang w:eastAsia="en-US"/>
        </w:rPr>
        <w:t>}</w:t>
      </w:r>
    </w:p>
    <w:p w14:paraId="79E382B3" w14:textId="3EF92EB0" w:rsidR="008A2B14" w:rsidRDefault="008A2B14" w:rsidP="008A2B14">
      <w:pPr>
        <w:autoSpaceDE w:val="0"/>
        <w:autoSpaceDN w:val="0"/>
        <w:adjustRightInd w:val="0"/>
        <w:textboxTightWrap w:val="none"/>
        <w:rPr>
          <w:rStyle w:val="code"/>
          <w:lang w:eastAsia="en-US"/>
        </w:rPr>
      </w:pPr>
    </w:p>
    <w:p w14:paraId="646F4999" w14:textId="66ECAC18" w:rsidR="008A2B14" w:rsidRDefault="00A83A87" w:rsidP="008A2B14">
      <w:pPr>
        <w:rPr>
          <w:lang w:val="en-US"/>
        </w:rPr>
      </w:pPr>
      <w:r>
        <w:rPr>
          <w:lang w:val="en-US"/>
        </w:rPr>
        <w:t>“</w:t>
      </w:r>
      <w:r w:rsidR="008A2B14">
        <w:rPr>
          <w:lang w:val="en-US"/>
        </w:rPr>
        <w:t>*\</w:t>
      </w:r>
      <w:r>
        <w:rPr>
          <w:lang w:val="en-US"/>
        </w:rPr>
        <w:t>n”</w:t>
      </w:r>
      <w:r w:rsidR="008A2B14">
        <w:rPr>
          <w:lang w:val="en-US"/>
        </w:rPr>
        <w:t xml:space="preserve"> indicates the end of a measurement loop.</w:t>
      </w:r>
    </w:p>
    <w:p w14:paraId="5F4396B3" w14:textId="77777777" w:rsidR="008A2B14" w:rsidRDefault="008A2B14" w:rsidP="008A2B14">
      <w:pPr>
        <w:autoSpaceDE w:val="0"/>
        <w:autoSpaceDN w:val="0"/>
        <w:adjustRightInd w:val="0"/>
        <w:textboxTightWrap w:val="none"/>
        <w:rPr>
          <w:rStyle w:val="code"/>
          <w:lang w:eastAsia="en-US"/>
        </w:rPr>
      </w:pPr>
    </w:p>
    <w:p w14:paraId="087935FB" w14:textId="77777777"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else if(code == CODE_MEASUREMENT_DONE)</w:t>
      </w:r>
    </w:p>
    <w:p w14:paraId="2D1880A7" w14:textId="76AD2569"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w:t>
      </w:r>
    </w:p>
    <w:p w14:paraId="200C4F6D" w14:textId="1406A4F9"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Serial.println("\n");</w:t>
      </w:r>
    </w:p>
    <w:p w14:paraId="134FCA63" w14:textId="64C8011E" w:rsidR="008A2B14" w:rsidRPr="008A2B14" w:rsidRDefault="008A2B14" w:rsidP="008A2B14">
      <w:pPr>
        <w:autoSpaceDE w:val="0"/>
        <w:autoSpaceDN w:val="0"/>
        <w:adjustRightInd w:val="0"/>
        <w:textboxTightWrap w:val="none"/>
        <w:rPr>
          <w:rStyle w:val="code"/>
          <w:lang w:eastAsia="en-US"/>
        </w:rPr>
      </w:pPr>
      <w:r w:rsidRPr="008A2B14">
        <w:rPr>
          <w:rStyle w:val="code"/>
          <w:lang w:eastAsia="en-US"/>
        </w:rPr>
        <w:t xml:space="preserve">  Serial.print("Measurement completed. ");</w:t>
      </w:r>
    </w:p>
    <w:p w14:paraId="396B8AED" w14:textId="47B6B100" w:rsidR="008A2B14" w:rsidRDefault="008A2B14" w:rsidP="008A2B14">
      <w:pPr>
        <w:autoSpaceDE w:val="0"/>
        <w:autoSpaceDN w:val="0"/>
        <w:adjustRightInd w:val="0"/>
        <w:textboxTightWrap w:val="none"/>
        <w:rPr>
          <w:rStyle w:val="code"/>
          <w:lang w:eastAsia="en-US"/>
        </w:rPr>
      </w:pPr>
      <w:r w:rsidRPr="008A2B14">
        <w:rPr>
          <w:rStyle w:val="code"/>
          <w:lang w:eastAsia="en-US"/>
        </w:rPr>
        <w:t>}</w:t>
      </w:r>
    </w:p>
    <w:p w14:paraId="078F03CF" w14:textId="4C74F850" w:rsidR="008A2B14" w:rsidRDefault="008A2B14" w:rsidP="008A2B14">
      <w:pPr>
        <w:autoSpaceDE w:val="0"/>
        <w:autoSpaceDN w:val="0"/>
        <w:adjustRightInd w:val="0"/>
        <w:textboxTightWrap w:val="none"/>
        <w:rPr>
          <w:rStyle w:val="code"/>
          <w:lang w:eastAsia="en-US"/>
        </w:rPr>
      </w:pPr>
    </w:p>
    <w:p w14:paraId="64313185" w14:textId="4A901D40" w:rsidR="00FE16B5" w:rsidRDefault="00FE16B5" w:rsidP="00FE16B5">
      <w:pPr>
        <w:rPr>
          <w:lang w:val="en-US"/>
        </w:rPr>
      </w:pPr>
      <w:r>
        <w:rPr>
          <w:lang w:val="en-US"/>
        </w:rPr>
        <w:t xml:space="preserve">‘\n’ indicates the end of </w:t>
      </w:r>
      <w:r w:rsidR="002D0B1B">
        <w:rPr>
          <w:lang w:val="en-US"/>
        </w:rPr>
        <w:t>response</w:t>
      </w:r>
      <w:r>
        <w:rPr>
          <w:lang w:val="en-US"/>
        </w:rPr>
        <w:t>.</w:t>
      </w:r>
    </w:p>
    <w:p w14:paraId="490E80EE" w14:textId="77777777" w:rsidR="00FE16B5" w:rsidRDefault="00FE16B5" w:rsidP="008A2B14">
      <w:pPr>
        <w:autoSpaceDE w:val="0"/>
        <w:autoSpaceDN w:val="0"/>
        <w:adjustRightInd w:val="0"/>
        <w:textboxTightWrap w:val="none"/>
        <w:rPr>
          <w:rStyle w:val="code"/>
          <w:lang w:eastAsia="en-US"/>
        </w:rPr>
      </w:pPr>
    </w:p>
    <w:p w14:paraId="39BD0601" w14:textId="77777777" w:rsidR="00FE16B5" w:rsidRDefault="00FE16B5" w:rsidP="00FE16B5">
      <w:pPr>
        <w:autoSpaceDE w:val="0"/>
        <w:autoSpaceDN w:val="0"/>
        <w:adjustRightInd w:val="0"/>
        <w:textboxTightWrap w:val="none"/>
        <w:rPr>
          <w:rStyle w:val="code"/>
          <w:lang w:eastAsia="en-US"/>
        </w:rPr>
      </w:pPr>
      <w:r w:rsidRPr="00FE16B5">
        <w:rPr>
          <w:rStyle w:val="code"/>
          <w:lang w:eastAsia="en-US"/>
        </w:rPr>
        <w:t>else if(code == CODE_RESPONSE_END)</w:t>
      </w:r>
    </w:p>
    <w:p w14:paraId="463DAA8E" w14:textId="0C8086B8" w:rsidR="00FE16B5" w:rsidRPr="00FE16B5" w:rsidRDefault="00FE16B5" w:rsidP="00FE16B5">
      <w:pPr>
        <w:autoSpaceDE w:val="0"/>
        <w:autoSpaceDN w:val="0"/>
        <w:adjustRightInd w:val="0"/>
        <w:textboxTightWrap w:val="none"/>
        <w:rPr>
          <w:rStyle w:val="code"/>
          <w:lang w:eastAsia="en-US"/>
        </w:rPr>
      </w:pPr>
      <w:r w:rsidRPr="00FE16B5">
        <w:rPr>
          <w:rStyle w:val="code"/>
          <w:lang w:eastAsia="en-US"/>
        </w:rPr>
        <w:t>{</w:t>
      </w:r>
    </w:p>
    <w:p w14:paraId="46C4EE70" w14:textId="34B80AD7" w:rsidR="00FE16B5" w:rsidRPr="00FE16B5" w:rsidRDefault="00FE16B5" w:rsidP="00FE16B5">
      <w:pPr>
        <w:autoSpaceDE w:val="0"/>
        <w:autoSpaceDN w:val="0"/>
        <w:adjustRightInd w:val="0"/>
        <w:textboxTightWrap w:val="none"/>
        <w:rPr>
          <w:rStyle w:val="code"/>
          <w:lang w:eastAsia="en-US"/>
        </w:rPr>
      </w:pPr>
      <w:r w:rsidRPr="00FE16B5">
        <w:rPr>
          <w:rStyle w:val="code"/>
          <w:lang w:eastAsia="en-US"/>
        </w:rPr>
        <w:t xml:space="preserve">  Serial.print(_nDataPoints);</w:t>
      </w:r>
    </w:p>
    <w:p w14:paraId="0BFC2B43" w14:textId="391363EC" w:rsidR="00FE16B5" w:rsidRPr="00FE16B5" w:rsidRDefault="00FE16B5" w:rsidP="00FE16B5">
      <w:pPr>
        <w:autoSpaceDE w:val="0"/>
        <w:autoSpaceDN w:val="0"/>
        <w:adjustRightInd w:val="0"/>
        <w:textboxTightWrap w:val="none"/>
        <w:rPr>
          <w:rStyle w:val="code"/>
          <w:lang w:eastAsia="en-US"/>
        </w:rPr>
      </w:pPr>
      <w:r w:rsidRPr="00FE16B5">
        <w:rPr>
          <w:rStyle w:val="code"/>
          <w:lang w:eastAsia="en-US"/>
        </w:rPr>
        <w:t xml:space="preserve">  Serial.print(" data point(s) received.");</w:t>
      </w:r>
    </w:p>
    <w:p w14:paraId="3DA0815C" w14:textId="45EA6B92" w:rsidR="00FE16B5" w:rsidRDefault="00FE16B5" w:rsidP="00FE16B5">
      <w:pPr>
        <w:autoSpaceDE w:val="0"/>
        <w:autoSpaceDN w:val="0"/>
        <w:adjustRightInd w:val="0"/>
        <w:textboxTightWrap w:val="none"/>
        <w:rPr>
          <w:rStyle w:val="code"/>
          <w:lang w:eastAsia="en-US"/>
        </w:rPr>
      </w:pPr>
      <w:r w:rsidRPr="00FE16B5">
        <w:rPr>
          <w:rStyle w:val="code"/>
          <w:lang w:eastAsia="en-US"/>
        </w:rPr>
        <w:t>}</w:t>
      </w:r>
    </w:p>
    <w:p w14:paraId="3773162B" w14:textId="77777777" w:rsidR="00C4078C" w:rsidRPr="00C32509" w:rsidRDefault="00C4078C" w:rsidP="00C4078C">
      <w:pPr>
        <w:rPr>
          <w:iCs/>
          <w:lang w:val="en-US"/>
        </w:rPr>
      </w:pPr>
    </w:p>
    <w:p w14:paraId="281FC293" w14:textId="50AA7C65" w:rsidR="00C4078C" w:rsidRPr="00C4078C" w:rsidRDefault="00C4078C" w:rsidP="00C4078C">
      <w:pPr>
        <w:rPr>
          <w:iCs/>
          <w:lang w:val="en-US"/>
        </w:rPr>
      </w:pPr>
      <w:r w:rsidRPr="00C4078C">
        <w:rPr>
          <w:iCs/>
          <w:lang w:val="en-US"/>
        </w:rPr>
        <w:t>Error message in case parsing fails.</w:t>
      </w:r>
    </w:p>
    <w:p w14:paraId="5F99A752" w14:textId="24B4EABA" w:rsidR="00517B0E" w:rsidRDefault="00517B0E" w:rsidP="00FE16B5">
      <w:pPr>
        <w:autoSpaceDE w:val="0"/>
        <w:autoSpaceDN w:val="0"/>
        <w:adjustRightInd w:val="0"/>
        <w:textboxTightWrap w:val="none"/>
        <w:rPr>
          <w:rStyle w:val="code"/>
          <w:lang w:eastAsia="en-US"/>
        </w:rPr>
      </w:pPr>
    </w:p>
    <w:p w14:paraId="7F7AADFD" w14:textId="40142742" w:rsidR="00517B0E" w:rsidRPr="00517B0E" w:rsidRDefault="00517B0E" w:rsidP="00517B0E">
      <w:pPr>
        <w:autoSpaceDE w:val="0"/>
        <w:autoSpaceDN w:val="0"/>
        <w:adjustRightInd w:val="0"/>
        <w:textboxTightWrap w:val="none"/>
        <w:rPr>
          <w:rStyle w:val="code"/>
          <w:lang w:eastAsia="en-US"/>
        </w:rPr>
      </w:pPr>
      <w:r w:rsidRPr="00517B0E">
        <w:rPr>
          <w:rStyle w:val="code"/>
          <w:lang w:eastAsia="en-US"/>
        </w:rPr>
        <w:t>else{</w:t>
      </w:r>
    </w:p>
    <w:p w14:paraId="2071C074" w14:textId="77777777" w:rsidR="00517B0E" w:rsidRPr="00517B0E" w:rsidRDefault="00517B0E" w:rsidP="00517B0E">
      <w:pPr>
        <w:autoSpaceDE w:val="0"/>
        <w:autoSpaceDN w:val="0"/>
        <w:adjustRightInd w:val="0"/>
        <w:textboxTightWrap w:val="none"/>
        <w:rPr>
          <w:rStyle w:val="code"/>
          <w:lang w:eastAsia="en-US"/>
        </w:rPr>
      </w:pPr>
      <w:r w:rsidRPr="00517B0E">
        <w:rPr>
          <w:rStyle w:val="code"/>
          <w:lang w:eastAsia="en-US"/>
        </w:rPr>
        <w:t xml:space="preserve">      //Failed to parse or identify package.</w:t>
      </w:r>
    </w:p>
    <w:p w14:paraId="3069AA2F" w14:textId="77777777" w:rsidR="0061426D" w:rsidRDefault="00517B0E" w:rsidP="00517B0E">
      <w:pPr>
        <w:autoSpaceDE w:val="0"/>
        <w:autoSpaceDN w:val="0"/>
        <w:adjustRightInd w:val="0"/>
        <w:textboxTightWrap w:val="none"/>
        <w:rPr>
          <w:rStyle w:val="code"/>
          <w:lang w:eastAsia="en-US"/>
        </w:rPr>
      </w:pPr>
      <w:r w:rsidRPr="00517B0E">
        <w:rPr>
          <w:rStyle w:val="code"/>
          <w:lang w:eastAsia="en-US"/>
        </w:rPr>
        <w:t xml:space="preserve">      Serial.print("\nFailed to parse package: ");</w:t>
      </w:r>
    </w:p>
    <w:p w14:paraId="4B9DB7AA" w14:textId="13C6103D" w:rsidR="00517B0E" w:rsidRPr="004A475E" w:rsidRDefault="002D0B1B" w:rsidP="00517B0E">
      <w:pPr>
        <w:autoSpaceDE w:val="0"/>
        <w:autoSpaceDN w:val="0"/>
        <w:adjustRightInd w:val="0"/>
        <w:textboxTightWrap w:val="none"/>
        <w:rPr>
          <w:rStyle w:val="code"/>
          <w:lang w:eastAsia="en-US"/>
        </w:rPr>
      </w:pPr>
      <w:r>
        <w:rPr>
          <w:rStyle w:val="code"/>
          <w:lang w:eastAsia="en-US"/>
        </w:rPr>
        <w:t>}</w:t>
      </w:r>
    </w:p>
    <w:sectPr w:rsidR="00517B0E" w:rsidRPr="004A475E">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avithra" w:date="2019-02-22T10:41:00Z" w:initials="P">
    <w:p w14:paraId="4C21B089" w14:textId="77777777" w:rsidR="005D1518" w:rsidRDefault="005D1518">
      <w:pPr>
        <w:pStyle w:val="CommentText"/>
      </w:pPr>
      <w:r>
        <w:rPr>
          <w:rStyle w:val="CommentReference"/>
        </w:rPr>
        <w:annotationRef/>
      </w:r>
      <w:r>
        <w:t>Tbu</w:t>
      </w:r>
    </w:p>
    <w:p w14:paraId="437E4745" w14:textId="77777777" w:rsidR="005D1518" w:rsidRDefault="005D1518">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7E47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7E4745" w16cid:durableId="201A505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3DAFAE" w14:textId="77777777" w:rsidR="007F73C0" w:rsidRDefault="007F73C0" w:rsidP="00F778F1">
      <w:r>
        <w:separator/>
      </w:r>
    </w:p>
  </w:endnote>
  <w:endnote w:type="continuationSeparator" w:id="0">
    <w:p w14:paraId="39003E13" w14:textId="77777777" w:rsidR="007F73C0" w:rsidRDefault="007F73C0"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69FA8D89" w14:textId="77777777" w:rsidR="005D1518" w:rsidRPr="007C5EF8" w:rsidRDefault="005D1518" w:rsidP="007C5EF8">
        <w:pPr>
          <w:pStyle w:val="Footer"/>
          <w:pBdr>
            <w:top w:val="single" w:sz="4" w:space="1" w:color="auto"/>
          </w:pBdr>
        </w:pPr>
        <w:r>
          <w:fldChar w:fldCharType="begin"/>
        </w:r>
        <w:r>
          <w:instrText>PAGE   \* MERGEFORMAT</w:instrText>
        </w:r>
        <w:r>
          <w:fldChar w:fldCharType="separate"/>
        </w:r>
        <w:r>
          <w:rPr>
            <w:noProof/>
          </w:rPr>
          <w:t>6</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4F17403C" w14:textId="77777777" w:rsidR="005D1518" w:rsidRPr="004F48A0" w:rsidRDefault="005D1518"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Pr>
            <w:noProof/>
            <w:lang w:val="en-US"/>
          </w:rPr>
          <w:t>5</w:t>
        </w:r>
        <w:r>
          <w:fldChar w:fldCharType="end"/>
        </w:r>
      </w:p>
    </w:sdtContent>
  </w:sdt>
  <w:p w14:paraId="4A082AE4" w14:textId="77777777" w:rsidR="005D1518" w:rsidRPr="004F48A0" w:rsidRDefault="005D1518"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7CA27" w14:textId="77777777" w:rsidR="007F73C0" w:rsidRDefault="007F73C0" w:rsidP="00F778F1">
      <w:r>
        <w:separator/>
      </w:r>
    </w:p>
  </w:footnote>
  <w:footnote w:type="continuationSeparator" w:id="0">
    <w:p w14:paraId="2C898DF7" w14:textId="77777777" w:rsidR="007F73C0" w:rsidRDefault="007F73C0"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DBDCF9" w14:textId="77777777" w:rsidR="005D1518" w:rsidRDefault="005D1518">
    <w:pPr>
      <w:pStyle w:val="Header"/>
    </w:pPr>
    <w:r>
      <w:rPr>
        <w:noProof/>
        <w:lang w:eastAsia="nl-NL"/>
      </w:rPr>
      <mc:AlternateContent>
        <mc:Choice Requires="wps">
          <w:drawing>
            <wp:anchor distT="0" distB="0" distL="114300" distR="114300" simplePos="0" relativeHeight="251667456" behindDoc="0" locked="0" layoutInCell="1" allowOverlap="1" wp14:anchorId="09C28DE6" wp14:editId="07CA65AF">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6E544B" w14:textId="3958DBB4" w:rsidR="005D1518" w:rsidRPr="006D49B4" w:rsidRDefault="007F73C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5D1518">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C28DE6"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" fillcolor="#358ed7" stroked="f" strokeweight="2pt">
              <v:textbox>
                <w:txbxContent>
                  <w:p w14:paraId="366E544B" w14:textId="3958DBB4" w:rsidR="005D1518" w:rsidRPr="006D49B4" w:rsidRDefault="007F73C0"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5D1518">
                          <w:rPr>
                            <w:lang w:val="en-US"/>
                          </w:rPr>
                          <w:t>Method SCRIPT SDK Example</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EC783" w14:textId="77777777" w:rsidR="005D1518" w:rsidRDefault="005D1518">
    <w:pPr>
      <w:pStyle w:val="Header"/>
    </w:pPr>
    <w:r>
      <w:rPr>
        <w:noProof/>
        <w:lang w:eastAsia="nl-NL"/>
      </w:rPr>
      <mc:AlternateContent>
        <mc:Choice Requires="wps">
          <w:drawing>
            <wp:anchor distT="0" distB="0" distL="114300" distR="114300" simplePos="0" relativeHeight="251663360" behindDoc="0" locked="0" layoutInCell="1" allowOverlap="1" wp14:anchorId="7AAB95BB" wp14:editId="239C18C0">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B09A3E" w14:textId="65C2B514" w:rsidR="005D1518" w:rsidRPr="006D49B4" w:rsidRDefault="007F73C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5D1518">
                                <w:rPr>
                                  <w:lang w:val="en-US"/>
                                </w:rPr>
                                <w:t>Method SCRIPT SDK Example</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AB95BB"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" fillcolor="#358ed7" stroked="f" strokeweight="2pt">
              <v:textbox>
                <w:txbxContent>
                  <w:p w14:paraId="61B09A3E" w14:textId="65C2B514" w:rsidR="005D1518" w:rsidRPr="006D49B4" w:rsidRDefault="007F73C0"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5D1518">
                          <w:rPr>
                            <w:lang w:val="en-US"/>
                          </w:rPr>
                          <w:t>Method SCRIPT SDK Example</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D1B28"/>
    <w:multiLevelType w:val="hybridMultilevel"/>
    <w:tmpl w:val="3C226F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55B"/>
    <w:multiLevelType w:val="hybridMultilevel"/>
    <w:tmpl w:val="000E69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0C1277D"/>
    <w:multiLevelType w:val="hybridMultilevel"/>
    <w:tmpl w:val="40323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3"/>
  </w:num>
  <w:num w:numId="4">
    <w:abstractNumId w:val="0"/>
  </w:num>
  <w:num w:numId="5">
    <w:abstractNumId w:val="4"/>
  </w:num>
  <w:num w:numId="6">
    <w:abstractNumId w:val="5"/>
  </w:num>
  <w:num w:numId="7">
    <w:abstractNumId w:val="1"/>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vithra">
    <w15:presenceInfo w15:providerId="None" w15:userId="Pavith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796A"/>
    <w:rsid w:val="00007618"/>
    <w:rsid w:val="00011A2D"/>
    <w:rsid w:val="00012563"/>
    <w:rsid w:val="00016A34"/>
    <w:rsid w:val="00017402"/>
    <w:rsid w:val="00020C29"/>
    <w:rsid w:val="000213C6"/>
    <w:rsid w:val="00022EDA"/>
    <w:rsid w:val="00024488"/>
    <w:rsid w:val="000254E1"/>
    <w:rsid w:val="00027534"/>
    <w:rsid w:val="000323CF"/>
    <w:rsid w:val="00042F99"/>
    <w:rsid w:val="0004484E"/>
    <w:rsid w:val="000458D6"/>
    <w:rsid w:val="00050BEB"/>
    <w:rsid w:val="0005335E"/>
    <w:rsid w:val="00055658"/>
    <w:rsid w:val="00066EC2"/>
    <w:rsid w:val="00072141"/>
    <w:rsid w:val="0007215A"/>
    <w:rsid w:val="000923EC"/>
    <w:rsid w:val="00092C21"/>
    <w:rsid w:val="00092C41"/>
    <w:rsid w:val="000955C6"/>
    <w:rsid w:val="000A3436"/>
    <w:rsid w:val="000B07AF"/>
    <w:rsid w:val="000B31DC"/>
    <w:rsid w:val="000B3D6D"/>
    <w:rsid w:val="000C2E47"/>
    <w:rsid w:val="000C35E2"/>
    <w:rsid w:val="000C5DBA"/>
    <w:rsid w:val="000D2C56"/>
    <w:rsid w:val="000D2D8D"/>
    <w:rsid w:val="000D2F34"/>
    <w:rsid w:val="000D4415"/>
    <w:rsid w:val="000D45F4"/>
    <w:rsid w:val="000E18E8"/>
    <w:rsid w:val="000E33C5"/>
    <w:rsid w:val="000E630A"/>
    <w:rsid w:val="000F1209"/>
    <w:rsid w:val="000F1813"/>
    <w:rsid w:val="000F6F30"/>
    <w:rsid w:val="00100343"/>
    <w:rsid w:val="00101578"/>
    <w:rsid w:val="00105CA5"/>
    <w:rsid w:val="0010760F"/>
    <w:rsid w:val="00111101"/>
    <w:rsid w:val="0011121A"/>
    <w:rsid w:val="00112B5C"/>
    <w:rsid w:val="001268F8"/>
    <w:rsid w:val="00127A42"/>
    <w:rsid w:val="00132B25"/>
    <w:rsid w:val="00135ED7"/>
    <w:rsid w:val="00140E03"/>
    <w:rsid w:val="001430DC"/>
    <w:rsid w:val="00143249"/>
    <w:rsid w:val="00144D74"/>
    <w:rsid w:val="001513FD"/>
    <w:rsid w:val="00151808"/>
    <w:rsid w:val="00152B70"/>
    <w:rsid w:val="0015326C"/>
    <w:rsid w:val="00160881"/>
    <w:rsid w:val="00160DC4"/>
    <w:rsid w:val="00162E18"/>
    <w:rsid w:val="00165614"/>
    <w:rsid w:val="00165F75"/>
    <w:rsid w:val="00171ACA"/>
    <w:rsid w:val="00173831"/>
    <w:rsid w:val="00174607"/>
    <w:rsid w:val="00183883"/>
    <w:rsid w:val="00186741"/>
    <w:rsid w:val="00190BEF"/>
    <w:rsid w:val="001915EF"/>
    <w:rsid w:val="00192605"/>
    <w:rsid w:val="00193352"/>
    <w:rsid w:val="001A4DD7"/>
    <w:rsid w:val="001A4EB1"/>
    <w:rsid w:val="001B0687"/>
    <w:rsid w:val="001B1437"/>
    <w:rsid w:val="001B3047"/>
    <w:rsid w:val="001B3D5E"/>
    <w:rsid w:val="001D094F"/>
    <w:rsid w:val="001D50F2"/>
    <w:rsid w:val="001E6F44"/>
    <w:rsid w:val="001E7CD1"/>
    <w:rsid w:val="001F2550"/>
    <w:rsid w:val="001F3CFE"/>
    <w:rsid w:val="001F45EF"/>
    <w:rsid w:val="001F69B8"/>
    <w:rsid w:val="002002B4"/>
    <w:rsid w:val="0020306C"/>
    <w:rsid w:val="002034EF"/>
    <w:rsid w:val="00203807"/>
    <w:rsid w:val="00204627"/>
    <w:rsid w:val="00206F48"/>
    <w:rsid w:val="00207875"/>
    <w:rsid w:val="002132FC"/>
    <w:rsid w:val="00213419"/>
    <w:rsid w:val="002159DD"/>
    <w:rsid w:val="00220AE7"/>
    <w:rsid w:val="00220BCB"/>
    <w:rsid w:val="002217DB"/>
    <w:rsid w:val="00222267"/>
    <w:rsid w:val="0023056C"/>
    <w:rsid w:val="00233673"/>
    <w:rsid w:val="00234F2C"/>
    <w:rsid w:val="00237347"/>
    <w:rsid w:val="00241973"/>
    <w:rsid w:val="00241ED6"/>
    <w:rsid w:val="0024233F"/>
    <w:rsid w:val="00242AF3"/>
    <w:rsid w:val="00242B8B"/>
    <w:rsid w:val="002453F7"/>
    <w:rsid w:val="00245C31"/>
    <w:rsid w:val="0024662A"/>
    <w:rsid w:val="00252084"/>
    <w:rsid w:val="00255E9D"/>
    <w:rsid w:val="00256847"/>
    <w:rsid w:val="0025726B"/>
    <w:rsid w:val="002618BE"/>
    <w:rsid w:val="00262234"/>
    <w:rsid w:val="0026322A"/>
    <w:rsid w:val="00263253"/>
    <w:rsid w:val="00264885"/>
    <w:rsid w:val="00265AE4"/>
    <w:rsid w:val="00266FF4"/>
    <w:rsid w:val="002675F7"/>
    <w:rsid w:val="00270131"/>
    <w:rsid w:val="00274E5A"/>
    <w:rsid w:val="002760BB"/>
    <w:rsid w:val="00276EA5"/>
    <w:rsid w:val="00277BCD"/>
    <w:rsid w:val="00280BD3"/>
    <w:rsid w:val="0028337E"/>
    <w:rsid w:val="002862D7"/>
    <w:rsid w:val="002875BE"/>
    <w:rsid w:val="002A123A"/>
    <w:rsid w:val="002A2E66"/>
    <w:rsid w:val="002A35A6"/>
    <w:rsid w:val="002B2368"/>
    <w:rsid w:val="002B3B6A"/>
    <w:rsid w:val="002B3CEE"/>
    <w:rsid w:val="002B5EBE"/>
    <w:rsid w:val="002B6077"/>
    <w:rsid w:val="002B7072"/>
    <w:rsid w:val="002B7B93"/>
    <w:rsid w:val="002C345F"/>
    <w:rsid w:val="002C5080"/>
    <w:rsid w:val="002D0B1B"/>
    <w:rsid w:val="002D521D"/>
    <w:rsid w:val="002D543A"/>
    <w:rsid w:val="002D6370"/>
    <w:rsid w:val="002E2278"/>
    <w:rsid w:val="002E306C"/>
    <w:rsid w:val="002E54D3"/>
    <w:rsid w:val="002E7126"/>
    <w:rsid w:val="002F0626"/>
    <w:rsid w:val="002F5F7D"/>
    <w:rsid w:val="002F6DA5"/>
    <w:rsid w:val="003018E3"/>
    <w:rsid w:val="00302DDC"/>
    <w:rsid w:val="003034EF"/>
    <w:rsid w:val="003058E3"/>
    <w:rsid w:val="00305929"/>
    <w:rsid w:val="00312C53"/>
    <w:rsid w:val="00313D30"/>
    <w:rsid w:val="00325D3B"/>
    <w:rsid w:val="00325F76"/>
    <w:rsid w:val="003311F4"/>
    <w:rsid w:val="00332137"/>
    <w:rsid w:val="00333423"/>
    <w:rsid w:val="00334A83"/>
    <w:rsid w:val="00335DB9"/>
    <w:rsid w:val="00337BDD"/>
    <w:rsid w:val="00337C15"/>
    <w:rsid w:val="00337E50"/>
    <w:rsid w:val="0034156C"/>
    <w:rsid w:val="0034261C"/>
    <w:rsid w:val="00344D14"/>
    <w:rsid w:val="00353580"/>
    <w:rsid w:val="00362483"/>
    <w:rsid w:val="0036464A"/>
    <w:rsid w:val="003646A6"/>
    <w:rsid w:val="00366451"/>
    <w:rsid w:val="003709C3"/>
    <w:rsid w:val="00373A0F"/>
    <w:rsid w:val="00382E1F"/>
    <w:rsid w:val="00383AFC"/>
    <w:rsid w:val="00384576"/>
    <w:rsid w:val="00385936"/>
    <w:rsid w:val="00385D88"/>
    <w:rsid w:val="00390CAF"/>
    <w:rsid w:val="00391448"/>
    <w:rsid w:val="00392C2C"/>
    <w:rsid w:val="00394E5D"/>
    <w:rsid w:val="00395C82"/>
    <w:rsid w:val="00395CD2"/>
    <w:rsid w:val="003A1F7A"/>
    <w:rsid w:val="003A240A"/>
    <w:rsid w:val="003A3B73"/>
    <w:rsid w:val="003A4C20"/>
    <w:rsid w:val="003A4EDD"/>
    <w:rsid w:val="003A6EC4"/>
    <w:rsid w:val="003B56B3"/>
    <w:rsid w:val="003B7657"/>
    <w:rsid w:val="003C1E55"/>
    <w:rsid w:val="003C38A2"/>
    <w:rsid w:val="003D36BA"/>
    <w:rsid w:val="003D513D"/>
    <w:rsid w:val="003D5CE6"/>
    <w:rsid w:val="003E521D"/>
    <w:rsid w:val="003E65B0"/>
    <w:rsid w:val="003F597A"/>
    <w:rsid w:val="003F6C0E"/>
    <w:rsid w:val="00401360"/>
    <w:rsid w:val="00404ECF"/>
    <w:rsid w:val="004256E8"/>
    <w:rsid w:val="00425A79"/>
    <w:rsid w:val="00426903"/>
    <w:rsid w:val="00435E81"/>
    <w:rsid w:val="00436E1C"/>
    <w:rsid w:val="004374DD"/>
    <w:rsid w:val="004421D6"/>
    <w:rsid w:val="00444251"/>
    <w:rsid w:val="00444A0D"/>
    <w:rsid w:val="0044593D"/>
    <w:rsid w:val="00451121"/>
    <w:rsid w:val="00455E99"/>
    <w:rsid w:val="00455FF6"/>
    <w:rsid w:val="004602D3"/>
    <w:rsid w:val="00463CE4"/>
    <w:rsid w:val="004650F9"/>
    <w:rsid w:val="00466795"/>
    <w:rsid w:val="0048539D"/>
    <w:rsid w:val="00491C01"/>
    <w:rsid w:val="004941BF"/>
    <w:rsid w:val="0049584E"/>
    <w:rsid w:val="004968ED"/>
    <w:rsid w:val="004A475E"/>
    <w:rsid w:val="004A4D54"/>
    <w:rsid w:val="004A619A"/>
    <w:rsid w:val="004A74A2"/>
    <w:rsid w:val="004B2101"/>
    <w:rsid w:val="004B66D8"/>
    <w:rsid w:val="004B6EAD"/>
    <w:rsid w:val="004C0EF1"/>
    <w:rsid w:val="004C22D4"/>
    <w:rsid w:val="004C317A"/>
    <w:rsid w:val="004C591D"/>
    <w:rsid w:val="004C66D1"/>
    <w:rsid w:val="004C6E8B"/>
    <w:rsid w:val="004D1328"/>
    <w:rsid w:val="004D14B0"/>
    <w:rsid w:val="004D3521"/>
    <w:rsid w:val="004D58A6"/>
    <w:rsid w:val="004D5B96"/>
    <w:rsid w:val="004E0AB5"/>
    <w:rsid w:val="004E35F3"/>
    <w:rsid w:val="004E378C"/>
    <w:rsid w:val="004F4582"/>
    <w:rsid w:val="004F48A0"/>
    <w:rsid w:val="004F616D"/>
    <w:rsid w:val="004F6735"/>
    <w:rsid w:val="005018CF"/>
    <w:rsid w:val="005037A7"/>
    <w:rsid w:val="00505538"/>
    <w:rsid w:val="00512931"/>
    <w:rsid w:val="00515946"/>
    <w:rsid w:val="00517B0E"/>
    <w:rsid w:val="00520433"/>
    <w:rsid w:val="005206D8"/>
    <w:rsid w:val="005227D0"/>
    <w:rsid w:val="005245AF"/>
    <w:rsid w:val="00525FE7"/>
    <w:rsid w:val="00527242"/>
    <w:rsid w:val="00533427"/>
    <w:rsid w:val="00537569"/>
    <w:rsid w:val="00540A55"/>
    <w:rsid w:val="005420C6"/>
    <w:rsid w:val="005424D6"/>
    <w:rsid w:val="00546B58"/>
    <w:rsid w:val="00551107"/>
    <w:rsid w:val="005515B2"/>
    <w:rsid w:val="00554956"/>
    <w:rsid w:val="00555567"/>
    <w:rsid w:val="005562B0"/>
    <w:rsid w:val="00556D56"/>
    <w:rsid w:val="005572E1"/>
    <w:rsid w:val="00561CC6"/>
    <w:rsid w:val="005632E2"/>
    <w:rsid w:val="00563C52"/>
    <w:rsid w:val="00563CC9"/>
    <w:rsid w:val="0056774E"/>
    <w:rsid w:val="005678CB"/>
    <w:rsid w:val="00571B44"/>
    <w:rsid w:val="00571FF5"/>
    <w:rsid w:val="005771D2"/>
    <w:rsid w:val="00577483"/>
    <w:rsid w:val="00583B12"/>
    <w:rsid w:val="00591D6B"/>
    <w:rsid w:val="00592B5A"/>
    <w:rsid w:val="005A3078"/>
    <w:rsid w:val="005A4D07"/>
    <w:rsid w:val="005A51D3"/>
    <w:rsid w:val="005B48AA"/>
    <w:rsid w:val="005B796A"/>
    <w:rsid w:val="005C6404"/>
    <w:rsid w:val="005D1518"/>
    <w:rsid w:val="005D3F5D"/>
    <w:rsid w:val="005D72CE"/>
    <w:rsid w:val="005E5770"/>
    <w:rsid w:val="005E5AFA"/>
    <w:rsid w:val="005E6069"/>
    <w:rsid w:val="005E62E7"/>
    <w:rsid w:val="005E6F71"/>
    <w:rsid w:val="005E76A2"/>
    <w:rsid w:val="005F448D"/>
    <w:rsid w:val="005F6AFF"/>
    <w:rsid w:val="00604E35"/>
    <w:rsid w:val="00607E05"/>
    <w:rsid w:val="006128AE"/>
    <w:rsid w:val="00613887"/>
    <w:rsid w:val="0061426D"/>
    <w:rsid w:val="00614E34"/>
    <w:rsid w:val="00614F95"/>
    <w:rsid w:val="00615A82"/>
    <w:rsid w:val="00615FE2"/>
    <w:rsid w:val="006229C8"/>
    <w:rsid w:val="00623612"/>
    <w:rsid w:val="006245C8"/>
    <w:rsid w:val="0063511C"/>
    <w:rsid w:val="00635BB4"/>
    <w:rsid w:val="00635EDF"/>
    <w:rsid w:val="00640C1C"/>
    <w:rsid w:val="00642B34"/>
    <w:rsid w:val="00651CF8"/>
    <w:rsid w:val="006523DB"/>
    <w:rsid w:val="00660635"/>
    <w:rsid w:val="00660A8E"/>
    <w:rsid w:val="006725DF"/>
    <w:rsid w:val="00672625"/>
    <w:rsid w:val="00673F51"/>
    <w:rsid w:val="0067408D"/>
    <w:rsid w:val="00674219"/>
    <w:rsid w:val="0067501F"/>
    <w:rsid w:val="00676AF5"/>
    <w:rsid w:val="00676F68"/>
    <w:rsid w:val="006815F8"/>
    <w:rsid w:val="00685271"/>
    <w:rsid w:val="006859ED"/>
    <w:rsid w:val="00685A05"/>
    <w:rsid w:val="00686EF7"/>
    <w:rsid w:val="00691E2F"/>
    <w:rsid w:val="006922B3"/>
    <w:rsid w:val="00694CB3"/>
    <w:rsid w:val="00697DA0"/>
    <w:rsid w:val="006A02F9"/>
    <w:rsid w:val="006A038F"/>
    <w:rsid w:val="006A59D6"/>
    <w:rsid w:val="006A7A3F"/>
    <w:rsid w:val="006A7ECE"/>
    <w:rsid w:val="006A7FD3"/>
    <w:rsid w:val="006B0288"/>
    <w:rsid w:val="006B24BA"/>
    <w:rsid w:val="006B2D18"/>
    <w:rsid w:val="006B30CE"/>
    <w:rsid w:val="006B52E1"/>
    <w:rsid w:val="006C10E8"/>
    <w:rsid w:val="006C1F05"/>
    <w:rsid w:val="006C3741"/>
    <w:rsid w:val="006C7D17"/>
    <w:rsid w:val="006D1ED9"/>
    <w:rsid w:val="006D2FE7"/>
    <w:rsid w:val="006D38CE"/>
    <w:rsid w:val="006D39AA"/>
    <w:rsid w:val="006D49B4"/>
    <w:rsid w:val="006E687B"/>
    <w:rsid w:val="006F00A1"/>
    <w:rsid w:val="006F080F"/>
    <w:rsid w:val="006F1195"/>
    <w:rsid w:val="006F2393"/>
    <w:rsid w:val="006F3AAC"/>
    <w:rsid w:val="006F4362"/>
    <w:rsid w:val="00701338"/>
    <w:rsid w:val="0070157A"/>
    <w:rsid w:val="007046DB"/>
    <w:rsid w:val="00712B90"/>
    <w:rsid w:val="007132E2"/>
    <w:rsid w:val="007143F9"/>
    <w:rsid w:val="00714EF6"/>
    <w:rsid w:val="00714FF8"/>
    <w:rsid w:val="0072085B"/>
    <w:rsid w:val="007235D1"/>
    <w:rsid w:val="007240EC"/>
    <w:rsid w:val="0073103E"/>
    <w:rsid w:val="007313A7"/>
    <w:rsid w:val="00732BFF"/>
    <w:rsid w:val="00734924"/>
    <w:rsid w:val="00735CB3"/>
    <w:rsid w:val="007403CD"/>
    <w:rsid w:val="00743AE9"/>
    <w:rsid w:val="0074533C"/>
    <w:rsid w:val="00746F01"/>
    <w:rsid w:val="00753D0B"/>
    <w:rsid w:val="00754B1A"/>
    <w:rsid w:val="007567F3"/>
    <w:rsid w:val="00757AB7"/>
    <w:rsid w:val="0076114C"/>
    <w:rsid w:val="0076647F"/>
    <w:rsid w:val="007734C3"/>
    <w:rsid w:val="00773CAE"/>
    <w:rsid w:val="00774A30"/>
    <w:rsid w:val="0077528A"/>
    <w:rsid w:val="00775940"/>
    <w:rsid w:val="00776B95"/>
    <w:rsid w:val="007776F9"/>
    <w:rsid w:val="00780981"/>
    <w:rsid w:val="0078631B"/>
    <w:rsid w:val="007874F3"/>
    <w:rsid w:val="00790085"/>
    <w:rsid w:val="00790B86"/>
    <w:rsid w:val="00790EA2"/>
    <w:rsid w:val="00790EF5"/>
    <w:rsid w:val="00793BBE"/>
    <w:rsid w:val="00794BB9"/>
    <w:rsid w:val="007B0607"/>
    <w:rsid w:val="007B0A6F"/>
    <w:rsid w:val="007B6C4F"/>
    <w:rsid w:val="007B750A"/>
    <w:rsid w:val="007C0412"/>
    <w:rsid w:val="007C16D5"/>
    <w:rsid w:val="007C4139"/>
    <w:rsid w:val="007C4DE9"/>
    <w:rsid w:val="007C5386"/>
    <w:rsid w:val="007C5EF8"/>
    <w:rsid w:val="007C7390"/>
    <w:rsid w:val="007C7DF8"/>
    <w:rsid w:val="007D0B34"/>
    <w:rsid w:val="007D3EC1"/>
    <w:rsid w:val="007D732D"/>
    <w:rsid w:val="007E0737"/>
    <w:rsid w:val="007E38AE"/>
    <w:rsid w:val="007E712F"/>
    <w:rsid w:val="007F4343"/>
    <w:rsid w:val="007F4A50"/>
    <w:rsid w:val="007F5938"/>
    <w:rsid w:val="007F73C0"/>
    <w:rsid w:val="00802E90"/>
    <w:rsid w:val="0080385D"/>
    <w:rsid w:val="00804E18"/>
    <w:rsid w:val="00810C39"/>
    <w:rsid w:val="008134A6"/>
    <w:rsid w:val="0081370A"/>
    <w:rsid w:val="00815393"/>
    <w:rsid w:val="0082088F"/>
    <w:rsid w:val="00821449"/>
    <w:rsid w:val="00822136"/>
    <w:rsid w:val="008239CF"/>
    <w:rsid w:val="0082520C"/>
    <w:rsid w:val="00837C99"/>
    <w:rsid w:val="00840DF1"/>
    <w:rsid w:val="00842C3D"/>
    <w:rsid w:val="00845133"/>
    <w:rsid w:val="008509D3"/>
    <w:rsid w:val="00853FB3"/>
    <w:rsid w:val="00854B9C"/>
    <w:rsid w:val="00856095"/>
    <w:rsid w:val="00856233"/>
    <w:rsid w:val="008613C1"/>
    <w:rsid w:val="00863233"/>
    <w:rsid w:val="008638F5"/>
    <w:rsid w:val="00865D7D"/>
    <w:rsid w:val="00866C3A"/>
    <w:rsid w:val="00877A7F"/>
    <w:rsid w:val="00877E87"/>
    <w:rsid w:val="008869A3"/>
    <w:rsid w:val="00886DB9"/>
    <w:rsid w:val="00890831"/>
    <w:rsid w:val="0089096E"/>
    <w:rsid w:val="00890BB8"/>
    <w:rsid w:val="00890CA5"/>
    <w:rsid w:val="00891024"/>
    <w:rsid w:val="00891370"/>
    <w:rsid w:val="00892415"/>
    <w:rsid w:val="008971E6"/>
    <w:rsid w:val="0089732F"/>
    <w:rsid w:val="008A00D2"/>
    <w:rsid w:val="008A1C20"/>
    <w:rsid w:val="008A2B14"/>
    <w:rsid w:val="008A3829"/>
    <w:rsid w:val="008B2825"/>
    <w:rsid w:val="008B407F"/>
    <w:rsid w:val="008B41F6"/>
    <w:rsid w:val="008B42C6"/>
    <w:rsid w:val="008C00CF"/>
    <w:rsid w:val="008C0972"/>
    <w:rsid w:val="008C1131"/>
    <w:rsid w:val="008C4255"/>
    <w:rsid w:val="008C5266"/>
    <w:rsid w:val="008C5337"/>
    <w:rsid w:val="008C5EA8"/>
    <w:rsid w:val="008D1A43"/>
    <w:rsid w:val="008D46D7"/>
    <w:rsid w:val="008D63B0"/>
    <w:rsid w:val="008E3BEF"/>
    <w:rsid w:val="008E43B2"/>
    <w:rsid w:val="008E6333"/>
    <w:rsid w:val="008E6AFB"/>
    <w:rsid w:val="008E6D29"/>
    <w:rsid w:val="008E6DA8"/>
    <w:rsid w:val="008E7896"/>
    <w:rsid w:val="008F1967"/>
    <w:rsid w:val="008F3178"/>
    <w:rsid w:val="008F3D0B"/>
    <w:rsid w:val="008F446B"/>
    <w:rsid w:val="008F574C"/>
    <w:rsid w:val="008F5993"/>
    <w:rsid w:val="00906911"/>
    <w:rsid w:val="00917CD5"/>
    <w:rsid w:val="00917D3A"/>
    <w:rsid w:val="00920178"/>
    <w:rsid w:val="00920B60"/>
    <w:rsid w:val="0092444B"/>
    <w:rsid w:val="0093071C"/>
    <w:rsid w:val="00931CC6"/>
    <w:rsid w:val="009338CF"/>
    <w:rsid w:val="00935259"/>
    <w:rsid w:val="00935607"/>
    <w:rsid w:val="00936CE5"/>
    <w:rsid w:val="0094292E"/>
    <w:rsid w:val="00942F83"/>
    <w:rsid w:val="009434BD"/>
    <w:rsid w:val="00945E0B"/>
    <w:rsid w:val="0094638D"/>
    <w:rsid w:val="009479DB"/>
    <w:rsid w:val="00956558"/>
    <w:rsid w:val="009567C9"/>
    <w:rsid w:val="00960091"/>
    <w:rsid w:val="009600D0"/>
    <w:rsid w:val="009600E3"/>
    <w:rsid w:val="00960467"/>
    <w:rsid w:val="00961F2E"/>
    <w:rsid w:val="00964592"/>
    <w:rsid w:val="009704F4"/>
    <w:rsid w:val="00971475"/>
    <w:rsid w:val="00972BBC"/>
    <w:rsid w:val="009747C1"/>
    <w:rsid w:val="00975C17"/>
    <w:rsid w:val="00981E56"/>
    <w:rsid w:val="00982BD1"/>
    <w:rsid w:val="00983942"/>
    <w:rsid w:val="00983B81"/>
    <w:rsid w:val="009859E0"/>
    <w:rsid w:val="009974A7"/>
    <w:rsid w:val="009A5B93"/>
    <w:rsid w:val="009A6728"/>
    <w:rsid w:val="009A7FCF"/>
    <w:rsid w:val="009B3F20"/>
    <w:rsid w:val="009B4A6F"/>
    <w:rsid w:val="009C52C8"/>
    <w:rsid w:val="009C7581"/>
    <w:rsid w:val="009D25F4"/>
    <w:rsid w:val="009D2C4D"/>
    <w:rsid w:val="009D62D9"/>
    <w:rsid w:val="009E6CA9"/>
    <w:rsid w:val="009F1677"/>
    <w:rsid w:val="009F2493"/>
    <w:rsid w:val="009F2D36"/>
    <w:rsid w:val="00A0288E"/>
    <w:rsid w:val="00A02A8F"/>
    <w:rsid w:val="00A04B89"/>
    <w:rsid w:val="00A04C43"/>
    <w:rsid w:val="00A04E4E"/>
    <w:rsid w:val="00A1106B"/>
    <w:rsid w:val="00A14ABC"/>
    <w:rsid w:val="00A17D22"/>
    <w:rsid w:val="00A21FDA"/>
    <w:rsid w:val="00A22DC3"/>
    <w:rsid w:val="00A2700F"/>
    <w:rsid w:val="00A30E5E"/>
    <w:rsid w:val="00A32830"/>
    <w:rsid w:val="00A36608"/>
    <w:rsid w:val="00A36FD0"/>
    <w:rsid w:val="00A452D1"/>
    <w:rsid w:val="00A50915"/>
    <w:rsid w:val="00A51A7F"/>
    <w:rsid w:val="00A572E7"/>
    <w:rsid w:val="00A60D39"/>
    <w:rsid w:val="00A613D8"/>
    <w:rsid w:val="00A62A3D"/>
    <w:rsid w:val="00A63CE1"/>
    <w:rsid w:val="00A64B95"/>
    <w:rsid w:val="00A726E6"/>
    <w:rsid w:val="00A73BF6"/>
    <w:rsid w:val="00A75EA0"/>
    <w:rsid w:val="00A77CEC"/>
    <w:rsid w:val="00A81490"/>
    <w:rsid w:val="00A83A87"/>
    <w:rsid w:val="00A87489"/>
    <w:rsid w:val="00A906C2"/>
    <w:rsid w:val="00A90D75"/>
    <w:rsid w:val="00A91A1C"/>
    <w:rsid w:val="00A922CE"/>
    <w:rsid w:val="00A92455"/>
    <w:rsid w:val="00A92E7D"/>
    <w:rsid w:val="00A95053"/>
    <w:rsid w:val="00A96296"/>
    <w:rsid w:val="00AA23F1"/>
    <w:rsid w:val="00AA7474"/>
    <w:rsid w:val="00AC0F4C"/>
    <w:rsid w:val="00AC25FA"/>
    <w:rsid w:val="00AD38FB"/>
    <w:rsid w:val="00AD4F0A"/>
    <w:rsid w:val="00AE00E9"/>
    <w:rsid w:val="00AE1F4C"/>
    <w:rsid w:val="00AE30D5"/>
    <w:rsid w:val="00AF40B6"/>
    <w:rsid w:val="00AF784B"/>
    <w:rsid w:val="00B0059F"/>
    <w:rsid w:val="00B028D1"/>
    <w:rsid w:val="00B0515B"/>
    <w:rsid w:val="00B05609"/>
    <w:rsid w:val="00B064D4"/>
    <w:rsid w:val="00B07036"/>
    <w:rsid w:val="00B07326"/>
    <w:rsid w:val="00B0754B"/>
    <w:rsid w:val="00B079CB"/>
    <w:rsid w:val="00B147DD"/>
    <w:rsid w:val="00B14980"/>
    <w:rsid w:val="00B1511B"/>
    <w:rsid w:val="00B16EF0"/>
    <w:rsid w:val="00B17B40"/>
    <w:rsid w:val="00B21509"/>
    <w:rsid w:val="00B2179E"/>
    <w:rsid w:val="00B21F6E"/>
    <w:rsid w:val="00B244E9"/>
    <w:rsid w:val="00B2561B"/>
    <w:rsid w:val="00B2733E"/>
    <w:rsid w:val="00B3363D"/>
    <w:rsid w:val="00B33E43"/>
    <w:rsid w:val="00B35620"/>
    <w:rsid w:val="00B40DD3"/>
    <w:rsid w:val="00B445CC"/>
    <w:rsid w:val="00B460D9"/>
    <w:rsid w:val="00B51FF9"/>
    <w:rsid w:val="00B522C0"/>
    <w:rsid w:val="00B54F31"/>
    <w:rsid w:val="00B578B4"/>
    <w:rsid w:val="00B61AED"/>
    <w:rsid w:val="00B661C3"/>
    <w:rsid w:val="00B66A66"/>
    <w:rsid w:val="00B67A1D"/>
    <w:rsid w:val="00B7259B"/>
    <w:rsid w:val="00B72E69"/>
    <w:rsid w:val="00B75009"/>
    <w:rsid w:val="00B77952"/>
    <w:rsid w:val="00B80021"/>
    <w:rsid w:val="00B80C1F"/>
    <w:rsid w:val="00B82166"/>
    <w:rsid w:val="00B82554"/>
    <w:rsid w:val="00B86D68"/>
    <w:rsid w:val="00B903AD"/>
    <w:rsid w:val="00B96763"/>
    <w:rsid w:val="00BA4549"/>
    <w:rsid w:val="00BA4CCF"/>
    <w:rsid w:val="00BA77D3"/>
    <w:rsid w:val="00BB0AE7"/>
    <w:rsid w:val="00BB4ECA"/>
    <w:rsid w:val="00BB79DF"/>
    <w:rsid w:val="00BC19EB"/>
    <w:rsid w:val="00BC334E"/>
    <w:rsid w:val="00BC3CC2"/>
    <w:rsid w:val="00BC7487"/>
    <w:rsid w:val="00BD664D"/>
    <w:rsid w:val="00BD71AD"/>
    <w:rsid w:val="00BE0A39"/>
    <w:rsid w:val="00BF117F"/>
    <w:rsid w:val="00BF2083"/>
    <w:rsid w:val="00BF2891"/>
    <w:rsid w:val="00BF755D"/>
    <w:rsid w:val="00BF7FFB"/>
    <w:rsid w:val="00C03B58"/>
    <w:rsid w:val="00C04358"/>
    <w:rsid w:val="00C10FF9"/>
    <w:rsid w:val="00C1391C"/>
    <w:rsid w:val="00C156FA"/>
    <w:rsid w:val="00C22357"/>
    <w:rsid w:val="00C230FB"/>
    <w:rsid w:val="00C26B54"/>
    <w:rsid w:val="00C32509"/>
    <w:rsid w:val="00C4078C"/>
    <w:rsid w:val="00C42E73"/>
    <w:rsid w:val="00C4341B"/>
    <w:rsid w:val="00C44F74"/>
    <w:rsid w:val="00C461EF"/>
    <w:rsid w:val="00C56E80"/>
    <w:rsid w:val="00C57045"/>
    <w:rsid w:val="00C63B80"/>
    <w:rsid w:val="00C647EF"/>
    <w:rsid w:val="00C659C7"/>
    <w:rsid w:val="00C71857"/>
    <w:rsid w:val="00C7202A"/>
    <w:rsid w:val="00C803C3"/>
    <w:rsid w:val="00C80B5E"/>
    <w:rsid w:val="00C80C05"/>
    <w:rsid w:val="00C81D8A"/>
    <w:rsid w:val="00C848F2"/>
    <w:rsid w:val="00C86C08"/>
    <w:rsid w:val="00C907B2"/>
    <w:rsid w:val="00C90EAB"/>
    <w:rsid w:val="00C9118A"/>
    <w:rsid w:val="00CA4E58"/>
    <w:rsid w:val="00CB1A7A"/>
    <w:rsid w:val="00CB1A95"/>
    <w:rsid w:val="00CB1B0F"/>
    <w:rsid w:val="00CB2E65"/>
    <w:rsid w:val="00CC300A"/>
    <w:rsid w:val="00CC5FE4"/>
    <w:rsid w:val="00CC7C30"/>
    <w:rsid w:val="00CD0BB7"/>
    <w:rsid w:val="00CD0FFB"/>
    <w:rsid w:val="00CD10EF"/>
    <w:rsid w:val="00CD212B"/>
    <w:rsid w:val="00CD567C"/>
    <w:rsid w:val="00CD575C"/>
    <w:rsid w:val="00CD583D"/>
    <w:rsid w:val="00CD694A"/>
    <w:rsid w:val="00CD7603"/>
    <w:rsid w:val="00CE02F7"/>
    <w:rsid w:val="00CE2D7F"/>
    <w:rsid w:val="00CE6A04"/>
    <w:rsid w:val="00CE6BB0"/>
    <w:rsid w:val="00CE7A01"/>
    <w:rsid w:val="00CF0739"/>
    <w:rsid w:val="00D06A21"/>
    <w:rsid w:val="00D0759D"/>
    <w:rsid w:val="00D12F99"/>
    <w:rsid w:val="00D16B7C"/>
    <w:rsid w:val="00D17A22"/>
    <w:rsid w:val="00D235AD"/>
    <w:rsid w:val="00D2445C"/>
    <w:rsid w:val="00D254F8"/>
    <w:rsid w:val="00D30886"/>
    <w:rsid w:val="00D30F64"/>
    <w:rsid w:val="00D333D4"/>
    <w:rsid w:val="00D34019"/>
    <w:rsid w:val="00D35EDF"/>
    <w:rsid w:val="00D40BDC"/>
    <w:rsid w:val="00D43AAE"/>
    <w:rsid w:val="00D44E55"/>
    <w:rsid w:val="00D4631E"/>
    <w:rsid w:val="00D46B74"/>
    <w:rsid w:val="00D46DDA"/>
    <w:rsid w:val="00D473CB"/>
    <w:rsid w:val="00D50252"/>
    <w:rsid w:val="00D534CD"/>
    <w:rsid w:val="00D54B9D"/>
    <w:rsid w:val="00D558BD"/>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4286"/>
    <w:rsid w:val="00D94A65"/>
    <w:rsid w:val="00D94FF0"/>
    <w:rsid w:val="00D96762"/>
    <w:rsid w:val="00DA28EE"/>
    <w:rsid w:val="00DA2DC9"/>
    <w:rsid w:val="00DA7BA2"/>
    <w:rsid w:val="00DB12DD"/>
    <w:rsid w:val="00DB1E47"/>
    <w:rsid w:val="00DB50D9"/>
    <w:rsid w:val="00DB6D64"/>
    <w:rsid w:val="00DC0054"/>
    <w:rsid w:val="00DC14F2"/>
    <w:rsid w:val="00DD160F"/>
    <w:rsid w:val="00DD16E9"/>
    <w:rsid w:val="00DD28DE"/>
    <w:rsid w:val="00DD5146"/>
    <w:rsid w:val="00DD550B"/>
    <w:rsid w:val="00DD77EF"/>
    <w:rsid w:val="00DE7EA3"/>
    <w:rsid w:val="00DF5500"/>
    <w:rsid w:val="00E03C00"/>
    <w:rsid w:val="00E04453"/>
    <w:rsid w:val="00E05E9C"/>
    <w:rsid w:val="00E10ED5"/>
    <w:rsid w:val="00E117F3"/>
    <w:rsid w:val="00E11B73"/>
    <w:rsid w:val="00E219D4"/>
    <w:rsid w:val="00E22124"/>
    <w:rsid w:val="00E24BA5"/>
    <w:rsid w:val="00E25038"/>
    <w:rsid w:val="00E27E33"/>
    <w:rsid w:val="00E321ED"/>
    <w:rsid w:val="00E432C9"/>
    <w:rsid w:val="00E43A7C"/>
    <w:rsid w:val="00E45216"/>
    <w:rsid w:val="00E45E6D"/>
    <w:rsid w:val="00E46BF0"/>
    <w:rsid w:val="00E50ED1"/>
    <w:rsid w:val="00E541A5"/>
    <w:rsid w:val="00E56E13"/>
    <w:rsid w:val="00E62910"/>
    <w:rsid w:val="00E647A7"/>
    <w:rsid w:val="00E64FD7"/>
    <w:rsid w:val="00E666D5"/>
    <w:rsid w:val="00E7321F"/>
    <w:rsid w:val="00E73FD1"/>
    <w:rsid w:val="00E7523C"/>
    <w:rsid w:val="00E765EC"/>
    <w:rsid w:val="00E826CE"/>
    <w:rsid w:val="00E8622E"/>
    <w:rsid w:val="00E8677A"/>
    <w:rsid w:val="00E8749B"/>
    <w:rsid w:val="00E91E66"/>
    <w:rsid w:val="00E956D8"/>
    <w:rsid w:val="00E963C2"/>
    <w:rsid w:val="00EA083E"/>
    <w:rsid w:val="00EA2792"/>
    <w:rsid w:val="00EA371D"/>
    <w:rsid w:val="00EA3E0F"/>
    <w:rsid w:val="00EA4121"/>
    <w:rsid w:val="00EB1C72"/>
    <w:rsid w:val="00EB2315"/>
    <w:rsid w:val="00EB4D75"/>
    <w:rsid w:val="00EB64A2"/>
    <w:rsid w:val="00EB735C"/>
    <w:rsid w:val="00EC1A97"/>
    <w:rsid w:val="00EC3E4C"/>
    <w:rsid w:val="00EC4678"/>
    <w:rsid w:val="00EC4C25"/>
    <w:rsid w:val="00EC77C6"/>
    <w:rsid w:val="00EC7B75"/>
    <w:rsid w:val="00ED06B0"/>
    <w:rsid w:val="00ED1ACF"/>
    <w:rsid w:val="00ED62E8"/>
    <w:rsid w:val="00ED6843"/>
    <w:rsid w:val="00ED7E30"/>
    <w:rsid w:val="00EE21A2"/>
    <w:rsid w:val="00EE48D3"/>
    <w:rsid w:val="00EE57F1"/>
    <w:rsid w:val="00EF00A7"/>
    <w:rsid w:val="00EF092F"/>
    <w:rsid w:val="00EF55F4"/>
    <w:rsid w:val="00EF6ECA"/>
    <w:rsid w:val="00F019B9"/>
    <w:rsid w:val="00F05D52"/>
    <w:rsid w:val="00F0641B"/>
    <w:rsid w:val="00F15086"/>
    <w:rsid w:val="00F1509E"/>
    <w:rsid w:val="00F22052"/>
    <w:rsid w:val="00F24FA7"/>
    <w:rsid w:val="00F256AD"/>
    <w:rsid w:val="00F2577A"/>
    <w:rsid w:val="00F25F9B"/>
    <w:rsid w:val="00F263C1"/>
    <w:rsid w:val="00F2740F"/>
    <w:rsid w:val="00F32B89"/>
    <w:rsid w:val="00F33EED"/>
    <w:rsid w:val="00F43E81"/>
    <w:rsid w:val="00F51856"/>
    <w:rsid w:val="00F66DA1"/>
    <w:rsid w:val="00F74D71"/>
    <w:rsid w:val="00F74DDA"/>
    <w:rsid w:val="00F7698A"/>
    <w:rsid w:val="00F778F1"/>
    <w:rsid w:val="00F81B34"/>
    <w:rsid w:val="00F84412"/>
    <w:rsid w:val="00F86E4D"/>
    <w:rsid w:val="00F97A55"/>
    <w:rsid w:val="00F97CFF"/>
    <w:rsid w:val="00FA0C99"/>
    <w:rsid w:val="00FA37E1"/>
    <w:rsid w:val="00FA4453"/>
    <w:rsid w:val="00FA6A24"/>
    <w:rsid w:val="00FB05A0"/>
    <w:rsid w:val="00FB1408"/>
    <w:rsid w:val="00FB1589"/>
    <w:rsid w:val="00FB3276"/>
    <w:rsid w:val="00FB5C5C"/>
    <w:rsid w:val="00FC3A16"/>
    <w:rsid w:val="00FC49D5"/>
    <w:rsid w:val="00FD3F81"/>
    <w:rsid w:val="00FD5AAF"/>
    <w:rsid w:val="00FD5B1A"/>
    <w:rsid w:val="00FD63F0"/>
    <w:rsid w:val="00FD786C"/>
    <w:rsid w:val="00FE000B"/>
    <w:rsid w:val="00FE16B5"/>
    <w:rsid w:val="00FE29E0"/>
    <w:rsid w:val="00FE4FDA"/>
    <w:rsid w:val="00FE6BC7"/>
    <w:rsid w:val="00FE7C8F"/>
    <w:rsid w:val="00FF28B8"/>
    <w:rsid w:val="00FF3111"/>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63F32"/>
  <w15:docId w15:val="{A8EE3152-614D-4541-A7EA-4F025205C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91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2"/>
      </w:numPr>
      <w:spacing w:before="240" w:after="120"/>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2520C"/>
    <w:pPr>
      <w:keepNext/>
      <w:numPr>
        <w:ilvl w:val="3"/>
        <w:numId w:val="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2520C"/>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uiPriority w:val="22"/>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BB79DF"/>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styleId="CommentReference">
    <w:name w:val="annotation reference"/>
    <w:basedOn w:val="DefaultParagraphFont"/>
    <w:uiPriority w:val="99"/>
    <w:semiHidden/>
    <w:unhideWhenUsed/>
    <w:rsid w:val="00FF3111"/>
    <w:rPr>
      <w:sz w:val="16"/>
      <w:szCs w:val="16"/>
    </w:rPr>
  </w:style>
  <w:style w:type="paragraph" w:styleId="CommentText">
    <w:name w:val="annotation text"/>
    <w:basedOn w:val="Normal"/>
    <w:link w:val="CommentTextChar"/>
    <w:uiPriority w:val="99"/>
    <w:semiHidden/>
    <w:unhideWhenUsed/>
    <w:rsid w:val="00FF3111"/>
  </w:style>
  <w:style w:type="character" w:customStyle="1" w:styleId="CommentTextChar">
    <w:name w:val="Comment Text Char"/>
    <w:basedOn w:val="DefaultParagraphFont"/>
    <w:link w:val="CommentText"/>
    <w:uiPriority w:val="99"/>
    <w:semiHidden/>
    <w:rsid w:val="00FF3111"/>
    <w:rPr>
      <w:rFonts w:ascii="HelveticaNeueLT Com 45 Lt" w:hAnsi="HelveticaNeueLT Com 45 Lt" w:cs="Arial"/>
      <w:color w:val="000000"/>
    </w:rPr>
  </w:style>
  <w:style w:type="paragraph" w:styleId="CommentSubject">
    <w:name w:val="annotation subject"/>
    <w:basedOn w:val="CommentText"/>
    <w:next w:val="CommentText"/>
    <w:link w:val="CommentSubjectChar"/>
    <w:uiPriority w:val="99"/>
    <w:semiHidden/>
    <w:unhideWhenUsed/>
    <w:rsid w:val="00FF3111"/>
    <w:rPr>
      <w:b/>
      <w:bCs/>
    </w:rPr>
  </w:style>
  <w:style w:type="character" w:customStyle="1" w:styleId="CommentSubjectChar">
    <w:name w:val="Comment Subject Char"/>
    <w:basedOn w:val="CommentTextChar"/>
    <w:link w:val="CommentSubject"/>
    <w:uiPriority w:val="99"/>
    <w:semiHidden/>
    <w:rsid w:val="00FF3111"/>
    <w:rPr>
      <w:rFonts w:ascii="HelveticaNeueLT Com 45 Lt" w:hAnsi="HelveticaNeueLT Com 45 Lt" w:cs="Arial"/>
      <w:b/>
      <w:bCs/>
      <w:color w:val="000000"/>
    </w:rPr>
  </w:style>
  <w:style w:type="paragraph" w:styleId="HTMLPreformatted">
    <w:name w:val="HTML Preformatted"/>
    <w:basedOn w:val="Normal"/>
    <w:link w:val="HTMLPreformattedChar"/>
    <w:uiPriority w:val="99"/>
    <w:unhideWhenUsed/>
    <w:rsid w:val="007C4D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eastAsiaTheme="minorEastAsia" w:hAnsi="Courier New" w:cs="Courier New"/>
      <w:color w:val="auto"/>
      <w:lang w:val="en-NL" w:eastAsia="en-NL"/>
    </w:rPr>
  </w:style>
  <w:style w:type="character" w:customStyle="1" w:styleId="HTMLPreformattedChar">
    <w:name w:val="HTML Preformatted Char"/>
    <w:basedOn w:val="DefaultParagraphFont"/>
    <w:link w:val="HTMLPreformatted"/>
    <w:uiPriority w:val="99"/>
    <w:rsid w:val="007C4DE9"/>
    <w:rPr>
      <w:rFonts w:ascii="Courier New" w:eastAsiaTheme="minorEastAsia" w:hAnsi="Courier New" w:cs="Courier New"/>
      <w:lang w:val="en-NL" w:eastAsia="en-NL"/>
    </w:rPr>
  </w:style>
  <w:style w:type="paragraph" w:customStyle="1" w:styleId="alt">
    <w:name w:val="alt"/>
    <w:basedOn w:val="Normal"/>
    <w:rsid w:val="008C4255"/>
    <w:pPr>
      <w:spacing w:before="100" w:beforeAutospacing="1" w:after="100" w:afterAutospacing="1"/>
      <w:textboxTightWrap w:val="none"/>
    </w:pPr>
    <w:rPr>
      <w:rFonts w:ascii="Times New Roman" w:hAnsi="Times New Roman" w:cs="Times New Roman"/>
      <w:color w:val="auto"/>
      <w:sz w:val="24"/>
      <w:szCs w:val="24"/>
      <w:lang w:val="en-NL" w:eastAsia="en-NL"/>
    </w:rPr>
  </w:style>
  <w:style w:type="character" w:customStyle="1" w:styleId="comment">
    <w:name w:val="comment"/>
    <w:basedOn w:val="DefaultParagraphFont"/>
    <w:rsid w:val="008C4255"/>
  </w:style>
  <w:style w:type="character" w:customStyle="1" w:styleId="keyword">
    <w:name w:val="keyword"/>
    <w:basedOn w:val="DefaultParagraphFont"/>
    <w:rsid w:val="008C4255"/>
  </w:style>
  <w:style w:type="character" w:customStyle="1" w:styleId="string">
    <w:name w:val="string"/>
    <w:basedOn w:val="DefaultParagraphFont"/>
    <w:rsid w:val="008C4255"/>
  </w:style>
  <w:style w:type="paragraph" w:styleId="NormalWeb">
    <w:name w:val="Normal (Web)"/>
    <w:basedOn w:val="Normal"/>
    <w:uiPriority w:val="99"/>
    <w:semiHidden/>
    <w:unhideWhenUsed/>
    <w:rsid w:val="00E62910"/>
    <w:pPr>
      <w:spacing w:before="100" w:beforeAutospacing="1" w:after="100" w:afterAutospacing="1"/>
      <w:textboxTightWrap w:val="none"/>
    </w:pPr>
    <w:rPr>
      <w:rFonts w:ascii="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223049">
      <w:bodyDiv w:val="1"/>
      <w:marLeft w:val="0"/>
      <w:marRight w:val="0"/>
      <w:marTop w:val="0"/>
      <w:marBottom w:val="0"/>
      <w:divBdr>
        <w:top w:val="none" w:sz="0" w:space="0" w:color="auto"/>
        <w:left w:val="none" w:sz="0" w:space="0" w:color="auto"/>
        <w:bottom w:val="none" w:sz="0" w:space="0" w:color="auto"/>
        <w:right w:val="none" w:sz="0" w:space="0" w:color="auto"/>
      </w:divBdr>
    </w:div>
    <w:div w:id="315308219">
      <w:bodyDiv w:val="1"/>
      <w:marLeft w:val="0"/>
      <w:marRight w:val="0"/>
      <w:marTop w:val="0"/>
      <w:marBottom w:val="0"/>
      <w:divBdr>
        <w:top w:val="none" w:sz="0" w:space="0" w:color="auto"/>
        <w:left w:val="none" w:sz="0" w:space="0" w:color="auto"/>
        <w:bottom w:val="none" w:sz="0" w:space="0" w:color="auto"/>
        <w:right w:val="none" w:sz="0" w:space="0" w:color="auto"/>
      </w:divBdr>
    </w:div>
    <w:div w:id="350376212">
      <w:bodyDiv w:val="1"/>
      <w:marLeft w:val="0"/>
      <w:marRight w:val="0"/>
      <w:marTop w:val="0"/>
      <w:marBottom w:val="0"/>
      <w:divBdr>
        <w:top w:val="none" w:sz="0" w:space="0" w:color="auto"/>
        <w:left w:val="none" w:sz="0" w:space="0" w:color="auto"/>
        <w:bottom w:val="none" w:sz="0" w:space="0" w:color="auto"/>
        <w:right w:val="none" w:sz="0" w:space="0" w:color="auto"/>
      </w:divBdr>
    </w:div>
    <w:div w:id="452138758">
      <w:bodyDiv w:val="1"/>
      <w:marLeft w:val="0"/>
      <w:marRight w:val="0"/>
      <w:marTop w:val="0"/>
      <w:marBottom w:val="0"/>
      <w:divBdr>
        <w:top w:val="none" w:sz="0" w:space="0" w:color="auto"/>
        <w:left w:val="none" w:sz="0" w:space="0" w:color="auto"/>
        <w:bottom w:val="none" w:sz="0" w:space="0" w:color="auto"/>
        <w:right w:val="none" w:sz="0" w:space="0" w:color="auto"/>
      </w:divBdr>
    </w:div>
    <w:div w:id="588855857">
      <w:bodyDiv w:val="1"/>
      <w:marLeft w:val="0"/>
      <w:marRight w:val="0"/>
      <w:marTop w:val="0"/>
      <w:marBottom w:val="0"/>
      <w:divBdr>
        <w:top w:val="none" w:sz="0" w:space="0" w:color="auto"/>
        <w:left w:val="none" w:sz="0" w:space="0" w:color="auto"/>
        <w:bottom w:val="none" w:sz="0" w:space="0" w:color="auto"/>
        <w:right w:val="none" w:sz="0" w:space="0" w:color="auto"/>
      </w:divBdr>
    </w:div>
    <w:div w:id="788667159">
      <w:bodyDiv w:val="1"/>
      <w:marLeft w:val="0"/>
      <w:marRight w:val="0"/>
      <w:marTop w:val="0"/>
      <w:marBottom w:val="0"/>
      <w:divBdr>
        <w:top w:val="none" w:sz="0" w:space="0" w:color="auto"/>
        <w:left w:val="none" w:sz="0" w:space="0" w:color="auto"/>
        <w:bottom w:val="none" w:sz="0" w:space="0" w:color="auto"/>
        <w:right w:val="none" w:sz="0" w:space="0" w:color="auto"/>
      </w:divBdr>
    </w:div>
    <w:div w:id="925843815">
      <w:bodyDiv w:val="1"/>
      <w:marLeft w:val="0"/>
      <w:marRight w:val="0"/>
      <w:marTop w:val="0"/>
      <w:marBottom w:val="0"/>
      <w:divBdr>
        <w:top w:val="none" w:sz="0" w:space="0" w:color="auto"/>
        <w:left w:val="none" w:sz="0" w:space="0" w:color="auto"/>
        <w:bottom w:val="none" w:sz="0" w:space="0" w:color="auto"/>
        <w:right w:val="none" w:sz="0" w:space="0" w:color="auto"/>
      </w:divBdr>
    </w:div>
    <w:div w:id="954949423">
      <w:bodyDiv w:val="1"/>
      <w:marLeft w:val="0"/>
      <w:marRight w:val="0"/>
      <w:marTop w:val="0"/>
      <w:marBottom w:val="0"/>
      <w:divBdr>
        <w:top w:val="none" w:sz="0" w:space="0" w:color="auto"/>
        <w:left w:val="none" w:sz="0" w:space="0" w:color="auto"/>
        <w:bottom w:val="none" w:sz="0" w:space="0" w:color="auto"/>
        <w:right w:val="none" w:sz="0" w:space="0" w:color="auto"/>
      </w:divBdr>
    </w:div>
    <w:div w:id="975718117">
      <w:bodyDiv w:val="1"/>
      <w:marLeft w:val="0"/>
      <w:marRight w:val="0"/>
      <w:marTop w:val="0"/>
      <w:marBottom w:val="0"/>
      <w:divBdr>
        <w:top w:val="none" w:sz="0" w:space="0" w:color="auto"/>
        <w:left w:val="none" w:sz="0" w:space="0" w:color="auto"/>
        <w:bottom w:val="none" w:sz="0" w:space="0" w:color="auto"/>
        <w:right w:val="none" w:sz="0" w:space="0" w:color="auto"/>
      </w:divBdr>
    </w:div>
    <w:div w:id="1008681888">
      <w:bodyDiv w:val="1"/>
      <w:marLeft w:val="0"/>
      <w:marRight w:val="0"/>
      <w:marTop w:val="0"/>
      <w:marBottom w:val="0"/>
      <w:divBdr>
        <w:top w:val="none" w:sz="0" w:space="0" w:color="auto"/>
        <w:left w:val="none" w:sz="0" w:space="0" w:color="auto"/>
        <w:bottom w:val="none" w:sz="0" w:space="0" w:color="auto"/>
        <w:right w:val="none" w:sz="0" w:space="0" w:color="auto"/>
      </w:divBdr>
      <w:divsChild>
        <w:div w:id="246623216">
          <w:marLeft w:val="0"/>
          <w:marRight w:val="0"/>
          <w:marTop w:val="270"/>
          <w:marBottom w:val="270"/>
          <w:divBdr>
            <w:top w:val="none" w:sz="0" w:space="0" w:color="auto"/>
            <w:left w:val="none" w:sz="0" w:space="0" w:color="auto"/>
            <w:bottom w:val="none" w:sz="0" w:space="0" w:color="auto"/>
            <w:right w:val="none" w:sz="0" w:space="0" w:color="auto"/>
          </w:divBdr>
        </w:div>
      </w:divsChild>
    </w:div>
    <w:div w:id="1115373017">
      <w:bodyDiv w:val="1"/>
      <w:marLeft w:val="0"/>
      <w:marRight w:val="0"/>
      <w:marTop w:val="0"/>
      <w:marBottom w:val="0"/>
      <w:divBdr>
        <w:top w:val="none" w:sz="0" w:space="0" w:color="auto"/>
        <w:left w:val="none" w:sz="0" w:space="0" w:color="auto"/>
        <w:bottom w:val="none" w:sz="0" w:space="0" w:color="auto"/>
        <w:right w:val="none" w:sz="0" w:space="0" w:color="auto"/>
      </w:divBdr>
    </w:div>
    <w:div w:id="1144853882">
      <w:bodyDiv w:val="1"/>
      <w:marLeft w:val="0"/>
      <w:marRight w:val="0"/>
      <w:marTop w:val="0"/>
      <w:marBottom w:val="0"/>
      <w:divBdr>
        <w:top w:val="none" w:sz="0" w:space="0" w:color="auto"/>
        <w:left w:val="none" w:sz="0" w:space="0" w:color="auto"/>
        <w:bottom w:val="none" w:sz="0" w:space="0" w:color="auto"/>
        <w:right w:val="none" w:sz="0" w:space="0" w:color="auto"/>
      </w:divBdr>
    </w:div>
    <w:div w:id="1196118204">
      <w:bodyDiv w:val="1"/>
      <w:marLeft w:val="0"/>
      <w:marRight w:val="0"/>
      <w:marTop w:val="0"/>
      <w:marBottom w:val="0"/>
      <w:divBdr>
        <w:top w:val="none" w:sz="0" w:space="0" w:color="auto"/>
        <w:left w:val="none" w:sz="0" w:space="0" w:color="auto"/>
        <w:bottom w:val="none" w:sz="0" w:space="0" w:color="auto"/>
        <w:right w:val="none" w:sz="0" w:space="0" w:color="auto"/>
      </w:divBdr>
    </w:div>
    <w:div w:id="1204949092">
      <w:bodyDiv w:val="1"/>
      <w:marLeft w:val="0"/>
      <w:marRight w:val="0"/>
      <w:marTop w:val="0"/>
      <w:marBottom w:val="0"/>
      <w:divBdr>
        <w:top w:val="none" w:sz="0" w:space="0" w:color="auto"/>
        <w:left w:val="none" w:sz="0" w:space="0" w:color="auto"/>
        <w:bottom w:val="none" w:sz="0" w:space="0" w:color="auto"/>
        <w:right w:val="none" w:sz="0" w:space="0" w:color="auto"/>
      </w:divBdr>
      <w:divsChild>
        <w:div w:id="1658267889">
          <w:marLeft w:val="0"/>
          <w:marRight w:val="0"/>
          <w:marTop w:val="270"/>
          <w:marBottom w:val="270"/>
          <w:divBdr>
            <w:top w:val="none" w:sz="0" w:space="0" w:color="auto"/>
            <w:left w:val="none" w:sz="0" w:space="0" w:color="auto"/>
            <w:bottom w:val="none" w:sz="0" w:space="0" w:color="auto"/>
            <w:right w:val="none" w:sz="0" w:space="0" w:color="auto"/>
          </w:divBdr>
        </w:div>
      </w:divsChild>
    </w:div>
    <w:div w:id="1568494449">
      <w:bodyDiv w:val="1"/>
      <w:marLeft w:val="0"/>
      <w:marRight w:val="0"/>
      <w:marTop w:val="0"/>
      <w:marBottom w:val="0"/>
      <w:divBdr>
        <w:top w:val="none" w:sz="0" w:space="0" w:color="auto"/>
        <w:left w:val="none" w:sz="0" w:space="0" w:color="auto"/>
        <w:bottom w:val="none" w:sz="0" w:space="0" w:color="auto"/>
        <w:right w:val="none" w:sz="0" w:space="0" w:color="auto"/>
      </w:divBdr>
    </w:div>
    <w:div w:id="1645425347">
      <w:bodyDiv w:val="1"/>
      <w:marLeft w:val="0"/>
      <w:marRight w:val="0"/>
      <w:marTop w:val="0"/>
      <w:marBottom w:val="0"/>
      <w:divBdr>
        <w:top w:val="none" w:sz="0" w:space="0" w:color="auto"/>
        <w:left w:val="none" w:sz="0" w:space="0" w:color="auto"/>
        <w:bottom w:val="none" w:sz="0" w:space="0" w:color="auto"/>
        <w:right w:val="none" w:sz="0" w:space="0" w:color="auto"/>
      </w:divBdr>
    </w:div>
    <w:div w:id="1773939742">
      <w:bodyDiv w:val="1"/>
      <w:marLeft w:val="0"/>
      <w:marRight w:val="0"/>
      <w:marTop w:val="0"/>
      <w:marBottom w:val="0"/>
      <w:divBdr>
        <w:top w:val="none" w:sz="0" w:space="0" w:color="auto"/>
        <w:left w:val="none" w:sz="0" w:space="0" w:color="auto"/>
        <w:bottom w:val="none" w:sz="0" w:space="0" w:color="auto"/>
        <w:right w:val="none" w:sz="0" w:space="0" w:color="auto"/>
      </w:divBdr>
    </w:div>
    <w:div w:id="1901624190">
      <w:bodyDiv w:val="1"/>
      <w:marLeft w:val="0"/>
      <w:marRight w:val="0"/>
      <w:marTop w:val="0"/>
      <w:marBottom w:val="0"/>
      <w:divBdr>
        <w:top w:val="none" w:sz="0" w:space="0" w:color="auto"/>
        <w:left w:val="none" w:sz="0" w:space="0" w:color="auto"/>
        <w:bottom w:val="none" w:sz="0" w:space="0" w:color="auto"/>
        <w:right w:val="none" w:sz="0" w:space="0" w:color="auto"/>
      </w:divBdr>
      <w:divsChild>
        <w:div w:id="521088610">
          <w:marLeft w:val="0"/>
          <w:marRight w:val="0"/>
          <w:marTop w:val="270"/>
          <w:marBottom w:val="270"/>
          <w:divBdr>
            <w:top w:val="none" w:sz="0" w:space="0" w:color="auto"/>
            <w:left w:val="none" w:sz="0" w:space="0" w:color="auto"/>
            <w:bottom w:val="none" w:sz="0" w:space="0" w:color="auto"/>
            <w:right w:val="none" w:sz="0" w:space="0" w:color="auto"/>
          </w:divBdr>
        </w:div>
      </w:divsChild>
    </w:div>
    <w:div w:id="1925214388">
      <w:bodyDiv w:val="1"/>
      <w:marLeft w:val="0"/>
      <w:marRight w:val="0"/>
      <w:marTop w:val="0"/>
      <w:marBottom w:val="0"/>
      <w:divBdr>
        <w:top w:val="none" w:sz="0" w:space="0" w:color="auto"/>
        <w:left w:val="none" w:sz="0" w:space="0" w:color="auto"/>
        <w:bottom w:val="none" w:sz="0" w:space="0" w:color="auto"/>
        <w:right w:val="none" w:sz="0" w:space="0" w:color="auto"/>
      </w:divBdr>
    </w:div>
    <w:div w:id="210569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Com 45 Lt">
    <w:altName w:val="Corbel"/>
    <w:panose1 w:val="020B0403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NeueLT Com 37 ThCn">
    <w:altName w:val="Arial Narrow"/>
    <w:panose1 w:val="020B0406020202030204"/>
    <w:charset w:val="00"/>
    <w:family w:val="swiss"/>
    <w:pitch w:val="variable"/>
    <w:sig w:usb0="800000AF" w:usb1="5000204A" w:usb2="00000000" w:usb3="00000000" w:csb0="0000009B" w:csb1="00000000"/>
  </w:font>
  <w:font w:name="HelveticaNeueLT Com 67 MdCn">
    <w:altName w:val="Franklin Gothic Medium Cond"/>
    <w:panose1 w:val="020B0606030502030204"/>
    <w:charset w:val="00"/>
    <w:family w:val="swiss"/>
    <w:pitch w:val="variable"/>
    <w:sig w:usb0="8000008F" w:usb1="0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3125E"/>
    <w:rsid w:val="000A2110"/>
    <w:rsid w:val="002D6EE5"/>
    <w:rsid w:val="0058434B"/>
    <w:rsid w:val="005B36A8"/>
    <w:rsid w:val="006439E2"/>
    <w:rsid w:val="008B5A90"/>
    <w:rsid w:val="00913195"/>
    <w:rsid w:val="00970FBF"/>
    <w:rsid w:val="00980740"/>
    <w:rsid w:val="009F7CC5"/>
    <w:rsid w:val="00A85D04"/>
    <w:rsid w:val="00AA1347"/>
    <w:rsid w:val="00B15AAF"/>
    <w:rsid w:val="00B2311E"/>
    <w:rsid w:val="00B30536"/>
    <w:rsid w:val="00CD0F6D"/>
    <w:rsid w:val="00D504C9"/>
    <w:rsid w:val="00DB243A"/>
    <w:rsid w:val="00DC6109"/>
    <w:rsid w:val="00E16E19"/>
    <w:rsid w:val="00EC4B1D"/>
    <w:rsid w:val="00F10A9E"/>
    <w:rsid w:val="00F633AC"/>
    <w:rsid w:val="00FA386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090AE1-D12E-4E20-B93B-9D1DA31D04CE}">
  <we:reference id="wa104382008" version="1.0.0.0" store="en-US" storeType="OMEX"/>
  <we:alternateReferences>
    <we:reference id="wa104382008" version="1.0.0.0" store="WA104382008" storeType="OMEX"/>
  </we:alternateReferences>
  <we:properties>
    <we:property name="codify_consent" value="true"/>
    <we:property name="theme" value="&quot;deser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421E1-4234-4815-82E6-E0EA24C4D9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appNote.dotx</Template>
  <TotalTime>0</TotalTime>
  <Pages>12</Pages>
  <Words>2858</Words>
  <Characters>16294</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 SCRIPT SDK Example</vt:lpstr>
      <vt:lpstr>Getting started with PalmSens SDK</vt:lpstr>
    </vt:vector>
  </TitlesOfParts>
  <Company>Microsoft</Company>
  <LinksUpToDate>false</LinksUpToDate>
  <CharactersWithSpaces>19114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 SCRIPT SDK Example</dc:title>
  <dc:subject>PalmSens Mobile SDK for Xamarin</dc:subject>
  <dc:creator>PalmSens BV</dc:creator>
  <cp:lastModifiedBy>Pavithra</cp:lastModifiedBy>
  <cp:revision>149</cp:revision>
  <cp:lastPrinted>2015-08-24T16:11:00Z</cp:lastPrinted>
  <dcterms:created xsi:type="dcterms:W3CDTF">2015-08-24T16:10:00Z</dcterms:created>
  <dcterms:modified xsi:type="dcterms:W3CDTF">2019-02-26T09:23:00Z</dcterms:modified>
</cp:coreProperties>
</file>