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7CACE73C" w:rsidR="002862D7" w:rsidRPr="00981E56" w:rsidRDefault="0013651F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0ED27BB1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8373E3">
        <w:rPr>
          <w:lang w:val="en-US"/>
        </w:rPr>
        <w:fldChar w:fldCharType="begin"/>
      </w:r>
      <w:r w:rsidR="008373E3">
        <w:rPr>
          <w:lang w:val="en-US"/>
        </w:rPr>
        <w:instrText xml:space="preserve"> SAVEDATE  \@ "MMMM d, yyyy" </w:instrText>
      </w:r>
      <w:r w:rsidR="008373E3">
        <w:rPr>
          <w:lang w:val="en-US"/>
        </w:rPr>
        <w:fldChar w:fldCharType="separate"/>
      </w:r>
      <w:r w:rsidR="002460CF">
        <w:rPr>
          <w:noProof/>
          <w:lang w:val="en-US"/>
        </w:rPr>
        <w:t>September 28, 2021</w:t>
      </w:r>
      <w:r w:rsidR="008373E3">
        <w:rPr>
          <w:lang w:val="en-US"/>
        </w:rPr>
        <w:fldChar w:fldCharType="end"/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428D13E7" w:rsidR="002862D7" w:rsidRPr="00270613" w:rsidRDefault="002862D7" w:rsidP="002862D7">
      <w:pPr>
        <w:rPr>
          <w:lang w:val="en-US"/>
        </w:rPr>
      </w:pPr>
      <w:r w:rsidRPr="00270613">
        <w:rPr>
          <w:lang w:val="en-US"/>
        </w:rPr>
        <w:t xml:space="preserve">© </w:t>
      </w:r>
      <w:r w:rsidR="00735E76">
        <w:rPr>
          <w:lang w:val="en-US"/>
        </w:rPr>
        <w:t>20</w:t>
      </w:r>
      <w:r w:rsidR="00C03E1B">
        <w:rPr>
          <w:lang w:val="en-US"/>
        </w:rPr>
        <w:t>19-2020</w:t>
      </w:r>
      <w:r w:rsidRPr="00270613">
        <w:rPr>
          <w:lang w:val="en-US"/>
        </w:rPr>
        <w:t xml:space="preserve"> PalmSens BV</w:t>
      </w:r>
    </w:p>
    <w:p w14:paraId="7CE2A03E" w14:textId="77777777" w:rsidR="002862D7" w:rsidRPr="00270613" w:rsidRDefault="002862D7" w:rsidP="002862D7">
      <w:pPr>
        <w:rPr>
          <w:lang w:val="en-US"/>
        </w:rPr>
      </w:pPr>
    </w:p>
    <w:p w14:paraId="1D2A74C5" w14:textId="77777777" w:rsidR="004F6735" w:rsidRPr="00270613" w:rsidRDefault="002862D7" w:rsidP="002B5EBE">
      <w:pPr>
        <w:rPr>
          <w:lang w:val="en-US"/>
        </w:rPr>
        <w:sectPr w:rsidR="004F6735" w:rsidRPr="0027061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70613">
        <w:rPr>
          <w:lang w:val="en-US"/>
        </w:rPr>
        <w:t>www.palmsens.com</w:t>
      </w:r>
    </w:p>
    <w:p w14:paraId="00CE61FE" w14:textId="32498EC4" w:rsidR="00CC7C30" w:rsidRDefault="00CC7C30" w:rsidP="005E3364">
      <w:pPr>
        <w:pStyle w:val="Heading1"/>
      </w:pPr>
      <w:r>
        <w:lastRenderedPageBreak/>
        <w:t>Contents</w:t>
      </w:r>
    </w:p>
    <w:p w14:paraId="4D291F10" w14:textId="37D204A6" w:rsidR="00754AF8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r w:rsidR="00A47D21">
        <w:rPr>
          <w:lang w:val="en-US"/>
        </w:rPr>
        <w:t>A</w:t>
      </w:r>
      <w:r w:rsidR="006C7D17">
        <w:rPr>
          <w:lang w:val="en-US"/>
        </w:rPr>
        <w:t xml:space="preserve">rduino </w:t>
      </w:r>
      <w:r w:rsidRPr="00886DB9">
        <w:rPr>
          <w:lang w:val="en-US"/>
        </w:rPr>
        <w:t xml:space="preserve">example </w:t>
      </w:r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r w:rsidR="00444251">
        <w:rPr>
          <w:lang w:val="en-US"/>
        </w:rPr>
        <w:t xml:space="preserve"> found in the </w:t>
      </w:r>
      <w:r w:rsidR="00951521">
        <w:rPr>
          <w:i/>
          <w:lang w:val="en-US"/>
        </w:rPr>
        <w:t xml:space="preserve">MethodSCRIPTExample </w:t>
      </w:r>
      <w:r w:rsidR="0067501F" w:rsidRPr="00886DB9">
        <w:rPr>
          <w:lang w:val="en-US"/>
        </w:rPr>
        <w:t xml:space="preserve">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through </w:t>
      </w:r>
      <w:r w:rsidR="008373E3">
        <w:rPr>
          <w:lang w:val="en-NL"/>
        </w:rPr>
        <w:t xml:space="preserve">an </w:t>
      </w:r>
      <w:r w:rsidR="00444251">
        <w:rPr>
          <w:lang w:val="en-US"/>
        </w:rPr>
        <w:t>Arduino MKR Z</w:t>
      </w:r>
      <w:r w:rsidR="008373E3">
        <w:rPr>
          <w:lang w:val="en-NL"/>
        </w:rPr>
        <w:t>ero</w:t>
      </w:r>
      <w:r w:rsidR="00444251">
        <w:rPr>
          <w:lang w:val="en-US"/>
        </w:rPr>
        <w:t xml:space="preserve">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</w:t>
      </w:r>
      <w:r w:rsidR="008373E3">
        <w:rPr>
          <w:lang w:val="en-NL"/>
        </w:rPr>
        <w:t>an MethodSCRIPT capable PalmSens instrument such as the</w:t>
      </w:r>
      <w:r w:rsidR="00A452D1" w:rsidRPr="00A452D1">
        <w:rPr>
          <w:lang w:val="en-US"/>
        </w:rPr>
        <w:t xml:space="preserve"> EmStat Pico from </w:t>
      </w:r>
      <w:r w:rsidR="00D364EB">
        <w:rPr>
          <w:lang w:val="en-US"/>
        </w:rPr>
        <w:t xml:space="preserve">a </w:t>
      </w:r>
      <w:r w:rsidR="00A452D1" w:rsidRPr="00A452D1">
        <w:rPr>
          <w:lang w:val="en-US"/>
        </w:rPr>
        <w:t>PC connected to the Arduino through USB.</w:t>
      </w:r>
      <w:r w:rsidR="00A47D21">
        <w:rPr>
          <w:lang w:val="en-US"/>
        </w:rPr>
        <w:t xml:space="preserve"> </w:t>
      </w:r>
    </w:p>
    <w:p w14:paraId="1A7B6861" w14:textId="26EF4793" w:rsidR="004C6E8B" w:rsidRPr="007A52E1" w:rsidRDefault="00A47D21" w:rsidP="004C6E8B">
      <w:pPr>
        <w:rPr>
          <w:lang w:val="en-US"/>
        </w:rPr>
      </w:pPr>
      <w:r>
        <w:rPr>
          <w:lang w:val="en-US"/>
        </w:rPr>
        <w:t xml:space="preserve">This example is designed </w:t>
      </w:r>
      <w:r w:rsidR="00754AF8">
        <w:rPr>
          <w:lang w:val="en-US"/>
        </w:rPr>
        <w:t>for and tested with the</w:t>
      </w:r>
      <w:r>
        <w:rPr>
          <w:lang w:val="en-US"/>
        </w:rPr>
        <w:t xml:space="preserve"> Arduino MKR </w:t>
      </w:r>
      <w:r w:rsidR="00754AF8">
        <w:rPr>
          <w:lang w:val="en-US"/>
        </w:rPr>
        <w:t>Zero. It might work on other Arduino boards</w:t>
      </w:r>
      <w:r w:rsidR="008373E3">
        <w:rPr>
          <w:lang w:val="en-NL"/>
        </w:rPr>
        <w:t xml:space="preserve"> as well</w:t>
      </w:r>
      <w:r w:rsidR="00754AF8">
        <w:rPr>
          <w:lang w:val="en-US"/>
        </w:rPr>
        <w:t>, but the MRK Zero is recommended.</w:t>
      </w:r>
    </w:p>
    <w:p w14:paraId="13D652C3" w14:textId="53FEF463" w:rsidR="00CC7C30" w:rsidRPr="00C743CF" w:rsidRDefault="004E378C" w:rsidP="005E3364">
      <w:pPr>
        <w:pStyle w:val="Heading1"/>
      </w:pPr>
      <w:r>
        <w:t>Hardware setup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EmStat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EmStat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44999BE8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>The Arduino board should be connected normally to a PC.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>If not powering the EmStat</w:t>
      </w:r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76F26363" w:rsidR="008F1967" w:rsidRPr="00C743CF" w:rsidRDefault="008F1967" w:rsidP="005E3364">
      <w:pPr>
        <w:pStyle w:val="Heading1"/>
      </w:pPr>
      <w:r>
        <w:t>Environment setup</w:t>
      </w:r>
    </w:p>
    <w:p w14:paraId="5DA7F772" w14:textId="75D440C9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run this example, you must include the MethodSCRIPT C libraries </w:t>
      </w:r>
      <w:r w:rsidR="004A321B">
        <w:rPr>
          <w:lang w:val="en-US"/>
        </w:rPr>
        <w:t>and the MathHelper library</w:t>
      </w:r>
      <w:r w:rsidRPr="00790085">
        <w:rPr>
          <w:lang w:val="en-US"/>
        </w:rPr>
        <w:t>.</w:t>
      </w:r>
    </w:p>
    <w:p w14:paraId="6AC66570" w14:textId="604E5CFB" w:rsidR="0054372A" w:rsidRDefault="00393B6D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B00C62">
        <w:rPr>
          <w:u w:val="single"/>
          <w:lang w:val="en-NL"/>
        </w:rPr>
        <w:t>NOTE:</w:t>
      </w:r>
      <w:r>
        <w:rPr>
          <w:lang w:val="en-NL"/>
        </w:rPr>
        <w:t xml:space="preserve"> When </w:t>
      </w:r>
      <w:r w:rsidR="0054372A">
        <w:rPr>
          <w:lang w:val="en-US"/>
        </w:rPr>
        <w:t>upgrading from a previous version</w:t>
      </w:r>
      <w:r>
        <w:rPr>
          <w:lang w:val="en-NL"/>
        </w:rPr>
        <w:t>,</w:t>
      </w:r>
      <w:r w:rsidR="0054372A">
        <w:rPr>
          <w:lang w:val="en-US"/>
        </w:rPr>
        <w:t xml:space="preserve"> the </w:t>
      </w:r>
      <w:r w:rsidR="0054372A" w:rsidRPr="0054372A">
        <w:rPr>
          <w:i/>
          <w:iCs/>
          <w:lang w:val="en-US"/>
        </w:rPr>
        <w:t>MathHelperLibrary</w:t>
      </w:r>
      <w:r w:rsidR="0054372A">
        <w:rPr>
          <w:i/>
          <w:iCs/>
          <w:lang w:val="en-US"/>
        </w:rPr>
        <w:t xml:space="preserve"> </w:t>
      </w:r>
      <w:r w:rsidR="0054372A" w:rsidRPr="0054372A">
        <w:rPr>
          <w:lang w:val="en-US"/>
        </w:rPr>
        <w:t>and</w:t>
      </w:r>
      <w:r w:rsidR="0054372A">
        <w:rPr>
          <w:i/>
          <w:iCs/>
          <w:lang w:val="en-US"/>
        </w:rPr>
        <w:t xml:space="preserve"> </w:t>
      </w:r>
      <w:r w:rsidR="0054372A" w:rsidRPr="005A5251">
        <w:rPr>
          <w:i/>
          <w:lang w:val="en-US"/>
        </w:rPr>
        <w:t>MethodSCRIPTComm</w:t>
      </w:r>
      <w:r w:rsidR="0054372A">
        <w:rPr>
          <w:i/>
          <w:lang w:val="en-US"/>
        </w:rPr>
        <w:t xml:space="preserve"> </w:t>
      </w:r>
      <w:r w:rsidR="0054372A">
        <w:rPr>
          <w:iCs/>
          <w:lang w:val="en-US"/>
        </w:rPr>
        <w:t>folders have to be manually removed from the “user\</w:t>
      </w:r>
      <w:r w:rsidR="0054372A" w:rsidRPr="0054372A">
        <w:rPr>
          <w:iCs/>
          <w:lang w:val="en-US"/>
        </w:rPr>
        <w:t>Documents\Arduino\libraries</w:t>
      </w:r>
      <w:r w:rsidR="0054372A">
        <w:rPr>
          <w:iCs/>
          <w:lang w:val="en-US"/>
        </w:rPr>
        <w:t>” folder</w:t>
      </w:r>
      <w:r>
        <w:rPr>
          <w:iCs/>
          <w:lang w:val="en-NL"/>
        </w:rPr>
        <w:t xml:space="preserve"> before performing the following </w:t>
      </w:r>
      <w:r w:rsidR="00CD0B4B">
        <w:rPr>
          <w:iCs/>
          <w:lang w:val="en-NL"/>
        </w:rPr>
        <w:t>step</w:t>
      </w:r>
      <w:r w:rsidR="0054372A">
        <w:rPr>
          <w:iCs/>
          <w:lang w:val="en-US"/>
        </w:rPr>
        <w:t>.</w:t>
      </w:r>
    </w:p>
    <w:p w14:paraId="0C383196" w14:textId="271FB916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  <w:r w:rsidR="004A321B">
        <w:rPr>
          <w:lang w:val="en-US"/>
        </w:rPr>
        <w:t xml:space="preserve">Follow the same process to add the </w:t>
      </w:r>
      <w:r w:rsidR="004A321B" w:rsidRPr="0054372A">
        <w:rPr>
          <w:i/>
          <w:iCs/>
          <w:lang w:val="en-US"/>
        </w:rPr>
        <w:t>MathHelperLibrary</w:t>
      </w:r>
      <w:r w:rsidR="004A321B">
        <w:rPr>
          <w:lang w:val="en-US"/>
        </w:rPr>
        <w:t xml:space="preserve"> folder.</w:t>
      </w:r>
    </w:p>
    <w:p w14:paraId="71222C51" w14:textId="4E76F0FB" w:rsidR="00563C52" w:rsidRPr="00563C52" w:rsidRDefault="00563C52" w:rsidP="005E3364">
      <w:pPr>
        <w:pStyle w:val="Heading1"/>
      </w:pPr>
      <w:r w:rsidRPr="00563C52">
        <w:t>How to use</w:t>
      </w:r>
    </w:p>
    <w:p w14:paraId="470B12AA" w14:textId="2319282C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>Compile and upload this sketch through the Arduino IDE.</w:t>
      </w:r>
    </w:p>
    <w:p w14:paraId="0ED7EBB0" w14:textId="1726EF69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>Next, open a serial monitor to the Arduino (you can do this from the Arduino IDE).</w:t>
      </w:r>
    </w:p>
    <w:p w14:paraId="1C829B1F" w14:textId="7F41176C" w:rsidR="00AC2AD9" w:rsidRDefault="00563C52" w:rsidP="00AC2AD9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>from the EmStat Pico</w:t>
      </w:r>
      <w:r w:rsidR="001F1B43">
        <w:rPr>
          <w:lang w:val="en-US"/>
        </w:rPr>
        <w:t xml:space="preserve"> as shown in the screenshot below</w:t>
      </w:r>
      <w:r w:rsidRPr="00563C52">
        <w:rPr>
          <w:lang w:val="en-US"/>
        </w:rPr>
        <w:t>.</w:t>
      </w:r>
      <w:r w:rsidR="00BD5FE7">
        <w:rPr>
          <w:lang w:val="en-US"/>
        </w:rPr>
        <w:br/>
      </w:r>
    </w:p>
    <w:p w14:paraId="526BC136" w14:textId="77777777" w:rsidR="005D6FBA" w:rsidRDefault="00BD5FE7" w:rsidP="007A52E1">
      <w:pPr>
        <w:jc w:val="center"/>
        <w:textboxTightWrap w:val="none"/>
        <w:rPr>
          <w:lang w:val="en-US"/>
        </w:rPr>
      </w:pPr>
      <w:r w:rsidRPr="00BD5FE7">
        <w:rPr>
          <w:noProof/>
          <w:lang w:val="en-US"/>
        </w:rPr>
        <w:lastRenderedPageBreak/>
        <w:drawing>
          <wp:inline distT="0" distB="0" distL="0" distR="0" wp14:anchorId="5CECE75C" wp14:editId="3017514B">
            <wp:extent cx="3484880" cy="266667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69" cy="27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78C" w14:textId="0AE0205E" w:rsidR="005D6FBA" w:rsidRDefault="005D6FBA" w:rsidP="005D6FBA">
      <w:pPr>
        <w:textboxTightWrap w:val="none"/>
        <w:rPr>
          <w:lang w:val="en-US"/>
        </w:rPr>
      </w:pPr>
    </w:p>
    <w:p w14:paraId="62D2F86B" w14:textId="25C16C17" w:rsidR="00CC7C30" w:rsidRDefault="005A4D07" w:rsidP="005E3364">
      <w:pPr>
        <w:pStyle w:val="Heading1"/>
      </w:pPr>
      <w:r>
        <w:t>Communications</w:t>
      </w:r>
    </w:p>
    <w:p w14:paraId="1559C768" w14:textId="5074239B" w:rsidR="00B86D68" w:rsidRDefault="00B57B97" w:rsidP="005D6FBA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C76840">
        <w:rPr>
          <w:lang w:val="en-US"/>
        </w:rPr>
        <w:t>The MSComm.c from the MethodSCRIPT SDK (C libraries) acts as the communication object to read/write from/to the EmStat Pico.</w:t>
      </w:r>
      <w:r w:rsidR="005D6FBA"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  <w:t xml:space="preserve"> </w:t>
      </w:r>
    </w:p>
    <w:p w14:paraId="0844DC39" w14:textId="77777777" w:rsidR="00735E76" w:rsidRPr="007A52E1" w:rsidRDefault="00735E76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072D9562" w14:textId="08BD6DD7" w:rsidR="00B86D68" w:rsidRPr="007A52E1" w:rsidRDefault="00B86D68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7A52E1">
        <w:rPr>
          <w:lang w:val="en-US"/>
        </w:rPr>
        <w:t xml:space="preserve">As </w:t>
      </w:r>
      <w:r w:rsidRPr="00C76840">
        <w:rPr>
          <w:lang w:val="en-US"/>
        </w:rPr>
        <w:t>MSComm is the communication object</w:t>
      </w:r>
      <w:r w:rsidR="00EA083E" w:rsidRPr="00C76840">
        <w:rPr>
          <w:lang w:val="en-US"/>
        </w:rPr>
        <w:t xml:space="preserve"> </w:t>
      </w:r>
      <w:r w:rsidR="00B36076" w:rsidRPr="00C76840">
        <w:rPr>
          <w:lang w:val="en-US"/>
        </w:rPr>
        <w:t xml:space="preserve">for </w:t>
      </w:r>
      <w:r w:rsidRPr="00C76840">
        <w:rPr>
          <w:lang w:val="en-US"/>
        </w:rPr>
        <w:t xml:space="preserve">the EmStat Pico it needs some read/write functions to be passed in through the </w:t>
      </w:r>
      <w:r w:rsidRPr="007A52E1">
        <w:rPr>
          <w:lang w:val="en-US"/>
        </w:rPr>
        <w:t>MSCommInit</w:t>
      </w:r>
      <w:r w:rsidR="00DC2B82" w:rsidRPr="007A52E1">
        <w:rPr>
          <w:lang w:val="en-US"/>
        </w:rPr>
        <w:t>(</w:t>
      </w:r>
      <w:r w:rsidRPr="007A52E1">
        <w:rPr>
          <w:lang w:val="en-US"/>
        </w:rPr>
        <w:t>)</w:t>
      </w:r>
      <w:r w:rsidRPr="00C76840">
        <w:rPr>
          <w:lang w:val="en-US"/>
        </w:rPr>
        <w:t>.</w:t>
      </w:r>
      <w:r w:rsidR="00EA083E" w:rsidRPr="00C76840">
        <w:rPr>
          <w:lang w:val="en-US"/>
        </w:rPr>
        <w:t xml:space="preserve"> </w:t>
      </w:r>
      <w:r w:rsidRPr="00C76840">
        <w:rPr>
          <w:lang w:val="en-US"/>
        </w:rPr>
        <w:t>However, because the C compiler doesn't understand C++ classes,</w:t>
      </w:r>
      <w:r w:rsidR="00686EF7" w:rsidRPr="00C76840">
        <w:rPr>
          <w:lang w:val="en-US"/>
        </w:rPr>
        <w:t xml:space="preserve"> t</w:t>
      </w:r>
      <w:r w:rsidR="00EA083E" w:rsidRPr="00C76840">
        <w:rPr>
          <w:lang w:val="en-US"/>
        </w:rPr>
        <w:t xml:space="preserve">he </w:t>
      </w:r>
      <w:r w:rsidRPr="00C76840">
        <w:rPr>
          <w:lang w:val="en-US"/>
        </w:rPr>
        <w:t xml:space="preserve">write/read functions from the Serial class </w:t>
      </w:r>
      <w:r w:rsidR="00EA083E" w:rsidRPr="00C76840">
        <w:rPr>
          <w:lang w:val="en-US"/>
        </w:rPr>
        <w:t xml:space="preserve">are wrapped in </w:t>
      </w:r>
      <w:r w:rsidRPr="00C76840">
        <w:rPr>
          <w:lang w:val="en-US"/>
        </w:rPr>
        <w:t>a normal function, first</w:t>
      </w:r>
      <w:r w:rsidR="00686EF7" w:rsidRPr="00C76840">
        <w:rPr>
          <w:lang w:val="en-US"/>
        </w:rPr>
        <w:t xml:space="preserve"> as shown below.</w:t>
      </w:r>
    </w:p>
    <w:p w14:paraId="14D5473E" w14:textId="77777777" w:rsidR="00EA083E" w:rsidRPr="007A52E1" w:rsidRDefault="00EA083E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14:paraId="040077F7" w14:textId="77777777" w:rsidTr="00735E76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BDFF75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int write_wrapper(char c)</w:t>
            </w:r>
          </w:p>
          <w:p w14:paraId="28FDEDF8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{</w:t>
            </w:r>
          </w:p>
          <w:p w14:paraId="5E0FA914" w14:textId="6DE9E89F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if(s_printSent)</w:t>
            </w:r>
            <w:r w:rsidR="005D6FBA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en-NL" w:eastAsia="en-US"/>
              </w:rPr>
              <w:t xml:space="preserve"> </w:t>
            </w: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{</w:t>
            </w:r>
          </w:p>
          <w:p w14:paraId="19D6570F" w14:textId="418E1DC3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  //</w:t>
            </w:r>
            <w:r w:rsidR="005D6FBA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en-NL" w:eastAsia="en-US"/>
              </w:rPr>
              <w:t xml:space="preserve"> </w:t>
            </w: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Send all data to PC as well for debugging purposes</w:t>
            </w:r>
          </w:p>
          <w:p w14:paraId="4ED6986A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  Serial.write(c);</w:t>
            </w:r>
          </w:p>
          <w:p w14:paraId="19A1FCAB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}</w:t>
            </w:r>
          </w:p>
          <w:p w14:paraId="7666DDA5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return Serial1.write(c);</w:t>
            </w:r>
          </w:p>
          <w:p w14:paraId="6352059D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}</w:t>
            </w:r>
          </w:p>
          <w:p w14:paraId="5CAE4FD8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</w:p>
          <w:p w14:paraId="2639FC52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int read_wrapper()</w:t>
            </w:r>
          </w:p>
          <w:p w14:paraId="19918A04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{</w:t>
            </w:r>
          </w:p>
          <w:p w14:paraId="7F688614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int c = Serial1.read();</w:t>
            </w:r>
          </w:p>
          <w:p w14:paraId="67ECAA2B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</w:t>
            </w:r>
          </w:p>
          <w:p w14:paraId="7D492C07" w14:textId="1E606A59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if</w:t>
            </w:r>
            <w:r w:rsidR="002A6B48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en-NL" w:eastAsia="en-US"/>
              </w:rPr>
              <w:t xml:space="preserve"> </w:t>
            </w: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(s_printReceived &amp;&amp; </w:t>
            </w:r>
            <w:r w:rsidR="008D4B03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en-NL" w:eastAsia="en-US"/>
              </w:rPr>
              <w:t>(</w:t>
            </w: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c != -1</w:t>
            </w:r>
            <w:r w:rsidR="008D4B03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en-NL" w:eastAsia="en-US"/>
              </w:rPr>
              <w:t>)</w:t>
            </w: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) </w:t>
            </w:r>
            <w:r w:rsidR="002A6B48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en-NL" w:eastAsia="en-US"/>
              </w:rPr>
              <w:t xml:space="preserve">{ </w:t>
            </w: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//</w:t>
            </w:r>
            <w:r w:rsidR="002A6B48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en-NL" w:eastAsia="en-US"/>
              </w:rPr>
              <w:t xml:space="preserve"> </w:t>
            </w: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-1 means no data</w:t>
            </w:r>
          </w:p>
          <w:p w14:paraId="3C630010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  //Send all received data to PC for debugging purposes</w:t>
            </w:r>
          </w:p>
          <w:p w14:paraId="3D064173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  Serial.write(c);</w:t>
            </w:r>
          </w:p>
          <w:p w14:paraId="3409B83D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}</w:t>
            </w:r>
          </w:p>
          <w:p w14:paraId="73EDBF5E" w14:textId="77777777" w:rsidR="00735E76" w:rsidRPr="00735E7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return c;</w:t>
            </w:r>
          </w:p>
          <w:p w14:paraId="6FC21730" w14:textId="02D376BB" w:rsidR="00735E76" w:rsidRDefault="00735E76" w:rsidP="00735E76">
            <w:pPr>
              <w:rPr>
                <w:rStyle w:val="code"/>
                <w:rFonts w:ascii="HelveticaNeueLT Com 45 Lt" w:hAnsi="HelveticaNeueLT Com 45 Lt"/>
                <w:iCs w:val="0"/>
                <w:color w:val="000000"/>
                <w:shd w:val="clear" w:color="auto" w:fill="auto"/>
                <w:lang w:eastAsia="en-US"/>
              </w:rPr>
            </w:pPr>
            <w:r w:rsidRPr="00735E7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}</w:t>
            </w:r>
          </w:p>
        </w:tc>
      </w:tr>
    </w:tbl>
    <w:p w14:paraId="1E732E8A" w14:textId="52C8B1CE" w:rsidR="00AE30F2" w:rsidRPr="007A52E1" w:rsidRDefault="00AE30F2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p w14:paraId="785A1ACD" w14:textId="3BED88D8" w:rsidR="00AE30F2" w:rsidRPr="00C76840" w:rsidRDefault="00AE30F2">
      <w:pPr>
        <w:rPr>
          <w:lang w:val="en-US"/>
        </w:rPr>
      </w:pPr>
      <w:r w:rsidRPr="007A52E1">
        <w:rPr>
          <w:lang w:val="en-US"/>
        </w:rPr>
        <w:t>The MSComm</w:t>
      </w:r>
      <w:r w:rsidRPr="00C76840">
        <w:rPr>
          <w:lang w:val="en-US"/>
        </w:rPr>
        <w:t xml:space="preserve"> library has to be initiated with these read/write function</w:t>
      </w:r>
      <w:r w:rsidR="00754AF8">
        <w:rPr>
          <w:lang w:val="en-US"/>
        </w:rPr>
        <w:t>s</w:t>
      </w:r>
      <w:r w:rsidRPr="00C76840">
        <w:rPr>
          <w:lang w:val="en-US"/>
        </w:rPr>
        <w:t>.</w:t>
      </w:r>
      <w:r w:rsidR="00754AF8">
        <w:rPr>
          <w:lang w:val="en-US"/>
        </w:rPr>
        <w:t xml:space="preserve"> This is done in the setup() function as shown </w:t>
      </w:r>
      <w:r w:rsidR="006A49DB">
        <w:rPr>
          <w:lang w:val="en-US"/>
        </w:rPr>
        <w:t xml:space="preserve">in the pseudo-code </w:t>
      </w:r>
      <w:r w:rsidR="00754AF8">
        <w:rPr>
          <w:lang w:val="en-US"/>
        </w:rPr>
        <w:t>below.</w:t>
      </w:r>
    </w:p>
    <w:p w14:paraId="752F9BD9" w14:textId="77777777" w:rsidR="00727AE6" w:rsidRPr="00C76840" w:rsidRDefault="00727A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14:paraId="496C81A3" w14:textId="77777777" w:rsidTr="00A12DE6">
        <w:trPr>
          <w:trHeight w:val="2175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6D8994" w14:textId="5B3C3746" w:rsidR="00754AF8" w:rsidRPr="00A12DE6" w:rsidRDefault="00735E7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lastRenderedPageBreak/>
              <w:t>MSComm _msComm;</w:t>
            </w:r>
          </w:p>
          <w:p w14:paraId="00A79E2C" w14:textId="12198135" w:rsidR="00754AF8" w:rsidRPr="00A12DE6" w:rsidRDefault="00754AF8" w:rsidP="00735E76">
            <w:pPr>
              <w:rPr>
                <w:rStyle w:val="code"/>
                <w:rFonts w:cs="Courier New"/>
                <w:color w:val="000000"/>
              </w:rPr>
            </w:pPr>
            <w:r w:rsidRPr="00A12DE6">
              <w:rPr>
                <w:rStyle w:val="code"/>
                <w:rFonts w:cs="Courier New"/>
                <w:color w:val="000000"/>
              </w:rPr>
              <w:t>…</w:t>
            </w:r>
          </w:p>
          <w:p w14:paraId="59447390" w14:textId="5133719F" w:rsidR="00754AF8" w:rsidRPr="00A12DE6" w:rsidRDefault="00754AF8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</w:p>
          <w:p w14:paraId="3D9AD174" w14:textId="13B257D3" w:rsidR="00754AF8" w:rsidRPr="00A12DE6" w:rsidRDefault="00754AF8" w:rsidP="00735E76">
            <w:pPr>
              <w:rPr>
                <w:rStyle w:val="code"/>
                <w:rFonts w:cs="Courier New"/>
                <w:color w:val="000000"/>
              </w:rPr>
            </w:pPr>
            <w:r w:rsidRPr="00A12DE6">
              <w:rPr>
                <w:rStyle w:val="code"/>
                <w:rFonts w:cs="Courier New"/>
                <w:color w:val="000000"/>
              </w:rPr>
              <w:t>void setup()</w:t>
            </w:r>
          </w:p>
          <w:p w14:paraId="14FBE959" w14:textId="1F33BA47" w:rsidR="00754AF8" w:rsidRPr="00A12DE6" w:rsidRDefault="00754AF8" w:rsidP="00735E76">
            <w:pPr>
              <w:rPr>
                <w:rStyle w:val="code"/>
                <w:rFonts w:cs="Courier New"/>
                <w:color w:val="000000"/>
              </w:rPr>
            </w:pPr>
            <w:r w:rsidRPr="00A12DE6">
              <w:rPr>
                <w:rStyle w:val="code"/>
                <w:rFonts w:cs="Courier New"/>
                <w:color w:val="000000"/>
              </w:rPr>
              <w:t>{</w:t>
            </w:r>
          </w:p>
          <w:p w14:paraId="3BDFF0CD" w14:textId="4F3AB416" w:rsidR="00754AF8" w:rsidRPr="00A12DE6" w:rsidRDefault="00A12DE6" w:rsidP="00735E76">
            <w:pPr>
              <w:rPr>
                <w:rStyle w:val="code"/>
                <w:rFonts w:cs="Courier New"/>
                <w:color w:val="000000"/>
              </w:rPr>
            </w:pPr>
            <w:r>
              <w:rPr>
                <w:rStyle w:val="code"/>
                <w:rFonts w:cs="Courier New"/>
                <w:color w:val="000000"/>
              </w:rPr>
              <w:t xml:space="preserve">  </w:t>
            </w:r>
            <w:r w:rsidR="00754AF8" w:rsidRPr="00A12DE6">
              <w:rPr>
                <w:rStyle w:val="code"/>
                <w:rFonts w:cs="Courier New"/>
                <w:color w:val="000000"/>
              </w:rPr>
              <w:t>…</w:t>
            </w:r>
          </w:p>
          <w:p w14:paraId="607061F8" w14:textId="66A26175" w:rsidR="00735E76" w:rsidRPr="00A12DE6" w:rsidRDefault="00A12DE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</w:pPr>
            <w: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 xml:space="preserve">  </w:t>
            </w:r>
            <w:r w:rsidR="00735E76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eastAsia="en-US"/>
              </w:rPr>
              <w:t>RetCode code = MSCommInit(&amp;_msComm, &amp;write_wrapper, &amp;read_wrapper);</w:t>
            </w:r>
          </w:p>
          <w:p w14:paraId="139BF62B" w14:textId="33E1F2CE" w:rsidR="00754AF8" w:rsidRPr="00A12DE6" w:rsidRDefault="00A12DE6" w:rsidP="00735E76">
            <w:pP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nl-NL" w:eastAsia="en-US"/>
              </w:rPr>
            </w:pPr>
            <w:r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nl-NL" w:eastAsia="en-US"/>
              </w:rPr>
              <w:t xml:space="preserve">  </w:t>
            </w:r>
            <w:r w:rsidR="00754AF8"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nl-NL" w:eastAsia="en-US"/>
              </w:rPr>
              <w:t>…</w:t>
            </w:r>
          </w:p>
          <w:p w14:paraId="2B7883FE" w14:textId="613F7A1B" w:rsidR="00754AF8" w:rsidRDefault="00754AF8" w:rsidP="00735E76">
            <w:pPr>
              <w:rPr>
                <w:rStyle w:val="code"/>
                <w:rFonts w:ascii="HelveticaNeueLT Com 45 Lt" w:hAnsi="HelveticaNeueLT Com 45 Lt"/>
                <w:iCs w:val="0"/>
                <w:color w:val="000000"/>
                <w:shd w:val="clear" w:color="auto" w:fill="auto"/>
                <w:lang w:val="nl-NL" w:eastAsia="en-US"/>
              </w:rPr>
            </w:pPr>
            <w:r w:rsidRPr="00A12DE6">
              <w:rPr>
                <w:rStyle w:val="code"/>
                <w:rFonts w:cs="Courier New"/>
                <w:iCs w:val="0"/>
                <w:color w:val="000000"/>
                <w:shd w:val="clear" w:color="auto" w:fill="auto"/>
                <w:lang w:val="nl-NL" w:eastAsia="en-US"/>
              </w:rPr>
              <w:t>}</w:t>
            </w:r>
          </w:p>
        </w:tc>
      </w:tr>
    </w:tbl>
    <w:p w14:paraId="1D3E703A" w14:textId="77777777" w:rsidR="00A711D1" w:rsidRDefault="00A711D1" w:rsidP="007A52E1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</w:rPr>
      </w:pPr>
    </w:p>
    <w:p w14:paraId="261A9C2A" w14:textId="54E3F07D" w:rsidR="005A4D07" w:rsidRDefault="005A4D07" w:rsidP="00270613">
      <w:pPr>
        <w:pStyle w:val="Heading2"/>
      </w:pPr>
      <w:r>
        <w:t>Connecting to the device</w:t>
      </w:r>
    </w:p>
    <w:p w14:paraId="2BA28B4F" w14:textId="3CBFF8AE" w:rsidR="00193352" w:rsidRDefault="00193352" w:rsidP="00193352">
      <w:pPr>
        <w:rPr>
          <w:lang w:val="en-US"/>
        </w:rPr>
      </w:pPr>
      <w:r w:rsidRPr="00ED1ACF">
        <w:rPr>
          <w:lang w:val="en-US"/>
        </w:rPr>
        <w:t>The code within the setup() function is executed only once.</w:t>
      </w:r>
    </w:p>
    <w:p w14:paraId="7938C51C" w14:textId="77777777" w:rsidR="009A0724" w:rsidRDefault="009A0724" w:rsidP="00193352">
      <w:pPr>
        <w:rPr>
          <w:lang w:val="en-US"/>
        </w:rPr>
      </w:pPr>
    </w:p>
    <w:p w14:paraId="33B84F6D" w14:textId="2BB3FBC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</w:p>
    <w:p w14:paraId="0A9A126A" w14:textId="77777777" w:rsidR="00727AE6" w:rsidRDefault="00727AE6" w:rsidP="00727AE6">
      <w:pPr>
        <w:rPr>
          <w:rStyle w:val="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14:paraId="1B26B44B" w14:textId="77777777" w:rsidTr="00735E76">
        <w:trPr>
          <w:trHeight w:val="7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878AF8" w14:textId="32CE256F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//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</w:t>
            </w:r>
            <w:r w:rsidRPr="00735E76">
              <w:rPr>
                <w:rFonts w:ascii="Courier New" w:hAnsi="Courier New" w:cs="Courier New"/>
                <w:lang w:val="en-US"/>
              </w:rPr>
              <w:t>Init serial ports</w:t>
            </w:r>
          </w:p>
          <w:p w14:paraId="05F79011" w14:textId="305611AC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Serial.begin(230400);    </w:t>
            </w:r>
          </w:p>
          <w:p w14:paraId="1846A501" w14:textId="2E9E0569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Serial1.begin(230400);   </w:t>
            </w:r>
          </w:p>
          <w:p w14:paraId="6934E6A3" w14:textId="58BC10C6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//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</w:t>
            </w:r>
            <w:r w:rsidRPr="00735E76">
              <w:rPr>
                <w:rFonts w:ascii="Courier New" w:hAnsi="Courier New" w:cs="Courier New"/>
                <w:lang w:val="en-US"/>
              </w:rPr>
              <w:t>Wait until the Serial port is active</w:t>
            </w:r>
          </w:p>
          <w:p w14:paraId="4CB371EF" w14:textId="216B6AA7" w:rsidR="00735E76" w:rsidRDefault="00735E76" w:rsidP="00735E76">
            <w:pPr>
              <w:rPr>
                <w:rStyle w:val="code"/>
              </w:rPr>
            </w:pPr>
            <w:r w:rsidRPr="00735E76">
              <w:rPr>
                <w:rFonts w:ascii="Courier New" w:hAnsi="Courier New" w:cs="Courier New"/>
              </w:rPr>
              <w:t>while(!Serial);</w:t>
            </w:r>
          </w:p>
        </w:tc>
      </w:tr>
    </w:tbl>
    <w:p w14:paraId="59FE27EA" w14:textId="2D4C2570" w:rsidR="00AE4BED" w:rsidRDefault="00AE4BED" w:rsidP="00C07395">
      <w:pPr>
        <w:rPr>
          <w:rStyle w:val="code"/>
        </w:rPr>
      </w:pPr>
    </w:p>
    <w:p w14:paraId="4FD214D8" w14:textId="1E9C0D56" w:rsidR="00C07395" w:rsidRPr="00727AE6" w:rsidRDefault="00C07395" w:rsidP="00C07395">
      <w:pPr>
        <w:rPr>
          <w:iCs/>
          <w:lang w:val="en-US"/>
        </w:rPr>
      </w:pPr>
      <w:r w:rsidRPr="00A711D1">
        <w:rPr>
          <w:rStyle w:val="code"/>
        </w:rPr>
        <w:t>Serial</w:t>
      </w:r>
      <w:r>
        <w:rPr>
          <w:iCs/>
          <w:lang w:val="en-US"/>
        </w:rPr>
        <w:t xml:space="preserve"> is the port </w:t>
      </w:r>
      <w:r w:rsidR="0073298E">
        <w:rPr>
          <w:iCs/>
          <w:lang w:val="en-US"/>
        </w:rPr>
        <w:t>for</w:t>
      </w:r>
      <w:r>
        <w:rPr>
          <w:iCs/>
          <w:lang w:val="en-US"/>
        </w:rPr>
        <w:t xml:space="preserve"> communicating with the PC via the USB connection of the Arduino</w:t>
      </w:r>
      <w:r w:rsidR="00E40315">
        <w:rPr>
          <w:iCs/>
          <w:lang w:val="en-US"/>
        </w:rPr>
        <w:t xml:space="preserve"> and used to print the parsed value</w:t>
      </w:r>
      <w:r>
        <w:rPr>
          <w:iCs/>
          <w:lang w:val="en-US"/>
        </w:rPr>
        <w:t xml:space="preserve">. </w:t>
      </w:r>
    </w:p>
    <w:p w14:paraId="1076BC96" w14:textId="3B5F2AF4" w:rsidR="00E40315" w:rsidRDefault="007020EA" w:rsidP="00C07395">
      <w:pPr>
        <w:rPr>
          <w:iCs/>
          <w:lang w:val="en-US"/>
        </w:rPr>
      </w:pPr>
      <w:r w:rsidRPr="00A711D1">
        <w:rPr>
          <w:rStyle w:val="code"/>
        </w:rPr>
        <w:t>Serial</w:t>
      </w:r>
      <w:r w:rsidR="00562DA2" w:rsidRPr="00A711D1">
        <w:rPr>
          <w:rStyle w:val="code"/>
        </w:rPr>
        <w:t>1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</w:t>
      </w:r>
      <w:r w:rsidR="0073298E">
        <w:rPr>
          <w:iCs/>
          <w:lang w:val="en-US"/>
        </w:rPr>
        <w:t>for</w:t>
      </w:r>
      <w:r w:rsidR="00C07395">
        <w:rPr>
          <w:iCs/>
          <w:lang w:val="en-US"/>
        </w:rPr>
        <w:t xml:space="preserve"> communicating with the Emstat </w:t>
      </w:r>
      <w:r>
        <w:rPr>
          <w:iCs/>
          <w:lang w:val="en-US"/>
        </w:rPr>
        <w:t>Pico</w:t>
      </w:r>
      <w:r w:rsidR="005A3A68">
        <w:rPr>
          <w:iCs/>
          <w:lang w:val="en-US"/>
        </w:rPr>
        <w:t xml:space="preserve">. This port is </w:t>
      </w:r>
      <w:r w:rsidR="00E40315">
        <w:rPr>
          <w:iCs/>
          <w:lang w:val="en-US"/>
        </w:rPr>
        <w:t>used to send the MethodSCRIPT and receive the resulting data to be parsed by the Arduino.</w:t>
      </w:r>
    </w:p>
    <w:p w14:paraId="6A6C0093" w14:textId="35218588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r w:rsidR="00DC2B82">
        <w:rPr>
          <w:lang w:val="en-US"/>
        </w:rPr>
        <w:t xml:space="preserve">MethodSCRIPT </w:t>
      </w:r>
      <w:r w:rsidR="00C80B5E">
        <w:rPr>
          <w:lang w:val="en-US"/>
        </w:rPr>
        <w:t xml:space="preserve">can be either stored in a </w:t>
      </w:r>
      <w:r w:rsidR="00E40315">
        <w:rPr>
          <w:lang w:val="en-US"/>
        </w:rPr>
        <w:t>SD-</w:t>
      </w:r>
      <w:r w:rsidR="00C80B5E">
        <w:rPr>
          <w:lang w:val="en-US"/>
        </w:rPr>
        <w:t xml:space="preserve">card </w:t>
      </w:r>
      <w:r w:rsidR="00E40315">
        <w:rPr>
          <w:lang w:val="en-US"/>
        </w:rPr>
        <w:t>o</w:t>
      </w:r>
      <w:r w:rsidR="00C80B5E">
        <w:rPr>
          <w:lang w:val="en-US"/>
        </w:rPr>
        <w:t xml:space="preserve">n the Arduino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14:paraId="048200F1" w14:textId="77777777" w:rsidTr="00735E76">
        <w:trPr>
          <w:trHeight w:val="1796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FAB18C" w14:textId="72B7753D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//</w:t>
            </w:r>
            <w:r w:rsidR="00DE3B20">
              <w:rPr>
                <w:rFonts w:ascii="Courier New" w:hAnsi="Courier New" w:cs="Courier New"/>
                <w:lang w:val="en-NL"/>
              </w:rPr>
              <w:t xml:space="preserve"> </w:t>
            </w:r>
            <w:r w:rsidRPr="00735E76">
              <w:rPr>
                <w:rFonts w:ascii="Courier New" w:hAnsi="Courier New" w:cs="Courier New"/>
                <w:lang w:val="en-US"/>
              </w:rPr>
              <w:t>LSV measurement configuration parameters</w:t>
            </w:r>
          </w:p>
          <w:p w14:paraId="4B7A066D" w14:textId="03599AF4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char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const </w:t>
            </w:r>
            <w:r w:rsidRPr="00735E76">
              <w:rPr>
                <w:rFonts w:ascii="Courier New" w:hAnsi="Courier New" w:cs="Courier New"/>
                <w:lang w:val="en-US"/>
              </w:rPr>
              <w:t xml:space="preserve">* LSV_METHOD_SCRIPT = "e\n" </w:t>
            </w:r>
          </w:p>
          <w:p w14:paraId="235550C7" w14:textId="7B851E46" w:rsidR="00735E76" w:rsidRPr="00735E76" w:rsidRDefault="00735E76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r w:rsidRPr="00735E76">
              <w:rPr>
                <w:rFonts w:ascii="Courier New" w:hAnsi="Courier New" w:cs="Courier New"/>
              </w:rPr>
              <w:t>"var c\n"</w:t>
            </w:r>
          </w:p>
          <w:p w14:paraId="1B089938" w14:textId="10C133D0" w:rsidR="00735E76" w:rsidRPr="00735E76" w:rsidRDefault="00735E76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</w:rPr>
              <w:t xml:space="preserve">         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</w:rPr>
              <w:t xml:space="preserve">                  "var p\n"</w:t>
            </w:r>
          </w:p>
          <w:p w14:paraId="33EAB24A" w14:textId="55DD6EE1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</w:rPr>
              <w:t xml:space="preserve">           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</w:rPr>
              <w:t xml:space="preserve">                </w:t>
            </w:r>
            <w:r w:rsidRPr="00735E76">
              <w:rPr>
                <w:rFonts w:ascii="Courier New" w:hAnsi="Courier New" w:cs="Courier New"/>
                <w:lang w:val="en-US"/>
              </w:rPr>
              <w:t>"set_pgstat_mode 3\n"</w:t>
            </w:r>
          </w:p>
          <w:p w14:paraId="4DC69C85" w14:textId="5DA1D38C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  <w:lang w:val="en-US"/>
              </w:rPr>
              <w:t xml:space="preserve">              "set_max_bandwidth 200\n"</w:t>
            </w:r>
          </w:p>
          <w:p w14:paraId="576F79C6" w14:textId="6599F561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  <w:lang w:val="en-US"/>
              </w:rPr>
              <w:t xml:space="preserve">            "set_cr 500u\n"</w:t>
            </w:r>
          </w:p>
          <w:p w14:paraId="6A9F8A80" w14:textId="41AD6B76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  <w:lang w:val="en-US"/>
              </w:rPr>
              <w:t xml:space="preserve">          "set_e -500m\n"</w:t>
            </w:r>
          </w:p>
          <w:p w14:paraId="05914E15" w14:textId="6A9787EF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  <w:lang w:val="en-US"/>
              </w:rPr>
              <w:t xml:space="preserve">        "cell_on\n"</w:t>
            </w:r>
          </w:p>
          <w:p w14:paraId="326D3F97" w14:textId="00DBC818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  <w:lang w:val="en-US"/>
              </w:rPr>
              <w:t xml:space="preserve">      "wait 1\n"</w:t>
            </w:r>
          </w:p>
          <w:p w14:paraId="242D5408" w14:textId="015DA0E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  <w:lang w:val="en-US"/>
              </w:rPr>
              <w:t xml:space="preserve">    "meas_loop_lsv p c -500m 500m 50m 100m\n"</w:t>
            </w:r>
          </w:p>
          <w:p w14:paraId="79FD7804" w14:textId="13BFA840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  <w:lang w:val="en-US"/>
              </w:rPr>
              <w:t xml:space="preserve">  "pck_start\n"</w:t>
            </w:r>
          </w:p>
          <w:p w14:paraId="0BF22BBD" w14:textId="1AFCAD05" w:rsidR="00735E76" w:rsidRPr="00735E76" w:rsidRDefault="00A711D1" w:rsidP="00735E7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NL"/>
              </w:rPr>
              <w:t xml:space="preserve">  </w:t>
            </w:r>
            <w:r w:rsidR="00735E76" w:rsidRPr="00735E76">
              <w:rPr>
                <w:rFonts w:ascii="Courier New" w:hAnsi="Courier New" w:cs="Courier New"/>
                <w:lang w:val="en-US"/>
              </w:rPr>
              <w:t xml:space="preserve">                               "pck_add p\n"</w:t>
            </w:r>
          </w:p>
          <w:p w14:paraId="6484B5EB" w14:textId="3E269F8A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  "pck_add c\n"</w:t>
            </w:r>
          </w:p>
          <w:p w14:paraId="5243E46B" w14:textId="5E73E2E8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  "pck_end\n"</w:t>
            </w:r>
          </w:p>
          <w:p w14:paraId="119EB3DE" w14:textId="405F1927" w:rsidR="00735E76" w:rsidRDefault="00735E76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 xml:space="preserve">  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  <w:lang w:val="en-US"/>
              </w:rPr>
              <w:t xml:space="preserve">                         </w:t>
            </w:r>
            <w:r w:rsidRPr="00735E76">
              <w:rPr>
                <w:rFonts w:ascii="Courier New" w:hAnsi="Courier New" w:cs="Courier New"/>
              </w:rPr>
              <w:t>"endloop\n"</w:t>
            </w:r>
          </w:p>
          <w:p w14:paraId="1B54B686" w14:textId="6F00F59C" w:rsidR="00A711D1" w:rsidRPr="00735E76" w:rsidRDefault="00A711D1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</w:rPr>
              <w:t xml:space="preserve">                       "celloff\n"</w:t>
            </w:r>
          </w:p>
          <w:p w14:paraId="26F0F209" w14:textId="12DB434E" w:rsidR="00735E76" w:rsidRDefault="00735E76" w:rsidP="00735E76">
            <w:r w:rsidRPr="00735E76">
              <w:rPr>
                <w:rFonts w:ascii="Courier New" w:hAnsi="Courier New" w:cs="Courier New"/>
              </w:rPr>
              <w:t xml:space="preserve">        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 </w:t>
            </w:r>
            <w:r w:rsidRPr="00735E76">
              <w:rPr>
                <w:rFonts w:ascii="Courier New" w:hAnsi="Courier New" w:cs="Courier New"/>
              </w:rPr>
              <w:t xml:space="preserve">                       "\n";</w:t>
            </w:r>
          </w:p>
        </w:tc>
      </w:tr>
    </w:tbl>
    <w:p w14:paraId="4FD95A46" w14:textId="77777777" w:rsidR="00C56E80" w:rsidRPr="000359E8" w:rsidRDefault="00C56E80" w:rsidP="00E647A7"/>
    <w:p w14:paraId="4CC69AF7" w14:textId="502E88CF" w:rsidR="00012563" w:rsidRDefault="001E02BD" w:rsidP="00270613">
      <w:pPr>
        <w:pStyle w:val="Heading2"/>
      </w:pPr>
      <w:r>
        <w:t>Sending and r</w:t>
      </w:r>
      <w:r w:rsidR="00012563">
        <w:t>eceiv</w:t>
      </w:r>
      <w:r w:rsidR="000923EC">
        <w:t>ing</w:t>
      </w:r>
      <w:r w:rsidR="00012563">
        <w:t xml:space="preserve"> </w:t>
      </w:r>
      <w:r w:rsidR="00A97FE6">
        <w:t>data packages</w:t>
      </w:r>
    </w:p>
    <w:p w14:paraId="4D2E6419" w14:textId="0AAB750A" w:rsidR="001E02BD" w:rsidRDefault="001E02BD" w:rsidP="001E02BD">
      <w:pPr>
        <w:rPr>
          <w:lang w:val="en-US"/>
        </w:rPr>
      </w:pPr>
      <w:r>
        <w:rPr>
          <w:lang w:val="en-US"/>
        </w:rPr>
        <w:t xml:space="preserve">Now that the serial port and </w:t>
      </w:r>
      <w:r w:rsidRPr="0007788B">
        <w:rPr>
          <w:i/>
          <w:iCs/>
          <w:lang w:val="en-US"/>
        </w:rPr>
        <w:t>MSComm</w:t>
      </w:r>
      <w:r>
        <w:rPr>
          <w:lang w:val="en-US"/>
        </w:rPr>
        <w:t xml:space="preserve"> object is set up the Arduino is able to </w:t>
      </w:r>
      <w:r w:rsidR="00BF4A1E">
        <w:rPr>
          <w:lang w:val="en-US"/>
        </w:rPr>
        <w:t>interface</w:t>
      </w:r>
      <w:r>
        <w:rPr>
          <w:lang w:val="en-US"/>
        </w:rPr>
        <w:t xml:space="preserve"> with the E</w:t>
      </w:r>
      <w:r w:rsidR="00433961">
        <w:rPr>
          <w:lang w:val="en-US"/>
        </w:rPr>
        <w:t>M</w:t>
      </w:r>
      <w:r>
        <w:rPr>
          <w:lang w:val="en-US"/>
        </w:rPr>
        <w:t>stat</w:t>
      </w:r>
      <w:r w:rsidR="00433961">
        <w:rPr>
          <w:lang w:val="en-US"/>
        </w:rPr>
        <w:t xml:space="preserve"> </w:t>
      </w:r>
      <w:r>
        <w:rPr>
          <w:lang w:val="en-US"/>
        </w:rPr>
        <w:t>Pico</w:t>
      </w:r>
      <w:r w:rsidR="00BF4A1E">
        <w:rPr>
          <w:lang w:val="en-US"/>
        </w:rPr>
        <w:t xml:space="preserve">. The example uses the </w:t>
      </w:r>
      <w:r w:rsidR="00BF4A1E" w:rsidRPr="00DC2B82">
        <w:rPr>
          <w:i/>
          <w:lang w:val="en-US"/>
        </w:rPr>
        <w:t>MSComm</w:t>
      </w:r>
      <w:r w:rsidR="00BF4A1E">
        <w:rPr>
          <w:lang w:val="en-US"/>
        </w:rPr>
        <w:t xml:space="preserve"> library to perform read and write operations.</w:t>
      </w:r>
      <w:r w:rsidR="00557602">
        <w:rPr>
          <w:lang w:val="en-US"/>
        </w:rPr>
        <w:t xml:space="preserve"> </w:t>
      </w:r>
      <w:r w:rsidR="00EA1DBC">
        <w:rPr>
          <w:lang w:val="en-US"/>
        </w:rPr>
        <w:t>Both read and write functions</w:t>
      </w:r>
      <w:r>
        <w:rPr>
          <w:lang w:val="en-US"/>
        </w:rPr>
        <w:t xml:space="preserve"> function require a reference to the initiated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struct (_msComm) to be passed along.</w:t>
      </w:r>
    </w:p>
    <w:p w14:paraId="07C302F4" w14:textId="75F59B48" w:rsidR="001E02BD" w:rsidRDefault="001E02BD" w:rsidP="001E02BD">
      <w:pPr>
        <w:rPr>
          <w:lang w:val="en-US"/>
        </w:rPr>
      </w:pPr>
    </w:p>
    <w:p w14:paraId="6A530D11" w14:textId="523D2F39" w:rsidR="00557602" w:rsidRDefault="00557602" w:rsidP="001E02BD">
      <w:pPr>
        <w:rPr>
          <w:lang w:val="en-US"/>
        </w:rPr>
      </w:pPr>
      <w:r>
        <w:rPr>
          <w:lang w:val="en-US"/>
        </w:rPr>
        <w:t xml:space="preserve">The </w:t>
      </w:r>
      <w:r w:rsidR="0007788B">
        <w:rPr>
          <w:lang w:val="en-US"/>
        </w:rPr>
        <w:t>W</w:t>
      </w:r>
      <w:r>
        <w:rPr>
          <w:lang w:val="en-US"/>
        </w:rPr>
        <w:t>riteStr function has one additional parameter which is the c-string to send to the EMstat Pico.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14:paraId="5F79D0DF" w14:textId="77777777" w:rsidTr="00735E76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FE49F9" w14:textId="7BE6C95D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void SendScriptToDevice(char</w:t>
            </w:r>
            <w:r w:rsidR="00A711D1">
              <w:rPr>
                <w:rFonts w:ascii="Courier New" w:hAnsi="Courier New" w:cs="Courier New"/>
                <w:lang w:val="en-NL"/>
              </w:rPr>
              <w:t xml:space="preserve"> const </w:t>
            </w:r>
            <w:r w:rsidRPr="00735E76">
              <w:rPr>
                <w:rFonts w:ascii="Courier New" w:hAnsi="Courier New" w:cs="Courier New"/>
                <w:lang w:val="en-US"/>
              </w:rPr>
              <w:t>* scriptText)</w:t>
            </w:r>
          </w:p>
          <w:p w14:paraId="1B68A974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{</w:t>
            </w:r>
          </w:p>
          <w:p w14:paraId="1939925F" w14:textId="77777777" w:rsidR="00735E76" w:rsidRPr="00735E76" w:rsidRDefault="00735E76" w:rsidP="00735E76">
            <w:pPr>
              <w:rPr>
                <w:rFonts w:ascii="Courier New" w:hAnsi="Courier New" w:cs="Courier New"/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lastRenderedPageBreak/>
              <w:t xml:space="preserve">  WriteStr(&amp;_msComm, scriptText);</w:t>
            </w:r>
          </w:p>
          <w:p w14:paraId="121F8D3B" w14:textId="50B10813" w:rsidR="00735E76" w:rsidRDefault="00735E76" w:rsidP="00735E76">
            <w:pPr>
              <w:rPr>
                <w:lang w:val="en-US"/>
              </w:rPr>
            </w:pPr>
            <w:r w:rsidRPr="00735E76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337C935F" w14:textId="77777777" w:rsidR="001E02BD" w:rsidRPr="00BD5FE7" w:rsidRDefault="001E02BD" w:rsidP="007A52E1">
      <w:pPr>
        <w:rPr>
          <w:lang w:val="en-US"/>
        </w:rPr>
      </w:pPr>
    </w:p>
    <w:p w14:paraId="17840703" w14:textId="02D3032F" w:rsidR="00F56F0A" w:rsidRDefault="00557602" w:rsidP="00F56F0A">
      <w:pPr>
        <w:rPr>
          <w:lang w:val="en-US"/>
        </w:rPr>
      </w:pPr>
      <w:r>
        <w:rPr>
          <w:lang w:val="en-US"/>
        </w:rPr>
        <w:t xml:space="preserve">While looking almost identical to the write-function the </w:t>
      </w:r>
      <w:r w:rsidRPr="00827A96">
        <w:rPr>
          <w:rStyle w:val="code"/>
        </w:rPr>
        <w:t>ReceivePackage</w:t>
      </w:r>
      <w:r w:rsidDel="00557602">
        <w:rPr>
          <w:lang w:val="en-US"/>
        </w:rPr>
        <w:t xml:space="preserve"> </w:t>
      </w:r>
      <w:r>
        <w:rPr>
          <w:lang w:val="en-US"/>
        </w:rPr>
        <w:t>function uses the second argument for returning the received data.</w:t>
      </w:r>
    </w:p>
    <w:p w14:paraId="3F0DBA8F" w14:textId="4F79B5F3" w:rsidR="00B36076" w:rsidRPr="00735E76" w:rsidRDefault="00F56F0A" w:rsidP="00735E76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35E76">
        <w:rPr>
          <w:rFonts w:ascii="Courier New" w:hAnsi="Courier New" w:cs="Courier New"/>
        </w:rPr>
        <w:t>code = ReceivePackage(&amp;_msComm, &amp;data);</w:t>
      </w:r>
    </w:p>
    <w:p w14:paraId="14025A21" w14:textId="77777777" w:rsidR="00980734" w:rsidRDefault="00980734">
      <w:pPr>
        <w:textboxTightWrap w:val="none"/>
        <w:rPr>
          <w:rStyle w:val="code"/>
        </w:rPr>
      </w:pPr>
    </w:p>
    <w:p w14:paraId="2332D914" w14:textId="77777777" w:rsidR="002D525A" w:rsidRDefault="002D525A" w:rsidP="00270613">
      <w:pPr>
        <w:pStyle w:val="Heading2"/>
      </w:pPr>
      <w:r>
        <w:t xml:space="preserve">Parsing the measurement </w:t>
      </w:r>
      <w:r w:rsidRPr="00AE4BED">
        <w:t>data</w:t>
      </w:r>
      <w:r>
        <w:t xml:space="preserve"> packages</w:t>
      </w:r>
    </w:p>
    <w:p w14:paraId="70BE924E" w14:textId="727D77B8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EA5FBA">
        <w:rPr>
          <w:i/>
          <w:iCs/>
          <w:lang w:val="en-US"/>
        </w:rPr>
        <w:t>ReadBuf</w:t>
      </w:r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EA5FBA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</w:t>
      </w:r>
      <w:r w:rsidR="00551718">
        <w:rPr>
          <w:iCs/>
          <w:lang w:val="en-US"/>
        </w:rPr>
        <w:t xml:space="preserve">For example, </w:t>
      </w:r>
      <w:r w:rsidR="00551718">
        <w:rPr>
          <w:lang w:val="en-US"/>
        </w:rPr>
        <w:t>h</w:t>
      </w:r>
      <w:r>
        <w:rPr>
          <w:lang w:val="en-US"/>
        </w:rPr>
        <w:t>ere</w:t>
      </w:r>
      <w:r w:rsidR="00551718">
        <w:rPr>
          <w:lang w:val="en-US"/>
        </w:rPr>
        <w:t xml:space="preserve"> is</w:t>
      </w:r>
      <w:r>
        <w:rPr>
          <w:lang w:val="en-US"/>
        </w:rPr>
        <w:t xml:space="preserve"> a set of data packages received from a Linear Sweep Voltammetry (LSV) measurement on a dummy cell with 10</w:t>
      </w:r>
      <w:r w:rsidR="008373E3">
        <w:rPr>
          <w:lang w:val="en-NL"/>
        </w:rPr>
        <w:t xml:space="preserve"> </w:t>
      </w:r>
      <w:r w:rsidR="00BE3071">
        <w:rPr>
          <w:lang w:val="en-US"/>
        </w:rPr>
        <w:t>k</w:t>
      </w:r>
      <w:r w:rsidR="008373E3">
        <w:rPr>
          <w:rFonts w:ascii="Arial" w:hAnsi="Arial"/>
          <w:lang w:val="en-US"/>
        </w:rPr>
        <w:t>Ω</w:t>
      </w:r>
      <w:r>
        <w:rPr>
          <w:lang w:val="en-US"/>
        </w:rPr>
        <w:t xml:space="preserve"> resistance.</w:t>
      </w:r>
    </w:p>
    <w:p w14:paraId="59FFA376" w14:textId="77777777" w:rsidR="002D525A" w:rsidRPr="00735E76" w:rsidRDefault="002D525A" w:rsidP="002D525A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35E76" w:rsidRPr="00735E76" w14:paraId="02792984" w14:textId="77777777" w:rsidTr="00735E76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CB4A5F" w14:textId="77777777" w:rsidR="00735E76" w:rsidRPr="00735E76" w:rsidRDefault="00735E76" w:rsidP="00735E76">
            <w:pPr>
              <w:rPr>
                <w:rFonts w:ascii="Courier New" w:hAnsi="Courier New" w:cs="Courier New"/>
                <w:lang w:val="it-IT"/>
              </w:rPr>
            </w:pPr>
            <w:r w:rsidRPr="00735E76">
              <w:rPr>
                <w:rFonts w:ascii="Courier New" w:hAnsi="Courier New" w:cs="Courier New"/>
                <w:lang w:val="it-IT"/>
              </w:rPr>
              <w:t>e\n</w:t>
            </w:r>
          </w:p>
          <w:p w14:paraId="08F107B7" w14:textId="77777777" w:rsidR="00735E76" w:rsidRPr="00735E76" w:rsidRDefault="00735E76" w:rsidP="00735E76">
            <w:pPr>
              <w:rPr>
                <w:rFonts w:ascii="Courier New" w:hAnsi="Courier New" w:cs="Courier New"/>
                <w:lang w:val="it-IT"/>
              </w:rPr>
            </w:pPr>
            <w:r w:rsidRPr="00735E76">
              <w:rPr>
                <w:rFonts w:ascii="Courier New" w:hAnsi="Courier New" w:cs="Courier New"/>
                <w:lang w:val="it-IT"/>
              </w:rPr>
              <w:t>M0000\n</w:t>
            </w:r>
          </w:p>
          <w:p w14:paraId="21C1ABDC" w14:textId="77777777" w:rsidR="00735E76" w:rsidRPr="00735E76" w:rsidRDefault="00735E76" w:rsidP="00735E76">
            <w:pPr>
              <w:rPr>
                <w:rFonts w:ascii="Courier New" w:hAnsi="Courier New" w:cs="Courier New"/>
                <w:lang w:val="it-IT"/>
              </w:rPr>
            </w:pPr>
            <w:r w:rsidRPr="00735E76">
              <w:rPr>
                <w:rFonts w:ascii="Courier New" w:hAnsi="Courier New" w:cs="Courier New"/>
                <w:lang w:val="it-IT"/>
              </w:rPr>
              <w:t>Pda7F85F3Fu;ba48D503Dp,10,288\n</w:t>
            </w:r>
          </w:p>
          <w:p w14:paraId="1DEAC920" w14:textId="77777777" w:rsidR="00735E76" w:rsidRPr="00735E76" w:rsidRDefault="00735E76" w:rsidP="00735E76">
            <w:pPr>
              <w:rPr>
                <w:rFonts w:ascii="Courier New" w:hAnsi="Courier New" w:cs="Courier New"/>
                <w:lang w:val="it-IT"/>
              </w:rPr>
            </w:pPr>
            <w:r w:rsidRPr="00735E76">
              <w:rPr>
                <w:rFonts w:ascii="Courier New" w:hAnsi="Courier New" w:cs="Courier New"/>
                <w:lang w:val="it-IT"/>
              </w:rPr>
              <w:t>Pda7F9234Bu;ba4E2C324p,10,288\n</w:t>
            </w:r>
          </w:p>
          <w:p w14:paraId="53329EED" w14:textId="77777777" w:rsidR="00735E76" w:rsidRPr="00735E76" w:rsidRDefault="00735E76" w:rsidP="00735E76">
            <w:pPr>
              <w:rPr>
                <w:rFonts w:ascii="Courier New" w:hAnsi="Courier New" w:cs="Courier New"/>
                <w:lang w:val="it-IT"/>
              </w:rPr>
            </w:pPr>
            <w:r w:rsidRPr="00735E76">
              <w:rPr>
                <w:rFonts w:ascii="Courier New" w:hAnsi="Courier New" w:cs="Courier New"/>
                <w:lang w:val="it-IT"/>
              </w:rPr>
              <w:t>Pda806EC24u;baAE16C6Dp,10,288\n</w:t>
            </w:r>
          </w:p>
          <w:p w14:paraId="5807BCD1" w14:textId="77777777" w:rsidR="00735E76" w:rsidRPr="00735E76" w:rsidRDefault="00735E76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</w:rPr>
              <w:t>Pda807B031u;baB360495p,10,288\n</w:t>
            </w:r>
          </w:p>
          <w:p w14:paraId="3BE38C25" w14:textId="77777777" w:rsidR="00735E76" w:rsidRPr="00735E76" w:rsidRDefault="00735E76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</w:rPr>
              <w:t>*\n</w:t>
            </w:r>
          </w:p>
          <w:p w14:paraId="7584CB53" w14:textId="238448B3" w:rsidR="00735E76" w:rsidRPr="00735E76" w:rsidRDefault="00735E76" w:rsidP="00735E76">
            <w:pPr>
              <w:rPr>
                <w:rFonts w:ascii="Courier New" w:hAnsi="Courier New" w:cs="Courier New"/>
              </w:rPr>
            </w:pPr>
            <w:r w:rsidRPr="00735E76">
              <w:rPr>
                <w:rFonts w:ascii="Courier New" w:hAnsi="Courier New" w:cs="Courier New"/>
              </w:rPr>
              <w:t>\n</w:t>
            </w:r>
          </w:p>
        </w:tc>
      </w:tr>
    </w:tbl>
    <w:p w14:paraId="20B12F04" w14:textId="77777777" w:rsidR="00735E76" w:rsidRPr="00735E76" w:rsidRDefault="00735E76" w:rsidP="002D525A"/>
    <w:p w14:paraId="587D8056" w14:textId="45DEB055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2BDE6C69" w:rsidR="002D525A" w:rsidRPr="00853FB3" w:rsidRDefault="008373E3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373E3">
        <w:rPr>
          <w:rStyle w:val="code"/>
        </w:rPr>
        <w:t>'e'</w:t>
      </w:r>
      <w:r w:rsidR="002D525A">
        <w:rPr>
          <w:lang w:val="en-US"/>
        </w:rPr>
        <w:t xml:space="preserve"> is the confirmation of the “execute MethodSCRIPT” command</w:t>
      </w:r>
      <w:r w:rsidR="002D525A" w:rsidRPr="00853FB3">
        <w:rPr>
          <w:lang w:val="en-US"/>
        </w:rPr>
        <w:t>.</w:t>
      </w:r>
    </w:p>
    <w:p w14:paraId="2A7523EE" w14:textId="09697F64" w:rsidR="002D525A" w:rsidRDefault="008373E3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373E3">
        <w:rPr>
          <w:rStyle w:val="code"/>
        </w:rPr>
        <w:t>'M'</w:t>
      </w:r>
      <w:r w:rsidR="002D525A" w:rsidRPr="00853FB3">
        <w:rPr>
          <w:lang w:val="en-US"/>
        </w:rPr>
        <w:t xml:space="preserve"> marks the beginning of a measurement loop. </w:t>
      </w:r>
    </w:p>
    <w:p w14:paraId="6AF022CC" w14:textId="03EEE934" w:rsidR="002D525A" w:rsidRDefault="008373E3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373E3">
        <w:rPr>
          <w:rStyle w:val="code"/>
        </w:rPr>
        <w:t>'P'</w:t>
      </w:r>
      <w:r w:rsidR="002D525A">
        <w:rPr>
          <w:lang w:val="en-US"/>
        </w:rPr>
        <w:t xml:space="preserve"> marks the beginning of </w:t>
      </w:r>
      <w:r w:rsidR="008E78BF">
        <w:rPr>
          <w:lang w:val="en-US"/>
        </w:rPr>
        <w:t xml:space="preserve">a measurement </w:t>
      </w:r>
      <w:r w:rsidR="002D525A">
        <w:rPr>
          <w:lang w:val="en-US"/>
        </w:rPr>
        <w:t>data package.</w:t>
      </w:r>
    </w:p>
    <w:p w14:paraId="1973D4F0" w14:textId="59043367" w:rsidR="002D525A" w:rsidRDefault="008373E3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373E3">
        <w:rPr>
          <w:rStyle w:val="code"/>
        </w:rPr>
        <w:t>"</w:t>
      </w:r>
      <w:r w:rsidR="002D525A" w:rsidRPr="008373E3">
        <w:rPr>
          <w:rStyle w:val="code"/>
        </w:rPr>
        <w:t>*\n</w:t>
      </w:r>
      <w:r w:rsidRPr="008373E3">
        <w:rPr>
          <w:rStyle w:val="code"/>
        </w:rPr>
        <w:t>"</w:t>
      </w:r>
      <w:r w:rsidR="002D525A">
        <w:rPr>
          <w:lang w:val="en-US"/>
        </w:rPr>
        <w:t xml:space="preserve"> marks the end of a measurement loop.</w:t>
      </w:r>
    </w:p>
    <w:p w14:paraId="0BBCB32A" w14:textId="3D00FD55" w:rsidR="002D525A" w:rsidRDefault="008373E3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373E3">
        <w:rPr>
          <w:rStyle w:val="code"/>
        </w:rPr>
        <w:t>"</w:t>
      </w:r>
      <w:r w:rsidR="002D525A" w:rsidRPr="008373E3">
        <w:rPr>
          <w:rStyle w:val="code"/>
        </w:rPr>
        <w:t>\n</w:t>
      </w:r>
      <w:r w:rsidRPr="008373E3">
        <w:rPr>
          <w:rStyle w:val="code"/>
        </w:rPr>
        <w:t>"</w:t>
      </w:r>
      <w:r w:rsidR="002D525A">
        <w:rPr>
          <w:lang w:val="en-US"/>
        </w:rPr>
        <w:t xml:space="preserve"> marks the end of the MethodSCRIPT.</w:t>
      </w:r>
    </w:p>
    <w:p w14:paraId="6131F9AB" w14:textId="512E18F5" w:rsidR="002D525A" w:rsidRDefault="00BB2774" w:rsidP="002D525A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Most techniques return the data values Potential (set cell potential in V) and Current (measured current in A). </w:t>
      </w:r>
      <w:r w:rsidR="002D525A">
        <w:rPr>
          <w:lang w:val="en-US"/>
        </w:rPr>
        <w:t xml:space="preserve">The data values to be received from a measurement can be sent through </w:t>
      </w:r>
      <w:r w:rsidR="002D525A" w:rsidRPr="00BB7C63">
        <w:rPr>
          <w:lang w:val="en-US"/>
        </w:rPr>
        <w:t>‘p</w:t>
      </w:r>
      <w:r w:rsidR="002D525A">
        <w:rPr>
          <w:lang w:val="en-US"/>
        </w:rPr>
        <w:t>ck</w:t>
      </w:r>
      <w:r w:rsidR="002D525A">
        <w:rPr>
          <w:i/>
          <w:lang w:val="en-US"/>
        </w:rPr>
        <w:t xml:space="preserve">’ </w:t>
      </w:r>
      <w:r w:rsidR="002D525A">
        <w:rPr>
          <w:lang w:val="en-US"/>
        </w:rPr>
        <w:t>commands in the MethodSCRIPT.</w:t>
      </w:r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7B468C5F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8373E3">
        <w:rPr>
          <w:rFonts w:ascii="Arial" w:hAnsi="Arial"/>
          <w:lang w:val="en-US"/>
        </w:rPr>
        <w:t>Ω</w:t>
      </w:r>
      <w:r w:rsidRPr="00853FB3">
        <w:rPr>
          <w:lang w:val="en-US"/>
        </w:rPr>
        <w:t>)</w:t>
      </w:r>
    </w:p>
    <w:p w14:paraId="24D22EC7" w14:textId="12C3F8B5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8373E3">
        <w:rPr>
          <w:rFonts w:ascii="Arial" w:hAnsi="Arial"/>
          <w:lang w:val="en-US"/>
        </w:rPr>
        <w:t>Ω</w:t>
      </w:r>
      <w:r>
        <w:rPr>
          <w:lang w:val="en-US"/>
        </w:rPr>
        <w:t>)</w:t>
      </w:r>
    </w:p>
    <w:p w14:paraId="2E59401E" w14:textId="76DCDD97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D96CA4">
        <w:rPr>
          <w:lang w:val="en-US"/>
        </w:rPr>
        <w:t>, if present</w:t>
      </w:r>
      <w:r>
        <w:rPr>
          <w:lang w:val="en-US"/>
        </w:rPr>
        <w:t>.</w:t>
      </w:r>
    </w:p>
    <w:p w14:paraId="30FD7EBD" w14:textId="00AF7899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 xml:space="preserve">OK, </w:t>
      </w:r>
      <w:r w:rsidR="00EC1B9D">
        <w:rPr>
          <w:lang w:val="en-US"/>
        </w:rPr>
        <w:t>U</w:t>
      </w:r>
      <w:r w:rsidR="00EC1B9D"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 w:rsidR="00EC1B9D">
        <w:rPr>
          <w:lang w:val="en-US"/>
        </w:rPr>
        <w:t>O</w:t>
      </w:r>
      <w:r w:rsidR="00EC1B9D" w:rsidRPr="00E62910">
        <w:rPr>
          <w:lang w:val="en-US"/>
        </w:rPr>
        <w:t>verload</w:t>
      </w:r>
      <w:r w:rsidRPr="00E62910">
        <w:rPr>
          <w:lang w:val="en-US"/>
        </w:rPr>
        <w:t>, </w:t>
      </w:r>
      <w:r w:rsidR="00EC1B9D">
        <w:rPr>
          <w:lang w:val="en-US"/>
        </w:rPr>
        <w:t>O</w:t>
      </w:r>
      <w:r w:rsidR="00EC1B9D" w:rsidRPr="00853FB3">
        <w:rPr>
          <w:lang w:val="en-US"/>
        </w:rPr>
        <w:t xml:space="preserve">verload </w:t>
      </w:r>
      <w:r w:rsidRPr="00853FB3">
        <w:rPr>
          <w:lang w:val="en-US"/>
        </w:rPr>
        <w:t>warning</w:t>
      </w:r>
      <w:r w:rsidRPr="00E62910">
        <w:rPr>
          <w:lang w:val="en-US"/>
        </w:rPr>
        <w:t>)</w:t>
      </w:r>
    </w:p>
    <w:p w14:paraId="07F3E936" w14:textId="5C949985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use)</w:t>
      </w:r>
    </w:p>
    <w:p w14:paraId="33467A36" w14:textId="4BD26C84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</w:t>
      </w:r>
    </w:p>
    <w:p w14:paraId="31CB28E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576F251F" w14:textId="583B4AE2" w:rsidR="00E718F8" w:rsidRDefault="002D525A" w:rsidP="002D525A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</w:t>
      </w:r>
      <w:r w:rsidR="0069195D" w:rsidRPr="0069195D">
        <w:rPr>
          <w:rStyle w:val="code"/>
        </w:rPr>
        <w:t>'</w:t>
      </w:r>
      <w:r w:rsidRPr="0069195D">
        <w:rPr>
          <w:rStyle w:val="code"/>
        </w:rPr>
        <w:t>P</w:t>
      </w:r>
      <w:r w:rsidR="0069195D" w:rsidRPr="0069195D">
        <w:rPr>
          <w:rStyle w:val="code"/>
        </w:rPr>
        <w:t>'</w:t>
      </w:r>
      <w:r>
        <w:rPr>
          <w:lang w:val="en-US"/>
        </w:rPr>
        <w:t xml:space="preserve"> and is terminated by a </w:t>
      </w:r>
      <w:r w:rsidR="0069195D" w:rsidRPr="0069195D">
        <w:rPr>
          <w:rStyle w:val="code"/>
        </w:rPr>
        <w:t>'</w:t>
      </w:r>
      <w:r w:rsidRPr="0069195D">
        <w:rPr>
          <w:rStyle w:val="code"/>
        </w:rPr>
        <w:t>\n</w:t>
      </w:r>
      <w:r w:rsidR="0069195D" w:rsidRPr="0069195D">
        <w:rPr>
          <w:rStyle w:val="code"/>
        </w:rPr>
        <w:t>'</w:t>
      </w:r>
      <w:r>
        <w:rPr>
          <w:lang w:val="en-US"/>
        </w:rPr>
        <w:t xml:space="preserve">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</w:t>
      </w:r>
      <w:r w:rsidR="0069195D" w:rsidRPr="0069195D">
        <w:rPr>
          <w:rStyle w:val="code"/>
        </w:rPr>
        <w:t>'</w:t>
      </w:r>
      <w:r w:rsidRPr="0069195D">
        <w:rPr>
          <w:rStyle w:val="code"/>
        </w:rPr>
        <w:t>;</w:t>
      </w:r>
      <w:r w:rsidR="0069195D" w:rsidRPr="0069195D">
        <w:rPr>
          <w:rStyle w:val="code"/>
        </w:rPr>
        <w:t>'</w:t>
      </w:r>
      <w:r>
        <w:rPr>
          <w:rFonts w:cs="Courier New"/>
          <w:iCs/>
          <w:lang w:val="en-GB"/>
        </w:rPr>
        <w:t xml:space="preserve">. </w:t>
      </w:r>
      <w:r w:rsidR="00E718F8">
        <w:rPr>
          <w:rFonts w:cs="Courier New"/>
          <w:iCs/>
          <w:lang w:val="en-GB"/>
        </w:rPr>
        <w:t xml:space="preserve"> </w:t>
      </w:r>
    </w:p>
    <w:p w14:paraId="59EE1EF5" w14:textId="3D6499DA" w:rsidR="002D525A" w:rsidRPr="008F363B" w:rsidRDefault="002D525A" w:rsidP="002D525A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687D9313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da</w:t>
      </w:r>
      <w:r w:rsidR="00E40315">
        <w:rPr>
          <w:i/>
          <w:lang w:val="en-US"/>
        </w:rPr>
        <w:t>”</w:t>
      </w:r>
    </w:p>
    <w:p w14:paraId="4492F7FE" w14:textId="2B2651AC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ba</w:t>
      </w:r>
      <w:r w:rsidR="00E40315">
        <w:rPr>
          <w:i/>
          <w:lang w:val="en-US"/>
        </w:rPr>
        <w:t>”</w:t>
      </w:r>
    </w:p>
    <w:p w14:paraId="5540B239" w14:textId="1C91B9CF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lastRenderedPageBreak/>
        <w:t xml:space="preserve">The frequency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dc</w:t>
      </w:r>
      <w:r w:rsidR="00E40315">
        <w:rPr>
          <w:i/>
          <w:lang w:val="en-US"/>
        </w:rPr>
        <w:t>”</w:t>
      </w:r>
    </w:p>
    <w:p w14:paraId="2E022494" w14:textId="75AE7B1B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cc</w:t>
      </w:r>
      <w:r w:rsidR="00E40315">
        <w:rPr>
          <w:i/>
          <w:lang w:val="en-US"/>
        </w:rPr>
        <w:t>”</w:t>
      </w:r>
    </w:p>
    <w:p w14:paraId="2341FC83" w14:textId="187E451C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cd</w:t>
      </w:r>
      <w:r w:rsidR="00E40315">
        <w:rPr>
          <w:i/>
          <w:lang w:val="en-US"/>
        </w:rPr>
        <w:t>”</w:t>
      </w:r>
    </w:p>
    <w:p w14:paraId="3580F0A7" w14:textId="77777777" w:rsidR="002D525A" w:rsidRPr="003E566F" w:rsidRDefault="002D525A" w:rsidP="002D525A">
      <w:pPr>
        <w:rPr>
          <w:lang w:val="en-GB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EA9F4E6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 w:rsidR="00E40315">
        <w:rPr>
          <w:lang w:val="en-US"/>
        </w:rPr>
        <w:tab/>
      </w:r>
      <w:r w:rsidR="00E40315">
        <w:rPr>
          <w:lang w:val="en-US"/>
        </w:rPr>
        <w:tab/>
      </w:r>
      <w:r>
        <w:rPr>
          <w:lang w:val="en-US"/>
        </w:rPr>
        <w:t xml:space="preserve">- </w:t>
      </w:r>
      <w:r w:rsidR="00E40315">
        <w:rPr>
          <w:lang w:val="en-US"/>
        </w:rPr>
        <w:t>“</w:t>
      </w:r>
      <w:r w:rsidRPr="003468DE">
        <w:rPr>
          <w:i/>
          <w:lang w:val="en-US"/>
        </w:rPr>
        <w:t>da</w:t>
      </w:r>
      <w:r w:rsidR="00E40315"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0C8B131C" w14:textId="2BB198CF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 w:rsidR="00E40315">
        <w:rPr>
          <w:lang w:val="en-US"/>
        </w:rPr>
        <w:tab/>
        <w:t>-</w:t>
      </w:r>
      <w:r>
        <w:rPr>
          <w:lang w:val="en-US"/>
        </w:rPr>
        <w:t xml:space="preserve"> </w:t>
      </w:r>
      <w:r w:rsidR="00E40315">
        <w:rPr>
          <w:lang w:val="en-US"/>
        </w:rPr>
        <w:t>“</w:t>
      </w:r>
      <w:r w:rsidRPr="003468DE">
        <w:rPr>
          <w:i/>
          <w:lang w:val="en-US"/>
        </w:rPr>
        <w:t>ba</w:t>
      </w:r>
      <w:r w:rsidR="00E40315"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28992A49" w14:textId="63F32060" w:rsidR="002D525A" w:rsidRDefault="002D525A" w:rsidP="00E76841">
      <w:pPr>
        <w:rPr>
          <w:iCs/>
          <w:lang w:val="en-US"/>
        </w:rPr>
      </w:pPr>
      <w:r>
        <w:rPr>
          <w:lang w:val="en-US"/>
        </w:rPr>
        <w:t xml:space="preserve">The following </w:t>
      </w:r>
      <w:r w:rsidR="001A4676">
        <w:rPr>
          <w:lang w:val="en-US"/>
        </w:rPr>
        <w:t>7</w:t>
      </w:r>
      <w:r>
        <w:rPr>
          <w:lang w:val="en-US"/>
        </w:rPr>
        <w:t xml:space="preserve"> characters hold the </w:t>
      </w:r>
      <w:r w:rsidR="001A4676">
        <w:rPr>
          <w:lang w:val="en-US"/>
        </w:rPr>
        <w:t>28</w:t>
      </w:r>
      <w:r w:rsidR="00F67F3C">
        <w:rPr>
          <w:lang w:val="en-US"/>
        </w:rPr>
        <w:t>-</w:t>
      </w:r>
      <w:r w:rsidR="001A4676">
        <w:rPr>
          <w:lang w:val="en-US"/>
        </w:rPr>
        <w:t xml:space="preserve">bit signed integer </w:t>
      </w:r>
      <w:r>
        <w:rPr>
          <w:lang w:val="en-US"/>
        </w:rPr>
        <w:t>data value</w:t>
      </w:r>
      <w:r w:rsidR="001A4676">
        <w:rPr>
          <w:lang w:val="en-US"/>
        </w:rPr>
        <w:t xml:space="preserve"> followed by one SI unit prefix character</w:t>
      </w:r>
      <w:r>
        <w:rPr>
          <w:lang w:val="en-US"/>
        </w:rPr>
        <w:t xml:space="preserve">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 w:rsidR="001A4676"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="001A4676"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 w:rsidR="001A4676">
        <w:rPr>
          <w:i/>
          <w:lang w:val="en-US"/>
        </w:rPr>
        <w:t xml:space="preserve">”  </w:t>
      </w:r>
      <w:r w:rsidR="001A4676"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 w:rsidR="001A4676">
        <w:rPr>
          <w:i/>
          <w:lang w:val="en-US"/>
        </w:rPr>
        <w:t>’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F7F309" w14:textId="13A82402" w:rsidR="002D525A" w:rsidRPr="003E566F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37BF74DD" w14:textId="3AD8E2FF" w:rsidR="002D525A" w:rsidRPr="00F552C1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 xml:space="preserve">In the above sample package, the </w:t>
      </w:r>
      <w:r w:rsidR="001A4676">
        <w:rPr>
          <w:iCs/>
          <w:lang w:val="en-US"/>
        </w:rPr>
        <w:t xml:space="preserve">SI </w:t>
      </w:r>
      <w:r w:rsidRPr="00C156FA">
        <w:rPr>
          <w:iCs/>
          <w:lang w:val="en-US"/>
        </w:rPr>
        <w:t xml:space="preserve">unit prefix for current data is ‘p’ </w:t>
      </w:r>
      <w:r w:rsidR="001A4676">
        <w:rPr>
          <w:iCs/>
          <w:lang w:val="en-US"/>
        </w:rPr>
        <w:t xml:space="preserve">(pico) </w:t>
      </w:r>
      <w:r w:rsidRPr="00C156FA">
        <w:rPr>
          <w:iCs/>
          <w:lang w:val="en-US"/>
        </w:rPr>
        <w:t>which is 1e-12 A.</w:t>
      </w:r>
      <w:r>
        <w:rPr>
          <w:iCs/>
          <w:lang w:val="en-US"/>
        </w:rPr>
        <w:t xml:space="preserve"> </w:t>
      </w:r>
    </w:p>
    <w:p w14:paraId="46F30F3D" w14:textId="2D8922E9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59C5F8A" w14:textId="5C3225A5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867463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0B0A1CC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0E85CD9B" w14:textId="7CDD45A3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</w:t>
      </w:r>
      <w:r w:rsidR="0069195D" w:rsidRPr="0069195D">
        <w:rPr>
          <w:rStyle w:val="code"/>
        </w:rPr>
        <w:t>'</w:t>
      </w:r>
      <w:r w:rsidRPr="0069195D">
        <w:rPr>
          <w:rStyle w:val="code"/>
        </w:rPr>
        <w:t>,</w:t>
      </w:r>
      <w:r w:rsidR="0069195D" w:rsidRPr="0069195D">
        <w:rPr>
          <w:rStyle w:val="code"/>
        </w:rPr>
        <w:t>'</w:t>
      </w:r>
      <w:r>
        <w:rPr>
          <w:iCs/>
          <w:lang w:val="en-US"/>
        </w:rPr>
        <w:t xml:space="preserve"> and each of the values is further parsed to get the actual value. </w:t>
      </w:r>
    </w:p>
    <w:p w14:paraId="3E2D5EF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A20C2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7CB8A10F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207B083" w14:textId="2310D3DC" w:rsidR="00775DC7" w:rsidRDefault="0069195D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69195D">
        <w:rPr>
          <w:rStyle w:val="code"/>
        </w:rPr>
        <w:t>'</w:t>
      </w:r>
      <w:r w:rsidR="00775DC7" w:rsidRPr="0069195D">
        <w:rPr>
          <w:rStyle w:val="code"/>
        </w:rPr>
        <w:t>1</w:t>
      </w:r>
      <w:r w:rsidRPr="0069195D">
        <w:rPr>
          <w:rStyle w:val="code"/>
        </w:rPr>
        <w:t>'</w:t>
      </w:r>
      <w:r w:rsidR="00775DC7">
        <w:rPr>
          <w:iCs/>
          <w:lang w:val="en-US"/>
        </w:rPr>
        <w:t xml:space="preserve"> </w:t>
      </w:r>
      <w:r w:rsidR="001A4676">
        <w:rPr>
          <w:iCs/>
          <w:lang w:val="en-US"/>
        </w:rPr>
        <w:t>-</w:t>
      </w:r>
      <w:r w:rsidR="00775DC7">
        <w:rPr>
          <w:iCs/>
          <w:lang w:val="en-US"/>
        </w:rPr>
        <w:t xml:space="preserve"> status </w:t>
      </w:r>
    </w:p>
    <w:p w14:paraId="0C0B795E" w14:textId="2664BE73" w:rsidR="00775DC7" w:rsidRDefault="0069195D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69195D">
        <w:rPr>
          <w:rStyle w:val="code"/>
        </w:rPr>
        <w:t>'</w:t>
      </w:r>
      <w:r w:rsidR="00775DC7" w:rsidRPr="0069195D">
        <w:rPr>
          <w:rStyle w:val="code"/>
        </w:rPr>
        <w:t>2</w:t>
      </w:r>
      <w:r w:rsidRPr="0069195D">
        <w:rPr>
          <w:rStyle w:val="code"/>
        </w:rPr>
        <w:t>'</w:t>
      </w:r>
      <w:r w:rsidR="00775DC7">
        <w:rPr>
          <w:iCs/>
          <w:lang w:val="en-US"/>
        </w:rPr>
        <w:t xml:space="preserve"> </w:t>
      </w:r>
      <w:r w:rsidR="001A4676">
        <w:rPr>
          <w:iCs/>
          <w:lang w:val="en-US"/>
        </w:rPr>
        <w:t>-</w:t>
      </w:r>
      <w:r w:rsidR="00775DC7">
        <w:rPr>
          <w:iCs/>
          <w:lang w:val="en-US"/>
        </w:rPr>
        <w:t xml:space="preserve"> Current range index </w:t>
      </w:r>
    </w:p>
    <w:p w14:paraId="2F3BD494" w14:textId="01C01DA5" w:rsidR="00775DC7" w:rsidRPr="00822136" w:rsidRDefault="0069195D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69195D">
        <w:rPr>
          <w:rStyle w:val="code"/>
        </w:rPr>
        <w:t>'</w:t>
      </w:r>
      <w:r w:rsidR="00775DC7" w:rsidRPr="0069195D">
        <w:rPr>
          <w:rStyle w:val="code"/>
        </w:rPr>
        <w:t>4</w:t>
      </w:r>
      <w:r w:rsidRPr="0069195D">
        <w:rPr>
          <w:rStyle w:val="code"/>
        </w:rPr>
        <w:t>'</w:t>
      </w:r>
      <w:r w:rsidR="00775DC7">
        <w:rPr>
          <w:iCs/>
          <w:lang w:val="en-US"/>
        </w:rPr>
        <w:t xml:space="preserve"> - Noise</w:t>
      </w:r>
    </w:p>
    <w:p w14:paraId="25570BE8" w14:textId="77777777" w:rsidR="00775DC7" w:rsidRDefault="00775DC7" w:rsidP="00775DC7">
      <w:pPr>
        <w:rPr>
          <w:rStyle w:val="code"/>
        </w:rPr>
      </w:pPr>
    </w:p>
    <w:p w14:paraId="17708A77" w14:textId="55208A46" w:rsidR="00775DC7" w:rsidRDefault="00775DC7" w:rsidP="00775DC7">
      <w:pPr>
        <w:rPr>
          <w:iCs/>
          <w:lang w:val="en-US"/>
        </w:rPr>
      </w:pPr>
      <w:bookmarkStart w:id="0" w:name="_Hlk5014795"/>
      <w:r>
        <w:rPr>
          <w:iCs/>
          <w:lang w:val="en-US"/>
        </w:rPr>
        <w:t>The metadata status is a 1 character hexadecimal bit mask.</w:t>
      </w:r>
    </w:p>
    <w:bookmarkEnd w:id="0"/>
    <w:p w14:paraId="537CC023" w14:textId="77777777" w:rsidR="00775DC7" w:rsidRDefault="00775DC7" w:rsidP="00775DC7">
      <w:pPr>
        <w:rPr>
          <w:iCs/>
          <w:lang w:val="en-US"/>
        </w:rPr>
      </w:pPr>
    </w:p>
    <w:p w14:paraId="73E3CE7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57382B8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69195D">
        <w:rPr>
          <w:rStyle w:val="code"/>
        </w:rPr>
        <w:t>10,288</w:t>
      </w:r>
      <w:r>
        <w:rPr>
          <w:lang w:val="en-US"/>
        </w:rPr>
        <w:t xml:space="preserve">. The first metadata value is </w:t>
      </w:r>
      <w:r w:rsidRPr="0069195D">
        <w:rPr>
          <w:rStyle w:val="code"/>
        </w:rPr>
        <w:t>10</w:t>
      </w:r>
      <w:r>
        <w:rPr>
          <w:lang w:val="en-US"/>
        </w:rPr>
        <w:t>.</w:t>
      </w:r>
    </w:p>
    <w:p w14:paraId="3B6A933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29DFAE0" w14:textId="77777777" w:rsidR="00775DC7" w:rsidRPr="00160881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69195D">
        <w:rPr>
          <w:rStyle w:val="code"/>
        </w:rPr>
        <w:t>1</w:t>
      </w:r>
      <w:r w:rsidRPr="00160881">
        <w:rPr>
          <w:lang w:val="en-US"/>
        </w:rPr>
        <w:t xml:space="preserve">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</w:t>
      </w:r>
      <w:r w:rsidRPr="0069195D">
        <w:rPr>
          <w:rStyle w:val="code"/>
        </w:rPr>
        <w:t>0</w:t>
      </w:r>
      <w:r w:rsidRPr="00160881">
        <w:rPr>
          <w:lang w:val="en-US"/>
        </w:rPr>
        <w:t xml:space="preserve"> indicates OK.</w:t>
      </w:r>
    </w:p>
    <w:p w14:paraId="01AE13B5" w14:textId="77777777" w:rsidR="00775DC7" w:rsidRDefault="00775DC7" w:rsidP="00775DC7">
      <w:pPr>
        <w:rPr>
          <w:iCs/>
          <w:lang w:val="en-US"/>
        </w:rPr>
      </w:pPr>
    </w:p>
    <w:p w14:paraId="2668BFC8" w14:textId="77777777" w:rsidR="00A809A8" w:rsidRPr="00A809A8" w:rsidRDefault="00A809A8" w:rsidP="00A809A8">
      <w:pPr>
        <w:rPr>
          <w:iCs/>
          <w:lang w:val="en-US"/>
        </w:rPr>
      </w:pPr>
      <w:r w:rsidRPr="00A809A8">
        <w:rPr>
          <w:iCs/>
          <w:lang w:val="en-US"/>
        </w:rPr>
        <w:t>The metadata type current range is represented by a 2-digit hexadecimal value. If the first bit is high</w:t>
      </w:r>
    </w:p>
    <w:p w14:paraId="1B92211E" w14:textId="77777777" w:rsidR="00A809A8" w:rsidRPr="00A809A8" w:rsidRDefault="00A809A8" w:rsidP="00A809A8">
      <w:pPr>
        <w:rPr>
          <w:iCs/>
          <w:lang w:val="en-US"/>
        </w:rPr>
      </w:pPr>
      <w:r w:rsidRPr="00A809A8">
        <w:rPr>
          <w:iCs/>
          <w:lang w:val="en-US"/>
        </w:rPr>
        <w:t>(0x80), it indicates a high-speed mode current range. The hexadecimal value can be converted to int</w:t>
      </w:r>
    </w:p>
    <w:p w14:paraId="246B47EE" w14:textId="51DC8F50" w:rsidR="00A809A8" w:rsidRPr="00E45171" w:rsidRDefault="00A809A8" w:rsidP="00A809A8">
      <w:pPr>
        <w:rPr>
          <w:iCs/>
          <w:lang w:val="en-US"/>
        </w:rPr>
      </w:pPr>
      <w:r w:rsidRPr="00A809A8">
        <w:rPr>
          <w:iCs/>
          <w:lang w:val="en-US"/>
        </w:rPr>
        <w:t>to get the current range.</w:t>
      </w:r>
    </w:p>
    <w:p w14:paraId="657C27A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7091FA6" w14:textId="77777777" w:rsidR="00775DC7" w:rsidRDefault="00775DC7" w:rsidP="00775DC7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 xml:space="preserve">bove sample, the second metadata available is </w:t>
      </w:r>
      <w:r w:rsidRPr="0069195D">
        <w:rPr>
          <w:rStyle w:val="code"/>
        </w:rPr>
        <w:t>288</w:t>
      </w:r>
      <w:r>
        <w:rPr>
          <w:lang w:val="en-US"/>
        </w:rPr>
        <w:t>.</w:t>
      </w:r>
    </w:p>
    <w:p w14:paraId="58E752A4" w14:textId="77777777" w:rsidR="00775DC7" w:rsidRDefault="00775DC7" w:rsidP="00775DC7">
      <w:pPr>
        <w:rPr>
          <w:lang w:val="en-US"/>
        </w:rPr>
      </w:pPr>
      <w:r w:rsidRPr="0069195D">
        <w:rPr>
          <w:rStyle w:val="code"/>
        </w:rPr>
        <w:t>2</w:t>
      </w:r>
      <w:r>
        <w:rPr>
          <w:lang w:val="en-US"/>
        </w:rPr>
        <w:t xml:space="preserve"> – indicates the type – current range</w:t>
      </w:r>
    </w:p>
    <w:p w14:paraId="70F38DF1" w14:textId="0541A3F7" w:rsidR="00270613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69195D">
        <w:rPr>
          <w:rStyle w:val="code"/>
        </w:rPr>
        <w:t>88</w:t>
      </w:r>
      <w:r>
        <w:rPr>
          <w:lang w:val="en-US"/>
        </w:rPr>
        <w:t xml:space="preserve"> – indicates the hexadecimal value for current range index – 1</w:t>
      </w:r>
      <w:r w:rsidR="0069195D">
        <w:rPr>
          <w:lang w:val="en-NL"/>
        </w:rPr>
        <w:t xml:space="preserve"> </w:t>
      </w:r>
      <w:r>
        <w:rPr>
          <w:lang w:val="en-US"/>
        </w:rPr>
        <w:t>mA. The first bit 8 implies that it is high speed mode current range</w:t>
      </w:r>
      <w:r w:rsidR="002D525A">
        <w:rPr>
          <w:lang w:val="en-US"/>
        </w:rPr>
        <w:t>.</w:t>
      </w:r>
    </w:p>
    <w:p w14:paraId="27AFCA26" w14:textId="1572CACE" w:rsidR="00242680" w:rsidRPr="008F444F" w:rsidRDefault="00242680" w:rsidP="007A52E1">
      <w:pPr>
        <w:pStyle w:val="Heading3"/>
      </w:pPr>
      <w:bookmarkStart w:id="1" w:name="OLE_LINK4"/>
      <w:bookmarkStart w:id="2" w:name="OLE_LINK5"/>
      <w:r w:rsidRPr="000708E6">
        <w:t>Sample output</w:t>
      </w:r>
    </w:p>
    <w:p w14:paraId="1B89AEFE" w14:textId="66BA3BCF" w:rsidR="001A4676" w:rsidRDefault="001A4676" w:rsidP="001A4676">
      <w:pPr>
        <w:pStyle w:val="Heading4"/>
        <w:rPr>
          <w:lang w:val="en-US"/>
        </w:rPr>
      </w:pPr>
      <w:r>
        <w:rPr>
          <w:lang w:val="en-US"/>
        </w:rPr>
        <w:t>LSV</w:t>
      </w:r>
    </w:p>
    <w:p w14:paraId="3AD80CF5" w14:textId="0FB856AF" w:rsidR="00242680" w:rsidRDefault="00242680" w:rsidP="00242680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</w:t>
      </w:r>
      <w:r w:rsidR="008373E3">
        <w:rPr>
          <w:lang w:val="en-NL"/>
        </w:rPr>
        <w:t xml:space="preserve"> </w:t>
      </w:r>
      <w:r>
        <w:rPr>
          <w:lang w:val="en-US"/>
        </w:rPr>
        <w:t>k</w:t>
      </w:r>
      <w:r w:rsidR="008373E3">
        <w:rPr>
          <w:rFonts w:ascii="Arial" w:hAnsi="Arial"/>
          <w:lang w:val="en-US"/>
        </w:rPr>
        <w:t>Ω</w:t>
      </w:r>
      <w:r>
        <w:rPr>
          <w:lang w:val="en-US"/>
        </w:rPr>
        <w:t xml:space="preserve">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735E76" w:rsidRDefault="00242680" w:rsidP="00735E76">
      <w:pPr>
        <w:shd w:val="clear" w:color="auto" w:fill="F2F2F2" w:themeFill="background1" w:themeFillShade="F2"/>
        <w:rPr>
          <w:rStyle w:val="code"/>
          <w:lang w:val="it-IT"/>
        </w:rPr>
      </w:pPr>
      <w:r w:rsidRPr="00735E76">
        <w:rPr>
          <w:rStyle w:val="code"/>
          <w:lang w:val="it-IT"/>
        </w:rPr>
        <w:t>Pda7F85F3Fu;ba4BA99F0p,10,288</w:t>
      </w:r>
    </w:p>
    <w:p w14:paraId="650B5159" w14:textId="51360D84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523CA363" w:rsidR="00242680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1"/>
      <w:bookmarkEnd w:id="2"/>
    </w:p>
    <w:p w14:paraId="337CF318" w14:textId="77777777" w:rsidR="001A4676" w:rsidRPr="000708E6" w:rsidRDefault="001A4676" w:rsidP="001A4676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57871747" w14:textId="19868CA5" w:rsidR="001A4676" w:rsidRDefault="001A4676" w:rsidP="001A4676">
      <w:pPr>
        <w:rPr>
          <w:lang w:val="en-US"/>
        </w:rPr>
      </w:pPr>
      <w:r>
        <w:rPr>
          <w:lang w:val="en-US"/>
        </w:rPr>
        <w:t>Here’s a sample measurement data package from an EIS measurement on a dummy cell with 10 k</w:t>
      </w:r>
      <w:r w:rsidR="008373E3">
        <w:rPr>
          <w:rFonts w:ascii="Arial" w:hAnsi="Arial"/>
          <w:lang w:val="en-US"/>
        </w:rPr>
        <w:t>Ω</w:t>
      </w:r>
      <w:r>
        <w:rPr>
          <w:lang w:val="en-US"/>
        </w:rPr>
        <w:t xml:space="preserve"> resistance and its corresponding output.</w:t>
      </w:r>
    </w:p>
    <w:p w14:paraId="7494F673" w14:textId="77777777" w:rsidR="001A4676" w:rsidRPr="00A80AD7" w:rsidRDefault="001A4676" w:rsidP="001A4676">
      <w:pPr>
        <w:rPr>
          <w:lang w:val="en-US"/>
        </w:rPr>
      </w:pPr>
    </w:p>
    <w:p w14:paraId="11BF9D0E" w14:textId="77777777" w:rsidR="001A4676" w:rsidRPr="0007788B" w:rsidRDefault="001A4676" w:rsidP="00735E76">
      <w:pPr>
        <w:shd w:val="clear" w:color="auto" w:fill="F2F2F2" w:themeFill="background1" w:themeFillShade="F2"/>
        <w:rPr>
          <w:rStyle w:val="code"/>
        </w:rPr>
      </w:pPr>
      <w:r w:rsidRPr="0007788B">
        <w:rPr>
          <w:rStyle w:val="code"/>
        </w:rPr>
        <w:t>PdcDF5DFF4u;cc896D904m,10,287;cd82DB1A8u,10,287</w:t>
      </w:r>
    </w:p>
    <w:p w14:paraId="2C7EB777" w14:textId="3E525BD6" w:rsidR="001A4676" w:rsidRDefault="001A4676" w:rsidP="001A4676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 w:rsidR="0007788B">
        <w:rPr>
          <w:lang w:val="en-US"/>
        </w:rPr>
        <w:t>F</w:t>
      </w:r>
      <w:r w:rsidRPr="00B84906">
        <w:rPr>
          <w:lang w:val="en-NL"/>
        </w:rPr>
        <w:t xml:space="preserve">requency(Hz):  100.0 </w:t>
      </w:r>
      <w:r w:rsidRPr="00B84906">
        <w:rPr>
          <w:lang w:val="en-NL"/>
        </w:rPr>
        <w:tab/>
      </w:r>
    </w:p>
    <w:p w14:paraId="14512DF8" w14:textId="77777777" w:rsidR="001A4676" w:rsidRDefault="001A4676" w:rsidP="001A467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Zreal(Ohm): 9885.956 </w:t>
      </w:r>
      <w:r w:rsidRPr="00B84906">
        <w:rPr>
          <w:lang w:val="en-NL"/>
        </w:rPr>
        <w:tab/>
      </w:r>
    </w:p>
    <w:p w14:paraId="095D3F7D" w14:textId="77777777" w:rsidR="001A4676" w:rsidRDefault="001A4676" w:rsidP="001A467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Zimag(Ohm):  2.995 </w:t>
      </w:r>
      <w:r w:rsidRPr="00B84906">
        <w:rPr>
          <w:lang w:val="en-NL"/>
        </w:rPr>
        <w:tab/>
      </w:r>
    </w:p>
    <w:p w14:paraId="59596152" w14:textId="77777777" w:rsidR="001A4676" w:rsidRDefault="001A4676" w:rsidP="001A467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73FFB2D8" w14:textId="423BEE95" w:rsidR="001A4676" w:rsidRDefault="001A4676" w:rsidP="007A52E1">
      <w:pPr>
        <w:ind w:left="708" w:firstLine="708"/>
        <w:rPr>
          <w:lang w:val="en-NL"/>
        </w:rPr>
      </w:pPr>
      <w:r w:rsidRPr="00B84906">
        <w:rPr>
          <w:lang w:val="en-NL"/>
        </w:rPr>
        <w:t>CR: 200uA (High speed)</w:t>
      </w:r>
    </w:p>
    <w:p w14:paraId="103C9848" w14:textId="77777777" w:rsidR="0069195D" w:rsidRPr="00BD74B7" w:rsidRDefault="0069195D" w:rsidP="0069195D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</w:p>
    <w:sectPr w:rsidR="0069195D" w:rsidRPr="00BD7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A338" w14:textId="77777777" w:rsidR="0013651F" w:rsidRDefault="0013651F" w:rsidP="00F778F1">
      <w:r>
        <w:separator/>
      </w:r>
    </w:p>
  </w:endnote>
  <w:endnote w:type="continuationSeparator" w:id="0">
    <w:p w14:paraId="0E03D706" w14:textId="77777777" w:rsidR="0013651F" w:rsidRDefault="0013651F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66F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3E566F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4B8B" w14:textId="77777777" w:rsidR="0013651F" w:rsidRDefault="0013651F" w:rsidP="00F778F1">
      <w:r>
        <w:separator/>
      </w:r>
    </w:p>
  </w:footnote>
  <w:footnote w:type="continuationSeparator" w:id="0">
    <w:p w14:paraId="2BF71233" w14:textId="77777777" w:rsidR="0013651F" w:rsidRDefault="0013651F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DCF9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13651F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13651F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C783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13651F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13651F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9530EB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359E8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7788B"/>
    <w:rsid w:val="00082379"/>
    <w:rsid w:val="000835D5"/>
    <w:rsid w:val="000923EC"/>
    <w:rsid w:val="00092C21"/>
    <w:rsid w:val="00092C41"/>
    <w:rsid w:val="0009394C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0D8F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239"/>
    <w:rsid w:val="00112B5C"/>
    <w:rsid w:val="001268F8"/>
    <w:rsid w:val="00127A42"/>
    <w:rsid w:val="00132B25"/>
    <w:rsid w:val="001336CE"/>
    <w:rsid w:val="00135ED7"/>
    <w:rsid w:val="0013651F"/>
    <w:rsid w:val="00140E03"/>
    <w:rsid w:val="00142DA3"/>
    <w:rsid w:val="001430DC"/>
    <w:rsid w:val="00143249"/>
    <w:rsid w:val="00144886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CEF"/>
    <w:rsid w:val="00165F75"/>
    <w:rsid w:val="00166E2D"/>
    <w:rsid w:val="00171ACA"/>
    <w:rsid w:val="00173831"/>
    <w:rsid w:val="00174607"/>
    <w:rsid w:val="00183883"/>
    <w:rsid w:val="00186741"/>
    <w:rsid w:val="00186EBE"/>
    <w:rsid w:val="00190BEF"/>
    <w:rsid w:val="001915EF"/>
    <w:rsid w:val="00192605"/>
    <w:rsid w:val="00193352"/>
    <w:rsid w:val="001A41DD"/>
    <w:rsid w:val="001A4676"/>
    <w:rsid w:val="001A4DD7"/>
    <w:rsid w:val="001A4EB1"/>
    <w:rsid w:val="001B0687"/>
    <w:rsid w:val="001B1437"/>
    <w:rsid w:val="001B3047"/>
    <w:rsid w:val="001B3D5E"/>
    <w:rsid w:val="001D094F"/>
    <w:rsid w:val="001D50F2"/>
    <w:rsid w:val="001E02BD"/>
    <w:rsid w:val="001E431A"/>
    <w:rsid w:val="001E6F44"/>
    <w:rsid w:val="001E7CD1"/>
    <w:rsid w:val="001F1B43"/>
    <w:rsid w:val="001F2550"/>
    <w:rsid w:val="001F3CFE"/>
    <w:rsid w:val="001F45EF"/>
    <w:rsid w:val="001F69B8"/>
    <w:rsid w:val="001F77A9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1BE9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0CF"/>
    <w:rsid w:val="0024662A"/>
    <w:rsid w:val="00252084"/>
    <w:rsid w:val="00255E9D"/>
    <w:rsid w:val="0025630A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0613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6B48"/>
    <w:rsid w:val="002B2368"/>
    <w:rsid w:val="002B3B6A"/>
    <w:rsid w:val="002B3CEE"/>
    <w:rsid w:val="002B5EBE"/>
    <w:rsid w:val="002B6077"/>
    <w:rsid w:val="002B7072"/>
    <w:rsid w:val="002B7B93"/>
    <w:rsid w:val="002C345F"/>
    <w:rsid w:val="002C3675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46A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57081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3B6D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566F"/>
    <w:rsid w:val="003E65B0"/>
    <w:rsid w:val="003F157C"/>
    <w:rsid w:val="003F597A"/>
    <w:rsid w:val="003F6C0E"/>
    <w:rsid w:val="00401360"/>
    <w:rsid w:val="00404ECF"/>
    <w:rsid w:val="004116A3"/>
    <w:rsid w:val="0041651B"/>
    <w:rsid w:val="004256E8"/>
    <w:rsid w:val="00425A79"/>
    <w:rsid w:val="00426903"/>
    <w:rsid w:val="00433961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67095"/>
    <w:rsid w:val="00483AC5"/>
    <w:rsid w:val="0048539D"/>
    <w:rsid w:val="00491C01"/>
    <w:rsid w:val="004941BF"/>
    <w:rsid w:val="00494748"/>
    <w:rsid w:val="0049584E"/>
    <w:rsid w:val="004968ED"/>
    <w:rsid w:val="004A321B"/>
    <w:rsid w:val="004A475E"/>
    <w:rsid w:val="004A4D54"/>
    <w:rsid w:val="004A619A"/>
    <w:rsid w:val="004A74A2"/>
    <w:rsid w:val="004B2101"/>
    <w:rsid w:val="004B59D6"/>
    <w:rsid w:val="004B66D8"/>
    <w:rsid w:val="004B6EAD"/>
    <w:rsid w:val="004C0EF1"/>
    <w:rsid w:val="004C176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391C"/>
    <w:rsid w:val="004F4582"/>
    <w:rsid w:val="004F48A0"/>
    <w:rsid w:val="004F616D"/>
    <w:rsid w:val="004F6735"/>
    <w:rsid w:val="005018CF"/>
    <w:rsid w:val="005037A7"/>
    <w:rsid w:val="00505538"/>
    <w:rsid w:val="00505DA6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67A3"/>
    <w:rsid w:val="00537569"/>
    <w:rsid w:val="00537925"/>
    <w:rsid w:val="00540A55"/>
    <w:rsid w:val="005420C6"/>
    <w:rsid w:val="005424D6"/>
    <w:rsid w:val="0054372A"/>
    <w:rsid w:val="00546B58"/>
    <w:rsid w:val="00551107"/>
    <w:rsid w:val="005515B2"/>
    <w:rsid w:val="00551718"/>
    <w:rsid w:val="00554956"/>
    <w:rsid w:val="00555567"/>
    <w:rsid w:val="005562B0"/>
    <w:rsid w:val="00556D56"/>
    <w:rsid w:val="005572E1"/>
    <w:rsid w:val="00557602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3A68"/>
    <w:rsid w:val="005A4D07"/>
    <w:rsid w:val="005A51D3"/>
    <w:rsid w:val="005A5251"/>
    <w:rsid w:val="005B48AA"/>
    <w:rsid w:val="005B796A"/>
    <w:rsid w:val="005C5B6B"/>
    <w:rsid w:val="005C6404"/>
    <w:rsid w:val="005D0DEC"/>
    <w:rsid w:val="005D1518"/>
    <w:rsid w:val="005D3F5D"/>
    <w:rsid w:val="005D6FBA"/>
    <w:rsid w:val="005D72CE"/>
    <w:rsid w:val="005E3364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1EC7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08C1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95D"/>
    <w:rsid w:val="00691E2F"/>
    <w:rsid w:val="006922B3"/>
    <w:rsid w:val="00694CB3"/>
    <w:rsid w:val="00697DA0"/>
    <w:rsid w:val="006A02F9"/>
    <w:rsid w:val="006A038F"/>
    <w:rsid w:val="006A49DB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4AD5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98E"/>
    <w:rsid w:val="00732BFF"/>
    <w:rsid w:val="00734924"/>
    <w:rsid w:val="00735CB3"/>
    <w:rsid w:val="00735E76"/>
    <w:rsid w:val="007403CD"/>
    <w:rsid w:val="00743AE9"/>
    <w:rsid w:val="0074533C"/>
    <w:rsid w:val="00746F01"/>
    <w:rsid w:val="00753D0B"/>
    <w:rsid w:val="00754AF8"/>
    <w:rsid w:val="00754B1A"/>
    <w:rsid w:val="007567F3"/>
    <w:rsid w:val="00757AB7"/>
    <w:rsid w:val="0076114C"/>
    <w:rsid w:val="007643A7"/>
    <w:rsid w:val="0076647F"/>
    <w:rsid w:val="007734C3"/>
    <w:rsid w:val="00773CAE"/>
    <w:rsid w:val="00774A30"/>
    <w:rsid w:val="0077528A"/>
    <w:rsid w:val="00775940"/>
    <w:rsid w:val="00775DC7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52E1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3E3"/>
    <w:rsid w:val="00837C99"/>
    <w:rsid w:val="00840DF1"/>
    <w:rsid w:val="00842C3D"/>
    <w:rsid w:val="00845133"/>
    <w:rsid w:val="008509D3"/>
    <w:rsid w:val="008523F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67463"/>
    <w:rsid w:val="00877A7F"/>
    <w:rsid w:val="00877E87"/>
    <w:rsid w:val="00881C30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4B03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4F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678B8"/>
    <w:rsid w:val="009704F4"/>
    <w:rsid w:val="00971475"/>
    <w:rsid w:val="00972BBC"/>
    <w:rsid w:val="009747C1"/>
    <w:rsid w:val="00975C17"/>
    <w:rsid w:val="00980734"/>
    <w:rsid w:val="00981E56"/>
    <w:rsid w:val="00982BD1"/>
    <w:rsid w:val="00983942"/>
    <w:rsid w:val="00983B81"/>
    <w:rsid w:val="009859E0"/>
    <w:rsid w:val="009906B4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2DE6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B5"/>
    <w:rsid w:val="00A36FD0"/>
    <w:rsid w:val="00A452D1"/>
    <w:rsid w:val="00A47D2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11D1"/>
    <w:rsid w:val="00A726E6"/>
    <w:rsid w:val="00A73BF6"/>
    <w:rsid w:val="00A75EA0"/>
    <w:rsid w:val="00A77CEC"/>
    <w:rsid w:val="00A809A8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C2AD9"/>
    <w:rsid w:val="00AD38FB"/>
    <w:rsid w:val="00AD4F0A"/>
    <w:rsid w:val="00AE00E9"/>
    <w:rsid w:val="00AE1F4C"/>
    <w:rsid w:val="00AE30D5"/>
    <w:rsid w:val="00AE30F2"/>
    <w:rsid w:val="00AE4BED"/>
    <w:rsid w:val="00AF40B6"/>
    <w:rsid w:val="00AF784B"/>
    <w:rsid w:val="00B0059F"/>
    <w:rsid w:val="00B00C62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36076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86DA3"/>
    <w:rsid w:val="00B903AD"/>
    <w:rsid w:val="00B95D48"/>
    <w:rsid w:val="00B96763"/>
    <w:rsid w:val="00BA00CD"/>
    <w:rsid w:val="00BA4549"/>
    <w:rsid w:val="00BA4CCF"/>
    <w:rsid w:val="00BA77D3"/>
    <w:rsid w:val="00BB0AE7"/>
    <w:rsid w:val="00BB2774"/>
    <w:rsid w:val="00BB4ECA"/>
    <w:rsid w:val="00BB79DF"/>
    <w:rsid w:val="00BC19EB"/>
    <w:rsid w:val="00BC334E"/>
    <w:rsid w:val="00BC3CC2"/>
    <w:rsid w:val="00BC7487"/>
    <w:rsid w:val="00BD5FE7"/>
    <w:rsid w:val="00BD664D"/>
    <w:rsid w:val="00BD71AD"/>
    <w:rsid w:val="00BD74B7"/>
    <w:rsid w:val="00BE0A39"/>
    <w:rsid w:val="00BE3071"/>
    <w:rsid w:val="00BF117F"/>
    <w:rsid w:val="00BF2083"/>
    <w:rsid w:val="00BF2891"/>
    <w:rsid w:val="00BF4448"/>
    <w:rsid w:val="00BF4A1E"/>
    <w:rsid w:val="00BF755D"/>
    <w:rsid w:val="00BF7FFB"/>
    <w:rsid w:val="00C03445"/>
    <w:rsid w:val="00C03B58"/>
    <w:rsid w:val="00C03E1B"/>
    <w:rsid w:val="00C04358"/>
    <w:rsid w:val="00C04D01"/>
    <w:rsid w:val="00C07395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6840"/>
    <w:rsid w:val="00C803C3"/>
    <w:rsid w:val="00C80B5E"/>
    <w:rsid w:val="00C80C05"/>
    <w:rsid w:val="00C81D8A"/>
    <w:rsid w:val="00C827EF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0583"/>
    <w:rsid w:val="00CC300A"/>
    <w:rsid w:val="00CC5FE4"/>
    <w:rsid w:val="00CC7C30"/>
    <w:rsid w:val="00CD0B4B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6E5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6CC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3BE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96CA4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3B20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0315"/>
    <w:rsid w:val="00E432C9"/>
    <w:rsid w:val="00E43A7C"/>
    <w:rsid w:val="00E45171"/>
    <w:rsid w:val="00E45216"/>
    <w:rsid w:val="00E45E6D"/>
    <w:rsid w:val="00E4636A"/>
    <w:rsid w:val="00E46BF0"/>
    <w:rsid w:val="00E50ED1"/>
    <w:rsid w:val="00E5260C"/>
    <w:rsid w:val="00E541A5"/>
    <w:rsid w:val="00E56E13"/>
    <w:rsid w:val="00E62910"/>
    <w:rsid w:val="00E647A7"/>
    <w:rsid w:val="00E64FD7"/>
    <w:rsid w:val="00E666D5"/>
    <w:rsid w:val="00E718F8"/>
    <w:rsid w:val="00E7321F"/>
    <w:rsid w:val="00E73FD1"/>
    <w:rsid w:val="00E7523C"/>
    <w:rsid w:val="00E765EC"/>
    <w:rsid w:val="00E76841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1DBC"/>
    <w:rsid w:val="00EA2792"/>
    <w:rsid w:val="00EA371D"/>
    <w:rsid w:val="00EA3E0F"/>
    <w:rsid w:val="00EA4121"/>
    <w:rsid w:val="00EA5FBA"/>
    <w:rsid w:val="00EB1C72"/>
    <w:rsid w:val="00EB1D3F"/>
    <w:rsid w:val="00EB2315"/>
    <w:rsid w:val="00EB4D75"/>
    <w:rsid w:val="00EB64A2"/>
    <w:rsid w:val="00EB735C"/>
    <w:rsid w:val="00EC1A97"/>
    <w:rsid w:val="00EC1B9D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319A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070"/>
    <w:rsid w:val="00F24FA7"/>
    <w:rsid w:val="00F256AD"/>
    <w:rsid w:val="00F2577A"/>
    <w:rsid w:val="00F25F9B"/>
    <w:rsid w:val="00F263C1"/>
    <w:rsid w:val="00F2740F"/>
    <w:rsid w:val="00F32B89"/>
    <w:rsid w:val="00F33EED"/>
    <w:rsid w:val="00F34B04"/>
    <w:rsid w:val="00F43E81"/>
    <w:rsid w:val="00F51856"/>
    <w:rsid w:val="00F56F0A"/>
    <w:rsid w:val="00F66DA1"/>
    <w:rsid w:val="00F66DB5"/>
    <w:rsid w:val="00F67F3C"/>
    <w:rsid w:val="00F74D71"/>
    <w:rsid w:val="00F74DDA"/>
    <w:rsid w:val="00F7698A"/>
    <w:rsid w:val="00F778F1"/>
    <w:rsid w:val="00F81B34"/>
    <w:rsid w:val="00F84412"/>
    <w:rsid w:val="00F86E4D"/>
    <w:rsid w:val="00F90A43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6B03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A63F32"/>
  <w15:docId w15:val="{BAEB0878-9690-4B94-A8F9-3885B37E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9195D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69195D"/>
    <w:rPr>
      <w:rFonts w:ascii="HelveticaNeueLT Com 65 Md" w:eastAsiaTheme="majorEastAsia" w:hAnsi="HelveticaNeueLT Com 65 Md" w:cstheme="majorBidi"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1648F1"/>
    <w:rsid w:val="001A345D"/>
    <w:rsid w:val="00246234"/>
    <w:rsid w:val="00260775"/>
    <w:rsid w:val="00290AB3"/>
    <w:rsid w:val="002B789F"/>
    <w:rsid w:val="002D6EE5"/>
    <w:rsid w:val="0032596A"/>
    <w:rsid w:val="0040791B"/>
    <w:rsid w:val="00460C63"/>
    <w:rsid w:val="00540DB1"/>
    <w:rsid w:val="0058434B"/>
    <w:rsid w:val="005A1884"/>
    <w:rsid w:val="005A3856"/>
    <w:rsid w:val="005B36A8"/>
    <w:rsid w:val="005D3F67"/>
    <w:rsid w:val="006439E2"/>
    <w:rsid w:val="0068435B"/>
    <w:rsid w:val="006E6350"/>
    <w:rsid w:val="00732726"/>
    <w:rsid w:val="00805419"/>
    <w:rsid w:val="0085318C"/>
    <w:rsid w:val="00877A8B"/>
    <w:rsid w:val="008B5A90"/>
    <w:rsid w:val="00913195"/>
    <w:rsid w:val="00930813"/>
    <w:rsid w:val="00955D2B"/>
    <w:rsid w:val="00970FBF"/>
    <w:rsid w:val="00980740"/>
    <w:rsid w:val="009F7CC5"/>
    <w:rsid w:val="00A83740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DF36F2"/>
    <w:rsid w:val="00E01E8C"/>
    <w:rsid w:val="00E16E19"/>
    <w:rsid w:val="00EA2583"/>
    <w:rsid w:val="00EC4B1D"/>
    <w:rsid w:val="00F10A9E"/>
    <w:rsid w:val="00F61010"/>
    <w:rsid w:val="00F633AC"/>
    <w:rsid w:val="00F77FF5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726CD-A4BF-41F1-97A8-53EC192E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7</Pages>
  <Words>1469</Words>
  <Characters>8378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PalmSens BV</Company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/>
  <dc:creator>PalmSens BV</dc:creator>
  <cp:lastModifiedBy>Wouter van Oijen</cp:lastModifiedBy>
  <cp:revision>262</cp:revision>
  <cp:lastPrinted>2021-09-28T13:29:00Z</cp:lastPrinted>
  <dcterms:created xsi:type="dcterms:W3CDTF">2015-08-24T16:10:00Z</dcterms:created>
  <dcterms:modified xsi:type="dcterms:W3CDTF">2021-09-28T13:32:00Z</dcterms:modified>
</cp:coreProperties>
</file>